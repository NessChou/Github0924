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8FBE33" w14:textId="4AC8EE58" w:rsidR="00CD7CB4" w:rsidRPr="00122E32" w:rsidRDefault="00A33A59" w:rsidP="004C5AF5">
      <w:pPr>
        <w:pStyle w:val="a8"/>
        <w:widowControl/>
        <w:jc w:val="left"/>
        <w:rPr>
          <w:rFonts w:ascii="Times New Roman" w:eastAsia="BiauKai" w:cs="Times New Roman"/>
          <w:sz w:val="64"/>
          <w:szCs w:val="64"/>
        </w:rPr>
      </w:pPr>
      <w:r w:rsidRPr="00122E32">
        <w:rPr>
          <w:rFonts w:ascii="Times New Roman" w:eastAsia="BiauKai" w:cs="Times New Roman"/>
          <w:noProof/>
        </w:rPr>
        <w:drawing>
          <wp:anchor distT="0" distB="0" distL="114300" distR="114300" simplePos="0" relativeHeight="251511808" behindDoc="1" locked="0" layoutInCell="1" allowOverlap="1" wp14:anchorId="4C97E35F" wp14:editId="70ADBBA7">
            <wp:simplePos x="0" y="0"/>
            <wp:positionH relativeFrom="column">
              <wp:posOffset>0</wp:posOffset>
            </wp:positionH>
            <wp:positionV relativeFrom="paragraph">
              <wp:posOffset>79374</wp:posOffset>
            </wp:positionV>
            <wp:extent cx="5400528" cy="8759825"/>
            <wp:effectExtent l="0" t="0" r="10160" b="317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876006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518063FF" w14:textId="77777777" w:rsidR="00CD7CB4" w:rsidRPr="00122E32" w:rsidRDefault="00CD7CB4">
      <w:pPr>
        <w:pStyle w:val="a8"/>
        <w:widowControl/>
        <w:rPr>
          <w:rFonts w:ascii="Times New Roman" w:eastAsia="BiauKai" w:cs="Times New Roman"/>
          <w:sz w:val="64"/>
          <w:szCs w:val="64"/>
        </w:rPr>
      </w:pPr>
    </w:p>
    <w:p w14:paraId="458913B0" w14:textId="15E11E28" w:rsidR="00CD7CB4" w:rsidRPr="00122E32" w:rsidRDefault="00CD7CB4">
      <w:pPr>
        <w:pStyle w:val="a8"/>
        <w:widowControl/>
        <w:rPr>
          <w:rFonts w:ascii="Times New Roman" w:eastAsia="BiauKai" w:cs="Times New Roman"/>
          <w:sz w:val="64"/>
          <w:szCs w:val="64"/>
        </w:rPr>
      </w:pPr>
    </w:p>
    <w:sdt>
      <w:sdtPr>
        <w:rPr>
          <w:rFonts w:ascii="Times New Roman" w:eastAsia="BiauKai" w:cs="Times New Roman" w:hint="eastAsia"/>
          <w:b/>
          <w:sz w:val="72"/>
          <w:szCs w:val="72"/>
        </w:rPr>
        <w:alias w:val="F1"/>
        <w:tag w:val="F1"/>
        <w:id w:val="2117249927"/>
        <w:placeholder>
          <w:docPart w:val="DefaultPlaceholder_-1854013440"/>
        </w:placeholder>
      </w:sdtPr>
      <w:sdtEndPr>
        <w:rPr>
          <w:rFonts w:hint="default"/>
        </w:rPr>
      </w:sdtEndPr>
      <w:sdtContent>
        <w:p w14:paraId="36C52FEA" w14:textId="0BC41089" w:rsidR="004C5AF5" w:rsidRPr="00122E32" w:rsidRDefault="00F55239">
          <w:pPr>
            <w:pStyle w:val="a8"/>
            <w:widowControl/>
            <w:rPr>
              <w:rFonts w:ascii="Times New Roman" w:eastAsia="BiauKai" w:cs="Times New Roman"/>
              <w:b/>
              <w:sz w:val="72"/>
              <w:szCs w:val="72"/>
            </w:rPr>
          </w:pPr>
          <w:r w:rsidRPr="00122E32">
            <w:rPr>
              <w:rFonts w:ascii="Times New Roman" w:eastAsia="BiauKai" w:cs="Times New Roman" w:hint="eastAsia"/>
              <w:b/>
              <w:sz w:val="72"/>
              <w:szCs w:val="72"/>
            </w:rPr>
            <w:t>觀音</w:t>
          </w:r>
          <w:r w:rsidR="00C468F9" w:rsidRPr="00122E32">
            <w:rPr>
              <w:rFonts w:ascii="Times New Roman" w:eastAsia="BiauKai" w:cs="Times New Roman"/>
              <w:b/>
              <w:sz w:val="72"/>
              <w:szCs w:val="72"/>
            </w:rPr>
            <w:t>工業區污水處理廠</w:t>
          </w:r>
        </w:p>
      </w:sdtContent>
    </w:sdt>
    <w:p w14:paraId="45CBE9D7" w14:textId="16AED754" w:rsidR="00CD7CB4" w:rsidRPr="00122E32" w:rsidRDefault="005E06AC">
      <w:pPr>
        <w:pStyle w:val="a8"/>
        <w:widowControl/>
        <w:rPr>
          <w:rFonts w:ascii="Times New Roman" w:eastAsia="BiauKai" w:cs="Times New Roman"/>
          <w:b/>
          <w:sz w:val="72"/>
          <w:szCs w:val="72"/>
        </w:rPr>
      </w:pPr>
      <w:r w:rsidRPr="00122E32">
        <w:rPr>
          <w:rFonts w:ascii="Times New Roman" w:eastAsia="BiauKai" w:cs="Times New Roman"/>
          <w:b/>
          <w:sz w:val="72"/>
          <w:szCs w:val="72"/>
        </w:rPr>
        <w:t>節能服務</w:t>
      </w:r>
    </w:p>
    <w:p w14:paraId="44E03C56" w14:textId="0152DAE9" w:rsidR="00874EC8" w:rsidRPr="00122E32" w:rsidRDefault="00C468F9" w:rsidP="00122E32">
      <w:pPr>
        <w:pStyle w:val="a8"/>
        <w:widowControl/>
        <w:rPr>
          <w:rFonts w:ascii="Times New Roman" w:eastAsia="BiauKai" w:cs="Times New Roman"/>
          <w:b/>
          <w:sz w:val="72"/>
          <w:szCs w:val="72"/>
        </w:rPr>
      </w:pPr>
      <w:r w:rsidRPr="00122E32">
        <w:rPr>
          <w:rFonts w:ascii="Times New Roman" w:eastAsia="BiauKai" w:cs="Times New Roman"/>
          <w:b/>
          <w:sz w:val="72"/>
          <w:szCs w:val="72"/>
        </w:rPr>
        <w:t>施工計</w:t>
      </w:r>
      <w:r w:rsidR="003809CB" w:rsidRPr="00122E32">
        <w:rPr>
          <w:rFonts w:ascii="Times New Roman" w:eastAsia="BiauKai" w:cs="Times New Roman"/>
          <w:b/>
          <w:sz w:val="72"/>
          <w:szCs w:val="72"/>
        </w:rPr>
        <w:t>畫</w:t>
      </w:r>
      <w:r w:rsidR="00A341B6" w:rsidRPr="00122E32">
        <w:rPr>
          <w:rFonts w:ascii="Times New Roman" w:eastAsia="BiauKai" w:cs="Times New Roman"/>
          <w:b/>
          <w:sz w:val="72"/>
          <w:szCs w:val="72"/>
        </w:rPr>
        <w:t>書</w:t>
      </w:r>
    </w:p>
    <w:p w14:paraId="69778AE1" w14:textId="5E853CC6" w:rsidR="00874EC8" w:rsidRPr="00122E32" w:rsidRDefault="00874EC8" w:rsidP="00874EC8">
      <w:pPr>
        <w:rPr>
          <w:rFonts w:ascii="Times New Roman" w:eastAsia="BiauKai" w:cs="Times New Roman"/>
        </w:rPr>
      </w:pPr>
    </w:p>
    <w:p w14:paraId="2A17B933" w14:textId="383C1058" w:rsidR="00874EC8" w:rsidRPr="00122E32" w:rsidRDefault="00874EC8" w:rsidP="00874EC8">
      <w:pPr>
        <w:rPr>
          <w:rFonts w:ascii="Times New Roman" w:eastAsia="BiauKai" w:cs="Times New Roman"/>
        </w:rPr>
      </w:pPr>
    </w:p>
    <w:p w14:paraId="6B289CBC" w14:textId="7DF06069" w:rsidR="00874EC8" w:rsidRPr="00122E32" w:rsidRDefault="00874EC8" w:rsidP="00874EC8">
      <w:pPr>
        <w:rPr>
          <w:rFonts w:ascii="Times New Roman" w:eastAsia="BiauKai" w:cs="Times New Roman"/>
        </w:rPr>
      </w:pPr>
    </w:p>
    <w:p w14:paraId="1011D5E1" w14:textId="2BF87A6D" w:rsidR="00874EC8" w:rsidRPr="00122E32" w:rsidRDefault="00874EC8" w:rsidP="00874EC8">
      <w:pPr>
        <w:rPr>
          <w:rFonts w:ascii="Times New Roman" w:eastAsia="BiauKai" w:cs="Times New Roman"/>
        </w:rPr>
      </w:pPr>
    </w:p>
    <w:p w14:paraId="1746DCB3" w14:textId="27698F01" w:rsidR="00874EC8" w:rsidRPr="00122E32" w:rsidRDefault="00874EC8" w:rsidP="00874EC8">
      <w:pPr>
        <w:rPr>
          <w:rFonts w:ascii="Times New Roman" w:eastAsia="BiauKai" w:cs="Times New Roman"/>
        </w:rPr>
      </w:pPr>
    </w:p>
    <w:p w14:paraId="148D8F34" w14:textId="377964A8" w:rsidR="00874EC8" w:rsidRPr="00122E32" w:rsidRDefault="00874EC8" w:rsidP="00874EC8">
      <w:pPr>
        <w:rPr>
          <w:rFonts w:ascii="Times New Roman" w:eastAsia="BiauKai" w:cs="Times New Roman"/>
        </w:rPr>
      </w:pPr>
    </w:p>
    <w:p w14:paraId="15BB7F02" w14:textId="6D8BE83E" w:rsidR="00874EC8" w:rsidRPr="00122E32" w:rsidRDefault="00874EC8" w:rsidP="00874EC8">
      <w:pPr>
        <w:rPr>
          <w:rFonts w:ascii="Times New Roman" w:eastAsia="BiauKai" w:cs="Times New Roman"/>
        </w:rPr>
      </w:pPr>
    </w:p>
    <w:p w14:paraId="55041D48" w14:textId="5642EB63" w:rsidR="00874EC8" w:rsidRPr="00122E32" w:rsidRDefault="00874EC8" w:rsidP="00874EC8">
      <w:pPr>
        <w:rPr>
          <w:rFonts w:ascii="Times New Roman" w:eastAsia="BiauKai" w:cs="Times New Roman"/>
        </w:rPr>
      </w:pPr>
    </w:p>
    <w:p w14:paraId="19E43DC8" w14:textId="54744FE9" w:rsidR="00874EC8" w:rsidRDefault="00874EC8" w:rsidP="00874EC8">
      <w:pPr>
        <w:rPr>
          <w:rFonts w:ascii="Times New Roman" w:eastAsia="BiauKai" w:cs="Times New Roman"/>
        </w:rPr>
      </w:pPr>
    </w:p>
    <w:p w14:paraId="0D2A7BD5" w14:textId="31DD5A38" w:rsidR="00122E32" w:rsidRDefault="00122E32" w:rsidP="00874EC8">
      <w:pPr>
        <w:rPr>
          <w:rFonts w:ascii="Times New Roman" w:eastAsia="BiauKai" w:cs="Times New Roman"/>
        </w:rPr>
      </w:pPr>
    </w:p>
    <w:p w14:paraId="13DAE6E5" w14:textId="77777777" w:rsidR="00122E32" w:rsidRPr="00122E32" w:rsidRDefault="00122E32" w:rsidP="00874EC8">
      <w:pPr>
        <w:rPr>
          <w:rFonts w:ascii="Times New Roman" w:eastAsia="BiauKai" w:cs="Times New Roman"/>
        </w:rPr>
      </w:pPr>
    </w:p>
    <w:p w14:paraId="308ABA40" w14:textId="09AF8D84" w:rsidR="009713AF" w:rsidRPr="00122E32" w:rsidRDefault="00F55239" w:rsidP="00050817">
      <w:pPr>
        <w:jc w:val="center"/>
        <w:rPr>
          <w:rFonts w:ascii="Times New Roman" w:eastAsia="BiauKai" w:cs="Times New Roman"/>
          <w:sz w:val="36"/>
          <w:szCs w:val="36"/>
        </w:rPr>
      </w:pPr>
      <w:r w:rsidRPr="00122E32">
        <w:rPr>
          <w:rFonts w:ascii="Times New Roman" w:eastAsia="BiauKai"/>
          <w:noProof/>
        </w:rPr>
        <w:drawing>
          <wp:anchor distT="0" distB="0" distL="114300" distR="114300" simplePos="0" relativeHeight="251513856" behindDoc="0" locked="0" layoutInCell="1" allowOverlap="1" wp14:anchorId="5CE46301" wp14:editId="5404F156">
            <wp:simplePos x="0" y="0"/>
            <wp:positionH relativeFrom="column">
              <wp:posOffset>2066009</wp:posOffset>
            </wp:positionH>
            <wp:positionV relativeFrom="paragraph">
              <wp:posOffset>72863</wp:posOffset>
            </wp:positionV>
            <wp:extent cx="1375410" cy="919480"/>
            <wp:effectExtent l="0" t="0" r="0" b="0"/>
            <wp:wrapThrough wrapText="bothSides">
              <wp:wrapPolygon edited="0">
                <wp:start x="15258" y="0"/>
                <wp:lineTo x="0" y="17453"/>
                <wp:lineTo x="0" y="21033"/>
                <wp:lineTo x="14360" y="21033"/>
                <wp:lineTo x="20643" y="21033"/>
                <wp:lineTo x="20942" y="16558"/>
                <wp:lineTo x="16753" y="14320"/>
                <wp:lineTo x="16753" y="7160"/>
                <wp:lineTo x="21241" y="2238"/>
                <wp:lineTo x="21241" y="0"/>
                <wp:lineTo x="15258" y="0"/>
              </wp:wrapPolygon>
            </wp:wrapThrough>
            <wp:docPr id="1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75410" cy="919480"/>
                    </a:xfrm>
                    <a:prstGeom prst="rect">
                      <a:avLst/>
                    </a:prstGeom>
                    <a:noFill/>
                  </pic:spPr>
                </pic:pic>
              </a:graphicData>
            </a:graphic>
            <wp14:sizeRelH relativeFrom="page">
              <wp14:pctWidth>0</wp14:pctWidth>
            </wp14:sizeRelH>
            <wp14:sizeRelV relativeFrom="page">
              <wp14:pctHeight>0</wp14:pctHeight>
            </wp14:sizeRelV>
          </wp:anchor>
        </w:drawing>
      </w:r>
    </w:p>
    <w:p w14:paraId="09157417" w14:textId="36DFAA78" w:rsidR="009713AF" w:rsidRPr="00122E32" w:rsidRDefault="009713AF" w:rsidP="00050817">
      <w:pPr>
        <w:jc w:val="center"/>
        <w:rPr>
          <w:rFonts w:ascii="Times New Roman" w:eastAsia="BiauKai" w:cs="Times New Roman"/>
          <w:sz w:val="36"/>
          <w:szCs w:val="36"/>
        </w:rPr>
      </w:pPr>
    </w:p>
    <w:p w14:paraId="5B8B4DF2" w14:textId="77777777" w:rsidR="009713AF" w:rsidRPr="00122E32" w:rsidRDefault="009713AF" w:rsidP="00050817">
      <w:pPr>
        <w:jc w:val="center"/>
        <w:rPr>
          <w:rFonts w:ascii="Times New Roman" w:eastAsia="BiauKai" w:cs="Times New Roman"/>
          <w:sz w:val="36"/>
          <w:szCs w:val="36"/>
        </w:rPr>
      </w:pPr>
    </w:p>
    <w:p w14:paraId="6422E756" w14:textId="206EF3CA" w:rsidR="00874EC8" w:rsidRPr="00122E32" w:rsidRDefault="00C468F9" w:rsidP="00F55239">
      <w:pPr>
        <w:ind w:firstLineChars="400" w:firstLine="1440"/>
        <w:rPr>
          <w:rFonts w:ascii="Times New Roman" w:eastAsia="BiauKai" w:cs="Times New Roman"/>
          <w:sz w:val="36"/>
          <w:szCs w:val="36"/>
        </w:rPr>
      </w:pPr>
      <w:r w:rsidRPr="00122E32">
        <w:rPr>
          <w:rFonts w:ascii="Times New Roman" w:eastAsia="BiauKai" w:cs="Times New Roman"/>
          <w:sz w:val="36"/>
          <w:szCs w:val="36"/>
        </w:rPr>
        <w:t>承包</w:t>
      </w:r>
      <w:r w:rsidR="00050817" w:rsidRPr="00122E32">
        <w:rPr>
          <w:rFonts w:ascii="Times New Roman" w:eastAsia="BiauKai" w:cs="Times New Roman"/>
          <w:sz w:val="36"/>
          <w:szCs w:val="36"/>
        </w:rPr>
        <w:t>廠商：</w:t>
      </w:r>
      <w:r w:rsidR="00EC6D29" w:rsidRPr="00122E32">
        <w:rPr>
          <w:rFonts w:ascii="Times New Roman" w:eastAsia="BiauKai" w:cs="Times New Roman"/>
          <w:sz w:val="36"/>
          <w:szCs w:val="36"/>
        </w:rPr>
        <w:t>進金生實業股份有限公司</w:t>
      </w:r>
    </w:p>
    <w:p w14:paraId="2A11CB99" w14:textId="72E552D6" w:rsidR="00E961B8" w:rsidRPr="00122E32" w:rsidRDefault="00050817" w:rsidP="00EC6D29">
      <w:pPr>
        <w:jc w:val="center"/>
        <w:rPr>
          <w:rFonts w:ascii="Times New Roman" w:eastAsia="BiauKai" w:cs="Times New Roman"/>
        </w:rPr>
      </w:pPr>
      <w:r w:rsidRPr="00122E32">
        <w:rPr>
          <w:rFonts w:ascii="Times New Roman" w:eastAsia="BiauKai" w:cs="Times New Roman"/>
          <w:sz w:val="36"/>
          <w:szCs w:val="36"/>
        </w:rPr>
        <w:lastRenderedPageBreak/>
        <w:t>日</w:t>
      </w:r>
      <w:r w:rsidR="00C468F9" w:rsidRPr="00122E32">
        <w:rPr>
          <w:rFonts w:ascii="Times New Roman" w:eastAsia="BiauKai" w:cs="Times New Roman"/>
          <w:sz w:val="36"/>
          <w:szCs w:val="36"/>
        </w:rPr>
        <w:t xml:space="preserve"> </w:t>
      </w:r>
      <w:r w:rsidRPr="00122E32">
        <w:rPr>
          <w:rFonts w:ascii="Times New Roman" w:eastAsia="BiauKai" w:cs="Times New Roman"/>
          <w:sz w:val="36"/>
          <w:szCs w:val="36"/>
        </w:rPr>
        <w:t>期：中</w:t>
      </w:r>
      <w:r w:rsidR="005E06AC" w:rsidRPr="00122E32">
        <w:rPr>
          <w:rFonts w:ascii="Times New Roman" w:eastAsia="BiauKai" w:cs="Times New Roman"/>
          <w:sz w:val="36"/>
          <w:szCs w:val="36"/>
        </w:rPr>
        <w:t>華</w:t>
      </w:r>
      <w:r w:rsidRPr="00122E32">
        <w:rPr>
          <w:rFonts w:ascii="Times New Roman" w:eastAsia="BiauKai" w:cs="Times New Roman"/>
          <w:sz w:val="36"/>
          <w:szCs w:val="36"/>
        </w:rPr>
        <w:t>民國</w:t>
      </w:r>
      <w:r w:rsidR="005E06AC" w:rsidRPr="00122E32">
        <w:rPr>
          <w:rFonts w:ascii="Times New Roman" w:eastAsia="BiauKai" w:cs="Times New Roman"/>
          <w:sz w:val="36"/>
          <w:szCs w:val="36"/>
        </w:rPr>
        <w:t xml:space="preserve"> </w:t>
      </w:r>
      <w:r w:rsidRPr="00122E32">
        <w:rPr>
          <w:rFonts w:ascii="Times New Roman" w:eastAsia="BiauKai" w:cs="Times New Roman"/>
          <w:sz w:val="36"/>
          <w:szCs w:val="36"/>
        </w:rPr>
        <w:t>10</w:t>
      </w:r>
      <w:r w:rsidR="00BB7FC8" w:rsidRPr="00122E32">
        <w:rPr>
          <w:rFonts w:ascii="Times New Roman" w:eastAsia="BiauKai" w:cs="Times New Roman"/>
          <w:sz w:val="36"/>
          <w:szCs w:val="36"/>
        </w:rPr>
        <w:t>7</w:t>
      </w:r>
      <w:r w:rsidR="005E06AC" w:rsidRPr="00122E32">
        <w:rPr>
          <w:rFonts w:ascii="Times New Roman" w:eastAsia="BiauKai" w:cs="Times New Roman"/>
          <w:sz w:val="36"/>
          <w:szCs w:val="36"/>
        </w:rPr>
        <w:t xml:space="preserve"> </w:t>
      </w:r>
      <w:r w:rsidRPr="00122E32">
        <w:rPr>
          <w:rFonts w:ascii="Times New Roman" w:eastAsia="BiauKai" w:cs="Times New Roman"/>
          <w:sz w:val="36"/>
          <w:szCs w:val="36"/>
        </w:rPr>
        <w:t>年</w:t>
      </w:r>
      <w:r w:rsidR="005E06AC" w:rsidRPr="00122E32">
        <w:rPr>
          <w:rFonts w:ascii="Times New Roman" w:eastAsia="BiauKai" w:cs="Times New Roman"/>
          <w:sz w:val="36"/>
          <w:szCs w:val="36"/>
        </w:rPr>
        <w:t xml:space="preserve"> </w:t>
      </w:r>
      <w:r w:rsidR="00BB7FC8" w:rsidRPr="00122E32">
        <w:rPr>
          <w:rFonts w:ascii="Times New Roman" w:eastAsia="BiauKai" w:cs="Times New Roman"/>
          <w:sz w:val="36"/>
          <w:szCs w:val="36"/>
        </w:rPr>
        <w:t>3</w:t>
      </w:r>
      <w:r w:rsidR="006057AF" w:rsidRPr="00122E32">
        <w:rPr>
          <w:rFonts w:ascii="Times New Roman" w:eastAsia="BiauKai" w:cs="Times New Roman"/>
          <w:sz w:val="36"/>
          <w:szCs w:val="36"/>
        </w:rPr>
        <w:t xml:space="preserve"> </w:t>
      </w:r>
      <w:r w:rsidRPr="00122E32">
        <w:rPr>
          <w:rFonts w:ascii="Times New Roman" w:eastAsia="BiauKai" w:cs="Times New Roman"/>
          <w:sz w:val="36"/>
          <w:szCs w:val="36"/>
        </w:rPr>
        <w:t>月</w:t>
      </w:r>
      <w:r w:rsidR="006057AF" w:rsidRPr="00122E32">
        <w:rPr>
          <w:rFonts w:ascii="Times New Roman" w:eastAsia="BiauKai" w:cs="Times New Roman"/>
          <w:sz w:val="36"/>
          <w:szCs w:val="36"/>
        </w:rPr>
        <w:t xml:space="preserve"> </w:t>
      </w:r>
      <w:r w:rsidR="00B83DB1" w:rsidRPr="00122E32">
        <w:rPr>
          <w:rFonts w:ascii="Times New Roman" w:eastAsia="BiauKai" w:cs="Times New Roman"/>
          <w:sz w:val="36"/>
          <w:szCs w:val="36"/>
        </w:rPr>
        <w:t>1</w:t>
      </w:r>
      <w:r w:rsidR="0063433C" w:rsidRPr="00122E32">
        <w:rPr>
          <w:rFonts w:ascii="Times New Roman" w:eastAsia="BiauKai" w:cs="Times New Roman"/>
          <w:sz w:val="36"/>
          <w:szCs w:val="36"/>
        </w:rPr>
        <w:t>8</w:t>
      </w:r>
      <w:r w:rsidR="00653FFF" w:rsidRPr="00122E32">
        <w:rPr>
          <w:rFonts w:ascii="Times New Roman" w:eastAsia="BiauKai" w:cs="Times New Roman"/>
          <w:sz w:val="36"/>
          <w:szCs w:val="36"/>
        </w:rPr>
        <w:t xml:space="preserve"> </w:t>
      </w:r>
      <w:r w:rsidR="00EC6D29" w:rsidRPr="00122E32">
        <w:rPr>
          <w:rFonts w:ascii="Times New Roman" w:eastAsia="BiauKai" w:cs="Times New Roman"/>
          <w:sz w:val="36"/>
          <w:szCs w:val="36"/>
        </w:rPr>
        <w:t>日</w:t>
      </w:r>
    </w:p>
    <w:p w14:paraId="07BC8201" w14:textId="77777777" w:rsidR="00CD7CB4" w:rsidRPr="00122E32" w:rsidRDefault="005159AF" w:rsidP="005159AF">
      <w:pPr>
        <w:widowControl/>
        <w:jc w:val="center"/>
        <w:rPr>
          <w:rFonts w:ascii="Times New Roman" w:eastAsia="BiauKai" w:cs="Times New Roman"/>
          <w:b/>
          <w:sz w:val="36"/>
          <w:szCs w:val="36"/>
        </w:rPr>
      </w:pPr>
      <w:r w:rsidRPr="00122E32">
        <w:rPr>
          <w:rFonts w:ascii="Times New Roman" w:eastAsia="BiauKai" w:cs="Times New Roman"/>
          <w:b/>
          <w:sz w:val="36"/>
          <w:szCs w:val="36"/>
        </w:rPr>
        <w:t>目</w:t>
      </w:r>
      <w:r w:rsidRPr="00122E32">
        <w:rPr>
          <w:rFonts w:ascii="Times New Roman" w:eastAsia="BiauKai" w:cs="Times New Roman"/>
          <w:b/>
          <w:sz w:val="36"/>
          <w:szCs w:val="36"/>
        </w:rPr>
        <w:t xml:space="preserve">    </w:t>
      </w:r>
      <w:r w:rsidRPr="00122E32">
        <w:rPr>
          <w:rFonts w:ascii="Times New Roman" w:eastAsia="BiauKai" w:cs="Times New Roman"/>
          <w:b/>
          <w:sz w:val="36"/>
          <w:szCs w:val="36"/>
        </w:rPr>
        <w:t>錄</w:t>
      </w:r>
    </w:p>
    <w:p w14:paraId="65D41689" w14:textId="77777777" w:rsidR="009C4BA9" w:rsidRPr="00122E32" w:rsidRDefault="009C4BA9" w:rsidP="005159AF">
      <w:pPr>
        <w:widowControl/>
        <w:jc w:val="center"/>
        <w:rPr>
          <w:rFonts w:ascii="Times New Roman" w:eastAsia="BiauKai" w:cs="Times New Roman"/>
          <w:b/>
        </w:rPr>
      </w:pPr>
    </w:p>
    <w:p w14:paraId="48134D5D" w14:textId="503F3E49" w:rsidR="0012717A" w:rsidRPr="00122E32" w:rsidRDefault="00237D17">
      <w:pPr>
        <w:pStyle w:val="10"/>
        <w:tabs>
          <w:tab w:val="right" w:leader="dot" w:pos="8495"/>
        </w:tabs>
        <w:rPr>
          <w:rFonts w:ascii="Times New Roman" w:eastAsia="BiauKai" w:hAnsi="Times New Roman" w:cstheme="minorBidi"/>
          <w:b w:val="0"/>
          <w:noProof/>
          <w:kern w:val="2"/>
          <w:sz w:val="24"/>
          <w:szCs w:val="22"/>
        </w:rPr>
      </w:pPr>
      <w:r w:rsidRPr="00122E32">
        <w:rPr>
          <w:rFonts w:ascii="Times New Roman" w:eastAsia="BiauKai" w:hAnsi="Times New Roman" w:cs="Times New Roman"/>
          <w:sz w:val="22"/>
          <w:szCs w:val="22"/>
        </w:rPr>
        <w:fldChar w:fldCharType="begin"/>
      </w:r>
      <w:r w:rsidR="00036626" w:rsidRPr="00122E32">
        <w:rPr>
          <w:rFonts w:ascii="Times New Roman" w:eastAsia="BiauKai" w:hAnsi="Times New Roman" w:cs="Times New Roman"/>
          <w:sz w:val="22"/>
          <w:szCs w:val="22"/>
        </w:rPr>
        <w:instrText xml:space="preserve"> TOC \o "1-3" \t "</w:instrText>
      </w:r>
      <w:r w:rsidR="00036626" w:rsidRPr="00122E32">
        <w:rPr>
          <w:rFonts w:ascii="Times New Roman" w:eastAsia="BiauKai" w:hAnsi="Times New Roman" w:cs="Times New Roman"/>
          <w:sz w:val="22"/>
          <w:szCs w:val="22"/>
        </w:rPr>
        <w:instrText>標題壹</w:instrText>
      </w:r>
      <w:r w:rsidR="00036626" w:rsidRPr="00122E32">
        <w:rPr>
          <w:rFonts w:ascii="Times New Roman" w:eastAsia="BiauKai" w:hAnsi="Times New Roman" w:cs="Times New Roman"/>
          <w:sz w:val="22"/>
          <w:szCs w:val="22"/>
        </w:rPr>
        <w:instrText>,1,</w:instrText>
      </w:r>
      <w:r w:rsidR="00036626" w:rsidRPr="00122E32">
        <w:rPr>
          <w:rFonts w:ascii="Times New Roman" w:eastAsia="BiauKai" w:hAnsi="Times New Roman" w:cs="Times New Roman"/>
          <w:sz w:val="22"/>
          <w:szCs w:val="22"/>
        </w:rPr>
        <w:instrText>標題一</w:instrText>
      </w:r>
      <w:r w:rsidR="00036626" w:rsidRPr="00122E32">
        <w:rPr>
          <w:rFonts w:ascii="Times New Roman" w:eastAsia="BiauKai" w:hAnsi="Times New Roman" w:cs="Times New Roman"/>
          <w:sz w:val="22"/>
          <w:szCs w:val="22"/>
        </w:rPr>
        <w:instrText>,2,</w:instrText>
      </w:r>
      <w:r w:rsidR="00036626" w:rsidRPr="00122E32">
        <w:rPr>
          <w:rFonts w:ascii="Times New Roman" w:eastAsia="BiauKai" w:hAnsi="Times New Roman" w:cs="Times New Roman"/>
          <w:sz w:val="22"/>
          <w:szCs w:val="22"/>
        </w:rPr>
        <w:instrText>標題</w:instrText>
      </w:r>
      <w:r w:rsidR="00036626" w:rsidRPr="00122E32">
        <w:rPr>
          <w:rFonts w:ascii="Times New Roman" w:eastAsia="BiauKai" w:hAnsi="Times New Roman" w:cs="Times New Roman"/>
          <w:sz w:val="22"/>
          <w:szCs w:val="22"/>
        </w:rPr>
        <w:instrText>(</w:instrText>
      </w:r>
      <w:r w:rsidR="00036626" w:rsidRPr="00122E32">
        <w:rPr>
          <w:rFonts w:ascii="Times New Roman" w:eastAsia="BiauKai" w:hAnsi="Times New Roman" w:cs="Times New Roman"/>
          <w:sz w:val="22"/>
          <w:szCs w:val="22"/>
        </w:rPr>
        <w:instrText>一</w:instrText>
      </w:r>
      <w:r w:rsidR="00036626" w:rsidRPr="00122E32">
        <w:rPr>
          <w:rFonts w:ascii="Times New Roman" w:eastAsia="BiauKai" w:hAnsi="Times New Roman" w:cs="Times New Roman"/>
          <w:sz w:val="22"/>
          <w:szCs w:val="22"/>
        </w:rPr>
        <w:instrText xml:space="preserve">),3" </w:instrText>
      </w:r>
      <w:r w:rsidRPr="00122E32">
        <w:rPr>
          <w:rFonts w:ascii="Times New Roman" w:eastAsia="BiauKai" w:hAnsi="Times New Roman" w:cs="Times New Roman"/>
          <w:sz w:val="22"/>
          <w:szCs w:val="22"/>
        </w:rPr>
        <w:fldChar w:fldCharType="separate"/>
      </w:r>
      <w:r w:rsidR="0012717A" w:rsidRPr="00122E32">
        <w:rPr>
          <w:rFonts w:ascii="Times New Roman" w:eastAsia="BiauKai" w:hAnsi="Times New Roman" w:hint="eastAsia"/>
          <w:noProof/>
        </w:rPr>
        <w:t>壹、前言</w:t>
      </w:r>
      <w:r w:rsidR="0012717A" w:rsidRPr="00122E32">
        <w:rPr>
          <w:rFonts w:ascii="Times New Roman" w:eastAsia="BiauKai" w:hAnsi="Times New Roman"/>
          <w:noProof/>
        </w:rPr>
        <w:tab/>
      </w:r>
      <w:r w:rsidR="0012717A" w:rsidRPr="00122E32">
        <w:rPr>
          <w:rFonts w:ascii="Times New Roman" w:eastAsia="BiauKai" w:hAnsi="Times New Roman"/>
          <w:noProof/>
        </w:rPr>
        <w:fldChar w:fldCharType="begin"/>
      </w:r>
      <w:r w:rsidR="0012717A" w:rsidRPr="00122E32">
        <w:rPr>
          <w:rFonts w:ascii="Times New Roman" w:eastAsia="BiauKai" w:hAnsi="Times New Roman"/>
          <w:noProof/>
        </w:rPr>
        <w:instrText xml:space="preserve"> PAGEREF _Toc508958468 \h </w:instrText>
      </w:r>
      <w:r w:rsidR="0012717A" w:rsidRPr="00122E32">
        <w:rPr>
          <w:rFonts w:ascii="Times New Roman" w:eastAsia="BiauKai" w:hAnsi="Times New Roman"/>
          <w:noProof/>
        </w:rPr>
      </w:r>
      <w:r w:rsidR="0012717A" w:rsidRPr="00122E32">
        <w:rPr>
          <w:rFonts w:ascii="Times New Roman" w:eastAsia="BiauKai" w:hAnsi="Times New Roman"/>
          <w:noProof/>
        </w:rPr>
        <w:fldChar w:fldCharType="separate"/>
      </w:r>
      <w:r w:rsidR="00BE723F" w:rsidRPr="00122E32">
        <w:rPr>
          <w:rFonts w:ascii="Times New Roman" w:eastAsia="BiauKai" w:hAnsi="Times New Roman"/>
          <w:noProof/>
        </w:rPr>
        <w:t>1</w:t>
      </w:r>
      <w:r w:rsidR="0012717A" w:rsidRPr="00122E32">
        <w:rPr>
          <w:rFonts w:ascii="Times New Roman" w:eastAsia="BiauKai" w:hAnsi="Times New Roman"/>
          <w:noProof/>
        </w:rPr>
        <w:fldChar w:fldCharType="end"/>
      </w:r>
    </w:p>
    <w:p w14:paraId="278BC09A" w14:textId="7102F5C1" w:rsidR="0012717A" w:rsidRPr="00122E32" w:rsidRDefault="0012717A">
      <w:pPr>
        <w:pStyle w:val="10"/>
        <w:tabs>
          <w:tab w:val="right" w:leader="dot" w:pos="8495"/>
        </w:tabs>
        <w:rPr>
          <w:rFonts w:ascii="Times New Roman" w:eastAsia="BiauKai" w:hAnsi="Times New Roman" w:cstheme="minorBidi"/>
          <w:b w:val="0"/>
          <w:noProof/>
          <w:kern w:val="2"/>
          <w:sz w:val="24"/>
          <w:szCs w:val="22"/>
        </w:rPr>
      </w:pPr>
      <w:r w:rsidRPr="00122E32">
        <w:rPr>
          <w:rFonts w:ascii="Times New Roman" w:eastAsia="BiauKai" w:hAnsi="Times New Roman" w:hint="eastAsia"/>
          <w:noProof/>
        </w:rPr>
        <w:t>貳、工程概述</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_Toc508958469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2</w:t>
      </w:r>
      <w:r w:rsidRPr="00122E32">
        <w:rPr>
          <w:rFonts w:ascii="Times New Roman" w:eastAsia="BiauKai" w:hAnsi="Times New Roman"/>
          <w:noProof/>
        </w:rPr>
        <w:fldChar w:fldCharType="end"/>
      </w:r>
    </w:p>
    <w:p w14:paraId="3768A94A" w14:textId="63535F00"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一、工程概要</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_Toc508958470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2</w:t>
      </w:r>
      <w:r w:rsidRPr="00122E32">
        <w:rPr>
          <w:rFonts w:ascii="Times New Roman" w:eastAsia="BiauKai" w:hAnsi="Times New Roman"/>
          <w:noProof/>
        </w:rPr>
        <w:fldChar w:fldCharType="end"/>
      </w:r>
    </w:p>
    <w:p w14:paraId="45335173" w14:textId="4688DD85"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二、主要施工項目及數量</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_Toc508958471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2</w:t>
      </w:r>
      <w:r w:rsidRPr="00122E32">
        <w:rPr>
          <w:rFonts w:ascii="Times New Roman" w:eastAsia="BiauKai" w:hAnsi="Times New Roman"/>
          <w:noProof/>
        </w:rPr>
        <w:fldChar w:fldCharType="end"/>
      </w:r>
    </w:p>
    <w:p w14:paraId="5CC89340" w14:textId="24C84C01"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三、名詞定義</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_Toc508958472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w:t>
      </w:r>
      <w:r w:rsidRPr="00122E32">
        <w:rPr>
          <w:rFonts w:ascii="Times New Roman" w:eastAsia="BiauKai" w:hAnsi="Times New Roman"/>
          <w:noProof/>
        </w:rPr>
        <w:fldChar w:fldCharType="end"/>
      </w:r>
    </w:p>
    <w:p w14:paraId="15C5DC5D" w14:textId="50757C59"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ㄧ</w:t>
      </w:r>
      <w:r w:rsidRPr="00122E32">
        <w:rPr>
          <w:rFonts w:ascii="Times New Roman" w:eastAsia="BiauKai" w:hAnsi="Times New Roman"/>
          <w:noProof/>
        </w:rPr>
        <w:t>)</w:t>
      </w:r>
      <w:r w:rsidRPr="00122E32">
        <w:rPr>
          <w:rFonts w:ascii="Times New Roman" w:eastAsia="BiauKai" w:hAnsi="Times New Roman" w:hint="eastAsia"/>
          <w:noProof/>
        </w:rPr>
        <w:t>節能標的</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_Toc508958473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w:t>
      </w:r>
      <w:r w:rsidRPr="00122E32">
        <w:rPr>
          <w:rFonts w:ascii="Times New Roman" w:eastAsia="BiauKai" w:hAnsi="Times New Roman"/>
          <w:noProof/>
        </w:rPr>
        <w:fldChar w:fldCharType="end"/>
      </w:r>
    </w:p>
    <w:p w14:paraId="62A394A7" w14:textId="45F0F998"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二</w:t>
      </w:r>
      <w:r w:rsidRPr="00122E32">
        <w:rPr>
          <w:rFonts w:ascii="Times New Roman" w:eastAsia="BiauKai" w:hAnsi="Times New Roman"/>
          <w:noProof/>
        </w:rPr>
        <w:t>)</w:t>
      </w:r>
      <w:r w:rsidRPr="00122E32">
        <w:rPr>
          <w:rFonts w:ascii="Times New Roman" w:eastAsia="BiauKai" w:hAnsi="Times New Roman" w:hint="eastAsia"/>
          <w:noProof/>
        </w:rPr>
        <w:t>能源基線</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_Toc508958474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w:t>
      </w:r>
      <w:r w:rsidRPr="00122E32">
        <w:rPr>
          <w:rFonts w:ascii="Times New Roman" w:eastAsia="BiauKai" w:hAnsi="Times New Roman"/>
          <w:noProof/>
        </w:rPr>
        <w:fldChar w:fldCharType="end"/>
      </w:r>
    </w:p>
    <w:p w14:paraId="388AC5B3" w14:textId="5814C475"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三</w:t>
      </w:r>
      <w:r w:rsidRPr="00122E32">
        <w:rPr>
          <w:rFonts w:ascii="Times New Roman" w:eastAsia="BiauKai" w:hAnsi="Times New Roman"/>
          <w:noProof/>
        </w:rPr>
        <w:t>) ISO50001</w:t>
      </w:r>
      <w:r w:rsidRPr="00122E32">
        <w:rPr>
          <w:rFonts w:ascii="Times New Roman" w:eastAsia="BiauKai" w:hAnsi="Times New Roman" w:hint="eastAsia"/>
          <w:noProof/>
        </w:rPr>
        <w:t>能源管理標準</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_Toc508958475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w:t>
      </w:r>
      <w:r w:rsidRPr="00122E32">
        <w:rPr>
          <w:rFonts w:ascii="Times New Roman" w:eastAsia="BiauKai" w:hAnsi="Times New Roman"/>
          <w:noProof/>
        </w:rPr>
        <w:fldChar w:fldCharType="end"/>
      </w:r>
    </w:p>
    <w:p w14:paraId="3ECF479C" w14:textId="34CAB070"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四</w:t>
      </w:r>
      <w:r w:rsidRPr="00122E32">
        <w:rPr>
          <w:rFonts w:ascii="Times New Roman" w:eastAsia="BiauKai" w:hAnsi="Times New Roman"/>
          <w:noProof/>
        </w:rPr>
        <w:t>)</w:t>
      </w:r>
      <w:r w:rsidRPr="00122E32">
        <w:rPr>
          <w:rFonts w:ascii="Times New Roman" w:eastAsia="BiauKai" w:hAnsi="Times New Roman" w:hint="eastAsia"/>
          <w:noProof/>
        </w:rPr>
        <w:t>量測與驗證</w:t>
      </w:r>
      <w:r w:rsidRPr="00122E32">
        <w:rPr>
          <w:rFonts w:ascii="Times New Roman" w:eastAsia="BiauKai" w:hAnsi="Times New Roman"/>
          <w:noProof/>
        </w:rPr>
        <w:t>M&amp;V</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_Toc508958476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5</w:t>
      </w:r>
      <w:r w:rsidRPr="00122E32">
        <w:rPr>
          <w:rFonts w:ascii="Times New Roman" w:eastAsia="BiauKai" w:hAnsi="Times New Roman"/>
          <w:noProof/>
        </w:rPr>
        <w:fldChar w:fldCharType="end"/>
      </w:r>
    </w:p>
    <w:p w14:paraId="30FAEE82" w14:textId="40C04554"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五</w:t>
      </w:r>
      <w:r w:rsidRPr="00122E32">
        <w:rPr>
          <w:rFonts w:ascii="Times New Roman" w:eastAsia="BiauKai" w:hAnsi="Times New Roman"/>
          <w:noProof/>
        </w:rPr>
        <w:t>)</w:t>
      </w:r>
      <w:r w:rsidRPr="00122E32">
        <w:rPr>
          <w:rFonts w:ascii="Times New Roman" w:eastAsia="BiauKai" w:hAnsi="Times New Roman" w:hint="eastAsia"/>
          <w:noProof/>
        </w:rPr>
        <w:t>變頻器</w:t>
      </w:r>
      <w:r w:rsidRPr="00122E32">
        <w:rPr>
          <w:rFonts w:ascii="Times New Roman" w:eastAsia="BiauKai" w:hAnsi="Times New Roman"/>
          <w:noProof/>
        </w:rPr>
        <w:t>(Variable Frequency Drive, VFD)</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_Toc508958477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7</w:t>
      </w:r>
      <w:r w:rsidRPr="00122E32">
        <w:rPr>
          <w:rFonts w:ascii="Times New Roman" w:eastAsia="BiauKai" w:hAnsi="Times New Roman"/>
          <w:noProof/>
        </w:rPr>
        <w:fldChar w:fldCharType="end"/>
      </w:r>
    </w:p>
    <w:p w14:paraId="259CCBF7" w14:textId="7F9A2952" w:rsidR="0012717A" w:rsidRPr="00122E32" w:rsidRDefault="0012717A">
      <w:pPr>
        <w:pStyle w:val="10"/>
        <w:tabs>
          <w:tab w:val="right" w:leader="dot" w:pos="8495"/>
        </w:tabs>
        <w:rPr>
          <w:rFonts w:ascii="Times New Roman" w:eastAsia="BiauKai" w:hAnsi="Times New Roman" w:cstheme="minorBidi"/>
          <w:b w:val="0"/>
          <w:noProof/>
          <w:kern w:val="2"/>
          <w:sz w:val="24"/>
          <w:szCs w:val="22"/>
        </w:rPr>
      </w:pPr>
      <w:r w:rsidRPr="00122E32">
        <w:rPr>
          <w:rFonts w:ascii="Times New Roman" w:eastAsia="BiauKai" w:hAnsi="Times New Roman" w:hint="eastAsia"/>
          <w:noProof/>
        </w:rPr>
        <w:t>參、開工前置作業</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_Toc508958478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8</w:t>
      </w:r>
      <w:r w:rsidRPr="00122E32">
        <w:rPr>
          <w:rFonts w:ascii="Times New Roman" w:eastAsia="BiauKai" w:hAnsi="Times New Roman"/>
          <w:noProof/>
        </w:rPr>
        <w:fldChar w:fldCharType="end"/>
      </w:r>
    </w:p>
    <w:p w14:paraId="0B499B4D" w14:textId="4B9037B5"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一、「節能標的」現況調查</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_Toc508958479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8</w:t>
      </w:r>
      <w:r w:rsidRPr="00122E32">
        <w:rPr>
          <w:rFonts w:ascii="Times New Roman" w:eastAsia="BiauKai" w:hAnsi="Times New Roman"/>
          <w:noProof/>
        </w:rPr>
        <w:fldChar w:fldCharType="end"/>
      </w:r>
    </w:p>
    <w:p w14:paraId="21D780E9" w14:textId="3DA05AF4"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二、工址現況調查</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_Toc508958480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8</w:t>
      </w:r>
      <w:r w:rsidRPr="00122E32">
        <w:rPr>
          <w:rFonts w:ascii="Times New Roman" w:eastAsia="BiauKai" w:hAnsi="Times New Roman"/>
          <w:noProof/>
        </w:rPr>
        <w:fldChar w:fldCharType="end"/>
      </w:r>
    </w:p>
    <w:p w14:paraId="63793D5D" w14:textId="3995557B"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三、工址管線埋設物調查</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_Toc508958481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9</w:t>
      </w:r>
      <w:r w:rsidRPr="00122E32">
        <w:rPr>
          <w:rFonts w:ascii="Times New Roman" w:eastAsia="BiauKai" w:hAnsi="Times New Roman"/>
          <w:noProof/>
        </w:rPr>
        <w:fldChar w:fldCharType="end"/>
      </w:r>
    </w:p>
    <w:p w14:paraId="3D340701" w14:textId="34F0910E" w:rsidR="0012717A" w:rsidRPr="00122E32" w:rsidRDefault="000A235E">
      <w:pPr>
        <w:pStyle w:val="10"/>
        <w:tabs>
          <w:tab w:val="right" w:leader="dot" w:pos="8495"/>
        </w:tabs>
        <w:rPr>
          <w:rFonts w:ascii="Times New Roman" w:eastAsia="BiauKai" w:hAnsi="Times New Roman" w:cstheme="minorBidi"/>
          <w:b w:val="0"/>
          <w:noProof/>
          <w:kern w:val="2"/>
          <w:sz w:val="24"/>
          <w:szCs w:val="22"/>
        </w:rPr>
      </w:pPr>
      <w:r>
        <w:rPr>
          <w:rFonts w:ascii="Times New Roman" w:eastAsia="BiauKai" w:hAnsi="Times New Roman" w:hint="eastAsia"/>
          <w:noProof/>
        </w:rPr>
        <w:t xml:space="preserve"> </w:t>
      </w:r>
    </w:p>
    <w:p w14:paraId="0FFD92A0" w14:textId="0FA98AB5"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ㄧ、工地組織</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_Toc508958483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10</w:t>
      </w:r>
      <w:r w:rsidRPr="00122E32">
        <w:rPr>
          <w:rFonts w:ascii="Times New Roman" w:eastAsia="BiauKai" w:hAnsi="Times New Roman"/>
          <w:noProof/>
        </w:rPr>
        <w:fldChar w:fldCharType="end"/>
      </w:r>
    </w:p>
    <w:p w14:paraId="0DEEAEC3" w14:textId="4DF014D7"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二、工作職掌</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_Toc508958484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10</w:t>
      </w:r>
      <w:r w:rsidRPr="00122E32">
        <w:rPr>
          <w:rFonts w:ascii="Times New Roman" w:eastAsia="BiauKai" w:hAnsi="Times New Roman"/>
          <w:noProof/>
        </w:rPr>
        <w:fldChar w:fldCharType="end"/>
      </w:r>
    </w:p>
    <w:p w14:paraId="18B32FE1" w14:textId="06CFFCCC"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一</w:t>
      </w:r>
      <w:r w:rsidRPr="00122E32">
        <w:rPr>
          <w:rFonts w:ascii="Times New Roman" w:eastAsia="BiauKai" w:hAnsi="Times New Roman"/>
          <w:noProof/>
        </w:rPr>
        <w:t>)</w:t>
      </w:r>
      <w:r w:rsidRPr="00122E32">
        <w:rPr>
          <w:rFonts w:ascii="Times New Roman" w:eastAsia="BiauKai" w:hAnsi="Times New Roman" w:hint="eastAsia"/>
          <w:noProof/>
        </w:rPr>
        <w:t>工地負責人</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_Toc508958485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10</w:t>
      </w:r>
      <w:r w:rsidRPr="00122E32">
        <w:rPr>
          <w:rFonts w:ascii="Times New Roman" w:eastAsia="BiauKai" w:hAnsi="Times New Roman"/>
          <w:noProof/>
        </w:rPr>
        <w:fldChar w:fldCharType="end"/>
      </w:r>
    </w:p>
    <w:p w14:paraId="2D4097B1" w14:textId="5146EF98"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二</w:t>
      </w:r>
      <w:r w:rsidRPr="00122E32">
        <w:rPr>
          <w:rFonts w:ascii="Times New Roman" w:eastAsia="BiauKai" w:hAnsi="Times New Roman"/>
          <w:noProof/>
        </w:rPr>
        <w:t>)</w:t>
      </w:r>
      <w:r w:rsidRPr="00122E32">
        <w:rPr>
          <w:rFonts w:ascii="Times New Roman" w:eastAsia="BiauKai" w:hAnsi="Times New Roman" w:hint="eastAsia"/>
          <w:noProof/>
        </w:rPr>
        <w:t>現場工程師</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_Toc508958486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11</w:t>
      </w:r>
      <w:r w:rsidRPr="00122E32">
        <w:rPr>
          <w:rFonts w:ascii="Times New Roman" w:eastAsia="BiauKai" w:hAnsi="Times New Roman"/>
          <w:noProof/>
        </w:rPr>
        <w:fldChar w:fldCharType="end"/>
      </w:r>
    </w:p>
    <w:p w14:paraId="220829AF" w14:textId="4144B289"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三</w:t>
      </w:r>
      <w:r w:rsidRPr="00122E32">
        <w:rPr>
          <w:rFonts w:ascii="Times New Roman" w:eastAsia="BiauKai" w:hAnsi="Times New Roman"/>
          <w:noProof/>
        </w:rPr>
        <w:t>)</w:t>
      </w:r>
      <w:r w:rsidRPr="00122E32">
        <w:rPr>
          <w:rFonts w:ascii="Times New Roman" w:eastAsia="BiauKai" w:hAnsi="Times New Roman" w:hint="eastAsia"/>
          <w:noProof/>
        </w:rPr>
        <w:t>品質管理員</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_Toc508958487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12</w:t>
      </w:r>
      <w:r w:rsidRPr="00122E32">
        <w:rPr>
          <w:rFonts w:ascii="Times New Roman" w:eastAsia="BiauKai" w:hAnsi="Times New Roman"/>
          <w:noProof/>
        </w:rPr>
        <w:fldChar w:fldCharType="end"/>
      </w:r>
    </w:p>
    <w:p w14:paraId="2E33E3E2" w14:textId="2E187BF3"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四</w:t>
      </w:r>
      <w:r w:rsidRPr="00122E32">
        <w:rPr>
          <w:rFonts w:ascii="Times New Roman" w:eastAsia="BiauKai" w:hAnsi="Times New Roman"/>
          <w:noProof/>
        </w:rPr>
        <w:t>)</w:t>
      </w:r>
      <w:r w:rsidRPr="00122E32">
        <w:rPr>
          <w:rFonts w:ascii="Times New Roman" w:eastAsia="BiauKai" w:hAnsi="Times New Roman" w:hint="eastAsia"/>
          <w:noProof/>
        </w:rPr>
        <w:t>安衛管理員</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_Toc508958488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12</w:t>
      </w:r>
      <w:r w:rsidRPr="00122E32">
        <w:rPr>
          <w:rFonts w:ascii="Times New Roman" w:eastAsia="BiauKai" w:hAnsi="Times New Roman"/>
          <w:noProof/>
        </w:rPr>
        <w:fldChar w:fldCharType="end"/>
      </w:r>
    </w:p>
    <w:p w14:paraId="17BA2F9E" w14:textId="53EBA505"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五</w:t>
      </w:r>
      <w:r w:rsidRPr="00122E32">
        <w:rPr>
          <w:rFonts w:ascii="Times New Roman" w:eastAsia="BiauKai" w:hAnsi="Times New Roman"/>
          <w:noProof/>
        </w:rPr>
        <w:t>)</w:t>
      </w:r>
      <w:r w:rsidRPr="00122E32">
        <w:rPr>
          <w:rFonts w:ascii="Times New Roman" w:eastAsia="BiauKai" w:hAnsi="Times New Roman" w:hint="eastAsia"/>
          <w:noProof/>
        </w:rPr>
        <w:t>工程協力商</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_Toc508958489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12</w:t>
      </w:r>
      <w:r w:rsidRPr="00122E32">
        <w:rPr>
          <w:rFonts w:ascii="Times New Roman" w:eastAsia="BiauKai" w:hAnsi="Times New Roman"/>
          <w:noProof/>
        </w:rPr>
        <w:fldChar w:fldCharType="end"/>
      </w:r>
    </w:p>
    <w:p w14:paraId="5CC1840F" w14:textId="6C9395D6"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三、主要施工機具與設備</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_Toc508958490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13</w:t>
      </w:r>
      <w:r w:rsidRPr="00122E32">
        <w:rPr>
          <w:rFonts w:ascii="Times New Roman" w:eastAsia="BiauKai" w:hAnsi="Times New Roman"/>
          <w:noProof/>
        </w:rPr>
        <w:fldChar w:fldCharType="end"/>
      </w:r>
    </w:p>
    <w:p w14:paraId="06F40E1E" w14:textId="0AC381FE"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lastRenderedPageBreak/>
        <w:t>四、整體施工程序</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_Toc508958491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14</w:t>
      </w:r>
      <w:r w:rsidRPr="00122E32">
        <w:rPr>
          <w:rFonts w:ascii="Times New Roman" w:eastAsia="BiauKai" w:hAnsi="Times New Roman"/>
          <w:noProof/>
        </w:rPr>
        <w:fldChar w:fldCharType="end"/>
      </w:r>
    </w:p>
    <w:p w14:paraId="5BCE4021" w14:textId="0EE4F071"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ㄧ</w:t>
      </w:r>
      <w:r w:rsidRPr="00122E32">
        <w:rPr>
          <w:rFonts w:ascii="Times New Roman" w:eastAsia="BiauKai" w:hAnsi="Times New Roman"/>
          <w:noProof/>
        </w:rPr>
        <w:t>)</w:t>
      </w:r>
      <w:r w:rsidRPr="00122E32">
        <w:rPr>
          <w:rFonts w:ascii="Times New Roman" w:eastAsia="BiauKai" w:hAnsi="Times New Roman" w:hint="eastAsia"/>
          <w:noProof/>
        </w:rPr>
        <w:t>電纜安裝</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_Toc508958492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14</w:t>
      </w:r>
      <w:r w:rsidRPr="00122E32">
        <w:rPr>
          <w:rFonts w:ascii="Times New Roman" w:eastAsia="BiauKai" w:hAnsi="Times New Roman"/>
          <w:noProof/>
        </w:rPr>
        <w:fldChar w:fldCharType="end"/>
      </w:r>
    </w:p>
    <w:p w14:paraId="127F2AC7" w14:textId="22F54A4D"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二</w:t>
      </w:r>
      <w:r w:rsidRPr="00122E32">
        <w:rPr>
          <w:rFonts w:ascii="Times New Roman" w:eastAsia="BiauKai" w:hAnsi="Times New Roman"/>
          <w:noProof/>
        </w:rPr>
        <w:t>)</w:t>
      </w:r>
      <w:r w:rsidRPr="00122E32">
        <w:rPr>
          <w:rFonts w:ascii="Times New Roman" w:eastAsia="BiauKai" w:hAnsi="Times New Roman" w:hint="eastAsia"/>
          <w:noProof/>
        </w:rPr>
        <w:t>變頻器電盤安裝</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_Toc508958493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20</w:t>
      </w:r>
      <w:r w:rsidRPr="00122E32">
        <w:rPr>
          <w:rFonts w:ascii="Times New Roman" w:eastAsia="BiauKai" w:hAnsi="Times New Roman"/>
          <w:noProof/>
        </w:rPr>
        <w:fldChar w:fldCharType="end"/>
      </w:r>
    </w:p>
    <w:p w14:paraId="3398C047" w14:textId="501BA371"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五、工務管理</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_Toc508958494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26</w:t>
      </w:r>
      <w:r w:rsidRPr="00122E32">
        <w:rPr>
          <w:rFonts w:ascii="Times New Roman" w:eastAsia="BiauKai" w:hAnsi="Times New Roman"/>
          <w:noProof/>
        </w:rPr>
        <w:fldChar w:fldCharType="end"/>
      </w:r>
    </w:p>
    <w:p w14:paraId="06152F2D" w14:textId="4E35B769"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_Toc508958495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26</w:t>
      </w:r>
      <w:r w:rsidRPr="00122E32">
        <w:rPr>
          <w:rFonts w:ascii="Times New Roman" w:eastAsia="BiauKai" w:hAnsi="Times New Roman"/>
          <w:noProof/>
        </w:rPr>
        <w:fldChar w:fldCharType="end"/>
      </w:r>
    </w:p>
    <w:p w14:paraId="75BF7A7B" w14:textId="4A2E79E9"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六、物料管理</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_Toc508958496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27</w:t>
      </w:r>
      <w:r w:rsidRPr="00122E32">
        <w:rPr>
          <w:rFonts w:ascii="Times New Roman" w:eastAsia="BiauKai" w:hAnsi="Times New Roman"/>
          <w:noProof/>
        </w:rPr>
        <w:fldChar w:fldCharType="end"/>
      </w:r>
    </w:p>
    <w:p w14:paraId="4DCAB62C" w14:textId="686C0FD2"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七、關鍵課題</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_Toc508958497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28</w:t>
      </w:r>
      <w:r w:rsidRPr="00122E32">
        <w:rPr>
          <w:rFonts w:ascii="Times New Roman" w:eastAsia="BiauKai" w:hAnsi="Times New Roman"/>
          <w:noProof/>
        </w:rPr>
        <w:fldChar w:fldCharType="end"/>
      </w:r>
    </w:p>
    <w:p w14:paraId="74BB88A1" w14:textId="03E34D6C" w:rsidR="0012717A" w:rsidRPr="00122E32" w:rsidRDefault="0012717A">
      <w:pPr>
        <w:pStyle w:val="10"/>
        <w:tabs>
          <w:tab w:val="right" w:leader="dot" w:pos="8495"/>
        </w:tabs>
        <w:rPr>
          <w:rFonts w:ascii="Times New Roman" w:eastAsia="BiauKai" w:hAnsi="Times New Roman" w:cstheme="minorBidi"/>
          <w:b w:val="0"/>
          <w:noProof/>
          <w:kern w:val="2"/>
          <w:sz w:val="24"/>
          <w:szCs w:val="22"/>
        </w:rPr>
      </w:pPr>
      <w:r w:rsidRPr="00122E32">
        <w:rPr>
          <w:rFonts w:ascii="Times New Roman" w:eastAsia="BiauKai" w:hAnsi="Times New Roman" w:hint="eastAsia"/>
          <w:noProof/>
        </w:rPr>
        <w:t>伍、進度管理</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_Toc508958498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29</w:t>
      </w:r>
      <w:r w:rsidRPr="00122E32">
        <w:rPr>
          <w:rFonts w:ascii="Times New Roman" w:eastAsia="BiauKai" w:hAnsi="Times New Roman"/>
          <w:noProof/>
        </w:rPr>
        <w:fldChar w:fldCharType="end"/>
      </w:r>
    </w:p>
    <w:p w14:paraId="59756FBD" w14:textId="0E5A689A"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ㄧ、施工預定進度</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_Toc508958499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29</w:t>
      </w:r>
      <w:r w:rsidRPr="00122E32">
        <w:rPr>
          <w:rFonts w:ascii="Times New Roman" w:eastAsia="BiauKai" w:hAnsi="Times New Roman"/>
          <w:noProof/>
        </w:rPr>
        <w:fldChar w:fldCharType="end"/>
      </w:r>
    </w:p>
    <w:p w14:paraId="094C8B31" w14:textId="653E5350"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二、進度管控</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_Toc508958500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29</w:t>
      </w:r>
      <w:r w:rsidRPr="00122E32">
        <w:rPr>
          <w:rFonts w:ascii="Times New Roman" w:eastAsia="BiauKai" w:hAnsi="Times New Roman"/>
          <w:noProof/>
        </w:rPr>
        <w:fldChar w:fldCharType="end"/>
      </w:r>
    </w:p>
    <w:p w14:paraId="58848EFF" w14:textId="16765BCF" w:rsidR="0012717A" w:rsidRPr="00122E32" w:rsidRDefault="0012717A">
      <w:pPr>
        <w:pStyle w:val="10"/>
        <w:tabs>
          <w:tab w:val="right" w:leader="dot" w:pos="8495"/>
        </w:tabs>
        <w:rPr>
          <w:rFonts w:ascii="Times New Roman" w:eastAsia="BiauKai" w:hAnsi="Times New Roman" w:cstheme="minorBidi"/>
          <w:b w:val="0"/>
          <w:noProof/>
          <w:kern w:val="2"/>
          <w:sz w:val="24"/>
          <w:szCs w:val="22"/>
        </w:rPr>
      </w:pPr>
      <w:r w:rsidRPr="00122E32">
        <w:rPr>
          <w:rFonts w:ascii="Times New Roman" w:eastAsia="BiauKai" w:hAnsi="Times New Roman" w:hint="eastAsia"/>
          <w:noProof/>
        </w:rPr>
        <w:t>陸、測量計畫</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_Toc508958501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30</w:t>
      </w:r>
      <w:r w:rsidRPr="00122E32">
        <w:rPr>
          <w:rFonts w:ascii="Times New Roman" w:eastAsia="BiauKai" w:hAnsi="Times New Roman"/>
          <w:noProof/>
        </w:rPr>
        <w:fldChar w:fldCharType="end"/>
      </w:r>
    </w:p>
    <w:p w14:paraId="706EAF51" w14:textId="6354E869"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ㄧ、測量使用設備</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_Toc508958502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30</w:t>
      </w:r>
      <w:r w:rsidRPr="00122E32">
        <w:rPr>
          <w:rFonts w:ascii="Times New Roman" w:eastAsia="BiauKai" w:hAnsi="Times New Roman"/>
          <w:noProof/>
        </w:rPr>
        <w:fldChar w:fldCharType="end"/>
      </w:r>
    </w:p>
    <w:p w14:paraId="614898BB" w14:textId="7A737DE2"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二、諧波測量管控</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_Toc508958503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30</w:t>
      </w:r>
      <w:r w:rsidRPr="00122E32">
        <w:rPr>
          <w:rFonts w:ascii="Times New Roman" w:eastAsia="BiauKai" w:hAnsi="Times New Roman"/>
          <w:noProof/>
        </w:rPr>
        <w:fldChar w:fldCharType="end"/>
      </w:r>
    </w:p>
    <w:p w14:paraId="391823C3" w14:textId="1BCCC44B"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三、施工測量</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_Toc508958504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30</w:t>
      </w:r>
      <w:r w:rsidRPr="00122E32">
        <w:rPr>
          <w:rFonts w:ascii="Times New Roman" w:eastAsia="BiauKai" w:hAnsi="Times New Roman"/>
          <w:noProof/>
        </w:rPr>
        <w:fldChar w:fldCharType="end"/>
      </w:r>
    </w:p>
    <w:p w14:paraId="6E20C3E8" w14:textId="3C2E47CE" w:rsidR="0012717A" w:rsidRPr="00122E32" w:rsidRDefault="0012717A">
      <w:pPr>
        <w:pStyle w:val="10"/>
        <w:tabs>
          <w:tab w:val="right" w:leader="dot" w:pos="8495"/>
        </w:tabs>
        <w:rPr>
          <w:rFonts w:ascii="Times New Roman" w:eastAsia="BiauKai" w:hAnsi="Times New Roman" w:cstheme="minorBidi"/>
          <w:b w:val="0"/>
          <w:noProof/>
          <w:kern w:val="2"/>
          <w:sz w:val="24"/>
          <w:szCs w:val="22"/>
        </w:rPr>
      </w:pPr>
      <w:r w:rsidRPr="00122E32">
        <w:rPr>
          <w:rFonts w:ascii="Times New Roman" w:eastAsia="BiauKai" w:hAnsi="Times New Roman" w:hint="eastAsia"/>
          <w:noProof/>
        </w:rPr>
        <w:t>柒、施工計畫</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_Toc508958505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31</w:t>
      </w:r>
      <w:r w:rsidRPr="00122E32">
        <w:rPr>
          <w:rFonts w:ascii="Times New Roman" w:eastAsia="BiauKai" w:hAnsi="Times New Roman"/>
          <w:noProof/>
        </w:rPr>
        <w:fldChar w:fldCharType="end"/>
      </w:r>
    </w:p>
    <w:p w14:paraId="7A0893D6" w14:textId="57A6DD39"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ㄧ、施工計畫提送時程與管制</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_Toc508958506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31</w:t>
      </w:r>
      <w:r w:rsidRPr="00122E32">
        <w:rPr>
          <w:rFonts w:ascii="Times New Roman" w:eastAsia="BiauKai" w:hAnsi="Times New Roman"/>
          <w:noProof/>
        </w:rPr>
        <w:fldChar w:fldCharType="end"/>
      </w:r>
    </w:p>
    <w:p w14:paraId="361C82FC" w14:textId="04BAC7BC"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二、施工計畫綱要</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_Toc508958507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31</w:t>
      </w:r>
      <w:r w:rsidRPr="00122E32">
        <w:rPr>
          <w:rFonts w:ascii="Times New Roman" w:eastAsia="BiauKai" w:hAnsi="Times New Roman"/>
          <w:noProof/>
        </w:rPr>
        <w:fldChar w:fldCharType="end"/>
      </w:r>
    </w:p>
    <w:p w14:paraId="7ED9DC54" w14:textId="1D9DABE4"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三、施工介面整合</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_Toc508958508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31</w:t>
      </w:r>
      <w:r w:rsidRPr="00122E32">
        <w:rPr>
          <w:rFonts w:ascii="Times New Roman" w:eastAsia="BiauKai" w:hAnsi="Times New Roman"/>
          <w:noProof/>
        </w:rPr>
        <w:fldChar w:fldCharType="end"/>
      </w:r>
    </w:p>
    <w:p w14:paraId="06E67A1B" w14:textId="2E39FE35" w:rsidR="0012717A" w:rsidRPr="00122E32" w:rsidRDefault="0012717A">
      <w:pPr>
        <w:pStyle w:val="10"/>
        <w:tabs>
          <w:tab w:val="right" w:leader="dot" w:pos="8495"/>
        </w:tabs>
        <w:rPr>
          <w:rFonts w:ascii="Times New Roman" w:eastAsia="BiauKai" w:hAnsi="Times New Roman" w:cstheme="minorBidi"/>
          <w:b w:val="0"/>
          <w:noProof/>
          <w:kern w:val="2"/>
          <w:sz w:val="24"/>
          <w:szCs w:val="22"/>
        </w:rPr>
      </w:pPr>
      <w:r w:rsidRPr="00122E32">
        <w:rPr>
          <w:rFonts w:ascii="Times New Roman" w:eastAsia="BiauKai" w:hAnsi="Times New Roman" w:hint="eastAsia"/>
          <w:noProof/>
        </w:rPr>
        <w:t>捌、勞工安全衛生管理計畫</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_Toc508958509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32</w:t>
      </w:r>
      <w:r w:rsidRPr="00122E32">
        <w:rPr>
          <w:rFonts w:ascii="Times New Roman" w:eastAsia="BiauKai" w:hAnsi="Times New Roman"/>
          <w:noProof/>
        </w:rPr>
        <w:fldChar w:fldCharType="end"/>
      </w:r>
    </w:p>
    <w:p w14:paraId="52E70D63" w14:textId="22172233"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ㄧ、勞工安全衛生組織及協議</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_Toc508958510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32</w:t>
      </w:r>
      <w:r w:rsidRPr="00122E32">
        <w:rPr>
          <w:rFonts w:ascii="Times New Roman" w:eastAsia="BiauKai" w:hAnsi="Times New Roman"/>
          <w:noProof/>
        </w:rPr>
        <w:fldChar w:fldCharType="end"/>
      </w:r>
    </w:p>
    <w:p w14:paraId="04F975EC" w14:textId="2FE6B4F5"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ㄧ</w:t>
      </w:r>
      <w:r w:rsidRPr="00122E32">
        <w:rPr>
          <w:rFonts w:ascii="Times New Roman" w:eastAsia="BiauKai" w:hAnsi="Times New Roman"/>
          <w:noProof/>
        </w:rPr>
        <w:t>)</w:t>
      </w:r>
      <w:r w:rsidRPr="00122E32">
        <w:rPr>
          <w:rFonts w:ascii="Times New Roman" w:eastAsia="BiauKai" w:hAnsi="Times New Roman" w:hint="eastAsia"/>
          <w:noProof/>
        </w:rPr>
        <w:t>前言</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_Toc508958511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32</w:t>
      </w:r>
      <w:r w:rsidRPr="00122E32">
        <w:rPr>
          <w:rFonts w:ascii="Times New Roman" w:eastAsia="BiauKai" w:hAnsi="Times New Roman"/>
          <w:noProof/>
        </w:rPr>
        <w:fldChar w:fldCharType="end"/>
      </w:r>
    </w:p>
    <w:p w14:paraId="712D81E0" w14:textId="1153E2A1"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二</w:t>
      </w:r>
      <w:r w:rsidRPr="00122E32">
        <w:rPr>
          <w:rFonts w:ascii="Times New Roman" w:eastAsia="BiauKai" w:hAnsi="Times New Roman"/>
          <w:noProof/>
        </w:rPr>
        <w:t>)</w:t>
      </w:r>
      <w:r w:rsidRPr="00122E32">
        <w:rPr>
          <w:rFonts w:ascii="Times New Roman" w:eastAsia="BiauKai" w:hAnsi="Times New Roman" w:hint="eastAsia"/>
          <w:noProof/>
        </w:rPr>
        <w:t>工地之安全管理</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_Toc508958512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32</w:t>
      </w:r>
      <w:r w:rsidRPr="00122E32">
        <w:rPr>
          <w:rFonts w:ascii="Times New Roman" w:eastAsia="BiauKai" w:hAnsi="Times New Roman"/>
          <w:noProof/>
        </w:rPr>
        <w:fldChar w:fldCharType="end"/>
      </w:r>
    </w:p>
    <w:p w14:paraId="79DC4F7B" w14:textId="15B7AD1D"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三</w:t>
      </w:r>
      <w:r w:rsidRPr="00122E32">
        <w:rPr>
          <w:rFonts w:ascii="Times New Roman" w:eastAsia="BiauKai" w:hAnsi="Times New Roman"/>
          <w:noProof/>
        </w:rPr>
        <w:t>)</w:t>
      </w:r>
      <w:r w:rsidRPr="00122E32">
        <w:rPr>
          <w:rFonts w:ascii="Times New Roman" w:eastAsia="BiauKai" w:hAnsi="Times New Roman" w:hint="eastAsia"/>
          <w:noProof/>
        </w:rPr>
        <w:t>工地之衛生管理</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_Toc508958513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33</w:t>
      </w:r>
      <w:r w:rsidRPr="00122E32">
        <w:rPr>
          <w:rFonts w:ascii="Times New Roman" w:eastAsia="BiauKai" w:hAnsi="Times New Roman"/>
          <w:noProof/>
        </w:rPr>
        <w:fldChar w:fldCharType="end"/>
      </w:r>
    </w:p>
    <w:p w14:paraId="13E20B1C" w14:textId="3277FB74"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四</w:t>
      </w:r>
      <w:r w:rsidRPr="00122E32">
        <w:rPr>
          <w:rFonts w:ascii="Times New Roman" w:eastAsia="BiauKai" w:hAnsi="Times New Roman"/>
          <w:noProof/>
        </w:rPr>
        <w:t>)</w:t>
      </w:r>
      <w:r w:rsidRPr="00122E32">
        <w:rPr>
          <w:rFonts w:ascii="Times New Roman" w:eastAsia="BiauKai" w:hAnsi="Times New Roman" w:hint="eastAsia"/>
          <w:noProof/>
        </w:rPr>
        <w:t>自動檢查實施計劃</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_Toc508958514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34</w:t>
      </w:r>
      <w:r w:rsidRPr="00122E32">
        <w:rPr>
          <w:rFonts w:ascii="Times New Roman" w:eastAsia="BiauKai" w:hAnsi="Times New Roman"/>
          <w:noProof/>
        </w:rPr>
        <w:fldChar w:fldCharType="end"/>
      </w:r>
    </w:p>
    <w:p w14:paraId="61D0FA86" w14:textId="69CF43BC"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二、教育訓練</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_Toc508958515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36</w:t>
      </w:r>
      <w:r w:rsidRPr="00122E32">
        <w:rPr>
          <w:rFonts w:ascii="Times New Roman" w:eastAsia="BiauKai" w:hAnsi="Times New Roman"/>
          <w:noProof/>
        </w:rPr>
        <w:fldChar w:fldCharType="end"/>
      </w:r>
    </w:p>
    <w:p w14:paraId="2927E037" w14:textId="28ECACE6"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三、管理目標</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_Toc508958516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36</w:t>
      </w:r>
      <w:r w:rsidRPr="00122E32">
        <w:rPr>
          <w:rFonts w:ascii="Times New Roman" w:eastAsia="BiauKai" w:hAnsi="Times New Roman"/>
          <w:noProof/>
        </w:rPr>
        <w:fldChar w:fldCharType="end"/>
      </w:r>
    </w:p>
    <w:p w14:paraId="79D16948" w14:textId="32552B09" w:rsidR="0012717A" w:rsidRPr="00122E32" w:rsidRDefault="0012717A">
      <w:pPr>
        <w:pStyle w:val="10"/>
        <w:tabs>
          <w:tab w:val="right" w:leader="dot" w:pos="8495"/>
        </w:tabs>
        <w:rPr>
          <w:rFonts w:ascii="Times New Roman" w:eastAsia="BiauKai" w:hAnsi="Times New Roman" w:cstheme="minorBidi"/>
          <w:b w:val="0"/>
          <w:noProof/>
          <w:kern w:val="2"/>
          <w:sz w:val="24"/>
          <w:szCs w:val="22"/>
        </w:rPr>
      </w:pPr>
      <w:r w:rsidRPr="00122E32">
        <w:rPr>
          <w:rFonts w:ascii="Times New Roman" w:eastAsia="BiauKai" w:hAnsi="Times New Roman" w:hint="eastAsia"/>
          <w:noProof/>
        </w:rPr>
        <w:t>玖、緊急應變及防災計畫</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_Toc508958517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37</w:t>
      </w:r>
      <w:r w:rsidRPr="00122E32">
        <w:rPr>
          <w:rFonts w:ascii="Times New Roman" w:eastAsia="BiauKai" w:hAnsi="Times New Roman"/>
          <w:noProof/>
        </w:rPr>
        <w:fldChar w:fldCharType="end"/>
      </w:r>
    </w:p>
    <w:p w14:paraId="71C0DE0C" w14:textId="05B9CA3A"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lastRenderedPageBreak/>
        <w:t>ㄧ、緊急應變組織</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_Toc508958518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37</w:t>
      </w:r>
      <w:r w:rsidRPr="00122E32">
        <w:rPr>
          <w:rFonts w:ascii="Times New Roman" w:eastAsia="BiauKai" w:hAnsi="Times New Roman"/>
          <w:noProof/>
        </w:rPr>
        <w:fldChar w:fldCharType="end"/>
      </w:r>
    </w:p>
    <w:p w14:paraId="0F136BF9" w14:textId="7DA3FBD2"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ㄧ</w:t>
      </w:r>
      <w:r w:rsidRPr="00122E32">
        <w:rPr>
          <w:rFonts w:ascii="Times New Roman" w:eastAsia="BiauKai" w:hAnsi="Times New Roman"/>
          <w:noProof/>
        </w:rPr>
        <w:t>)</w:t>
      </w:r>
      <w:r w:rsidRPr="00122E32">
        <w:rPr>
          <w:rFonts w:ascii="Times New Roman" w:eastAsia="BiauKai" w:hAnsi="Times New Roman" w:hint="eastAsia"/>
          <w:noProof/>
        </w:rPr>
        <w:t>現場緊急應變處理</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_Toc508958519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37</w:t>
      </w:r>
      <w:r w:rsidRPr="00122E32">
        <w:rPr>
          <w:rFonts w:ascii="Times New Roman" w:eastAsia="BiauKai" w:hAnsi="Times New Roman"/>
          <w:noProof/>
        </w:rPr>
        <w:fldChar w:fldCharType="end"/>
      </w:r>
    </w:p>
    <w:p w14:paraId="7721DB70" w14:textId="0F825A63"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二</w:t>
      </w:r>
      <w:r w:rsidRPr="00122E32">
        <w:rPr>
          <w:rFonts w:ascii="Times New Roman" w:eastAsia="BiauKai" w:hAnsi="Times New Roman"/>
          <w:noProof/>
        </w:rPr>
        <w:t>)</w:t>
      </w:r>
      <w:r w:rsidRPr="00122E32">
        <w:rPr>
          <w:rFonts w:ascii="Times New Roman" w:eastAsia="BiauKai" w:hAnsi="Times New Roman" w:hint="eastAsia"/>
          <w:noProof/>
        </w:rPr>
        <w:t>聯絡要領</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_Toc508958520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37</w:t>
      </w:r>
      <w:r w:rsidRPr="00122E32">
        <w:rPr>
          <w:rFonts w:ascii="Times New Roman" w:eastAsia="BiauKai" w:hAnsi="Times New Roman"/>
          <w:noProof/>
        </w:rPr>
        <w:fldChar w:fldCharType="end"/>
      </w:r>
    </w:p>
    <w:p w14:paraId="68EC496D" w14:textId="18B56171"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三</w:t>
      </w:r>
      <w:r w:rsidRPr="00122E32">
        <w:rPr>
          <w:rFonts w:ascii="Times New Roman" w:eastAsia="BiauKai" w:hAnsi="Times New Roman"/>
          <w:noProof/>
        </w:rPr>
        <w:t>)</w:t>
      </w:r>
      <w:r w:rsidRPr="00122E32">
        <w:rPr>
          <w:rFonts w:ascii="Times New Roman" w:eastAsia="BiauKai" w:hAnsi="Times New Roman" w:hint="eastAsia"/>
          <w:noProof/>
        </w:rPr>
        <w:t>災害事故緊急應變流程</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_Toc508958521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37</w:t>
      </w:r>
      <w:r w:rsidRPr="00122E32">
        <w:rPr>
          <w:rFonts w:ascii="Times New Roman" w:eastAsia="BiauKai" w:hAnsi="Times New Roman"/>
          <w:noProof/>
        </w:rPr>
        <w:fldChar w:fldCharType="end"/>
      </w:r>
    </w:p>
    <w:p w14:paraId="4BC9D09C" w14:textId="0D04C108"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二、緊急應變聯絡系統</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_Toc508958522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40</w:t>
      </w:r>
      <w:r w:rsidRPr="00122E32">
        <w:rPr>
          <w:rFonts w:ascii="Times New Roman" w:eastAsia="BiauKai" w:hAnsi="Times New Roman"/>
          <w:noProof/>
        </w:rPr>
        <w:fldChar w:fldCharType="end"/>
      </w:r>
    </w:p>
    <w:p w14:paraId="1854CDBC" w14:textId="3AB835F0"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三、防災對策</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_Toc508958523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42</w:t>
      </w:r>
      <w:r w:rsidRPr="00122E32">
        <w:rPr>
          <w:rFonts w:ascii="Times New Roman" w:eastAsia="BiauKai" w:hAnsi="Times New Roman"/>
          <w:noProof/>
        </w:rPr>
        <w:fldChar w:fldCharType="end"/>
      </w:r>
    </w:p>
    <w:p w14:paraId="08656FB4" w14:textId="5EDBE063" w:rsidR="0012717A" w:rsidRPr="00122E32" w:rsidRDefault="0012717A">
      <w:pPr>
        <w:pStyle w:val="10"/>
        <w:tabs>
          <w:tab w:val="right" w:leader="dot" w:pos="8495"/>
        </w:tabs>
        <w:rPr>
          <w:rFonts w:ascii="Times New Roman" w:eastAsia="BiauKai" w:hAnsi="Times New Roman" w:cstheme="minorBidi"/>
          <w:b w:val="0"/>
          <w:noProof/>
          <w:kern w:val="2"/>
          <w:sz w:val="24"/>
          <w:szCs w:val="22"/>
        </w:rPr>
      </w:pPr>
      <w:r w:rsidRPr="00122E32">
        <w:rPr>
          <w:rFonts w:ascii="Times New Roman" w:eastAsia="BiauKai" w:hAnsi="Times New Roman" w:hint="eastAsia"/>
          <w:noProof/>
        </w:rPr>
        <w:t>拾、環境保護執行</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_Toc508958524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44</w:t>
      </w:r>
      <w:r w:rsidRPr="00122E32">
        <w:rPr>
          <w:rFonts w:ascii="Times New Roman" w:eastAsia="BiauKai" w:hAnsi="Times New Roman"/>
          <w:noProof/>
        </w:rPr>
        <w:fldChar w:fldCharType="end"/>
      </w:r>
    </w:p>
    <w:p w14:paraId="367B0E07" w14:textId="0358F3EB"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ㄧ、前言</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_Toc508958525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44</w:t>
      </w:r>
      <w:r w:rsidRPr="00122E32">
        <w:rPr>
          <w:rFonts w:ascii="Times New Roman" w:eastAsia="BiauKai" w:hAnsi="Times New Roman"/>
          <w:noProof/>
        </w:rPr>
        <w:fldChar w:fldCharType="end"/>
      </w:r>
    </w:p>
    <w:p w14:paraId="29D600E1" w14:textId="342FC53E"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二、施工中污染防治策略</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_Toc508958526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44</w:t>
      </w:r>
      <w:r w:rsidRPr="00122E32">
        <w:rPr>
          <w:rFonts w:ascii="Times New Roman" w:eastAsia="BiauKai" w:hAnsi="Times New Roman"/>
          <w:noProof/>
        </w:rPr>
        <w:fldChar w:fldCharType="end"/>
      </w:r>
    </w:p>
    <w:p w14:paraId="11EC8584" w14:textId="73960C48"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ㄧ</w:t>
      </w:r>
      <w:r w:rsidRPr="00122E32">
        <w:rPr>
          <w:rFonts w:ascii="Times New Roman" w:eastAsia="BiauKai" w:hAnsi="Times New Roman"/>
          <w:noProof/>
        </w:rPr>
        <w:t>)</w:t>
      </w:r>
      <w:r w:rsidRPr="00122E32">
        <w:rPr>
          <w:rFonts w:ascii="Times New Roman" w:eastAsia="BiauKai" w:hAnsi="Times New Roman" w:hint="eastAsia"/>
          <w:noProof/>
        </w:rPr>
        <w:t>發生源對策</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_Toc508958527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44</w:t>
      </w:r>
      <w:r w:rsidRPr="00122E32">
        <w:rPr>
          <w:rFonts w:ascii="Times New Roman" w:eastAsia="BiauKai" w:hAnsi="Times New Roman"/>
          <w:noProof/>
        </w:rPr>
        <w:fldChar w:fldCharType="end"/>
      </w:r>
    </w:p>
    <w:p w14:paraId="39CAE142" w14:textId="77469F14"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二</w:t>
      </w:r>
      <w:r w:rsidRPr="00122E32">
        <w:rPr>
          <w:rFonts w:ascii="Times New Roman" w:eastAsia="BiauKai" w:hAnsi="Times New Roman"/>
          <w:noProof/>
        </w:rPr>
        <w:t>)</w:t>
      </w:r>
      <w:r w:rsidRPr="00122E32">
        <w:rPr>
          <w:rFonts w:ascii="Times New Roman" w:eastAsia="BiauKai" w:hAnsi="Times New Roman" w:hint="eastAsia"/>
          <w:noProof/>
        </w:rPr>
        <w:t>作業改善對策</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_Toc508958528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44</w:t>
      </w:r>
      <w:r w:rsidRPr="00122E32">
        <w:rPr>
          <w:rFonts w:ascii="Times New Roman" w:eastAsia="BiauKai" w:hAnsi="Times New Roman"/>
          <w:noProof/>
        </w:rPr>
        <w:fldChar w:fldCharType="end"/>
      </w:r>
    </w:p>
    <w:p w14:paraId="373085AE" w14:textId="396AB51B"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三、施工環保措施計畫</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_Toc508958529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44</w:t>
      </w:r>
      <w:r w:rsidRPr="00122E32">
        <w:rPr>
          <w:rFonts w:ascii="Times New Roman" w:eastAsia="BiauKai" w:hAnsi="Times New Roman"/>
          <w:noProof/>
        </w:rPr>
        <w:fldChar w:fldCharType="end"/>
      </w:r>
    </w:p>
    <w:p w14:paraId="5B8542D8" w14:textId="56B9221E" w:rsidR="0012717A" w:rsidRPr="00122E32" w:rsidRDefault="0012717A">
      <w:pPr>
        <w:pStyle w:val="10"/>
        <w:tabs>
          <w:tab w:val="right" w:leader="dot" w:pos="8495"/>
        </w:tabs>
        <w:rPr>
          <w:rFonts w:ascii="Times New Roman" w:eastAsia="BiauKai" w:hAnsi="Times New Roman" w:cstheme="minorBidi"/>
          <w:b w:val="0"/>
          <w:noProof/>
          <w:kern w:val="2"/>
          <w:sz w:val="24"/>
          <w:szCs w:val="22"/>
        </w:rPr>
      </w:pPr>
      <w:r w:rsidRPr="00122E32">
        <w:rPr>
          <w:rFonts w:ascii="Times New Roman" w:eastAsia="BiauKai" w:hAnsi="Times New Roman" w:hint="eastAsia"/>
          <w:noProof/>
        </w:rPr>
        <w:t>拾壹、「能源基線」設置計畫</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_Toc508958530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46</w:t>
      </w:r>
      <w:r w:rsidRPr="00122E32">
        <w:rPr>
          <w:rFonts w:ascii="Times New Roman" w:eastAsia="BiauKai" w:hAnsi="Times New Roman"/>
          <w:noProof/>
        </w:rPr>
        <w:fldChar w:fldCharType="end"/>
      </w:r>
    </w:p>
    <w:p w14:paraId="2262421F" w14:textId="28FB7750"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ㄧ、「能源基線」設定</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_Toc508958531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46</w:t>
      </w:r>
      <w:r w:rsidRPr="00122E32">
        <w:rPr>
          <w:rFonts w:ascii="Times New Roman" w:eastAsia="BiauKai" w:hAnsi="Times New Roman"/>
          <w:noProof/>
        </w:rPr>
        <w:fldChar w:fldCharType="end"/>
      </w:r>
    </w:p>
    <w:p w14:paraId="2E8F5716" w14:textId="3F812562"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二、「能源基線」異動條件</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_Toc508958532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47</w:t>
      </w:r>
      <w:r w:rsidRPr="00122E32">
        <w:rPr>
          <w:rFonts w:ascii="Times New Roman" w:eastAsia="BiauKai" w:hAnsi="Times New Roman"/>
          <w:noProof/>
        </w:rPr>
        <w:fldChar w:fldCharType="end"/>
      </w:r>
    </w:p>
    <w:p w14:paraId="4C0CA6D5" w14:textId="5BDABF53"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ㄧ</w:t>
      </w:r>
      <w:r w:rsidRPr="00122E32">
        <w:rPr>
          <w:rFonts w:ascii="Times New Roman" w:eastAsia="BiauKai" w:hAnsi="Times New Roman"/>
          <w:noProof/>
        </w:rPr>
        <w:t>)</w:t>
      </w:r>
      <w:r w:rsidRPr="00122E32">
        <w:rPr>
          <w:rFonts w:ascii="Times New Roman" w:eastAsia="BiauKai" w:hAnsi="Times New Roman" w:hint="eastAsia"/>
          <w:noProof/>
        </w:rPr>
        <w:t>「節能標的」電機馬達換新或整修</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_Toc508958533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47</w:t>
      </w:r>
      <w:r w:rsidRPr="00122E32">
        <w:rPr>
          <w:rFonts w:ascii="Times New Roman" w:eastAsia="BiauKai" w:hAnsi="Times New Roman"/>
          <w:noProof/>
        </w:rPr>
        <w:fldChar w:fldCharType="end"/>
      </w:r>
    </w:p>
    <w:p w14:paraId="1C6909EE" w14:textId="52436639"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二</w:t>
      </w:r>
      <w:r w:rsidRPr="00122E32">
        <w:rPr>
          <w:rFonts w:ascii="Times New Roman" w:eastAsia="BiauKai" w:hAnsi="Times New Roman"/>
          <w:noProof/>
        </w:rPr>
        <w:t>)</w:t>
      </w:r>
      <w:r w:rsidRPr="00122E32">
        <w:rPr>
          <w:rFonts w:ascii="Times New Roman" w:eastAsia="BiauKai" w:hAnsi="Times New Roman" w:hint="eastAsia"/>
          <w:noProof/>
        </w:rPr>
        <w:t>「節能標的」電機馬達操作數量變動</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_Toc508958534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47</w:t>
      </w:r>
      <w:r w:rsidRPr="00122E32">
        <w:rPr>
          <w:rFonts w:ascii="Times New Roman" w:eastAsia="BiauKai" w:hAnsi="Times New Roman"/>
          <w:noProof/>
        </w:rPr>
        <w:fldChar w:fldCharType="end"/>
      </w:r>
    </w:p>
    <w:p w14:paraId="04AEAD0E" w14:textId="1134BF54"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三、「能源基線」記錄保存</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_Toc508958535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48</w:t>
      </w:r>
      <w:r w:rsidRPr="00122E32">
        <w:rPr>
          <w:rFonts w:ascii="Times New Roman" w:eastAsia="BiauKai" w:hAnsi="Times New Roman"/>
          <w:noProof/>
        </w:rPr>
        <w:fldChar w:fldCharType="end"/>
      </w:r>
    </w:p>
    <w:p w14:paraId="3C31B167" w14:textId="2A5A4A4A" w:rsidR="0012717A" w:rsidRPr="00122E32" w:rsidRDefault="0012717A">
      <w:pPr>
        <w:pStyle w:val="10"/>
        <w:tabs>
          <w:tab w:val="right" w:leader="dot" w:pos="8495"/>
        </w:tabs>
        <w:rPr>
          <w:rFonts w:ascii="Times New Roman" w:eastAsia="BiauKai" w:hAnsi="Times New Roman" w:cstheme="minorBidi"/>
          <w:b w:val="0"/>
          <w:noProof/>
          <w:kern w:val="2"/>
          <w:sz w:val="24"/>
          <w:szCs w:val="22"/>
        </w:rPr>
      </w:pPr>
      <w:r w:rsidRPr="00122E32">
        <w:rPr>
          <w:rFonts w:ascii="Times New Roman" w:eastAsia="BiauKai" w:hAnsi="Times New Roman" w:hint="eastAsia"/>
          <w:noProof/>
        </w:rPr>
        <w:t>拾貳、附錄</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_Toc508958536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49</w:t>
      </w:r>
      <w:r w:rsidRPr="00122E32">
        <w:rPr>
          <w:rFonts w:ascii="Times New Roman" w:eastAsia="BiauKai" w:hAnsi="Times New Roman"/>
          <w:noProof/>
        </w:rPr>
        <w:fldChar w:fldCharType="end"/>
      </w:r>
    </w:p>
    <w:p w14:paraId="596F828D" w14:textId="1E0CAB62"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ㄧ、附錄ㄧ：變頻器型錄</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_Toc508958537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49</w:t>
      </w:r>
      <w:r w:rsidRPr="00122E32">
        <w:rPr>
          <w:rFonts w:ascii="Times New Roman" w:eastAsia="BiauKai" w:hAnsi="Times New Roman"/>
          <w:noProof/>
        </w:rPr>
        <w:fldChar w:fldCharType="end"/>
      </w:r>
    </w:p>
    <w:p w14:paraId="25F035AA" w14:textId="0FCE5DEF"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二、附錄二：</w:t>
      </w:r>
      <w:r w:rsidRPr="00122E32">
        <w:rPr>
          <w:rFonts w:ascii="Times New Roman" w:eastAsia="BiauKai" w:hAnsi="Times New Roman"/>
          <w:noProof/>
        </w:rPr>
        <w:t>PLC</w:t>
      </w:r>
      <w:r w:rsidRPr="00122E32">
        <w:rPr>
          <w:rFonts w:ascii="Times New Roman" w:eastAsia="BiauKai" w:hAnsi="Times New Roman" w:hint="eastAsia"/>
          <w:noProof/>
        </w:rPr>
        <w:t>型錄</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_Toc508958538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51</w:t>
      </w:r>
      <w:r w:rsidRPr="00122E32">
        <w:rPr>
          <w:rFonts w:ascii="Times New Roman" w:eastAsia="BiauKai" w:hAnsi="Times New Roman"/>
          <w:noProof/>
        </w:rPr>
        <w:fldChar w:fldCharType="end"/>
      </w:r>
    </w:p>
    <w:p w14:paraId="0B477774" w14:textId="597B6C8D"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三、附錄三：感測器型錄</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_Toc508958539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53</w:t>
      </w:r>
      <w:r w:rsidRPr="00122E32">
        <w:rPr>
          <w:rFonts w:ascii="Times New Roman" w:eastAsia="BiauKai" w:hAnsi="Times New Roman"/>
          <w:noProof/>
        </w:rPr>
        <w:fldChar w:fldCharType="end"/>
      </w:r>
    </w:p>
    <w:p w14:paraId="53E54689" w14:textId="7A4104F5"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四、附錄四：節能系統架構圖</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_Toc508958541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56</w:t>
      </w:r>
      <w:r w:rsidRPr="00122E32">
        <w:rPr>
          <w:rFonts w:ascii="Times New Roman" w:eastAsia="BiauKai" w:hAnsi="Times New Roman"/>
          <w:noProof/>
        </w:rPr>
        <w:fldChar w:fldCharType="end"/>
      </w:r>
    </w:p>
    <w:p w14:paraId="1DCFCBB7" w14:textId="5756D61A"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五、附錄五：工程示意圖</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_Toc508958542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57</w:t>
      </w:r>
      <w:r w:rsidRPr="00122E32">
        <w:rPr>
          <w:rFonts w:ascii="Times New Roman" w:eastAsia="BiauKai" w:hAnsi="Times New Roman"/>
          <w:noProof/>
        </w:rPr>
        <w:fldChar w:fldCharType="end"/>
      </w:r>
    </w:p>
    <w:p w14:paraId="47C6EC12" w14:textId="4759B82E"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六、附錄六：工程自主檢查表</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_Toc508958543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58</w:t>
      </w:r>
      <w:r w:rsidRPr="00122E32">
        <w:rPr>
          <w:rFonts w:ascii="Times New Roman" w:eastAsia="BiauKai" w:hAnsi="Times New Roman"/>
          <w:noProof/>
        </w:rPr>
        <w:fldChar w:fldCharType="end"/>
      </w:r>
    </w:p>
    <w:p w14:paraId="7EBF4CF0" w14:textId="49DCD8A0" w:rsidR="005159AF" w:rsidRPr="00122E32" w:rsidRDefault="00237D17" w:rsidP="004C5AF5">
      <w:pPr>
        <w:pStyle w:val="10"/>
        <w:rPr>
          <w:rFonts w:ascii="Times New Roman" w:eastAsia="BiauKai" w:hAnsi="Times New Roman" w:cs="Times New Roman"/>
        </w:rPr>
      </w:pPr>
      <w:r w:rsidRPr="00122E32">
        <w:rPr>
          <w:rFonts w:ascii="Times New Roman" w:eastAsia="BiauKai" w:hAnsi="Times New Roman" w:cs="Times New Roman"/>
          <w:sz w:val="22"/>
          <w:szCs w:val="22"/>
        </w:rPr>
        <w:fldChar w:fldCharType="end"/>
      </w:r>
      <w:r w:rsidR="009C4BA9" w:rsidRPr="00122E32">
        <w:rPr>
          <w:rFonts w:ascii="Times New Roman" w:eastAsia="BiauKai" w:hAnsi="Times New Roman" w:cs="Times New Roman"/>
        </w:rPr>
        <w:br w:type="page"/>
      </w:r>
    </w:p>
    <w:p w14:paraId="0BF796FD" w14:textId="77777777" w:rsidR="005159AF" w:rsidRPr="00122E32" w:rsidRDefault="009C4BA9" w:rsidP="005159AF">
      <w:pPr>
        <w:widowControl/>
        <w:jc w:val="center"/>
        <w:rPr>
          <w:rFonts w:ascii="Times New Roman" w:eastAsia="BiauKai" w:cs="Times New Roman"/>
          <w:sz w:val="36"/>
          <w:szCs w:val="36"/>
        </w:rPr>
      </w:pPr>
      <w:r w:rsidRPr="00122E32">
        <w:rPr>
          <w:rFonts w:ascii="Times New Roman" w:eastAsia="BiauKai" w:cs="Times New Roman"/>
          <w:sz w:val="36"/>
          <w:szCs w:val="36"/>
        </w:rPr>
        <w:lastRenderedPageBreak/>
        <w:t>圖</w:t>
      </w:r>
      <w:r w:rsidRPr="00122E32">
        <w:rPr>
          <w:rFonts w:ascii="Times New Roman" w:eastAsia="BiauKai" w:cs="Times New Roman"/>
          <w:sz w:val="36"/>
          <w:szCs w:val="36"/>
        </w:rPr>
        <w:t xml:space="preserve">  </w:t>
      </w:r>
      <w:r w:rsidRPr="00122E32">
        <w:rPr>
          <w:rFonts w:ascii="Times New Roman" w:eastAsia="BiauKai" w:cs="Times New Roman"/>
          <w:sz w:val="36"/>
          <w:szCs w:val="36"/>
        </w:rPr>
        <w:t>目</w:t>
      </w:r>
      <w:r w:rsidRPr="00122E32">
        <w:rPr>
          <w:rFonts w:ascii="Times New Roman" w:eastAsia="BiauKai" w:cs="Times New Roman"/>
          <w:sz w:val="36"/>
          <w:szCs w:val="36"/>
        </w:rPr>
        <w:t xml:space="preserve">  </w:t>
      </w:r>
      <w:r w:rsidRPr="00122E32">
        <w:rPr>
          <w:rFonts w:ascii="Times New Roman" w:eastAsia="BiauKai" w:cs="Times New Roman"/>
          <w:sz w:val="36"/>
          <w:szCs w:val="36"/>
        </w:rPr>
        <w:t>錄</w:t>
      </w:r>
    </w:p>
    <w:p w14:paraId="34682EDE" w14:textId="77777777" w:rsidR="006678D2" w:rsidRPr="00122E32" w:rsidRDefault="006678D2" w:rsidP="005159AF">
      <w:pPr>
        <w:widowControl/>
        <w:jc w:val="center"/>
        <w:rPr>
          <w:rFonts w:ascii="Times New Roman" w:eastAsia="BiauKai" w:cs="Times New Roman"/>
          <w:sz w:val="36"/>
          <w:szCs w:val="36"/>
        </w:rPr>
      </w:pPr>
    </w:p>
    <w:p w14:paraId="5A31F69E" w14:textId="21911AE0" w:rsidR="0012717A" w:rsidRPr="00122E32" w:rsidRDefault="00237D17">
      <w:pPr>
        <w:pStyle w:val="afb"/>
        <w:rPr>
          <w:rFonts w:ascii="Times New Roman" w:eastAsia="BiauKai" w:hAnsi="Times New Roman" w:cstheme="minorBidi"/>
          <w:kern w:val="2"/>
          <w:sz w:val="24"/>
          <w:szCs w:val="22"/>
        </w:rPr>
      </w:pPr>
      <w:r w:rsidRPr="00122E32">
        <w:rPr>
          <w:rFonts w:ascii="Times New Roman" w:eastAsia="BiauKai" w:hAnsi="Times New Roman" w:cs="Times New Roman"/>
        </w:rPr>
        <w:fldChar w:fldCharType="begin"/>
      </w:r>
      <w:r w:rsidR="00CF3900" w:rsidRPr="00122E32">
        <w:rPr>
          <w:rFonts w:ascii="Times New Roman" w:eastAsia="BiauKai" w:hAnsi="Times New Roman" w:cs="Times New Roman"/>
        </w:rPr>
        <w:instrText xml:space="preserve"> TOC \t "</w:instrText>
      </w:r>
      <w:r w:rsidR="00CF3900" w:rsidRPr="00122E32">
        <w:rPr>
          <w:rFonts w:ascii="Times New Roman" w:eastAsia="BiauKai" w:hAnsi="Times New Roman" w:cs="Times New Roman"/>
        </w:rPr>
        <w:instrText>圖</w:instrText>
      </w:r>
      <w:r w:rsidR="00CF3900" w:rsidRPr="00122E32">
        <w:rPr>
          <w:rFonts w:ascii="Times New Roman" w:eastAsia="BiauKai" w:hAnsi="Times New Roman" w:cs="Times New Roman"/>
        </w:rPr>
        <w:instrText xml:space="preserve">" \c </w:instrText>
      </w:r>
      <w:r w:rsidRPr="00122E32">
        <w:rPr>
          <w:rFonts w:ascii="Times New Roman" w:eastAsia="BiauKai" w:hAnsi="Times New Roman" w:cs="Times New Roman"/>
        </w:rPr>
        <w:fldChar w:fldCharType="separate"/>
      </w:r>
      <w:r w:rsidR="0012717A" w:rsidRPr="00122E32">
        <w:rPr>
          <w:rFonts w:ascii="Times New Roman" w:eastAsia="BiauKai" w:hAnsi="Times New Roman" w:hint="eastAsia"/>
        </w:rPr>
        <w:t>圖</w:t>
      </w:r>
      <w:r w:rsidR="0012717A" w:rsidRPr="00122E32">
        <w:rPr>
          <w:rFonts w:ascii="Times New Roman" w:eastAsia="BiauKai" w:hAnsi="Times New Roman"/>
        </w:rPr>
        <w:t>2-1 ISO50001</w:t>
      </w:r>
      <w:r w:rsidR="0012717A" w:rsidRPr="00122E32">
        <w:rPr>
          <w:rFonts w:ascii="Times New Roman" w:eastAsia="BiauKai" w:hAnsi="Times New Roman" w:hint="eastAsia"/>
        </w:rPr>
        <w:t>之</w:t>
      </w:r>
      <w:r w:rsidR="0012717A" w:rsidRPr="00122E32">
        <w:rPr>
          <w:rFonts w:ascii="Times New Roman" w:eastAsia="BiauKai" w:hAnsi="Times New Roman"/>
        </w:rPr>
        <w:t>PDCA</w:t>
      </w:r>
      <w:r w:rsidR="0012717A" w:rsidRPr="00122E32">
        <w:rPr>
          <w:rFonts w:ascii="Times New Roman" w:eastAsia="BiauKai" w:hAnsi="Times New Roman" w:hint="eastAsia"/>
        </w:rPr>
        <w:t>改善循環步驟</w:t>
      </w:r>
      <w:r w:rsidR="0012717A" w:rsidRPr="00122E32">
        <w:rPr>
          <w:rFonts w:ascii="Times New Roman" w:eastAsia="BiauKai" w:hAnsi="Times New Roman"/>
        </w:rPr>
        <w:tab/>
      </w:r>
      <w:r w:rsidR="0012717A" w:rsidRPr="00122E32">
        <w:rPr>
          <w:rFonts w:ascii="Times New Roman" w:eastAsia="BiauKai" w:hAnsi="Times New Roman"/>
        </w:rPr>
        <w:fldChar w:fldCharType="begin"/>
      </w:r>
      <w:r w:rsidR="0012717A" w:rsidRPr="00122E32">
        <w:rPr>
          <w:rFonts w:ascii="Times New Roman" w:eastAsia="BiauKai" w:hAnsi="Times New Roman"/>
        </w:rPr>
        <w:instrText xml:space="preserve"> PAGEREF _Toc508958103 \h </w:instrText>
      </w:r>
      <w:r w:rsidR="0012717A" w:rsidRPr="00122E32">
        <w:rPr>
          <w:rFonts w:ascii="Times New Roman" w:eastAsia="BiauKai" w:hAnsi="Times New Roman"/>
        </w:rPr>
      </w:r>
      <w:r w:rsidR="0012717A" w:rsidRPr="00122E32">
        <w:rPr>
          <w:rFonts w:ascii="Times New Roman" w:eastAsia="BiauKai" w:hAnsi="Times New Roman"/>
        </w:rPr>
        <w:fldChar w:fldCharType="separate"/>
      </w:r>
      <w:r w:rsidR="00BE723F" w:rsidRPr="00122E32">
        <w:rPr>
          <w:rFonts w:ascii="Times New Roman" w:eastAsia="BiauKai" w:hAnsi="Times New Roman"/>
        </w:rPr>
        <w:t>4</w:t>
      </w:r>
      <w:r w:rsidR="0012717A" w:rsidRPr="00122E32">
        <w:rPr>
          <w:rFonts w:ascii="Times New Roman" w:eastAsia="BiauKai" w:hAnsi="Times New Roman"/>
        </w:rPr>
        <w:fldChar w:fldCharType="end"/>
      </w:r>
    </w:p>
    <w:p w14:paraId="49CEE6BD" w14:textId="3AF9F1F2"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圖</w:t>
      </w:r>
      <w:r w:rsidRPr="00122E32">
        <w:rPr>
          <w:rFonts w:ascii="Times New Roman" w:eastAsia="BiauKai" w:hAnsi="Times New Roman"/>
        </w:rPr>
        <w:t>2-2 ISO50001</w:t>
      </w:r>
      <w:r w:rsidRPr="00122E32">
        <w:rPr>
          <w:rFonts w:ascii="Times New Roman" w:eastAsia="BiauKai" w:hAnsi="Times New Roman" w:hint="eastAsia"/>
        </w:rPr>
        <w:t>能源管理系統架構</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_Toc508958104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5</w:t>
      </w:r>
      <w:r w:rsidRPr="00122E32">
        <w:rPr>
          <w:rFonts w:ascii="Times New Roman" w:eastAsia="BiauKai" w:hAnsi="Times New Roman"/>
        </w:rPr>
        <w:fldChar w:fldCharType="end"/>
      </w:r>
    </w:p>
    <w:p w14:paraId="2176B2A2" w14:textId="680ABBD9"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圖</w:t>
      </w:r>
      <w:r w:rsidRPr="00122E32">
        <w:rPr>
          <w:rFonts w:ascii="Times New Roman" w:eastAsia="BiauKai" w:hAnsi="Times New Roman"/>
        </w:rPr>
        <w:t>2-3 IPMVP</w:t>
      </w:r>
      <w:r w:rsidRPr="00122E32">
        <w:rPr>
          <w:rFonts w:ascii="Times New Roman" w:eastAsia="BiauKai" w:hAnsi="Times New Roman" w:hint="eastAsia"/>
        </w:rPr>
        <w:t>「</w:t>
      </w:r>
      <w:r w:rsidRPr="00122E32">
        <w:rPr>
          <w:rFonts w:ascii="Times New Roman" w:eastAsia="BiauKai" w:hAnsi="Times New Roman" w:hint="eastAsia"/>
          <w:bCs/>
        </w:rPr>
        <w:t>改善獨立法</w:t>
      </w:r>
      <w:r w:rsidRPr="00122E32">
        <w:rPr>
          <w:rFonts w:ascii="Times New Roman" w:eastAsia="BiauKai" w:hAnsi="Times New Roman" w:hint="eastAsia"/>
        </w:rPr>
        <w:t>」</w:t>
      </w:r>
      <w:r w:rsidRPr="00122E32">
        <w:rPr>
          <w:rFonts w:ascii="Times New Roman" w:eastAsia="BiauKai" w:hAnsi="Times New Roman"/>
        </w:rPr>
        <w:t>Option A</w:t>
      </w:r>
      <w:r w:rsidRPr="00122E32">
        <w:rPr>
          <w:rFonts w:ascii="Times New Roman" w:eastAsia="BiauKai" w:hAnsi="Times New Roman" w:hint="eastAsia"/>
        </w:rPr>
        <w:t>示意圖</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_Toc508958105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6</w:t>
      </w:r>
      <w:r w:rsidRPr="00122E32">
        <w:rPr>
          <w:rFonts w:ascii="Times New Roman" w:eastAsia="BiauKai" w:hAnsi="Times New Roman"/>
        </w:rPr>
        <w:fldChar w:fldCharType="end"/>
      </w:r>
    </w:p>
    <w:p w14:paraId="61AFBFC0" w14:textId="59C95D5E"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圖</w:t>
      </w:r>
      <w:r w:rsidRPr="00122E32">
        <w:rPr>
          <w:rFonts w:ascii="Times New Roman" w:eastAsia="BiauKai" w:hAnsi="Times New Roman"/>
        </w:rPr>
        <w:t xml:space="preserve">2-4 </w:t>
      </w:r>
      <w:r w:rsidRPr="00122E32">
        <w:rPr>
          <w:rFonts w:ascii="Times New Roman" w:eastAsia="BiauKai" w:hAnsi="Times New Roman" w:hint="eastAsia"/>
        </w:rPr>
        <w:t>三相變頻器基本方塊圖</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_Toc508958106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7</w:t>
      </w:r>
      <w:r w:rsidRPr="00122E32">
        <w:rPr>
          <w:rFonts w:ascii="Times New Roman" w:eastAsia="BiauKai" w:hAnsi="Times New Roman"/>
        </w:rPr>
        <w:fldChar w:fldCharType="end"/>
      </w:r>
    </w:p>
    <w:p w14:paraId="2E5C0CDB" w14:textId="0268EEDC"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圖</w:t>
      </w:r>
      <w:r w:rsidRPr="00122E32">
        <w:rPr>
          <w:rFonts w:ascii="Times New Roman" w:eastAsia="BiauKai" w:hAnsi="Times New Roman"/>
        </w:rPr>
        <w:t xml:space="preserve">4-1 </w:t>
      </w:r>
      <w:r w:rsidRPr="00122E32">
        <w:rPr>
          <w:rFonts w:ascii="Times New Roman" w:eastAsia="BiauKai" w:hAnsi="Times New Roman" w:hint="eastAsia"/>
        </w:rPr>
        <w:t>工地組織架構圖</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_Toc508958107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10</w:t>
      </w:r>
      <w:r w:rsidRPr="00122E32">
        <w:rPr>
          <w:rFonts w:ascii="Times New Roman" w:eastAsia="BiauKai" w:hAnsi="Times New Roman"/>
        </w:rPr>
        <w:fldChar w:fldCharType="end"/>
      </w:r>
    </w:p>
    <w:p w14:paraId="1C65FAD0" w14:textId="2D317A22"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圖</w:t>
      </w:r>
      <w:r w:rsidRPr="00122E32">
        <w:rPr>
          <w:rFonts w:ascii="Times New Roman" w:eastAsia="BiauKai" w:hAnsi="Times New Roman"/>
        </w:rPr>
        <w:t xml:space="preserve">4-2 </w:t>
      </w:r>
      <w:r w:rsidRPr="00122E32">
        <w:rPr>
          <w:rFonts w:ascii="Times New Roman" w:eastAsia="BiauKai" w:hAnsi="Times New Roman" w:hint="eastAsia"/>
        </w:rPr>
        <w:t>電纜施工流程圖</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_Toc508958108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19</w:t>
      </w:r>
      <w:r w:rsidRPr="00122E32">
        <w:rPr>
          <w:rFonts w:ascii="Times New Roman" w:eastAsia="BiauKai" w:hAnsi="Times New Roman"/>
        </w:rPr>
        <w:fldChar w:fldCharType="end"/>
      </w:r>
    </w:p>
    <w:p w14:paraId="0F53BB75" w14:textId="1E9EB4F5"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圖</w:t>
      </w:r>
      <w:r w:rsidRPr="00122E32">
        <w:rPr>
          <w:rFonts w:ascii="Times New Roman" w:eastAsia="BiauKai" w:hAnsi="Times New Roman"/>
        </w:rPr>
        <w:t xml:space="preserve">4-3 </w:t>
      </w:r>
      <w:r w:rsidRPr="00122E32">
        <w:rPr>
          <w:rFonts w:ascii="Times New Roman" w:eastAsia="BiauKai" w:hAnsi="Times New Roman" w:hint="eastAsia"/>
        </w:rPr>
        <w:t>變頻器電盤施工流程圖</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_Toc508958109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23</w:t>
      </w:r>
      <w:r w:rsidRPr="00122E32">
        <w:rPr>
          <w:rFonts w:ascii="Times New Roman" w:eastAsia="BiauKai" w:hAnsi="Times New Roman"/>
        </w:rPr>
        <w:fldChar w:fldCharType="end"/>
      </w:r>
    </w:p>
    <w:p w14:paraId="1A4B2C55" w14:textId="53B87192"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圖</w:t>
      </w:r>
      <w:r w:rsidRPr="00122E32">
        <w:rPr>
          <w:rFonts w:ascii="Times New Roman" w:eastAsia="BiauKai" w:hAnsi="Times New Roman"/>
        </w:rPr>
        <w:t xml:space="preserve">4-4 </w:t>
      </w:r>
      <w:r w:rsidRPr="00122E32">
        <w:rPr>
          <w:rFonts w:ascii="Times New Roman" w:eastAsia="BiauKai" w:hAnsi="Times New Roman" w:hint="eastAsia"/>
        </w:rPr>
        <w:t>施工檢驗流程圖</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_Toc508958110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26</w:t>
      </w:r>
      <w:r w:rsidRPr="00122E32">
        <w:rPr>
          <w:rFonts w:ascii="Times New Roman" w:eastAsia="BiauKai" w:hAnsi="Times New Roman"/>
        </w:rPr>
        <w:fldChar w:fldCharType="end"/>
      </w:r>
    </w:p>
    <w:p w14:paraId="50F06E87" w14:textId="54B9F381"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圖</w:t>
      </w:r>
      <w:r w:rsidRPr="00122E32">
        <w:rPr>
          <w:rFonts w:ascii="Times New Roman" w:eastAsia="BiauKai" w:hAnsi="Times New Roman"/>
        </w:rPr>
        <w:t xml:space="preserve">4-5 </w:t>
      </w:r>
      <w:r w:rsidRPr="00122E32">
        <w:rPr>
          <w:rFonts w:ascii="Times New Roman" w:eastAsia="BiauKai" w:hAnsi="Times New Roman" w:hint="eastAsia"/>
        </w:rPr>
        <w:t>材料設備檢驗流程圖</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_Toc508958111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27</w:t>
      </w:r>
      <w:r w:rsidRPr="00122E32">
        <w:rPr>
          <w:rFonts w:ascii="Times New Roman" w:eastAsia="BiauKai" w:hAnsi="Times New Roman"/>
        </w:rPr>
        <w:fldChar w:fldCharType="end"/>
      </w:r>
    </w:p>
    <w:p w14:paraId="32CD0CFB" w14:textId="596F1C6A"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圖</w:t>
      </w:r>
      <w:r w:rsidRPr="00122E32">
        <w:rPr>
          <w:rFonts w:ascii="Times New Roman" w:eastAsia="BiauKai" w:hAnsi="Times New Roman"/>
        </w:rPr>
        <w:t xml:space="preserve">9-1 </w:t>
      </w:r>
      <w:r w:rsidRPr="00122E32">
        <w:rPr>
          <w:rFonts w:ascii="Times New Roman" w:eastAsia="BiauKai" w:hAnsi="Times New Roman" w:hint="eastAsia"/>
        </w:rPr>
        <w:t>災害事故應變處理流程</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_Toc508958112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38</w:t>
      </w:r>
      <w:r w:rsidRPr="00122E32">
        <w:rPr>
          <w:rFonts w:ascii="Times New Roman" w:eastAsia="BiauKai" w:hAnsi="Times New Roman"/>
        </w:rPr>
        <w:fldChar w:fldCharType="end"/>
      </w:r>
    </w:p>
    <w:p w14:paraId="7F77CE26" w14:textId="5C4FF085"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圖</w:t>
      </w:r>
      <w:r w:rsidRPr="00122E32">
        <w:rPr>
          <w:rFonts w:ascii="Times New Roman" w:eastAsia="BiauKai" w:hAnsi="Times New Roman"/>
        </w:rPr>
        <w:t xml:space="preserve">9-2 </w:t>
      </w:r>
      <w:r w:rsidRPr="00122E32">
        <w:rPr>
          <w:rFonts w:ascii="Times New Roman" w:eastAsia="BiauKai" w:hAnsi="Times New Roman" w:hint="eastAsia"/>
        </w:rPr>
        <w:t>緊急應變編組圖</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_Toc508958113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40</w:t>
      </w:r>
      <w:r w:rsidRPr="00122E32">
        <w:rPr>
          <w:rFonts w:ascii="Times New Roman" w:eastAsia="BiauKai" w:hAnsi="Times New Roman"/>
        </w:rPr>
        <w:fldChar w:fldCharType="end"/>
      </w:r>
    </w:p>
    <w:p w14:paraId="0F5F5947" w14:textId="44EAD7CD" w:rsidR="009C4BA9" w:rsidRPr="00122E32" w:rsidRDefault="00237D17" w:rsidP="00DB752D">
      <w:pPr>
        <w:pStyle w:val="afb"/>
        <w:rPr>
          <w:rFonts w:ascii="Times New Roman" w:eastAsia="BiauKai" w:hAnsi="Times New Roman" w:cs="Times New Roman"/>
        </w:rPr>
      </w:pPr>
      <w:r w:rsidRPr="00122E32">
        <w:rPr>
          <w:rFonts w:ascii="Times New Roman" w:eastAsia="BiauKai" w:hAnsi="Times New Roman" w:cs="Times New Roman"/>
        </w:rPr>
        <w:fldChar w:fldCharType="end"/>
      </w:r>
    </w:p>
    <w:p w14:paraId="57F0BD0D" w14:textId="77777777" w:rsidR="009C4BA9" w:rsidRPr="00122E32" w:rsidRDefault="009C4BA9" w:rsidP="00612663">
      <w:pPr>
        <w:widowControl/>
        <w:autoSpaceDE/>
        <w:autoSpaceDN/>
        <w:adjustRightInd/>
        <w:spacing w:before="0" w:line="240" w:lineRule="auto"/>
        <w:rPr>
          <w:rFonts w:ascii="Times New Roman" w:eastAsia="BiauKai" w:cs="Times New Roman"/>
          <w:sz w:val="36"/>
          <w:szCs w:val="36"/>
        </w:rPr>
      </w:pPr>
      <w:r w:rsidRPr="00122E32">
        <w:rPr>
          <w:rFonts w:ascii="Times New Roman" w:eastAsia="BiauKai" w:cs="Times New Roman"/>
          <w:sz w:val="36"/>
          <w:szCs w:val="36"/>
        </w:rPr>
        <w:br w:type="page"/>
      </w:r>
    </w:p>
    <w:p w14:paraId="499187C5" w14:textId="77777777" w:rsidR="009C4BA9" w:rsidRPr="00122E32" w:rsidRDefault="009C4BA9" w:rsidP="005159AF">
      <w:pPr>
        <w:widowControl/>
        <w:jc w:val="center"/>
        <w:rPr>
          <w:rFonts w:ascii="Times New Roman" w:eastAsia="BiauKai" w:cs="Times New Roman"/>
          <w:sz w:val="36"/>
          <w:szCs w:val="36"/>
        </w:rPr>
      </w:pPr>
      <w:r w:rsidRPr="00122E32">
        <w:rPr>
          <w:rFonts w:ascii="Times New Roman" w:eastAsia="BiauKai" w:cs="Times New Roman"/>
          <w:sz w:val="36"/>
          <w:szCs w:val="36"/>
        </w:rPr>
        <w:lastRenderedPageBreak/>
        <w:t>表</w:t>
      </w:r>
      <w:r w:rsidRPr="00122E32">
        <w:rPr>
          <w:rFonts w:ascii="Times New Roman" w:eastAsia="BiauKai" w:cs="Times New Roman"/>
          <w:sz w:val="36"/>
          <w:szCs w:val="36"/>
        </w:rPr>
        <w:t xml:space="preserve">  </w:t>
      </w:r>
      <w:r w:rsidRPr="00122E32">
        <w:rPr>
          <w:rFonts w:ascii="Times New Roman" w:eastAsia="BiauKai" w:cs="Times New Roman"/>
          <w:sz w:val="36"/>
          <w:szCs w:val="36"/>
        </w:rPr>
        <w:t>目</w:t>
      </w:r>
      <w:r w:rsidRPr="00122E32">
        <w:rPr>
          <w:rFonts w:ascii="Times New Roman" w:eastAsia="BiauKai" w:cs="Times New Roman"/>
          <w:sz w:val="36"/>
          <w:szCs w:val="36"/>
        </w:rPr>
        <w:t xml:space="preserve">  </w:t>
      </w:r>
      <w:r w:rsidRPr="00122E32">
        <w:rPr>
          <w:rFonts w:ascii="Times New Roman" w:eastAsia="BiauKai" w:cs="Times New Roman"/>
          <w:sz w:val="36"/>
          <w:szCs w:val="36"/>
        </w:rPr>
        <w:t>錄</w:t>
      </w:r>
    </w:p>
    <w:p w14:paraId="6F12678E" w14:textId="77777777" w:rsidR="006678D2" w:rsidRPr="00122E32" w:rsidRDefault="006678D2" w:rsidP="005159AF">
      <w:pPr>
        <w:widowControl/>
        <w:jc w:val="center"/>
        <w:rPr>
          <w:rFonts w:ascii="Times New Roman" w:eastAsia="BiauKai" w:cs="Times New Roman"/>
          <w:sz w:val="36"/>
          <w:szCs w:val="36"/>
        </w:rPr>
      </w:pPr>
    </w:p>
    <w:p w14:paraId="754D8E2A" w14:textId="65060C87" w:rsidR="0012717A" w:rsidRPr="00122E32" w:rsidRDefault="00237D17">
      <w:pPr>
        <w:pStyle w:val="afb"/>
        <w:rPr>
          <w:rFonts w:ascii="Times New Roman" w:eastAsia="BiauKai" w:hAnsi="Times New Roman" w:cstheme="minorBidi"/>
          <w:kern w:val="2"/>
          <w:sz w:val="24"/>
          <w:szCs w:val="22"/>
        </w:rPr>
      </w:pPr>
      <w:r w:rsidRPr="00122E32">
        <w:rPr>
          <w:rFonts w:ascii="Times New Roman" w:eastAsia="BiauKai" w:hAnsi="Times New Roman" w:cs="Times New Roman"/>
        </w:rPr>
        <w:fldChar w:fldCharType="begin"/>
      </w:r>
      <w:r w:rsidR="006678D2" w:rsidRPr="00122E32">
        <w:rPr>
          <w:rFonts w:ascii="Times New Roman" w:eastAsia="BiauKai" w:hAnsi="Times New Roman" w:cs="Times New Roman"/>
        </w:rPr>
        <w:instrText xml:space="preserve"> TOC \f T \t "</w:instrText>
      </w:r>
      <w:r w:rsidR="006678D2" w:rsidRPr="00122E32">
        <w:rPr>
          <w:rFonts w:ascii="Times New Roman" w:eastAsia="BiauKai" w:hAnsi="Times New Roman" w:cs="Times New Roman"/>
        </w:rPr>
        <w:instrText>表</w:instrText>
      </w:r>
      <w:r w:rsidR="006678D2" w:rsidRPr="00122E32">
        <w:rPr>
          <w:rFonts w:ascii="Times New Roman" w:eastAsia="BiauKai" w:hAnsi="Times New Roman" w:cs="Times New Roman"/>
        </w:rPr>
        <w:instrText xml:space="preserve">" \c "Table" </w:instrText>
      </w:r>
      <w:r w:rsidRPr="00122E32">
        <w:rPr>
          <w:rFonts w:ascii="Times New Roman" w:eastAsia="BiauKai" w:hAnsi="Times New Roman" w:cs="Times New Roman"/>
        </w:rPr>
        <w:fldChar w:fldCharType="separate"/>
      </w:r>
      <w:r w:rsidR="0012717A" w:rsidRPr="00122E32">
        <w:rPr>
          <w:rFonts w:ascii="Times New Roman" w:eastAsia="BiauKai" w:hAnsi="Times New Roman" w:hint="eastAsia"/>
        </w:rPr>
        <w:t>表</w:t>
      </w:r>
      <w:r w:rsidR="0012717A" w:rsidRPr="00122E32">
        <w:rPr>
          <w:rFonts w:ascii="Times New Roman" w:eastAsia="BiauKai" w:hAnsi="Times New Roman"/>
        </w:rPr>
        <w:t xml:space="preserve">2-1 </w:t>
      </w:r>
      <w:r w:rsidR="0012717A" w:rsidRPr="00122E32">
        <w:rPr>
          <w:rFonts w:ascii="Times New Roman" w:eastAsia="BiauKai" w:hAnsi="Times New Roman" w:hint="eastAsia"/>
        </w:rPr>
        <w:t>觀音工業區污水廠施工項目</w:t>
      </w:r>
      <w:r w:rsidR="0012717A" w:rsidRPr="00122E32">
        <w:rPr>
          <w:rFonts w:ascii="Times New Roman" w:eastAsia="BiauKai" w:hAnsi="Times New Roman"/>
        </w:rPr>
        <w:tab/>
      </w:r>
      <w:r w:rsidR="0012717A" w:rsidRPr="00122E32">
        <w:rPr>
          <w:rFonts w:ascii="Times New Roman" w:eastAsia="BiauKai" w:hAnsi="Times New Roman"/>
        </w:rPr>
        <w:fldChar w:fldCharType="begin"/>
      </w:r>
      <w:r w:rsidR="0012717A" w:rsidRPr="00122E32">
        <w:rPr>
          <w:rFonts w:ascii="Times New Roman" w:eastAsia="BiauKai" w:hAnsi="Times New Roman"/>
        </w:rPr>
        <w:instrText xml:space="preserve"> PAGEREF _Toc508958544 \h </w:instrText>
      </w:r>
      <w:r w:rsidR="0012717A" w:rsidRPr="00122E32">
        <w:rPr>
          <w:rFonts w:ascii="Times New Roman" w:eastAsia="BiauKai" w:hAnsi="Times New Roman"/>
        </w:rPr>
      </w:r>
      <w:r w:rsidR="0012717A" w:rsidRPr="00122E32">
        <w:rPr>
          <w:rFonts w:ascii="Times New Roman" w:eastAsia="BiauKai" w:hAnsi="Times New Roman"/>
        </w:rPr>
        <w:fldChar w:fldCharType="separate"/>
      </w:r>
      <w:r w:rsidR="00BE723F" w:rsidRPr="00122E32">
        <w:rPr>
          <w:rFonts w:ascii="Times New Roman" w:eastAsia="BiauKai" w:hAnsi="Times New Roman"/>
        </w:rPr>
        <w:t>2</w:t>
      </w:r>
      <w:r w:rsidR="0012717A" w:rsidRPr="00122E32">
        <w:rPr>
          <w:rFonts w:ascii="Times New Roman" w:eastAsia="BiauKai" w:hAnsi="Times New Roman"/>
        </w:rPr>
        <w:fldChar w:fldCharType="end"/>
      </w:r>
    </w:p>
    <w:p w14:paraId="3B53D506" w14:textId="1BC676C7"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表</w:t>
      </w:r>
      <w:r w:rsidRPr="00122E32">
        <w:rPr>
          <w:rFonts w:ascii="Times New Roman" w:eastAsia="BiauKai" w:hAnsi="Times New Roman"/>
        </w:rPr>
        <w:t xml:space="preserve">3-1 </w:t>
      </w:r>
      <w:r w:rsidRPr="00122E32">
        <w:rPr>
          <w:rFonts w:ascii="Times New Roman" w:eastAsia="BiauKai" w:hAnsi="Times New Roman" w:hint="eastAsia"/>
        </w:rPr>
        <w:t>觀音工業區污水廠現況調查表</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_Toc508958545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8</w:t>
      </w:r>
      <w:r w:rsidRPr="00122E32">
        <w:rPr>
          <w:rFonts w:ascii="Times New Roman" w:eastAsia="BiauKai" w:hAnsi="Times New Roman"/>
        </w:rPr>
        <w:fldChar w:fldCharType="end"/>
      </w:r>
    </w:p>
    <w:p w14:paraId="1A201316" w14:textId="2B9DFC73"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表</w:t>
      </w:r>
      <w:r w:rsidRPr="00122E32">
        <w:rPr>
          <w:rFonts w:ascii="Times New Roman" w:eastAsia="BiauKai" w:hAnsi="Times New Roman"/>
        </w:rPr>
        <w:t xml:space="preserve">5-1 </w:t>
      </w:r>
      <w:r w:rsidRPr="00122E32">
        <w:rPr>
          <w:rFonts w:ascii="Times New Roman" w:eastAsia="BiauKai" w:hAnsi="Times New Roman" w:hint="eastAsia"/>
        </w:rPr>
        <w:t>工程進度管控表</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_Toc508958546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29</w:t>
      </w:r>
      <w:r w:rsidRPr="00122E32">
        <w:rPr>
          <w:rFonts w:ascii="Times New Roman" w:eastAsia="BiauKai" w:hAnsi="Times New Roman"/>
        </w:rPr>
        <w:fldChar w:fldCharType="end"/>
      </w:r>
    </w:p>
    <w:p w14:paraId="5B88E68B" w14:textId="5027B483"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表</w:t>
      </w:r>
      <w:r w:rsidRPr="00122E32">
        <w:rPr>
          <w:rFonts w:ascii="Times New Roman" w:eastAsia="BiauKai" w:hAnsi="Times New Roman"/>
        </w:rPr>
        <w:t xml:space="preserve">9-1 </w:t>
      </w:r>
      <w:r w:rsidRPr="00122E32">
        <w:rPr>
          <w:rFonts w:ascii="Times New Roman" w:eastAsia="BiauKai" w:hAnsi="Times New Roman" w:hint="eastAsia"/>
        </w:rPr>
        <w:t>簡易急救程序</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_Toc508958547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39</w:t>
      </w:r>
      <w:r w:rsidRPr="00122E32">
        <w:rPr>
          <w:rFonts w:ascii="Times New Roman" w:eastAsia="BiauKai" w:hAnsi="Times New Roman"/>
        </w:rPr>
        <w:fldChar w:fldCharType="end"/>
      </w:r>
    </w:p>
    <w:p w14:paraId="2E013B23" w14:textId="54E89D5D"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表</w:t>
      </w:r>
      <w:r w:rsidRPr="00122E32">
        <w:rPr>
          <w:rFonts w:ascii="Times New Roman" w:eastAsia="BiauKai" w:hAnsi="Times New Roman"/>
        </w:rPr>
        <w:t xml:space="preserve">9-2 </w:t>
      </w:r>
      <w:r w:rsidRPr="00122E32">
        <w:rPr>
          <w:rFonts w:ascii="Times New Roman" w:eastAsia="BiauKai" w:hAnsi="Times New Roman" w:hint="eastAsia"/>
        </w:rPr>
        <w:t>工地緊急組織執掌表</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_Toc508958548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40</w:t>
      </w:r>
      <w:r w:rsidRPr="00122E32">
        <w:rPr>
          <w:rFonts w:ascii="Times New Roman" w:eastAsia="BiauKai" w:hAnsi="Times New Roman"/>
        </w:rPr>
        <w:fldChar w:fldCharType="end"/>
      </w:r>
    </w:p>
    <w:p w14:paraId="004682FD" w14:textId="772836F5"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表</w:t>
      </w:r>
      <w:r w:rsidRPr="00122E32">
        <w:rPr>
          <w:rFonts w:ascii="Times New Roman" w:eastAsia="BiauKai" w:hAnsi="Times New Roman"/>
        </w:rPr>
        <w:t xml:space="preserve">9-3 </w:t>
      </w:r>
      <w:r w:rsidRPr="00122E32">
        <w:rPr>
          <w:rFonts w:ascii="Times New Roman" w:eastAsia="BiauKai" w:hAnsi="Times New Roman" w:hint="eastAsia"/>
        </w:rPr>
        <w:t>工地緊急事故聯絡電話表</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_Toc508958549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41</w:t>
      </w:r>
      <w:r w:rsidRPr="00122E32">
        <w:rPr>
          <w:rFonts w:ascii="Times New Roman" w:eastAsia="BiauKai" w:hAnsi="Times New Roman"/>
        </w:rPr>
        <w:fldChar w:fldCharType="end"/>
      </w:r>
    </w:p>
    <w:p w14:paraId="2C1BCC26" w14:textId="657F66D8"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表</w:t>
      </w:r>
      <w:r w:rsidRPr="00122E32">
        <w:rPr>
          <w:rFonts w:ascii="Times New Roman" w:eastAsia="BiauKai" w:hAnsi="Times New Roman"/>
        </w:rPr>
        <w:t xml:space="preserve">12-1 </w:t>
      </w:r>
      <w:r w:rsidRPr="00122E32">
        <w:rPr>
          <w:rFonts w:ascii="Times New Roman" w:eastAsia="BiauKai" w:hAnsi="Times New Roman" w:hint="eastAsia"/>
        </w:rPr>
        <w:t>電纜</w:t>
      </w:r>
      <w:r w:rsidRPr="00122E32">
        <w:rPr>
          <w:rFonts w:ascii="Times New Roman" w:eastAsia="BiauKai" w:hAnsi="Times New Roman"/>
        </w:rPr>
        <w:t>(</w:t>
      </w:r>
      <w:r w:rsidRPr="00122E32">
        <w:rPr>
          <w:rFonts w:ascii="Times New Roman" w:eastAsia="BiauKai" w:hAnsi="Times New Roman" w:hint="eastAsia"/>
        </w:rPr>
        <w:t>線</w:t>
      </w:r>
      <w:r w:rsidRPr="00122E32">
        <w:rPr>
          <w:rFonts w:ascii="Times New Roman" w:eastAsia="BiauKai" w:hAnsi="Times New Roman"/>
        </w:rPr>
        <w:t>)</w:t>
      </w:r>
      <w:r w:rsidRPr="00122E32">
        <w:rPr>
          <w:rFonts w:ascii="Times New Roman" w:eastAsia="BiauKai" w:hAnsi="Times New Roman" w:hint="eastAsia"/>
        </w:rPr>
        <w:t>器材自主檢查表</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_Toc508958550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58</w:t>
      </w:r>
      <w:r w:rsidRPr="00122E32">
        <w:rPr>
          <w:rFonts w:ascii="Times New Roman" w:eastAsia="BiauKai" w:hAnsi="Times New Roman"/>
        </w:rPr>
        <w:fldChar w:fldCharType="end"/>
      </w:r>
    </w:p>
    <w:p w14:paraId="4173960A" w14:textId="0D3BD312"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表</w:t>
      </w:r>
      <w:r w:rsidRPr="00122E32">
        <w:rPr>
          <w:rFonts w:ascii="Times New Roman" w:eastAsia="BiauKai" w:hAnsi="Times New Roman"/>
        </w:rPr>
        <w:t xml:space="preserve">12-2 </w:t>
      </w:r>
      <w:r w:rsidRPr="00122E32">
        <w:rPr>
          <w:rFonts w:ascii="Times New Roman" w:eastAsia="BiauKai" w:hAnsi="Times New Roman" w:hint="eastAsia"/>
        </w:rPr>
        <w:t>電纜</w:t>
      </w:r>
      <w:r w:rsidRPr="00122E32">
        <w:rPr>
          <w:rFonts w:ascii="Times New Roman" w:eastAsia="BiauKai" w:hAnsi="Times New Roman"/>
        </w:rPr>
        <w:t>(</w:t>
      </w:r>
      <w:r w:rsidRPr="00122E32">
        <w:rPr>
          <w:rFonts w:ascii="Times New Roman" w:eastAsia="BiauKai" w:hAnsi="Times New Roman" w:hint="eastAsia"/>
        </w:rPr>
        <w:t>線</w:t>
      </w:r>
      <w:r w:rsidRPr="00122E32">
        <w:rPr>
          <w:rFonts w:ascii="Times New Roman" w:eastAsia="BiauKai" w:hAnsi="Times New Roman"/>
        </w:rPr>
        <w:t>)</w:t>
      </w:r>
      <w:r w:rsidRPr="00122E32">
        <w:rPr>
          <w:rFonts w:ascii="Times New Roman" w:eastAsia="BiauKai" w:hAnsi="Times New Roman" w:hint="eastAsia"/>
        </w:rPr>
        <w:t>施工自主檢查表</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_Toc508958551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59</w:t>
      </w:r>
      <w:r w:rsidRPr="00122E32">
        <w:rPr>
          <w:rFonts w:ascii="Times New Roman" w:eastAsia="BiauKai" w:hAnsi="Times New Roman"/>
        </w:rPr>
        <w:fldChar w:fldCharType="end"/>
      </w:r>
    </w:p>
    <w:p w14:paraId="0A4FC365" w14:textId="3297DA80"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表</w:t>
      </w:r>
      <w:r w:rsidRPr="00122E32">
        <w:rPr>
          <w:rFonts w:ascii="Times New Roman" w:eastAsia="BiauKai" w:hAnsi="Times New Roman"/>
        </w:rPr>
        <w:t xml:space="preserve">12-3 </w:t>
      </w:r>
      <w:r w:rsidRPr="00122E32">
        <w:rPr>
          <w:rFonts w:ascii="Times New Roman" w:eastAsia="BiauKai" w:hAnsi="Times New Roman" w:hint="eastAsia"/>
        </w:rPr>
        <w:t>絕緣電阻及導通測試紀錄表</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_Toc508958552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60</w:t>
      </w:r>
      <w:r w:rsidRPr="00122E32">
        <w:rPr>
          <w:rFonts w:ascii="Times New Roman" w:eastAsia="BiauKai" w:hAnsi="Times New Roman"/>
        </w:rPr>
        <w:fldChar w:fldCharType="end"/>
      </w:r>
    </w:p>
    <w:p w14:paraId="3107B14A" w14:textId="2FA3699A"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表</w:t>
      </w:r>
      <w:r w:rsidRPr="00122E32">
        <w:rPr>
          <w:rFonts w:ascii="Times New Roman" w:eastAsia="BiauKai" w:hAnsi="Times New Roman"/>
        </w:rPr>
        <w:t xml:space="preserve">12-4 </w:t>
      </w:r>
      <w:r w:rsidRPr="00122E32">
        <w:rPr>
          <w:rFonts w:ascii="Times New Roman" w:eastAsia="BiauKai" w:hAnsi="Times New Roman" w:hint="eastAsia"/>
        </w:rPr>
        <w:t>一次側送電前檢查程序記錄表</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_Toc508958553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61</w:t>
      </w:r>
      <w:r w:rsidRPr="00122E32">
        <w:rPr>
          <w:rFonts w:ascii="Times New Roman" w:eastAsia="BiauKai" w:hAnsi="Times New Roman"/>
        </w:rPr>
        <w:fldChar w:fldCharType="end"/>
      </w:r>
    </w:p>
    <w:p w14:paraId="0F29352F" w14:textId="2C6CBAE5"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表</w:t>
      </w:r>
      <w:r w:rsidRPr="00122E32">
        <w:rPr>
          <w:rFonts w:ascii="Times New Roman" w:eastAsia="BiauKai" w:hAnsi="Times New Roman"/>
        </w:rPr>
        <w:t xml:space="preserve">12-5 </w:t>
      </w:r>
      <w:r w:rsidRPr="00122E32">
        <w:rPr>
          <w:rFonts w:ascii="Times New Roman" w:eastAsia="BiauKai" w:hAnsi="Times New Roman" w:hint="eastAsia"/>
        </w:rPr>
        <w:t>一次側送電後</w:t>
      </w:r>
      <w:r w:rsidRPr="00122E32">
        <w:rPr>
          <w:rFonts w:ascii="Times New Roman" w:eastAsia="BiauKai" w:hAnsi="Times New Roman"/>
        </w:rPr>
        <w:t>/</w:t>
      </w:r>
      <w:r w:rsidRPr="00122E32">
        <w:rPr>
          <w:rFonts w:ascii="Times New Roman" w:eastAsia="BiauKai" w:hAnsi="Times New Roman" w:hint="eastAsia"/>
        </w:rPr>
        <w:t>二次側送電前檢查程序記錄表</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_Toc508958554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62</w:t>
      </w:r>
      <w:r w:rsidRPr="00122E32">
        <w:rPr>
          <w:rFonts w:ascii="Times New Roman" w:eastAsia="BiauKai" w:hAnsi="Times New Roman"/>
        </w:rPr>
        <w:fldChar w:fldCharType="end"/>
      </w:r>
    </w:p>
    <w:p w14:paraId="3AEA029F" w14:textId="66BE9F09"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表</w:t>
      </w:r>
      <w:r w:rsidRPr="00122E32">
        <w:rPr>
          <w:rFonts w:ascii="Times New Roman" w:eastAsia="BiauKai" w:hAnsi="Times New Roman"/>
        </w:rPr>
        <w:t xml:space="preserve">12-6 </w:t>
      </w:r>
      <w:r w:rsidRPr="00122E32">
        <w:rPr>
          <w:rFonts w:ascii="Times New Roman" w:eastAsia="BiauKai" w:hAnsi="Times New Roman" w:hint="eastAsia"/>
        </w:rPr>
        <w:t>二次側送電後檢查程序記錄表</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_Toc508958555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63</w:t>
      </w:r>
      <w:r w:rsidRPr="00122E32">
        <w:rPr>
          <w:rFonts w:ascii="Times New Roman" w:eastAsia="BiauKai" w:hAnsi="Times New Roman"/>
        </w:rPr>
        <w:fldChar w:fldCharType="end"/>
      </w:r>
    </w:p>
    <w:p w14:paraId="3E737098" w14:textId="15AAE163"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表</w:t>
      </w:r>
      <w:r w:rsidRPr="00122E32">
        <w:rPr>
          <w:rFonts w:ascii="Times New Roman" w:eastAsia="BiauKai" w:hAnsi="Times New Roman"/>
        </w:rPr>
        <w:t xml:space="preserve">12-7 </w:t>
      </w:r>
      <w:r w:rsidRPr="00122E32">
        <w:rPr>
          <w:rFonts w:ascii="Times New Roman" w:eastAsia="BiauKai" w:hAnsi="Times New Roman" w:hint="eastAsia"/>
        </w:rPr>
        <w:t>配電盤</w:t>
      </w:r>
      <w:r w:rsidRPr="00122E32">
        <w:rPr>
          <w:rFonts w:ascii="Times New Roman" w:eastAsia="BiauKai" w:hAnsi="Times New Roman"/>
        </w:rPr>
        <w:t>(</w:t>
      </w:r>
      <w:r w:rsidRPr="00122E32">
        <w:rPr>
          <w:rFonts w:ascii="Times New Roman" w:eastAsia="BiauKai" w:hAnsi="Times New Roman" w:hint="eastAsia"/>
        </w:rPr>
        <w:t>箱</w:t>
      </w:r>
      <w:r w:rsidRPr="00122E32">
        <w:rPr>
          <w:rFonts w:ascii="Times New Roman" w:eastAsia="BiauKai" w:hAnsi="Times New Roman"/>
        </w:rPr>
        <w:t>)</w:t>
      </w:r>
      <w:r w:rsidRPr="00122E32">
        <w:rPr>
          <w:rFonts w:ascii="Times New Roman" w:eastAsia="BiauKai" w:hAnsi="Times New Roman" w:hint="eastAsia"/>
        </w:rPr>
        <w:t>器材自主檢查表</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_Toc508958556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64</w:t>
      </w:r>
      <w:r w:rsidRPr="00122E32">
        <w:rPr>
          <w:rFonts w:ascii="Times New Roman" w:eastAsia="BiauKai" w:hAnsi="Times New Roman"/>
        </w:rPr>
        <w:fldChar w:fldCharType="end"/>
      </w:r>
    </w:p>
    <w:p w14:paraId="6DB34118" w14:textId="14E18D0B"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表</w:t>
      </w:r>
      <w:r w:rsidRPr="00122E32">
        <w:rPr>
          <w:rFonts w:ascii="Times New Roman" w:eastAsia="BiauKai" w:hAnsi="Times New Roman"/>
        </w:rPr>
        <w:t xml:space="preserve">12-8 </w:t>
      </w:r>
      <w:r w:rsidRPr="00122E32">
        <w:rPr>
          <w:rFonts w:ascii="Times New Roman" w:eastAsia="BiauKai" w:hAnsi="Times New Roman" w:hint="eastAsia"/>
        </w:rPr>
        <w:t>配電盤</w:t>
      </w:r>
      <w:r w:rsidRPr="00122E32">
        <w:rPr>
          <w:rFonts w:ascii="Times New Roman" w:eastAsia="BiauKai" w:hAnsi="Times New Roman"/>
        </w:rPr>
        <w:t>(</w:t>
      </w:r>
      <w:r w:rsidRPr="00122E32">
        <w:rPr>
          <w:rFonts w:ascii="Times New Roman" w:eastAsia="BiauKai" w:hAnsi="Times New Roman" w:hint="eastAsia"/>
          <w:bCs/>
        </w:rPr>
        <w:t>箱</w:t>
      </w:r>
      <w:r w:rsidRPr="00122E32">
        <w:rPr>
          <w:rFonts w:ascii="Times New Roman" w:eastAsia="BiauKai" w:hAnsi="Times New Roman"/>
          <w:bCs/>
        </w:rPr>
        <w:t>)</w:t>
      </w:r>
      <w:r w:rsidRPr="00122E32">
        <w:rPr>
          <w:rFonts w:ascii="Times New Roman" w:eastAsia="BiauKai" w:hAnsi="Times New Roman" w:hint="eastAsia"/>
        </w:rPr>
        <w:t>安裝自主檢查表</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_Toc508958557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65</w:t>
      </w:r>
      <w:r w:rsidRPr="00122E32">
        <w:rPr>
          <w:rFonts w:ascii="Times New Roman" w:eastAsia="BiauKai" w:hAnsi="Times New Roman"/>
        </w:rPr>
        <w:fldChar w:fldCharType="end"/>
      </w:r>
    </w:p>
    <w:p w14:paraId="10D539AC" w14:textId="3122F672"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表</w:t>
      </w:r>
      <w:r w:rsidRPr="00122E32">
        <w:rPr>
          <w:rFonts w:ascii="Times New Roman" w:eastAsia="BiauKai" w:hAnsi="Times New Roman"/>
        </w:rPr>
        <w:t xml:space="preserve">12-9 </w:t>
      </w:r>
      <w:r w:rsidRPr="00122E32">
        <w:rPr>
          <w:rFonts w:ascii="Times New Roman" w:eastAsia="BiauKai" w:hAnsi="Times New Roman" w:hint="eastAsia"/>
        </w:rPr>
        <w:t>配電盤</w:t>
      </w:r>
      <w:r w:rsidRPr="00122E32">
        <w:rPr>
          <w:rFonts w:ascii="Times New Roman" w:eastAsia="BiauKai" w:hAnsi="Times New Roman"/>
        </w:rPr>
        <w:t>(</w:t>
      </w:r>
      <w:r w:rsidRPr="00122E32">
        <w:rPr>
          <w:rFonts w:ascii="Times New Roman" w:eastAsia="BiauKai" w:hAnsi="Times New Roman" w:hint="eastAsia"/>
          <w:bCs/>
        </w:rPr>
        <w:t>箱</w:t>
      </w:r>
      <w:r w:rsidRPr="00122E32">
        <w:rPr>
          <w:rFonts w:ascii="Times New Roman" w:eastAsia="BiauKai" w:hAnsi="Times New Roman"/>
          <w:bCs/>
        </w:rPr>
        <w:t>)</w:t>
      </w:r>
      <w:r w:rsidRPr="00122E32">
        <w:rPr>
          <w:rFonts w:ascii="Times New Roman" w:eastAsia="BiauKai" w:hAnsi="Times New Roman" w:hint="eastAsia"/>
        </w:rPr>
        <w:t>功能測試自主檢查表</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_Toc508958558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66</w:t>
      </w:r>
      <w:r w:rsidRPr="00122E32">
        <w:rPr>
          <w:rFonts w:ascii="Times New Roman" w:eastAsia="BiauKai" w:hAnsi="Times New Roman"/>
        </w:rPr>
        <w:fldChar w:fldCharType="end"/>
      </w:r>
    </w:p>
    <w:p w14:paraId="190ED6F7" w14:textId="6E3704A2" w:rsidR="009C4BA9" w:rsidRPr="00122E32" w:rsidRDefault="00237D17" w:rsidP="00DB752D">
      <w:pPr>
        <w:pStyle w:val="afb"/>
        <w:rPr>
          <w:rFonts w:ascii="Times New Roman" w:eastAsia="BiauKai" w:hAnsi="Times New Roman" w:cs="Times New Roman"/>
        </w:rPr>
      </w:pPr>
      <w:r w:rsidRPr="00122E32">
        <w:rPr>
          <w:rFonts w:ascii="Times New Roman" w:eastAsia="BiauKai" w:hAnsi="Times New Roman" w:cs="Times New Roman"/>
        </w:rPr>
        <w:fldChar w:fldCharType="end"/>
      </w:r>
    </w:p>
    <w:p w14:paraId="69598B88" w14:textId="77777777" w:rsidR="009C4BA9" w:rsidRPr="00122E32" w:rsidRDefault="009C4BA9" w:rsidP="005159AF">
      <w:pPr>
        <w:widowControl/>
        <w:jc w:val="center"/>
        <w:rPr>
          <w:rFonts w:ascii="Times New Roman" w:eastAsia="BiauKai" w:cs="Times New Roman"/>
          <w:sz w:val="36"/>
          <w:szCs w:val="36"/>
        </w:rPr>
      </w:pPr>
    </w:p>
    <w:p w14:paraId="2B4ADD63" w14:textId="77777777" w:rsidR="009C4BA9" w:rsidRPr="00122E32" w:rsidRDefault="009C4BA9" w:rsidP="00401AD8">
      <w:pPr>
        <w:widowControl/>
        <w:rPr>
          <w:rFonts w:ascii="Times New Roman" w:eastAsia="BiauKai" w:cs="Times New Roman"/>
        </w:rPr>
        <w:sectPr w:rsidR="009C4BA9" w:rsidRPr="00122E32" w:rsidSect="004848B5">
          <w:headerReference w:type="default" r:id="rId10"/>
          <w:footerReference w:type="even" r:id="rId11"/>
          <w:footerReference w:type="default" r:id="rId12"/>
          <w:pgSz w:w="11907" w:h="16840"/>
          <w:pgMar w:top="1418" w:right="1701" w:bottom="1418" w:left="1701" w:header="720" w:footer="680" w:gutter="0"/>
          <w:pgNumType w:fmt="upperRoman" w:start="1"/>
          <w:cols w:space="720"/>
          <w:titlePg/>
        </w:sectPr>
      </w:pPr>
    </w:p>
    <w:p w14:paraId="721BF7E7" w14:textId="77777777" w:rsidR="00A14559" w:rsidRPr="00122E32" w:rsidRDefault="00A14559" w:rsidP="00E12874">
      <w:pPr>
        <w:pStyle w:val="af3"/>
      </w:pPr>
    </w:p>
    <w:p w14:paraId="36024A10" w14:textId="77777777" w:rsidR="00985D3F" w:rsidRPr="00122E32" w:rsidRDefault="001F6058" w:rsidP="00E12874">
      <w:pPr>
        <w:pStyle w:val="af3"/>
      </w:pPr>
      <w:r w:rsidRPr="00122E32">
        <w:t>「</w:t>
      </w:r>
      <w:r w:rsidR="003809CB" w:rsidRPr="00122E32">
        <w:t>節能服務</w:t>
      </w:r>
      <w:r w:rsidRPr="00122E32">
        <w:t>」</w:t>
      </w:r>
      <w:r w:rsidR="003809CB" w:rsidRPr="00122E32">
        <w:t>施工計畫</w:t>
      </w:r>
      <w:r w:rsidR="00985D3F" w:rsidRPr="00122E32">
        <w:t>書</w:t>
      </w:r>
    </w:p>
    <w:p w14:paraId="10E00615" w14:textId="77777777" w:rsidR="00401AD8" w:rsidRPr="00122E32" w:rsidRDefault="00401AD8" w:rsidP="00E12874">
      <w:pPr>
        <w:pStyle w:val="af4"/>
        <w:rPr>
          <w:rFonts w:eastAsia="BiauKai"/>
        </w:rPr>
      </w:pPr>
    </w:p>
    <w:p w14:paraId="7D5604EE" w14:textId="77777777" w:rsidR="008613DA" w:rsidRPr="00122E32" w:rsidRDefault="00EC6D29" w:rsidP="00E12874">
      <w:pPr>
        <w:pStyle w:val="af4"/>
        <w:rPr>
          <w:rFonts w:eastAsia="BiauKai"/>
        </w:rPr>
      </w:pPr>
      <w:bookmarkStart w:id="0" w:name="_Toc508958468"/>
      <w:r w:rsidRPr="00122E32">
        <w:rPr>
          <w:rFonts w:eastAsia="BiauKai"/>
        </w:rPr>
        <w:t>壹、</w:t>
      </w:r>
      <w:r w:rsidR="003809CB" w:rsidRPr="00122E32">
        <w:rPr>
          <w:rFonts w:eastAsia="BiauKai"/>
        </w:rPr>
        <w:t>前言</w:t>
      </w:r>
      <w:bookmarkEnd w:id="0"/>
    </w:p>
    <w:p w14:paraId="68080C3B" w14:textId="77777777" w:rsidR="00C3629F" w:rsidRPr="00122E32" w:rsidRDefault="00C3629F" w:rsidP="003E62DF">
      <w:pPr>
        <w:pStyle w:val="af"/>
        <w:ind w:firstLine="0"/>
        <w:rPr>
          <w:rFonts w:eastAsia="BiauKai" w:cs="Times New Roman"/>
        </w:rPr>
      </w:pPr>
      <w:r w:rsidRPr="00122E32">
        <w:rPr>
          <w:rFonts w:eastAsia="BiauKai" w:cs="Times New Roman"/>
        </w:rPr>
        <w:t>台灣地區天然資源蘊藏貧乏，</w:t>
      </w:r>
      <w:r w:rsidRPr="00122E32">
        <w:rPr>
          <w:rFonts w:eastAsia="BiauKai" w:cs="Times New Roman"/>
        </w:rPr>
        <w:t>98%</w:t>
      </w:r>
      <w:r w:rsidRPr="00122E32">
        <w:rPr>
          <w:rFonts w:eastAsia="BiauKai" w:cs="Times New Roman"/>
        </w:rPr>
        <w:t>能源仰賴進口。在全球溫室效應氣候暖化下</w:t>
      </w:r>
      <w:r w:rsidR="003E62DF" w:rsidRPr="00122E32">
        <w:rPr>
          <w:rFonts w:eastAsia="BiauKai" w:cs="Times New Roman"/>
        </w:rPr>
        <w:t>，</w:t>
      </w:r>
      <w:r w:rsidRPr="00122E32">
        <w:rPr>
          <w:rFonts w:eastAsia="BiauKai" w:cs="Times New Roman"/>
        </w:rPr>
        <w:t>夏季天氣轉為高溫晴朗型態</w:t>
      </w:r>
      <w:r w:rsidR="003E62DF" w:rsidRPr="00122E32">
        <w:rPr>
          <w:rFonts w:eastAsia="BiauKai" w:cs="Times New Roman"/>
        </w:rPr>
        <w:t>，</w:t>
      </w:r>
      <w:r w:rsidRPr="00122E32">
        <w:rPr>
          <w:rFonts w:eastAsia="BiauKai" w:cs="Times New Roman"/>
        </w:rPr>
        <w:t>加上近年工商業持續成長</w:t>
      </w:r>
      <w:r w:rsidR="003E62DF" w:rsidRPr="00122E32">
        <w:rPr>
          <w:rFonts w:eastAsia="BiauKai" w:cs="Times New Roman"/>
        </w:rPr>
        <w:t>，</w:t>
      </w:r>
      <w:r w:rsidRPr="00122E32">
        <w:rPr>
          <w:rFonts w:eastAsia="BiauKai" w:cs="Times New Roman"/>
        </w:rPr>
        <w:t>空調用電激增</w:t>
      </w:r>
      <w:r w:rsidR="003E62DF" w:rsidRPr="00122E32">
        <w:rPr>
          <w:rFonts w:eastAsia="BiauKai" w:cs="Times New Roman"/>
        </w:rPr>
        <w:t>，</w:t>
      </w:r>
      <w:r w:rsidRPr="00122E32">
        <w:rPr>
          <w:rFonts w:eastAsia="BiauKai" w:cs="Times New Roman"/>
        </w:rPr>
        <w:t>夏季尖峰用電屢創新高</w:t>
      </w:r>
      <w:r w:rsidR="003E62DF" w:rsidRPr="00122E32">
        <w:rPr>
          <w:rFonts w:eastAsia="BiauKai" w:cs="Times New Roman"/>
        </w:rPr>
        <w:t>，</w:t>
      </w:r>
      <w:r w:rsidRPr="00122E32">
        <w:rPr>
          <w:rFonts w:eastAsia="BiauKai" w:cs="Times New Roman"/>
        </w:rPr>
        <w:t>由於電源開發困難及短缺</w:t>
      </w:r>
      <w:r w:rsidR="003E62DF" w:rsidRPr="00122E32">
        <w:rPr>
          <w:rFonts w:eastAsia="BiauKai" w:cs="Times New Roman"/>
        </w:rPr>
        <w:t>，將造成民眾生活的不便。因此如何推廣節</w:t>
      </w:r>
      <w:r w:rsidRPr="00122E32">
        <w:rPr>
          <w:rFonts w:eastAsia="BiauKai" w:cs="Times New Roman"/>
        </w:rPr>
        <w:t>能設備與提升能源效率的節約用電措施</w:t>
      </w:r>
      <w:r w:rsidR="003E62DF" w:rsidRPr="00122E32">
        <w:rPr>
          <w:rFonts w:eastAsia="BiauKai" w:cs="Times New Roman"/>
        </w:rPr>
        <w:t>，</w:t>
      </w:r>
      <w:r w:rsidRPr="00122E32">
        <w:rPr>
          <w:rFonts w:eastAsia="BiauKai" w:cs="Times New Roman"/>
        </w:rPr>
        <w:t>已成國內能源政策的重要課題之一。</w:t>
      </w:r>
    </w:p>
    <w:p w14:paraId="17CA1152" w14:textId="77777777" w:rsidR="001D3887" w:rsidRPr="00122E32" w:rsidRDefault="003E62DF" w:rsidP="003E62DF">
      <w:pPr>
        <w:pStyle w:val="af"/>
        <w:ind w:firstLine="0"/>
        <w:rPr>
          <w:rFonts w:eastAsia="BiauKai" w:cs="Times New Roman"/>
        </w:rPr>
      </w:pPr>
      <w:r w:rsidRPr="00122E32">
        <w:rPr>
          <w:rFonts w:eastAsia="BiauKai" w:cs="Times New Roman"/>
        </w:rPr>
        <w:t>過去工業區污水處理廠設計及營運準則，其考量一向偏重處理效率、操作維護便利及其對周遭環境的影響等層面，故能源的消耗不是污水處理廠規劃設計及操作維護的重點。但是，近年來由於溫室效應及全球對二氧化碳排放的關注，先進國家已經紛紛開始重視污水處理廠之能源消耗。</w:t>
      </w:r>
    </w:p>
    <w:p w14:paraId="3E07411E" w14:textId="3117D711" w:rsidR="00035A6D" w:rsidRPr="00122E32" w:rsidRDefault="004C01F1" w:rsidP="00035A6D">
      <w:pPr>
        <w:pStyle w:val="af"/>
        <w:ind w:firstLine="0"/>
        <w:rPr>
          <w:rFonts w:eastAsia="BiauKai" w:cs="Times New Roman"/>
        </w:rPr>
      </w:pPr>
      <w:r w:rsidRPr="00122E32">
        <w:rPr>
          <w:rFonts w:eastAsia="BiauKai" w:cs="Times New Roman"/>
        </w:rPr>
        <w:t>本案施工計畫內容，除</w:t>
      </w:r>
      <w:r w:rsidR="00CE2144" w:rsidRPr="00FA0CCF">
        <w:rPr>
          <w:rFonts w:eastAsia="BiauKai" w:cs="Times New Roman"/>
          <w:color w:val="FF0000"/>
        </w:rPr>
        <w:t>觀音</w:t>
      </w:r>
      <w:r w:rsidRPr="005463EA">
        <w:rPr>
          <w:rFonts w:eastAsia="BiauKai" w:cs="Times New Roman"/>
          <w:color w:val="000000" w:themeColor="text1"/>
        </w:rPr>
        <w:t>工業區管理中心</w:t>
      </w:r>
      <w:r w:rsidR="00A14559" w:rsidRPr="00122E32">
        <w:rPr>
          <w:rFonts w:eastAsia="BiauKai" w:cs="Times New Roman"/>
        </w:rPr>
        <w:t>另有規定外，</w:t>
      </w:r>
      <w:r w:rsidRPr="00122E32">
        <w:rPr>
          <w:rFonts w:eastAsia="BiauKai" w:cs="Times New Roman"/>
        </w:rPr>
        <w:t>將</w:t>
      </w:r>
      <w:r w:rsidR="00A14559" w:rsidRPr="00122E32">
        <w:rPr>
          <w:rFonts w:eastAsia="BiauKai" w:cs="Times New Roman"/>
        </w:rPr>
        <w:t>包括：工程概述、開工前置作業、施工作業管理、進度管理、測量計畫、工程施工管理計畫</w:t>
      </w:r>
      <w:r w:rsidR="00035A6D" w:rsidRPr="00122E32">
        <w:rPr>
          <w:rFonts w:eastAsia="BiauKai" w:cs="Times New Roman"/>
        </w:rPr>
        <w:t>、勞工安全衛生管理計畫、緊急應變及防災計畫、環境保護執行</w:t>
      </w:r>
      <w:r w:rsidR="000C4821" w:rsidRPr="00122E32">
        <w:rPr>
          <w:rFonts w:eastAsia="BiauKai" w:cs="Times New Roman"/>
        </w:rPr>
        <w:t>、</w:t>
      </w:r>
      <w:r w:rsidR="00035A6D" w:rsidRPr="00122E32">
        <w:rPr>
          <w:rFonts w:eastAsia="BiauKai" w:cs="Times New Roman"/>
        </w:rPr>
        <w:t>「能源基線」設置計畫</w:t>
      </w:r>
      <w:r w:rsidR="000C4821" w:rsidRPr="00122E32">
        <w:rPr>
          <w:rFonts w:eastAsia="BiauKai" w:cs="Times New Roman"/>
        </w:rPr>
        <w:t>及附錄</w:t>
      </w:r>
      <w:r w:rsidR="000E2F62" w:rsidRPr="00122E32">
        <w:rPr>
          <w:rFonts w:eastAsia="BiauKai" w:cs="Times New Roman"/>
        </w:rPr>
        <w:t>等</w:t>
      </w:r>
      <w:r w:rsidR="000C4821" w:rsidRPr="00122E32">
        <w:rPr>
          <w:rFonts w:eastAsia="BiauKai" w:cs="Times New Roman"/>
        </w:rPr>
        <w:t>單元，請詳參以下</w:t>
      </w:r>
      <w:r w:rsidR="000E2F62" w:rsidRPr="00122E32">
        <w:rPr>
          <w:rFonts w:eastAsia="BiauKai" w:cs="Times New Roman"/>
        </w:rPr>
        <w:t>「節能服務」施工計畫</w:t>
      </w:r>
      <w:r w:rsidR="000C4821" w:rsidRPr="00122E32">
        <w:rPr>
          <w:rFonts w:eastAsia="BiauKai" w:cs="Times New Roman"/>
        </w:rPr>
        <w:t>內容。</w:t>
      </w:r>
    </w:p>
    <w:p w14:paraId="3759FCEE" w14:textId="77777777" w:rsidR="000C4821" w:rsidRPr="00122E32" w:rsidRDefault="000C4821">
      <w:pPr>
        <w:widowControl/>
        <w:autoSpaceDE/>
        <w:autoSpaceDN/>
        <w:adjustRightInd/>
        <w:spacing w:before="0" w:line="240" w:lineRule="auto"/>
        <w:rPr>
          <w:rFonts w:ascii="Times New Roman" w:eastAsia="BiauKai" w:cs="Times New Roman"/>
          <w:snapToGrid w:val="0"/>
          <w:sz w:val="32"/>
          <w:szCs w:val="20"/>
        </w:rPr>
      </w:pPr>
      <w:r w:rsidRPr="00122E32">
        <w:rPr>
          <w:rFonts w:ascii="Times New Roman" w:eastAsia="BiauKai" w:cs="Times New Roman"/>
        </w:rPr>
        <w:br w:type="page"/>
      </w:r>
    </w:p>
    <w:p w14:paraId="124918EB" w14:textId="77777777" w:rsidR="0022704D" w:rsidRPr="00122E32" w:rsidRDefault="00EC6D29" w:rsidP="00905D5B">
      <w:pPr>
        <w:pStyle w:val="af4"/>
        <w:rPr>
          <w:rFonts w:eastAsia="BiauKai"/>
        </w:rPr>
      </w:pPr>
      <w:bookmarkStart w:id="1" w:name="_Toc508958469"/>
      <w:r w:rsidRPr="00122E32">
        <w:rPr>
          <w:rFonts w:eastAsia="BiauKai"/>
        </w:rPr>
        <w:lastRenderedPageBreak/>
        <w:t>貳</w:t>
      </w:r>
      <w:r w:rsidR="008613DA" w:rsidRPr="00122E32">
        <w:rPr>
          <w:rFonts w:eastAsia="BiauKai"/>
        </w:rPr>
        <w:t>、</w:t>
      </w:r>
      <w:r w:rsidR="003809CB" w:rsidRPr="00122E32">
        <w:rPr>
          <w:rFonts w:eastAsia="BiauKai"/>
        </w:rPr>
        <w:t>工程概述</w:t>
      </w:r>
      <w:bookmarkEnd w:id="1"/>
    </w:p>
    <w:p w14:paraId="194DBCC6" w14:textId="77777777" w:rsidR="00622841" w:rsidRPr="00122E32" w:rsidRDefault="007C0997" w:rsidP="00665C8D">
      <w:pPr>
        <w:pStyle w:val="afa"/>
        <w:rPr>
          <w:rFonts w:eastAsia="BiauKai"/>
        </w:rPr>
      </w:pPr>
      <w:bookmarkStart w:id="2" w:name="_Toc508958470"/>
      <w:r w:rsidRPr="00122E32">
        <w:rPr>
          <w:rFonts w:eastAsia="BiauKai"/>
        </w:rPr>
        <w:t>一</w:t>
      </w:r>
      <w:r w:rsidR="00861B0C" w:rsidRPr="00122E32">
        <w:rPr>
          <w:rFonts w:eastAsia="BiauKai"/>
        </w:rPr>
        <w:t>、</w:t>
      </w:r>
      <w:r w:rsidR="003809CB" w:rsidRPr="00122E32">
        <w:rPr>
          <w:rFonts w:eastAsia="BiauKai"/>
        </w:rPr>
        <w:t>工程概要</w:t>
      </w:r>
      <w:bookmarkEnd w:id="2"/>
    </w:p>
    <w:p w14:paraId="564FC3C2" w14:textId="6930B907" w:rsidR="00A14559" w:rsidRPr="00122E32" w:rsidRDefault="004C01F1" w:rsidP="00A14559">
      <w:pPr>
        <w:pStyle w:val="afe"/>
        <w:rPr>
          <w:rFonts w:eastAsia="BiauKai"/>
        </w:rPr>
      </w:pPr>
      <w:r w:rsidRPr="00122E32">
        <w:rPr>
          <w:rFonts w:eastAsia="BiauKai"/>
        </w:rPr>
        <w:t>「節能服務」施工計畫將配合</w:t>
      </w:r>
      <w:r w:rsidR="003E1CA1" w:rsidRPr="00122E32">
        <w:rPr>
          <w:rFonts w:eastAsia="BiauKai"/>
        </w:rPr>
        <w:t>「</w:t>
      </w:r>
      <w:sdt>
        <w:sdtPr>
          <w:rPr>
            <w:rFonts w:eastAsia="BiauKai"/>
          </w:rPr>
          <w:alias w:val="F2"/>
          <w:tag w:val="F2"/>
          <w:id w:val="443430202"/>
          <w:placeholder>
            <w:docPart w:val="DefaultPlaceholder_-1854013440"/>
          </w:placeholder>
        </w:sdtPr>
        <w:sdtEndPr>
          <w:rPr>
            <w:color w:val="FF0000"/>
          </w:rPr>
        </w:sdtEndPr>
        <w:sdtContent>
          <w:r w:rsidR="00FD38BC" w:rsidRPr="00FA0CCF">
            <w:rPr>
              <w:rFonts w:eastAsia="BiauKai"/>
              <w:color w:val="FF0000"/>
            </w:rPr>
            <w:t>元山林開發事業股份有限公司</w:t>
          </w:r>
        </w:sdtContent>
      </w:sdt>
      <w:r w:rsidR="003E1CA1" w:rsidRPr="00122E32">
        <w:rPr>
          <w:rFonts w:eastAsia="BiauKai"/>
        </w:rPr>
        <w:t>」</w:t>
      </w:r>
      <w:r w:rsidR="002B1488" w:rsidRPr="00122E32">
        <w:rPr>
          <w:rFonts w:eastAsia="BiauKai"/>
        </w:rPr>
        <w:t>履行</w:t>
      </w:r>
      <w:sdt>
        <w:sdtPr>
          <w:rPr>
            <w:rFonts w:eastAsia="BiauKai"/>
          </w:rPr>
          <w:alias w:val="F1"/>
          <w:tag w:val="F1"/>
          <w:id w:val="2048247316"/>
          <w:placeholder>
            <w:docPart w:val="DefaultPlaceholder_-1854013440"/>
          </w:placeholder>
        </w:sdtPr>
        <w:sdtEndPr>
          <w:rPr>
            <w:color w:val="FF0000"/>
          </w:rPr>
        </w:sdtEndPr>
        <w:sdtContent>
          <w:r w:rsidR="00CE2144" w:rsidRPr="00FA0CCF">
            <w:rPr>
              <w:rFonts w:eastAsia="BiauKai"/>
              <w:color w:val="FF0000"/>
            </w:rPr>
            <w:t>觀音</w:t>
          </w:r>
          <w:r w:rsidR="002B1488" w:rsidRPr="00FA0CCF">
            <w:rPr>
              <w:rFonts w:eastAsia="BiauKai"/>
              <w:color w:val="FF0000"/>
            </w:rPr>
            <w:t>工業區污水處理廠</w:t>
          </w:r>
        </w:sdtContent>
      </w:sdt>
      <w:r w:rsidR="002B1488" w:rsidRPr="00122E32">
        <w:rPr>
          <w:rFonts w:eastAsia="BiauKai"/>
        </w:rPr>
        <w:t>代操作合約，其相關污水處理既設機電設施</w:t>
      </w:r>
      <w:r w:rsidR="00132CB4" w:rsidRPr="00122E32">
        <w:rPr>
          <w:rFonts w:eastAsia="BiauKai"/>
        </w:rPr>
        <w:t>操作</w:t>
      </w:r>
      <w:r w:rsidR="002B1488" w:rsidRPr="00122E32">
        <w:rPr>
          <w:rFonts w:eastAsia="BiauKai"/>
        </w:rPr>
        <w:t>維護工程、</w:t>
      </w:r>
      <w:r w:rsidR="00132CB4" w:rsidRPr="00122E32">
        <w:rPr>
          <w:rFonts w:eastAsia="BiauKai"/>
        </w:rPr>
        <w:t>機電設施</w:t>
      </w:r>
      <w:r w:rsidR="002B1488" w:rsidRPr="00122E32">
        <w:rPr>
          <w:rFonts w:eastAsia="BiauKai"/>
        </w:rPr>
        <w:t>更新工程</w:t>
      </w:r>
      <w:r w:rsidR="006504F3" w:rsidRPr="00122E32">
        <w:rPr>
          <w:rFonts w:eastAsia="BiauKai"/>
        </w:rPr>
        <w:t>等工程</w:t>
      </w:r>
      <w:r w:rsidR="002B1488" w:rsidRPr="00122E32">
        <w:rPr>
          <w:rFonts w:eastAsia="BiauKai"/>
        </w:rPr>
        <w:t>執行進度</w:t>
      </w:r>
      <w:r w:rsidR="00132CB4" w:rsidRPr="00122E32">
        <w:rPr>
          <w:rFonts w:eastAsia="BiauKai"/>
        </w:rPr>
        <w:t>，</w:t>
      </w:r>
      <w:r w:rsidR="005A38C2" w:rsidRPr="00122E32">
        <w:rPr>
          <w:rFonts w:eastAsia="BiauKai"/>
        </w:rPr>
        <w:t>在兼顧</w:t>
      </w:r>
      <w:sdt>
        <w:sdtPr>
          <w:rPr>
            <w:rFonts w:eastAsia="BiauKai"/>
          </w:rPr>
          <w:alias w:val="F1"/>
          <w:tag w:val="F1"/>
          <w:id w:val="-1686816077"/>
          <w:placeholder>
            <w:docPart w:val="DefaultPlaceholder_-1854013440"/>
          </w:placeholder>
        </w:sdtPr>
        <w:sdtEndPr>
          <w:rPr>
            <w:color w:val="FF0000"/>
          </w:rPr>
        </w:sdtEndPr>
        <w:sdtContent>
          <w:r w:rsidR="00CE2144" w:rsidRPr="00FA0CCF">
            <w:rPr>
              <w:rFonts w:eastAsia="BiauKai"/>
              <w:color w:val="FF0000"/>
            </w:rPr>
            <w:t>觀音</w:t>
          </w:r>
          <w:r w:rsidR="00F054FD" w:rsidRPr="00FA0CCF">
            <w:rPr>
              <w:rFonts w:eastAsia="BiauKai"/>
              <w:color w:val="FF0000"/>
            </w:rPr>
            <w:t>工業區污水處理廠</w:t>
          </w:r>
        </w:sdtContent>
      </w:sdt>
      <w:r w:rsidR="00F054FD" w:rsidRPr="00122E32">
        <w:rPr>
          <w:rFonts w:eastAsia="BiauKai"/>
        </w:rPr>
        <w:t>穩定運作前提下，</w:t>
      </w:r>
      <w:r w:rsidR="00132CB4" w:rsidRPr="00122E32">
        <w:rPr>
          <w:rFonts w:eastAsia="BiauKai"/>
        </w:rPr>
        <w:t>依序規劃安裝</w:t>
      </w:r>
      <w:r w:rsidR="005A38C2" w:rsidRPr="00122E32">
        <w:rPr>
          <w:rFonts w:eastAsia="BiauKai"/>
        </w:rPr>
        <w:t>「節能系統」</w:t>
      </w:r>
      <w:r w:rsidR="00F054FD" w:rsidRPr="00122E32">
        <w:rPr>
          <w:rFonts w:eastAsia="BiauKai"/>
        </w:rPr>
        <w:t>提供節能服務</w:t>
      </w:r>
      <w:r w:rsidR="002B1488" w:rsidRPr="00122E32">
        <w:rPr>
          <w:rFonts w:eastAsia="BiauKai"/>
        </w:rPr>
        <w:t>。</w:t>
      </w:r>
    </w:p>
    <w:p w14:paraId="4D15BC6C" w14:textId="5E6E1037" w:rsidR="00165E4A" w:rsidRPr="00122E32" w:rsidRDefault="0066415D" w:rsidP="00665C8D">
      <w:pPr>
        <w:pStyle w:val="afa"/>
        <w:rPr>
          <w:rFonts w:eastAsia="BiauKai"/>
        </w:rPr>
      </w:pPr>
      <w:bookmarkStart w:id="3" w:name="_Toc508958471"/>
      <w:r w:rsidRPr="00122E32">
        <w:rPr>
          <w:rFonts w:eastAsia="BiauKai"/>
        </w:rPr>
        <w:t>二、</w:t>
      </w:r>
      <w:r w:rsidR="003809CB" w:rsidRPr="00122E32">
        <w:rPr>
          <w:rFonts w:eastAsia="BiauKai"/>
        </w:rPr>
        <w:t>主要施工項目及數量</w:t>
      </w:r>
      <w:bookmarkEnd w:id="3"/>
    </w:p>
    <w:p w14:paraId="55EA57FF" w14:textId="5FEDFC66" w:rsidR="0089567F" w:rsidRPr="00122E32" w:rsidRDefault="00FA0CCF" w:rsidP="00A14559">
      <w:pPr>
        <w:pStyle w:val="afe"/>
        <w:rPr>
          <w:rFonts w:eastAsia="BiauKai"/>
        </w:rPr>
      </w:pPr>
      <w:r w:rsidRPr="00122E32">
        <w:rPr>
          <w:rFonts w:eastAsia="BiauKai" w:hint="eastAsia"/>
          <w:noProof/>
        </w:rPr>
        <w:drawing>
          <wp:anchor distT="0" distB="0" distL="114300" distR="114300" simplePos="0" relativeHeight="251368960" behindDoc="0" locked="0" layoutInCell="1" allowOverlap="1" wp14:anchorId="0C966010" wp14:editId="6A496DF9">
            <wp:simplePos x="0" y="0"/>
            <wp:positionH relativeFrom="column">
              <wp:posOffset>3810</wp:posOffset>
            </wp:positionH>
            <wp:positionV relativeFrom="paragraph">
              <wp:posOffset>1683013</wp:posOffset>
            </wp:positionV>
            <wp:extent cx="5400040" cy="2943225"/>
            <wp:effectExtent l="0" t="0" r="0" b="3175"/>
            <wp:wrapTopAndBottom/>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943225"/>
                    </a:xfrm>
                    <a:prstGeom prst="rect">
                      <a:avLst/>
                    </a:prstGeom>
                    <a:noFill/>
                    <a:ln>
                      <a:noFill/>
                    </a:ln>
                  </pic:spPr>
                </pic:pic>
              </a:graphicData>
            </a:graphic>
          </wp:anchor>
        </w:drawing>
      </w:r>
      <w:r w:rsidR="008A220C" w:rsidRPr="00122E32">
        <w:rPr>
          <w:rFonts w:eastAsia="BiauKai"/>
        </w:rPr>
        <w:t>關於本案主要施工項目及數量，將包括：</w:t>
      </w:r>
      <w:sdt>
        <w:sdtPr>
          <w:rPr>
            <w:rFonts w:eastAsia="BiauKai"/>
          </w:rPr>
          <w:alias w:val="F1"/>
          <w:tag w:val="F1"/>
          <w:id w:val="186029247"/>
          <w:placeholder>
            <w:docPart w:val="DefaultPlaceholder_-1854013440"/>
          </w:placeholder>
        </w:sdtPr>
        <w:sdtEndPr>
          <w:rPr>
            <w:color w:val="FF0000"/>
          </w:rPr>
        </w:sdtEndPr>
        <w:sdtContent>
          <w:r w:rsidR="00CE2144" w:rsidRPr="00FA0CCF">
            <w:rPr>
              <w:rFonts w:eastAsia="BiauKai"/>
              <w:color w:val="FF0000"/>
            </w:rPr>
            <w:t>觀音</w:t>
          </w:r>
          <w:r w:rsidR="00F64B5C" w:rsidRPr="00FA0CCF">
            <w:rPr>
              <w:rFonts w:eastAsia="BiauKai"/>
              <w:color w:val="FF0000"/>
            </w:rPr>
            <w:t>工業</w:t>
          </w:r>
          <w:r w:rsidR="008A220C" w:rsidRPr="00FA0CCF">
            <w:rPr>
              <w:rFonts w:eastAsia="BiauKai"/>
              <w:color w:val="FF0000"/>
            </w:rPr>
            <w:t>區污水處理廠</w:t>
          </w:r>
        </w:sdtContent>
      </w:sdt>
      <w:r w:rsidR="008A220C" w:rsidRPr="00122E32">
        <w:rPr>
          <w:rFonts w:eastAsia="BiauKai"/>
        </w:rPr>
        <w:t>「節能標的」之變頻器設備、相關感測器元件、</w:t>
      </w:r>
      <w:r w:rsidR="008A220C" w:rsidRPr="00122E32">
        <w:rPr>
          <w:rFonts w:eastAsia="BiauKai"/>
        </w:rPr>
        <w:t>PLC</w:t>
      </w:r>
      <w:r w:rsidR="008A220C" w:rsidRPr="00122E32">
        <w:rPr>
          <w:rFonts w:eastAsia="BiauKai"/>
        </w:rPr>
        <w:t>控制器、人機介面設備、電力品質調節設備</w:t>
      </w:r>
      <w:r w:rsidR="0089567F" w:rsidRPr="00122E32">
        <w:rPr>
          <w:rFonts w:eastAsia="BiauKai"/>
        </w:rPr>
        <w:t>等，請</w:t>
      </w:r>
      <w:proofErr w:type="gramStart"/>
      <w:r w:rsidR="0089567F" w:rsidRPr="00122E32">
        <w:rPr>
          <w:rFonts w:eastAsia="BiauKai"/>
        </w:rPr>
        <w:t>詳參表</w:t>
      </w:r>
      <w:proofErr w:type="gramEnd"/>
      <w:r w:rsidR="00644071" w:rsidRPr="00122E32">
        <w:rPr>
          <w:rFonts w:eastAsia="BiauKai"/>
        </w:rPr>
        <w:t>2-</w:t>
      </w:r>
      <w:r w:rsidR="0089567F" w:rsidRPr="00122E32">
        <w:rPr>
          <w:rFonts w:eastAsia="BiauKai"/>
        </w:rPr>
        <w:t>1</w:t>
      </w:r>
      <w:sdt>
        <w:sdtPr>
          <w:rPr>
            <w:rFonts w:eastAsia="BiauKai"/>
          </w:rPr>
          <w:alias w:val="F1"/>
          <w:tag w:val="F1"/>
          <w:id w:val="-1880074486"/>
          <w:placeholder>
            <w:docPart w:val="DefaultPlaceholder_-1854013440"/>
          </w:placeholder>
        </w:sdtPr>
        <w:sdtEndPr>
          <w:rPr>
            <w:color w:val="FF0000"/>
          </w:rPr>
        </w:sdtEndPr>
        <w:sdtContent>
          <w:r w:rsidR="00CE2144" w:rsidRPr="00FA0CCF">
            <w:rPr>
              <w:rFonts w:eastAsia="BiauKai"/>
              <w:color w:val="FF0000"/>
            </w:rPr>
            <w:t>觀音</w:t>
          </w:r>
          <w:r w:rsidR="00183094" w:rsidRPr="00FA0CCF">
            <w:rPr>
              <w:rFonts w:eastAsia="BiauKai"/>
              <w:color w:val="FF0000"/>
            </w:rPr>
            <w:t>工業區污水廠</w:t>
          </w:r>
        </w:sdtContent>
      </w:sdt>
      <w:r w:rsidR="00183094" w:rsidRPr="00122E32">
        <w:rPr>
          <w:rFonts w:eastAsia="BiauKai"/>
        </w:rPr>
        <w:t>施工項目</w:t>
      </w:r>
      <w:r w:rsidR="0089567F" w:rsidRPr="00122E32">
        <w:rPr>
          <w:rFonts w:eastAsia="BiauKai"/>
        </w:rPr>
        <w:t>所詳列。</w:t>
      </w:r>
    </w:p>
    <w:p w14:paraId="1A3EA688" w14:textId="257F17E1" w:rsidR="00A14559" w:rsidRPr="00122E32" w:rsidRDefault="0089567F" w:rsidP="00183094">
      <w:pPr>
        <w:pStyle w:val="af8"/>
        <w:rPr>
          <w:rFonts w:eastAsia="BiauKai"/>
        </w:rPr>
      </w:pPr>
      <w:bookmarkStart w:id="4" w:name="_Toc508958544"/>
      <w:r w:rsidRPr="00FA0CCF">
        <w:rPr>
          <w:rFonts w:eastAsia="BiauKai"/>
        </w:rPr>
        <w:t>表</w:t>
      </w:r>
      <w:r w:rsidR="00644071" w:rsidRPr="00FA0CCF">
        <w:rPr>
          <w:rFonts w:eastAsia="BiauKai"/>
        </w:rPr>
        <w:t>2-</w:t>
      </w:r>
      <w:r w:rsidRPr="00FA0CCF">
        <w:rPr>
          <w:rFonts w:eastAsia="BiauKai"/>
        </w:rPr>
        <w:t xml:space="preserve">1 </w:t>
      </w:r>
      <w:r w:rsidR="00CE2144" w:rsidRPr="00FA0CCF">
        <w:rPr>
          <w:rFonts w:eastAsia="BiauKai"/>
        </w:rPr>
        <w:t>觀音</w:t>
      </w:r>
      <w:r w:rsidR="005935AE" w:rsidRPr="00FA0CCF">
        <w:rPr>
          <w:rFonts w:eastAsia="BiauKai"/>
        </w:rPr>
        <w:t>工業區</w:t>
      </w:r>
      <w:r w:rsidR="00183094" w:rsidRPr="00FA0CCF">
        <w:rPr>
          <w:rFonts w:eastAsia="BiauKai"/>
        </w:rPr>
        <w:t>污水廠施工項目</w:t>
      </w:r>
      <w:bookmarkEnd w:id="4"/>
    </w:p>
    <w:p w14:paraId="3055E514" w14:textId="54DDE519" w:rsidR="0035730A" w:rsidRPr="00122E32" w:rsidRDefault="0035730A" w:rsidP="00183094">
      <w:pPr>
        <w:pStyle w:val="af8"/>
        <w:rPr>
          <w:rFonts w:eastAsia="BiauKai"/>
        </w:rPr>
      </w:pPr>
    </w:p>
    <w:p w14:paraId="70878186" w14:textId="138E2934" w:rsidR="00183094" w:rsidRPr="00122E32" w:rsidRDefault="00D64955">
      <w:pPr>
        <w:widowControl/>
        <w:autoSpaceDE/>
        <w:autoSpaceDN/>
        <w:adjustRightInd/>
        <w:spacing w:before="0" w:line="240" w:lineRule="auto"/>
        <w:rPr>
          <w:rFonts w:ascii="Times New Roman" w:eastAsia="BiauKai" w:cs="Times New Roman"/>
          <w:szCs w:val="20"/>
        </w:rPr>
      </w:pPr>
      <w:r w:rsidRPr="00122E32">
        <w:rPr>
          <w:rFonts w:ascii="Times New Roman" w:eastAsia="BiauKai" w:cs="Times New Roman"/>
        </w:rPr>
        <w:t xml:space="preserve"> </w:t>
      </w:r>
      <w:r w:rsidR="00183094" w:rsidRPr="00122E32">
        <w:rPr>
          <w:rFonts w:ascii="Times New Roman" w:eastAsia="BiauKai" w:cs="Times New Roman"/>
        </w:rPr>
        <w:br w:type="page"/>
      </w:r>
    </w:p>
    <w:p w14:paraId="1980F4E2" w14:textId="77777777" w:rsidR="0066415D" w:rsidRPr="00122E32" w:rsidRDefault="0066415D" w:rsidP="00665C8D">
      <w:pPr>
        <w:pStyle w:val="afa"/>
        <w:rPr>
          <w:rFonts w:eastAsia="BiauKai"/>
        </w:rPr>
      </w:pPr>
      <w:bookmarkStart w:id="5" w:name="_Toc508958472"/>
      <w:r w:rsidRPr="00122E32">
        <w:rPr>
          <w:rFonts w:eastAsia="BiauKai"/>
        </w:rPr>
        <w:lastRenderedPageBreak/>
        <w:t>三、</w:t>
      </w:r>
      <w:r w:rsidR="003809CB" w:rsidRPr="00122E32">
        <w:rPr>
          <w:rFonts w:eastAsia="BiauKai"/>
        </w:rPr>
        <w:t>名詞定義</w:t>
      </w:r>
      <w:bookmarkEnd w:id="5"/>
    </w:p>
    <w:p w14:paraId="033F37AE" w14:textId="77777777" w:rsidR="00A14559" w:rsidRPr="00122E32" w:rsidRDefault="00353FC1" w:rsidP="00A14559">
      <w:pPr>
        <w:pStyle w:val="afe"/>
        <w:rPr>
          <w:rFonts w:eastAsia="BiauKai"/>
        </w:rPr>
      </w:pPr>
      <w:r w:rsidRPr="00122E32">
        <w:rPr>
          <w:rFonts w:eastAsia="BiauKai"/>
        </w:rPr>
        <w:t>關於本案常用相關專有名詞之定義說明</w:t>
      </w:r>
      <w:r w:rsidR="0064738E" w:rsidRPr="00122E32">
        <w:rPr>
          <w:rFonts w:eastAsia="BiauKai"/>
        </w:rPr>
        <w:t>，依序說明於下：</w:t>
      </w:r>
    </w:p>
    <w:p w14:paraId="2B47BCD1" w14:textId="77777777" w:rsidR="0064738E" w:rsidRPr="00122E32" w:rsidRDefault="0064738E" w:rsidP="00716C49">
      <w:pPr>
        <w:pStyle w:val="aff"/>
        <w:rPr>
          <w:rFonts w:eastAsia="BiauKai"/>
        </w:rPr>
      </w:pPr>
      <w:bookmarkStart w:id="6" w:name="_Toc508958473"/>
      <w:r w:rsidRPr="00122E32">
        <w:rPr>
          <w:rFonts w:eastAsia="BiauKai"/>
        </w:rPr>
        <w:t>(</w:t>
      </w:r>
      <w:r w:rsidRPr="00122E32">
        <w:rPr>
          <w:rFonts w:eastAsia="BiauKai"/>
        </w:rPr>
        <w:t>ㄧ</w:t>
      </w:r>
      <w:r w:rsidRPr="00122E32">
        <w:rPr>
          <w:rFonts w:eastAsia="BiauKai"/>
        </w:rPr>
        <w:t>)</w:t>
      </w:r>
      <w:r w:rsidRPr="00122E32">
        <w:rPr>
          <w:rFonts w:eastAsia="BiauKai"/>
        </w:rPr>
        <w:t>節能標的</w:t>
      </w:r>
      <w:bookmarkEnd w:id="6"/>
    </w:p>
    <w:p w14:paraId="7A237704" w14:textId="54C8CD3E" w:rsidR="0064738E" w:rsidRPr="00122E32" w:rsidRDefault="0064738E" w:rsidP="00372904">
      <w:pPr>
        <w:pStyle w:val="aff1"/>
        <w:rPr>
          <w:rFonts w:eastAsia="BiauKai"/>
        </w:rPr>
      </w:pPr>
      <w:r w:rsidRPr="00122E32">
        <w:rPr>
          <w:rFonts w:eastAsia="BiauKai"/>
        </w:rPr>
        <w:t>所謂「節能標的」是指具備長期節電效益之高耗能機電設施。就本案而言是指</w:t>
      </w:r>
      <w:r w:rsidR="00FE70C7" w:rsidRPr="00122E32">
        <w:rPr>
          <w:rFonts w:eastAsia="BiauKai"/>
        </w:rPr>
        <w:t>廠內</w:t>
      </w:r>
      <w:r w:rsidRPr="00122E32">
        <w:rPr>
          <w:rFonts w:eastAsia="BiauKai"/>
        </w:rPr>
        <w:t>：</w:t>
      </w:r>
      <w:sdt>
        <w:sdtPr>
          <w:rPr>
            <w:rFonts w:eastAsia="BiauKai"/>
          </w:rPr>
          <w:alias w:val="F3"/>
          <w:tag w:val="F3"/>
          <w:id w:val="1827470429"/>
          <w:placeholder>
            <w:docPart w:val="DefaultPlaceholder_-1854013440"/>
          </w:placeholder>
        </w:sdtPr>
        <w:sdtEndPr>
          <w:rPr>
            <w:rFonts w:hint="eastAsia"/>
            <w:color w:val="0432FF"/>
          </w:rPr>
        </w:sdtEndPr>
        <w:sdtContent>
          <w:r w:rsidR="00516863" w:rsidRPr="005463EA">
            <w:rPr>
              <w:rFonts w:eastAsia="BiauKai" w:hint="eastAsia"/>
              <w:color w:val="0432FF"/>
            </w:rPr>
            <w:t>進流抽水站單元</w:t>
          </w:r>
          <w:r w:rsidR="00516863" w:rsidRPr="005463EA">
            <w:rPr>
              <w:rFonts w:eastAsia="BiauKai" w:hint="eastAsia"/>
              <w:color w:val="0432FF"/>
            </w:rPr>
            <w:t>-</w:t>
          </w:r>
          <w:r w:rsidR="00516863" w:rsidRPr="005463EA">
            <w:rPr>
              <w:rFonts w:eastAsia="BiauKai" w:hint="eastAsia"/>
              <w:color w:val="0432FF"/>
            </w:rPr>
            <w:t>進流抽水機、調和池單元</w:t>
          </w:r>
          <w:r w:rsidR="00516863" w:rsidRPr="005463EA">
            <w:rPr>
              <w:rFonts w:eastAsia="BiauKai" w:hint="eastAsia"/>
              <w:color w:val="0432FF"/>
            </w:rPr>
            <w:t>-</w:t>
          </w:r>
          <w:r w:rsidR="00516863" w:rsidRPr="005463EA">
            <w:rPr>
              <w:rFonts w:eastAsia="BiauKai" w:hint="eastAsia"/>
              <w:color w:val="0432FF"/>
            </w:rPr>
            <w:t>鼓風機、</w:t>
          </w:r>
          <w:r w:rsidR="00516863" w:rsidRPr="005463EA">
            <w:rPr>
              <w:rFonts w:eastAsia="BiauKai" w:hint="eastAsia"/>
              <w:color w:val="0432FF"/>
            </w:rPr>
            <w:t>MBR</w:t>
          </w:r>
          <w:r w:rsidR="00516863" w:rsidRPr="005463EA">
            <w:rPr>
              <w:rFonts w:eastAsia="BiauKai" w:hint="eastAsia"/>
              <w:color w:val="0432FF"/>
            </w:rPr>
            <w:t>外陰井</w:t>
          </w:r>
          <w:r w:rsidR="00516863" w:rsidRPr="005463EA">
            <w:rPr>
              <w:rFonts w:eastAsia="BiauKai" w:hint="eastAsia"/>
              <w:color w:val="0432FF"/>
            </w:rPr>
            <w:t>-</w:t>
          </w:r>
          <w:r w:rsidR="00516863" w:rsidRPr="005463EA">
            <w:rPr>
              <w:rFonts w:eastAsia="BiauKai" w:hint="eastAsia"/>
              <w:color w:val="0432FF"/>
            </w:rPr>
            <w:t>沉水泵、活性污泥曝氣池單元</w:t>
          </w:r>
          <w:r w:rsidR="00516863" w:rsidRPr="005463EA">
            <w:rPr>
              <w:rFonts w:eastAsia="BiauKai" w:hint="eastAsia"/>
              <w:color w:val="0432FF"/>
            </w:rPr>
            <w:t>-</w:t>
          </w:r>
          <w:r w:rsidR="00516863" w:rsidRPr="005463EA">
            <w:rPr>
              <w:rFonts w:eastAsia="BiauKai" w:hint="eastAsia"/>
              <w:color w:val="0432FF"/>
            </w:rPr>
            <w:t>曝氣池鼓風機、初沉池單元</w:t>
          </w:r>
          <w:r w:rsidR="00516863" w:rsidRPr="005463EA">
            <w:rPr>
              <w:rFonts w:eastAsia="BiauKai" w:hint="eastAsia"/>
              <w:color w:val="0432FF"/>
            </w:rPr>
            <w:t>-</w:t>
          </w:r>
          <w:r w:rsidR="00516863" w:rsidRPr="005463EA">
            <w:rPr>
              <w:rFonts w:eastAsia="BiauKai" w:hint="eastAsia"/>
              <w:color w:val="0432FF"/>
            </w:rPr>
            <w:t>污水泵、三次沉澱池單元</w:t>
          </w:r>
          <w:r w:rsidR="00516863" w:rsidRPr="005463EA">
            <w:rPr>
              <w:rFonts w:eastAsia="BiauKai" w:hint="eastAsia"/>
              <w:color w:val="0432FF"/>
            </w:rPr>
            <w:t>-</w:t>
          </w:r>
          <w:r w:rsidR="00516863" w:rsidRPr="005463EA">
            <w:rPr>
              <w:rFonts w:eastAsia="BiauKai" w:hint="eastAsia"/>
              <w:color w:val="0432FF"/>
            </w:rPr>
            <w:t>加壓抽水機、迴流污泥抽送站</w:t>
          </w:r>
          <w:r w:rsidR="00516863" w:rsidRPr="005463EA">
            <w:rPr>
              <w:rFonts w:eastAsia="BiauKai" w:hint="eastAsia"/>
              <w:color w:val="0432FF"/>
            </w:rPr>
            <w:t>-</w:t>
          </w:r>
          <w:r w:rsidR="00516863" w:rsidRPr="005463EA">
            <w:rPr>
              <w:rFonts w:eastAsia="BiauKai" w:hint="eastAsia"/>
              <w:color w:val="0432FF"/>
            </w:rPr>
            <w:t>污泥泵、污泥抽送站</w:t>
          </w:r>
          <w:r w:rsidR="00516863" w:rsidRPr="005463EA">
            <w:rPr>
              <w:rFonts w:eastAsia="BiauKai" w:hint="eastAsia"/>
              <w:color w:val="0432FF"/>
            </w:rPr>
            <w:t>-</w:t>
          </w:r>
          <w:r w:rsidR="00516863" w:rsidRPr="005463EA">
            <w:rPr>
              <w:rFonts w:eastAsia="BiauKai" w:hint="eastAsia"/>
              <w:color w:val="0432FF"/>
            </w:rPr>
            <w:t>鼓風機</w:t>
          </w:r>
        </w:sdtContent>
      </w:sdt>
      <w:r w:rsidR="00516863" w:rsidRPr="00122E32">
        <w:rPr>
          <w:rFonts w:eastAsia="BiauKai" w:hint="eastAsia"/>
        </w:rPr>
        <w:t>等機電設施。</w:t>
      </w:r>
    </w:p>
    <w:p w14:paraId="3D99C42C" w14:textId="77777777" w:rsidR="00A10EB2" w:rsidRPr="00122E32" w:rsidRDefault="00A10EB2" w:rsidP="00716C49">
      <w:pPr>
        <w:pStyle w:val="aff"/>
        <w:rPr>
          <w:rFonts w:eastAsia="BiauKai"/>
        </w:rPr>
      </w:pPr>
      <w:bookmarkStart w:id="7" w:name="_Toc508958474"/>
      <w:r w:rsidRPr="00122E32">
        <w:rPr>
          <w:rFonts w:eastAsia="BiauKai"/>
        </w:rPr>
        <w:t>(</w:t>
      </w:r>
      <w:r w:rsidRPr="00122E32">
        <w:rPr>
          <w:rFonts w:eastAsia="BiauKai"/>
        </w:rPr>
        <w:t>二</w:t>
      </w:r>
      <w:r w:rsidRPr="00122E32">
        <w:rPr>
          <w:rFonts w:eastAsia="BiauKai"/>
        </w:rPr>
        <w:t>)</w:t>
      </w:r>
      <w:r w:rsidRPr="00122E32">
        <w:rPr>
          <w:rFonts w:eastAsia="BiauKai"/>
        </w:rPr>
        <w:t>能源基線</w:t>
      </w:r>
      <w:bookmarkEnd w:id="7"/>
    </w:p>
    <w:p w14:paraId="4F079F3B" w14:textId="0E4F77F3" w:rsidR="00A10EB2" w:rsidRPr="00122E32" w:rsidRDefault="00A10EB2" w:rsidP="00372904">
      <w:pPr>
        <w:pStyle w:val="aff1"/>
        <w:rPr>
          <w:rFonts w:eastAsia="BiauKai"/>
        </w:rPr>
      </w:pPr>
      <w:r w:rsidRPr="00122E32">
        <w:rPr>
          <w:rFonts w:eastAsia="BiauKai"/>
        </w:rPr>
        <w:t>依據綠基會所定義，所謂「能源基線」是指：作為能源績效比較基準之量化參考線。能源基線ㄧ般使用影響能源消耗的變數予以標準化，例如：日、月、年耗電度數</w:t>
      </w:r>
      <w:r w:rsidRPr="00122E32">
        <w:rPr>
          <w:rFonts w:eastAsia="BiauKai"/>
        </w:rPr>
        <w:t>(</w:t>
      </w:r>
      <w:r w:rsidR="002F4DB3" w:rsidRPr="00122E32">
        <w:rPr>
          <w:rFonts w:eastAsia="BiauKai"/>
        </w:rPr>
        <w:t>k</w:t>
      </w:r>
      <w:r w:rsidRPr="00122E32">
        <w:rPr>
          <w:rFonts w:eastAsia="BiauKai"/>
        </w:rPr>
        <w:t>Wh)</w:t>
      </w:r>
      <w:r w:rsidRPr="00122E32">
        <w:rPr>
          <w:rFonts w:eastAsia="BiauKai"/>
        </w:rPr>
        <w:t>。能源基線亦可</w:t>
      </w:r>
      <w:r w:rsidR="0011408E" w:rsidRPr="00122E32">
        <w:rPr>
          <w:rFonts w:eastAsia="BiauKai"/>
        </w:rPr>
        <w:t>使用於能源節省之計算，做為能源績效改善措施實施前後之計算參考。就</w:t>
      </w:r>
      <w:r w:rsidRPr="00122E32">
        <w:rPr>
          <w:rFonts w:eastAsia="BiauKai"/>
        </w:rPr>
        <w:t>本案而言，「能源基線」是指個別「節能標的」電機設備，在實施節能改善前之月總耗電度數，並將詳載於「節能績效保證」合約中，作為甲乙雙方計算節能效益費用之基準線。</w:t>
      </w:r>
    </w:p>
    <w:p w14:paraId="72746CB4" w14:textId="77777777" w:rsidR="00A27439" w:rsidRPr="00122E32" w:rsidRDefault="00A27439">
      <w:pPr>
        <w:widowControl/>
        <w:autoSpaceDE/>
        <w:autoSpaceDN/>
        <w:adjustRightInd/>
        <w:spacing w:before="0" w:line="240" w:lineRule="auto"/>
        <w:rPr>
          <w:rFonts w:ascii="Times New Roman" w:eastAsia="BiauKai" w:cs="Times New Roman"/>
        </w:rPr>
      </w:pPr>
      <w:r w:rsidRPr="00122E32">
        <w:rPr>
          <w:rFonts w:ascii="Times New Roman" w:eastAsia="BiauKai" w:cs="Times New Roman"/>
        </w:rPr>
        <w:br w:type="page"/>
      </w:r>
    </w:p>
    <w:p w14:paraId="777B2029" w14:textId="77777777" w:rsidR="00A10EB2" w:rsidRPr="00122E32" w:rsidRDefault="00A10EB2" w:rsidP="00716C49">
      <w:pPr>
        <w:pStyle w:val="aff"/>
        <w:rPr>
          <w:rFonts w:eastAsia="BiauKai"/>
        </w:rPr>
      </w:pPr>
      <w:bookmarkStart w:id="8" w:name="_Toc508958475"/>
      <w:r w:rsidRPr="00122E32">
        <w:rPr>
          <w:rFonts w:eastAsia="BiauKai"/>
        </w:rPr>
        <w:lastRenderedPageBreak/>
        <w:t>(</w:t>
      </w:r>
      <w:r w:rsidRPr="00122E32">
        <w:rPr>
          <w:rFonts w:eastAsia="BiauKai"/>
        </w:rPr>
        <w:t>三</w:t>
      </w:r>
      <w:r w:rsidRPr="00122E32">
        <w:rPr>
          <w:rFonts w:eastAsia="BiauKai"/>
        </w:rPr>
        <w:t>) ISO50001</w:t>
      </w:r>
      <w:r w:rsidRPr="00122E32">
        <w:rPr>
          <w:rFonts w:eastAsia="BiauKai"/>
        </w:rPr>
        <w:t>能源管理標準</w:t>
      </w:r>
      <w:bookmarkEnd w:id="8"/>
    </w:p>
    <w:p w14:paraId="498DBEF4" w14:textId="1DA05700" w:rsidR="00A10EB2" w:rsidRPr="00122E32" w:rsidRDefault="00BD432B" w:rsidP="00372904">
      <w:pPr>
        <w:pStyle w:val="aff1"/>
        <w:rPr>
          <w:rFonts w:eastAsia="BiauKai"/>
        </w:rPr>
      </w:pPr>
      <w:r w:rsidRPr="00122E32">
        <w:rPr>
          <w:rFonts w:eastAsia="BiauKai"/>
          <w:noProof/>
        </w:rPr>
        <w:drawing>
          <wp:anchor distT="0" distB="0" distL="114300" distR="114300" simplePos="0" relativeHeight="251938304" behindDoc="0" locked="0" layoutInCell="1" allowOverlap="1" wp14:anchorId="5484DFE9" wp14:editId="34008563">
            <wp:simplePos x="0" y="0"/>
            <wp:positionH relativeFrom="column">
              <wp:posOffset>397510</wp:posOffset>
            </wp:positionH>
            <wp:positionV relativeFrom="paragraph">
              <wp:posOffset>3620135</wp:posOffset>
            </wp:positionV>
            <wp:extent cx="4972685" cy="3646805"/>
            <wp:effectExtent l="0" t="0" r="0" b="0"/>
            <wp:wrapTopAndBottom/>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72685" cy="3646805"/>
                    </a:xfrm>
                    <a:prstGeom prst="rect">
                      <a:avLst/>
                    </a:prstGeom>
                    <a:noFill/>
                  </pic:spPr>
                </pic:pic>
              </a:graphicData>
            </a:graphic>
            <wp14:sizeRelH relativeFrom="margin">
              <wp14:pctWidth>0</wp14:pctWidth>
            </wp14:sizeRelH>
            <wp14:sizeRelV relativeFrom="margin">
              <wp14:pctHeight>0</wp14:pctHeight>
            </wp14:sizeRelV>
          </wp:anchor>
        </w:drawing>
      </w:r>
      <w:r w:rsidR="00A10EB2" w:rsidRPr="00122E32">
        <w:rPr>
          <w:rFonts w:eastAsia="BiauKai"/>
        </w:rPr>
        <w:t>ISO50001</w:t>
      </w:r>
      <w:r w:rsidR="00A10EB2" w:rsidRPr="00122E32">
        <w:rPr>
          <w:rFonts w:eastAsia="BiauKai"/>
        </w:rPr>
        <w:t>是能源管理系統</w:t>
      </w:r>
      <w:r w:rsidR="00A10EB2" w:rsidRPr="00122E32">
        <w:rPr>
          <w:rFonts w:eastAsia="BiauKai"/>
        </w:rPr>
        <w:t xml:space="preserve"> (Energy Management System</w:t>
      </w:r>
      <w:r w:rsidR="00A10EB2" w:rsidRPr="00122E32">
        <w:rPr>
          <w:rFonts w:eastAsia="BiauKai"/>
        </w:rPr>
        <w:t>，</w:t>
      </w:r>
      <w:r w:rsidR="00A10EB2" w:rsidRPr="00122E32">
        <w:rPr>
          <w:rFonts w:eastAsia="BiauKai"/>
        </w:rPr>
        <w:t xml:space="preserve"> </w:t>
      </w:r>
      <w:proofErr w:type="spellStart"/>
      <w:r w:rsidR="00A10EB2" w:rsidRPr="00122E32">
        <w:rPr>
          <w:rFonts w:eastAsia="BiauKai"/>
        </w:rPr>
        <w:t>EnMS</w:t>
      </w:r>
      <w:proofErr w:type="spellEnd"/>
      <w:r w:rsidR="00A10EB2" w:rsidRPr="00122E32">
        <w:rPr>
          <w:rFonts w:eastAsia="BiauKai"/>
        </w:rPr>
        <w:t>)</w:t>
      </w:r>
      <w:r w:rsidR="00A10EB2" w:rsidRPr="00122E32">
        <w:rPr>
          <w:rFonts w:eastAsia="BiauKai"/>
        </w:rPr>
        <w:t>，即能源效率的提升是透過有效的管理能源而非採用新的技術。</w:t>
      </w:r>
      <w:r w:rsidR="00A10EB2" w:rsidRPr="00122E32">
        <w:rPr>
          <w:rFonts w:eastAsia="BiauKai"/>
        </w:rPr>
        <w:t>ISO50001</w:t>
      </w:r>
      <w:r w:rsidR="00A10EB2" w:rsidRPr="00122E32">
        <w:rPr>
          <w:rFonts w:eastAsia="BiauKai"/>
        </w:rPr>
        <w:t>能源管理標準提供了一種方法，結合能效與實際的工業或商業管理系統，從而實現持續的改善。</w:t>
      </w:r>
      <w:r w:rsidR="00A10EB2" w:rsidRPr="00122E32">
        <w:rPr>
          <w:rFonts w:eastAsia="BiauKai"/>
        </w:rPr>
        <w:t>ISO50001</w:t>
      </w:r>
      <w:r w:rsidR="00A10EB2" w:rsidRPr="00122E32">
        <w:rPr>
          <w:rFonts w:eastAsia="BiauKai"/>
        </w:rPr>
        <w:t>是目前能源管理系統比較新的標準，它提出了機構或組織在能源管理系統方面的發展、執行方針和目標，並對能源相關的主要法規及資訊給予重視。</w:t>
      </w:r>
      <w:r w:rsidR="00A10EB2" w:rsidRPr="00122E32">
        <w:rPr>
          <w:rFonts w:eastAsia="BiauKai"/>
        </w:rPr>
        <w:t>ISO50001</w:t>
      </w:r>
      <w:r w:rsidR="00A10EB2" w:rsidRPr="00122E32">
        <w:rPr>
          <w:rFonts w:eastAsia="BiauKai"/>
        </w:rPr>
        <w:t>之建構步驟運用</w:t>
      </w:r>
      <w:r w:rsidR="00A10EB2" w:rsidRPr="00122E32">
        <w:rPr>
          <w:rFonts w:eastAsia="BiauKai"/>
        </w:rPr>
        <w:t>PDCA</w:t>
      </w:r>
      <w:r w:rsidR="00A10EB2" w:rsidRPr="00122E32">
        <w:rPr>
          <w:rFonts w:eastAsia="BiauKai"/>
        </w:rPr>
        <w:t>改善循環步驟，掌握能源使用狀況，訂定能源管理目標，以落實持續改善能源績效。圖</w:t>
      </w:r>
      <w:r w:rsidR="00644071" w:rsidRPr="00122E32">
        <w:rPr>
          <w:rFonts w:eastAsia="BiauKai"/>
        </w:rPr>
        <w:t>2-</w:t>
      </w:r>
      <w:r w:rsidR="00A10EB2" w:rsidRPr="00122E32">
        <w:rPr>
          <w:rFonts w:eastAsia="BiauKai"/>
        </w:rPr>
        <w:t>1</w:t>
      </w:r>
      <w:r w:rsidR="00A10EB2" w:rsidRPr="00122E32">
        <w:rPr>
          <w:rFonts w:eastAsia="BiauKai"/>
        </w:rPr>
        <w:t>說明</w:t>
      </w:r>
      <w:r w:rsidR="00A10EB2" w:rsidRPr="00122E32">
        <w:rPr>
          <w:rFonts w:eastAsia="BiauKai"/>
        </w:rPr>
        <w:t>PDCA</w:t>
      </w:r>
      <w:r w:rsidR="00A10EB2" w:rsidRPr="00122E32">
        <w:rPr>
          <w:rFonts w:eastAsia="BiauKai"/>
        </w:rPr>
        <w:t>改善循環步驟，圖</w:t>
      </w:r>
      <w:r w:rsidR="00644071" w:rsidRPr="00122E32">
        <w:rPr>
          <w:rFonts w:eastAsia="BiauKai"/>
        </w:rPr>
        <w:t>2-</w:t>
      </w:r>
      <w:r w:rsidR="00A10EB2" w:rsidRPr="00122E32">
        <w:rPr>
          <w:rFonts w:eastAsia="BiauKai"/>
        </w:rPr>
        <w:t>2</w:t>
      </w:r>
      <w:r w:rsidR="00A10EB2" w:rsidRPr="00122E32">
        <w:rPr>
          <w:rFonts w:eastAsia="BiauKai"/>
        </w:rPr>
        <w:t>分別就技術層面與管理層面說明</w:t>
      </w:r>
      <w:r w:rsidR="00A10EB2" w:rsidRPr="00122E32">
        <w:rPr>
          <w:rFonts w:eastAsia="BiauKai"/>
        </w:rPr>
        <w:t>PDCA</w:t>
      </w:r>
      <w:r w:rsidR="00A10EB2" w:rsidRPr="00122E32">
        <w:rPr>
          <w:rFonts w:eastAsia="BiauKai"/>
        </w:rPr>
        <w:t>執行內容。</w:t>
      </w:r>
    </w:p>
    <w:p w14:paraId="1956A8B8" w14:textId="77777777" w:rsidR="00BD432B" w:rsidRPr="00122E32" w:rsidRDefault="00BD432B" w:rsidP="00E7195D">
      <w:pPr>
        <w:pStyle w:val="af7"/>
      </w:pPr>
      <w:bookmarkStart w:id="9" w:name="_Toc332910309"/>
    </w:p>
    <w:p w14:paraId="1035E738" w14:textId="276ED0BD" w:rsidR="00A10EB2" w:rsidRPr="00122E32" w:rsidRDefault="00A10EB2" w:rsidP="00E7195D">
      <w:pPr>
        <w:pStyle w:val="af7"/>
      </w:pPr>
      <w:bookmarkStart w:id="10" w:name="_Toc508958103"/>
      <w:r w:rsidRPr="00E7195D">
        <w:t>圖</w:t>
      </w:r>
      <w:r w:rsidR="00644071" w:rsidRPr="00E7195D">
        <w:t>2-</w:t>
      </w:r>
      <w:r w:rsidRPr="00E7195D">
        <w:t>1 ISO50001</w:t>
      </w:r>
      <w:r w:rsidRPr="00E7195D">
        <w:t>之</w:t>
      </w:r>
      <w:r w:rsidRPr="00E7195D">
        <w:t>PDCA</w:t>
      </w:r>
      <w:r w:rsidRPr="00E7195D">
        <w:t>改善循環步驟</w:t>
      </w:r>
      <w:bookmarkEnd w:id="9"/>
      <w:bookmarkEnd w:id="10"/>
    </w:p>
    <w:p w14:paraId="2E777D7C" w14:textId="0538AAAC" w:rsidR="00527A78" w:rsidRPr="00122E32" w:rsidRDefault="00A10EB2" w:rsidP="00E7195D">
      <w:pPr>
        <w:pStyle w:val="af7"/>
      </w:pPr>
      <w:r w:rsidRPr="00122E32">
        <w:lastRenderedPageBreak/>
        <w:t xml:space="preserve"> </w:t>
      </w:r>
      <w:bookmarkStart w:id="11" w:name="_Toc508958104"/>
      <w:r w:rsidR="00A27439" w:rsidRPr="00122E32">
        <w:rPr>
          <w:noProof/>
        </w:rPr>
        <w:drawing>
          <wp:anchor distT="0" distB="0" distL="114300" distR="114300" simplePos="0" relativeHeight="251354624" behindDoc="0" locked="0" layoutInCell="1" allowOverlap="1" wp14:anchorId="3E2055DB" wp14:editId="1309EB87">
            <wp:simplePos x="0" y="0"/>
            <wp:positionH relativeFrom="column">
              <wp:posOffset>88900</wp:posOffset>
            </wp:positionH>
            <wp:positionV relativeFrom="paragraph">
              <wp:posOffset>283845</wp:posOffset>
            </wp:positionV>
            <wp:extent cx="5269230" cy="3526155"/>
            <wp:effectExtent l="0" t="0" r="0" b="4445"/>
            <wp:wrapTight wrapText="bothSides">
              <wp:wrapPolygon edited="0">
                <wp:start x="0" y="0"/>
                <wp:lineTo x="0" y="21472"/>
                <wp:lineTo x="21449" y="21472"/>
                <wp:lineTo x="21449"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9230" cy="352615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bookmarkStart w:id="12" w:name="_Toc332910310"/>
      <w:r w:rsidRPr="00122E32">
        <w:t>圖</w:t>
      </w:r>
      <w:r w:rsidR="00644071" w:rsidRPr="00122E32">
        <w:t>2-</w:t>
      </w:r>
      <w:r w:rsidR="00BA2E11" w:rsidRPr="00122E32">
        <w:t>2</w:t>
      </w:r>
      <w:r w:rsidRPr="00122E32">
        <w:t xml:space="preserve"> ISO50001</w:t>
      </w:r>
      <w:r w:rsidRPr="00122E32">
        <w:t>能源管理系統架構</w:t>
      </w:r>
      <w:bookmarkEnd w:id="11"/>
      <w:bookmarkEnd w:id="12"/>
    </w:p>
    <w:p w14:paraId="3915BA84" w14:textId="77777777" w:rsidR="00A27439" w:rsidRPr="00122E32" w:rsidRDefault="00A27439" w:rsidP="00E7195D">
      <w:pPr>
        <w:pStyle w:val="af7"/>
      </w:pPr>
    </w:p>
    <w:p w14:paraId="11A123D6" w14:textId="77777777" w:rsidR="000A2686" w:rsidRPr="00122E32" w:rsidRDefault="00A27439" w:rsidP="00716C49">
      <w:pPr>
        <w:pStyle w:val="aff"/>
        <w:rPr>
          <w:rFonts w:eastAsia="BiauKai"/>
        </w:rPr>
      </w:pPr>
      <w:r w:rsidRPr="00122E32">
        <w:rPr>
          <w:rFonts w:eastAsia="BiauKai"/>
        </w:rPr>
        <w:t xml:space="preserve"> </w:t>
      </w:r>
      <w:bookmarkStart w:id="13" w:name="_Toc508958476"/>
      <w:r w:rsidR="000A2686" w:rsidRPr="00122E32">
        <w:rPr>
          <w:rFonts w:eastAsia="BiauKai"/>
        </w:rPr>
        <w:t>(</w:t>
      </w:r>
      <w:r w:rsidR="000A2686" w:rsidRPr="00122E32">
        <w:rPr>
          <w:rFonts w:eastAsia="BiauKai"/>
        </w:rPr>
        <w:t>四</w:t>
      </w:r>
      <w:r w:rsidR="000A2686" w:rsidRPr="00122E32">
        <w:rPr>
          <w:rFonts w:eastAsia="BiauKai"/>
        </w:rPr>
        <w:t>)</w:t>
      </w:r>
      <w:r w:rsidR="000A2686" w:rsidRPr="00122E32">
        <w:rPr>
          <w:rFonts w:eastAsia="BiauKai"/>
        </w:rPr>
        <w:t>量測與驗證</w:t>
      </w:r>
      <w:r w:rsidR="000A2686" w:rsidRPr="00122E32">
        <w:rPr>
          <w:rFonts w:eastAsia="BiauKai"/>
        </w:rPr>
        <w:t>M&amp;V</w:t>
      </w:r>
      <w:bookmarkEnd w:id="13"/>
    </w:p>
    <w:p w14:paraId="6DE87FF6" w14:textId="77777777" w:rsidR="00F923D0" w:rsidRPr="00122E32" w:rsidRDefault="00F923D0" w:rsidP="00372904">
      <w:pPr>
        <w:pStyle w:val="aff1"/>
        <w:rPr>
          <w:rFonts w:eastAsia="BiauKai"/>
        </w:rPr>
      </w:pPr>
      <w:r w:rsidRPr="00122E32">
        <w:rPr>
          <w:rFonts w:eastAsia="BiauKai"/>
        </w:rPr>
        <w:t>節能效益的量測與驗證</w:t>
      </w:r>
      <w:r w:rsidRPr="00122E32">
        <w:rPr>
          <w:rFonts w:eastAsia="BiauKai"/>
        </w:rPr>
        <w:t>(Measurement &amp; Verification</w:t>
      </w:r>
      <w:r w:rsidRPr="00122E32">
        <w:rPr>
          <w:rFonts w:eastAsia="BiauKai"/>
        </w:rPr>
        <w:t>，</w:t>
      </w:r>
      <w:r w:rsidR="0011408E" w:rsidRPr="00122E32">
        <w:rPr>
          <w:rFonts w:eastAsia="BiauKai"/>
        </w:rPr>
        <w:t>M&amp;V)</w:t>
      </w:r>
      <w:r w:rsidRPr="00122E32">
        <w:rPr>
          <w:rFonts w:eastAsia="BiauKai"/>
        </w:rPr>
        <w:t>是指採用具體測量的方法，可靠地決定能源管理計畫在個別公用設施中所真實產生節能效益之過程。然而，這種決定節能效益的過程將依循事</w:t>
      </w:r>
      <w:r w:rsidR="0011408E" w:rsidRPr="00122E32">
        <w:rPr>
          <w:rFonts w:eastAsia="BiauKai"/>
        </w:rPr>
        <w:t>先規範的協定，以避免未來節能效益依約計價衍生客戶爭議問題。本案</w:t>
      </w:r>
      <w:r w:rsidRPr="00122E32">
        <w:rPr>
          <w:rFonts w:eastAsia="BiauKai"/>
        </w:rPr>
        <w:t>節能服務有關節能效益的量測與驗證</w:t>
      </w:r>
      <w:r w:rsidRPr="00122E32">
        <w:rPr>
          <w:rFonts w:eastAsia="BiauKai"/>
        </w:rPr>
        <w:t>M&amp;V</w:t>
      </w:r>
      <w:r w:rsidRPr="00122E32">
        <w:rPr>
          <w:rFonts w:eastAsia="BiauKai"/>
        </w:rPr>
        <w:t>方法，遵循國際規範</w:t>
      </w:r>
      <w:r w:rsidRPr="00122E32">
        <w:rPr>
          <w:rFonts w:eastAsia="BiauKai"/>
        </w:rPr>
        <w:t>IPMVP</w:t>
      </w:r>
      <w:r w:rsidRPr="00122E32">
        <w:rPr>
          <w:rFonts w:eastAsia="BiauKai"/>
        </w:rPr>
        <w:t>協定</w:t>
      </w:r>
      <w:r w:rsidRPr="00122E32">
        <w:rPr>
          <w:rFonts w:eastAsia="BiauKai"/>
        </w:rPr>
        <w:t>(International Performance Measurement &amp; Verification Protocol)</w:t>
      </w:r>
      <w:r w:rsidRPr="00122E32">
        <w:rPr>
          <w:rFonts w:eastAsia="BiauKai"/>
        </w:rPr>
        <w:t>。換言之，節能效益的量測</w:t>
      </w:r>
      <w:r w:rsidRPr="00122E32">
        <w:rPr>
          <w:rFonts w:eastAsia="BiauKai"/>
        </w:rPr>
        <w:t>(Measurement)</w:t>
      </w:r>
      <w:r w:rsidRPr="00122E32">
        <w:rPr>
          <w:rFonts w:eastAsia="BiauKai"/>
        </w:rPr>
        <w:t>是採用儀表測量與分析方法來決定，節能效益的監視</w:t>
      </w:r>
      <w:r w:rsidRPr="00122E32">
        <w:rPr>
          <w:rFonts w:eastAsia="BiauKai"/>
        </w:rPr>
        <w:t>(Monitor)</w:t>
      </w:r>
      <w:r w:rsidRPr="00122E32">
        <w:rPr>
          <w:rFonts w:eastAsia="BiauKai"/>
        </w:rPr>
        <w:t>是決定節能量中的一項活動，它是為了預測、成本控制、診斷等目的，而觀察能源使</w:t>
      </w:r>
      <w:r w:rsidRPr="00122E32">
        <w:rPr>
          <w:rFonts w:eastAsia="BiauKai"/>
        </w:rPr>
        <w:lastRenderedPageBreak/>
        <w:t>用的一個過程。</w:t>
      </w:r>
      <w:r w:rsidRPr="00122E32">
        <w:rPr>
          <w:rFonts w:eastAsia="BiauKai"/>
        </w:rPr>
        <w:t>IPMVP</w:t>
      </w:r>
      <w:r w:rsidRPr="00122E32">
        <w:rPr>
          <w:rFonts w:eastAsia="BiauKai"/>
        </w:rPr>
        <w:t>協定具備兩種基本方法，即</w:t>
      </w:r>
      <w:r w:rsidR="0011408E" w:rsidRPr="00122E32">
        <w:rPr>
          <w:rFonts w:eastAsia="BiauKai"/>
        </w:rPr>
        <w:t>「</w:t>
      </w:r>
      <w:r w:rsidRPr="00122E32">
        <w:rPr>
          <w:rFonts w:eastAsia="BiauKai"/>
        </w:rPr>
        <w:t>整體設施法</w:t>
      </w:r>
      <w:r w:rsidR="0011408E" w:rsidRPr="00122E32">
        <w:rPr>
          <w:rFonts w:eastAsia="BiauKai"/>
        </w:rPr>
        <w:t>」</w:t>
      </w:r>
      <w:r w:rsidRPr="00122E32">
        <w:rPr>
          <w:rFonts w:eastAsia="BiauKai"/>
        </w:rPr>
        <w:t>(Whole Facility Method)</w:t>
      </w:r>
      <w:r w:rsidRPr="00122E32">
        <w:rPr>
          <w:rFonts w:eastAsia="BiauKai"/>
        </w:rPr>
        <w:t>與</w:t>
      </w:r>
      <w:r w:rsidR="0011408E" w:rsidRPr="00122E32">
        <w:rPr>
          <w:rFonts w:eastAsia="BiauKai"/>
        </w:rPr>
        <w:t>「</w:t>
      </w:r>
      <w:r w:rsidRPr="00122E32">
        <w:rPr>
          <w:rFonts w:eastAsia="BiauKai"/>
        </w:rPr>
        <w:t>改善獨立法</w:t>
      </w:r>
      <w:r w:rsidR="0011408E" w:rsidRPr="00122E32">
        <w:rPr>
          <w:rFonts w:eastAsia="BiauKai"/>
        </w:rPr>
        <w:t>」</w:t>
      </w:r>
      <w:r w:rsidRPr="00122E32">
        <w:rPr>
          <w:rFonts w:eastAsia="BiauKai"/>
        </w:rPr>
        <w:t>(Retrofit Isolation Method)</w:t>
      </w:r>
      <w:r w:rsidRPr="00122E32">
        <w:rPr>
          <w:rFonts w:eastAsia="BiauKai"/>
        </w:rPr>
        <w:t>。</w:t>
      </w:r>
    </w:p>
    <w:p w14:paraId="0B81FB8E" w14:textId="37E5E3E2" w:rsidR="00F923D0" w:rsidRPr="00122E32" w:rsidRDefault="00C04868" w:rsidP="00372904">
      <w:pPr>
        <w:pStyle w:val="aff1"/>
        <w:rPr>
          <w:rFonts w:eastAsia="BiauKai"/>
        </w:rPr>
      </w:pPr>
      <w:r w:rsidRPr="00122E32">
        <w:rPr>
          <w:rFonts w:eastAsia="BiauKai"/>
          <w:noProof/>
        </w:rPr>
        <w:drawing>
          <wp:anchor distT="0" distB="0" distL="114300" distR="114300" simplePos="0" relativeHeight="251945472" behindDoc="0" locked="0" layoutInCell="1" allowOverlap="1" wp14:anchorId="6289B6F4" wp14:editId="7E9D553C">
            <wp:simplePos x="0" y="0"/>
            <wp:positionH relativeFrom="column">
              <wp:posOffset>99533</wp:posOffset>
            </wp:positionH>
            <wp:positionV relativeFrom="paragraph">
              <wp:posOffset>3565746</wp:posOffset>
            </wp:positionV>
            <wp:extent cx="5400040" cy="3203575"/>
            <wp:effectExtent l="0" t="0" r="0" b="0"/>
            <wp:wrapTopAndBottom/>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203575"/>
                    </a:xfrm>
                    <a:prstGeom prst="rect">
                      <a:avLst/>
                    </a:prstGeom>
                  </pic:spPr>
                </pic:pic>
              </a:graphicData>
            </a:graphic>
          </wp:anchor>
        </w:drawing>
      </w:r>
      <w:r w:rsidR="00F923D0" w:rsidRPr="00122E32">
        <w:rPr>
          <w:rFonts w:eastAsia="BiauKai"/>
        </w:rPr>
        <w:t>所謂「整體設施法」是指測量設施內所有的影響因素，包含</w:t>
      </w:r>
      <w:r w:rsidR="00F923D0" w:rsidRPr="00122E32">
        <w:rPr>
          <w:rFonts w:eastAsia="BiauKai"/>
        </w:rPr>
        <w:t>Option C</w:t>
      </w:r>
      <w:r w:rsidR="00F923D0" w:rsidRPr="00122E32">
        <w:rPr>
          <w:rFonts w:eastAsia="BiauKai"/>
        </w:rPr>
        <w:t>整體設備：需要有基準期與改善期的完整資料</w:t>
      </w:r>
      <w:r w:rsidR="00F923D0" w:rsidRPr="00122E32">
        <w:rPr>
          <w:rFonts w:eastAsia="BiauKai"/>
        </w:rPr>
        <w:t>; Option D</w:t>
      </w:r>
      <w:r w:rsidR="00F923D0" w:rsidRPr="00122E32">
        <w:rPr>
          <w:rFonts w:eastAsia="BiauKai"/>
        </w:rPr>
        <w:t>校準模擬：如果基準期沒有測量儀錶或設備，基準期的資料可在特定控制條件下被「製造」出來，例如：運用統計回歸分析方式。相對地，所謂「</w:t>
      </w:r>
      <w:r w:rsidR="00F923D0" w:rsidRPr="00122E32">
        <w:rPr>
          <w:rFonts w:eastAsia="BiauKai"/>
          <w:bCs/>
        </w:rPr>
        <w:t>改善獨立法</w:t>
      </w:r>
      <w:r w:rsidR="00F923D0" w:rsidRPr="00122E32">
        <w:rPr>
          <w:rFonts w:eastAsia="BiauKai"/>
        </w:rPr>
        <w:t>」乃指只測量改善措施的影響因素，包含</w:t>
      </w:r>
      <w:r w:rsidR="00F923D0" w:rsidRPr="00122E32">
        <w:rPr>
          <w:rFonts w:eastAsia="BiauKai"/>
        </w:rPr>
        <w:t>Option A</w:t>
      </w:r>
      <w:r w:rsidR="0011408E" w:rsidRPr="00122E32">
        <w:rPr>
          <w:rFonts w:eastAsia="BiauKai"/>
        </w:rPr>
        <w:t>改善獨立方式：僅測量關鍵參數</w:t>
      </w:r>
      <w:r w:rsidR="00F923D0" w:rsidRPr="00122E32">
        <w:rPr>
          <w:rFonts w:eastAsia="BiauKai"/>
        </w:rPr>
        <w:t>; Option B</w:t>
      </w:r>
      <w:r w:rsidR="0011408E" w:rsidRPr="00122E32">
        <w:rPr>
          <w:rFonts w:eastAsia="BiauKai"/>
        </w:rPr>
        <w:t>改善獨立方式：採測量所有參數</w:t>
      </w:r>
      <w:r w:rsidR="00F923D0" w:rsidRPr="00122E32">
        <w:rPr>
          <w:rFonts w:eastAsia="BiauKai"/>
        </w:rPr>
        <w:t>。至於</w:t>
      </w:r>
      <w:r w:rsidR="00F923D0" w:rsidRPr="00122E32">
        <w:rPr>
          <w:rFonts w:eastAsia="BiauKai"/>
        </w:rPr>
        <w:t>IPMVP</w:t>
      </w:r>
      <w:r w:rsidR="00F923D0" w:rsidRPr="00122E32">
        <w:rPr>
          <w:rFonts w:eastAsia="BiauKai"/>
        </w:rPr>
        <w:t>四種</w:t>
      </w:r>
      <w:r w:rsidR="00F923D0" w:rsidRPr="00122E32">
        <w:rPr>
          <w:rFonts w:eastAsia="BiauKai"/>
        </w:rPr>
        <w:t>Option</w:t>
      </w:r>
      <w:r w:rsidR="00F923D0" w:rsidRPr="00122E32">
        <w:rPr>
          <w:rFonts w:eastAsia="BiauKai"/>
        </w:rPr>
        <w:t>之選擇，則由「關注點」所決定。就本案而言，節能效益的量測與驗證將依據</w:t>
      </w:r>
      <w:r w:rsidR="00F923D0" w:rsidRPr="00122E32">
        <w:rPr>
          <w:rFonts w:eastAsia="BiauKai"/>
        </w:rPr>
        <w:t xml:space="preserve">IPMVP </w:t>
      </w:r>
      <w:r w:rsidR="00F923D0" w:rsidRPr="00122E32">
        <w:rPr>
          <w:rFonts w:eastAsia="BiauKai"/>
        </w:rPr>
        <w:t>「</w:t>
      </w:r>
      <w:r w:rsidR="00F923D0" w:rsidRPr="00122E32">
        <w:rPr>
          <w:rFonts w:eastAsia="BiauKai"/>
          <w:bCs/>
        </w:rPr>
        <w:t>改善獨立法</w:t>
      </w:r>
      <w:r w:rsidR="00F923D0" w:rsidRPr="00122E32">
        <w:rPr>
          <w:rFonts w:eastAsia="BiauKai"/>
        </w:rPr>
        <w:t>」之</w:t>
      </w:r>
      <w:r w:rsidR="00F923D0" w:rsidRPr="00122E32">
        <w:rPr>
          <w:rFonts w:eastAsia="BiauKai"/>
        </w:rPr>
        <w:t>Option A</w:t>
      </w:r>
      <w:r w:rsidR="00F923D0" w:rsidRPr="00122E32">
        <w:rPr>
          <w:rFonts w:eastAsia="BiauKai"/>
        </w:rPr>
        <w:t>，僅測量關鍵參數方式來進行，請詳參圖</w:t>
      </w:r>
      <w:r w:rsidR="00644071" w:rsidRPr="00122E32">
        <w:rPr>
          <w:rFonts w:eastAsia="BiauKai"/>
        </w:rPr>
        <w:t>2-</w:t>
      </w:r>
      <w:r w:rsidR="00F923D0" w:rsidRPr="00122E32">
        <w:rPr>
          <w:rFonts w:eastAsia="BiauKai"/>
        </w:rPr>
        <w:t>3</w:t>
      </w:r>
      <w:r w:rsidR="00F923D0" w:rsidRPr="00122E32">
        <w:rPr>
          <w:rFonts w:eastAsia="BiauKai"/>
        </w:rPr>
        <w:t>說明。</w:t>
      </w:r>
    </w:p>
    <w:p w14:paraId="149C1B61" w14:textId="33EA708C" w:rsidR="0011408E" w:rsidRPr="00122E32" w:rsidRDefault="00F923D0" w:rsidP="00E7195D">
      <w:pPr>
        <w:pStyle w:val="af7"/>
      </w:pPr>
      <w:bookmarkStart w:id="14" w:name="_Toc332910314"/>
      <w:bookmarkStart w:id="15" w:name="_Toc508958105"/>
      <w:r w:rsidRPr="00122E32">
        <w:t>圖</w:t>
      </w:r>
      <w:r w:rsidR="00644071" w:rsidRPr="00122E32">
        <w:t>2-</w:t>
      </w:r>
      <w:r w:rsidRPr="00122E32">
        <w:t>3 IPMVP</w:t>
      </w:r>
      <w:r w:rsidRPr="00122E32">
        <w:t>「</w:t>
      </w:r>
      <w:r w:rsidRPr="00122E32">
        <w:rPr>
          <w:bCs/>
        </w:rPr>
        <w:t>改善獨立法</w:t>
      </w:r>
      <w:r w:rsidRPr="00122E32">
        <w:t>」</w:t>
      </w:r>
      <w:r w:rsidRPr="00122E32">
        <w:t>Option A</w:t>
      </w:r>
      <w:r w:rsidRPr="00122E32">
        <w:t>示意圖</w:t>
      </w:r>
      <w:bookmarkEnd w:id="14"/>
      <w:bookmarkEnd w:id="15"/>
    </w:p>
    <w:p w14:paraId="43D312D5" w14:textId="7606FB05" w:rsidR="00AD5121" w:rsidRPr="00122E32" w:rsidRDefault="00A27439" w:rsidP="00716C49">
      <w:pPr>
        <w:pStyle w:val="aff"/>
        <w:rPr>
          <w:rFonts w:eastAsia="BiauKai"/>
        </w:rPr>
      </w:pPr>
      <w:r w:rsidRPr="00122E32">
        <w:rPr>
          <w:rFonts w:eastAsia="BiauKai"/>
        </w:rPr>
        <w:t xml:space="preserve"> </w:t>
      </w:r>
    </w:p>
    <w:p w14:paraId="138650DF" w14:textId="13E38DF3" w:rsidR="00AD5121" w:rsidRPr="00122E32" w:rsidRDefault="00AD5121">
      <w:pPr>
        <w:widowControl/>
        <w:autoSpaceDE/>
        <w:autoSpaceDN/>
        <w:adjustRightInd/>
        <w:spacing w:before="0" w:line="240" w:lineRule="auto"/>
        <w:rPr>
          <w:rFonts w:ascii="Times New Roman" w:eastAsia="BiauKai" w:cs="Times New Roman"/>
        </w:rPr>
      </w:pPr>
      <w:r w:rsidRPr="00122E32">
        <w:rPr>
          <w:rFonts w:ascii="Times New Roman" w:eastAsia="BiauKai" w:cs="Times New Roman"/>
        </w:rPr>
        <w:lastRenderedPageBreak/>
        <w:br w:type="page"/>
      </w:r>
    </w:p>
    <w:p w14:paraId="22D9262C" w14:textId="77777777" w:rsidR="0011408E" w:rsidRPr="00122E32" w:rsidRDefault="0011408E" w:rsidP="00716C49">
      <w:pPr>
        <w:pStyle w:val="aff"/>
        <w:rPr>
          <w:rFonts w:eastAsia="BiauKai"/>
        </w:rPr>
      </w:pPr>
      <w:bookmarkStart w:id="16" w:name="_Toc508958477"/>
      <w:r w:rsidRPr="00122E32">
        <w:rPr>
          <w:rFonts w:eastAsia="BiauKai"/>
        </w:rPr>
        <w:lastRenderedPageBreak/>
        <w:t>(</w:t>
      </w:r>
      <w:r w:rsidRPr="00122E32">
        <w:rPr>
          <w:rFonts w:eastAsia="BiauKai"/>
        </w:rPr>
        <w:t>五</w:t>
      </w:r>
      <w:r w:rsidRPr="00122E32">
        <w:rPr>
          <w:rFonts w:eastAsia="BiauKai"/>
        </w:rPr>
        <w:t>)</w:t>
      </w:r>
      <w:r w:rsidRPr="00122E32">
        <w:rPr>
          <w:rFonts w:eastAsia="BiauKai"/>
        </w:rPr>
        <w:t>變頻器</w:t>
      </w:r>
      <w:r w:rsidRPr="00122E32">
        <w:rPr>
          <w:rFonts w:eastAsia="BiauKai"/>
        </w:rPr>
        <w:t>(</w:t>
      </w:r>
      <w:r w:rsidR="005B14FE" w:rsidRPr="00122E32">
        <w:rPr>
          <w:rFonts w:eastAsia="BiauKai"/>
        </w:rPr>
        <w:t>Variable Frequency Drive</w:t>
      </w:r>
      <w:r w:rsidR="009D44D6" w:rsidRPr="00122E32">
        <w:rPr>
          <w:rFonts w:eastAsia="BiauKai"/>
        </w:rPr>
        <w:t xml:space="preserve">, </w:t>
      </w:r>
      <w:r w:rsidRPr="00122E32">
        <w:rPr>
          <w:rFonts w:eastAsia="BiauKai"/>
        </w:rPr>
        <w:t>VFD)</w:t>
      </w:r>
      <w:bookmarkEnd w:id="16"/>
    </w:p>
    <w:p w14:paraId="7F9A316F" w14:textId="77777777" w:rsidR="005B14FE" w:rsidRPr="00122E32" w:rsidRDefault="00B91282" w:rsidP="00372904">
      <w:pPr>
        <w:pStyle w:val="aff1"/>
        <w:rPr>
          <w:rFonts w:eastAsia="BiauKai"/>
        </w:rPr>
      </w:pPr>
      <w:r w:rsidRPr="00122E32">
        <w:rPr>
          <w:rFonts w:eastAsia="BiauKai"/>
        </w:rPr>
        <w:t>變頻器主要功能為同時控制輸出交流電壓大小與頻率，其應用範疇十分廣泛，包含</w:t>
      </w:r>
      <w:r w:rsidR="009D44D6" w:rsidRPr="00122E32">
        <w:rPr>
          <w:rFonts w:eastAsia="BiauKai"/>
        </w:rPr>
        <w:t>泵浦、鼓風機、電梯驅動系統</w:t>
      </w:r>
      <w:r w:rsidRPr="00122E32">
        <w:rPr>
          <w:rFonts w:eastAsia="BiauKai"/>
        </w:rPr>
        <w:t>及鐵道驅動工業等。</w:t>
      </w:r>
      <w:r w:rsidRPr="00122E32">
        <w:rPr>
          <w:rFonts w:eastAsia="BiauKai"/>
        </w:rPr>
        <w:t xml:space="preserve"> </w:t>
      </w:r>
      <w:r w:rsidRPr="00122E32">
        <w:rPr>
          <w:rFonts w:eastAsia="BiauKai"/>
        </w:rPr>
        <w:t>圖</w:t>
      </w:r>
      <w:r w:rsidR="00644071" w:rsidRPr="00122E32">
        <w:rPr>
          <w:rFonts w:eastAsia="BiauKai"/>
        </w:rPr>
        <w:t>2-</w:t>
      </w:r>
      <w:r w:rsidR="009D44D6" w:rsidRPr="00122E32">
        <w:rPr>
          <w:rFonts w:eastAsia="BiauKai"/>
        </w:rPr>
        <w:t>4</w:t>
      </w:r>
      <w:r w:rsidRPr="00122E32">
        <w:rPr>
          <w:rFonts w:eastAsia="BiauKai"/>
        </w:rPr>
        <w:t>為三相變頻器基本方塊圖，包含交流</w:t>
      </w:r>
      <w:r w:rsidRPr="00122E32">
        <w:rPr>
          <w:rFonts w:eastAsia="BiauKai"/>
        </w:rPr>
        <w:t>/</w:t>
      </w:r>
      <w:r w:rsidRPr="00122E32">
        <w:rPr>
          <w:rFonts w:eastAsia="BiauKai"/>
        </w:rPr>
        <w:t>直流轉換器、直流</w:t>
      </w:r>
      <w:r w:rsidRPr="00122E32">
        <w:rPr>
          <w:rFonts w:eastAsia="BiauKai"/>
        </w:rPr>
        <w:t>/</w:t>
      </w:r>
      <w:r w:rsidRPr="00122E32">
        <w:rPr>
          <w:rFonts w:eastAsia="BiauKai"/>
        </w:rPr>
        <w:t>交流轉換器、回授、切換控制與驅動控制等。</w:t>
      </w:r>
      <w:r w:rsidR="009D44D6" w:rsidRPr="00122E32">
        <w:rPr>
          <w:rFonts w:eastAsia="BiauKai"/>
        </w:rPr>
        <w:t>變頻器係將定頻與</w:t>
      </w:r>
      <w:r w:rsidRPr="00122E32">
        <w:rPr>
          <w:rFonts w:eastAsia="BiauKai"/>
        </w:rPr>
        <w:t>定電壓之交流整流後的直流電源轉換為交流輸出，其藉由切換技術或是所謂</w:t>
      </w:r>
      <w:r w:rsidR="009D44D6" w:rsidRPr="00122E32">
        <w:rPr>
          <w:rFonts w:eastAsia="BiauKai"/>
        </w:rPr>
        <w:t>「</w:t>
      </w:r>
      <w:r w:rsidRPr="00122E32">
        <w:rPr>
          <w:rFonts w:eastAsia="BiauKai"/>
        </w:rPr>
        <w:t>脈波寬度調變</w:t>
      </w:r>
      <w:r w:rsidR="009D44D6" w:rsidRPr="00122E32">
        <w:rPr>
          <w:rFonts w:eastAsia="BiauKai"/>
        </w:rPr>
        <w:t>」</w:t>
      </w:r>
      <w:r w:rsidRPr="00122E32">
        <w:rPr>
          <w:rFonts w:eastAsia="BiauKai"/>
        </w:rPr>
        <w:t>(Pulse-width Modulation, PWM)</w:t>
      </w:r>
      <w:r w:rsidRPr="00122E32">
        <w:rPr>
          <w:rFonts w:eastAsia="BiauKai"/>
        </w:rPr>
        <w:t>原理將直流電源轉換為電源電壓與頻率均為可控的交流電源，藉此改變交流電動機之轉速</w:t>
      </w:r>
      <w:r w:rsidR="009D44D6" w:rsidRPr="00122E32">
        <w:rPr>
          <w:rFonts w:eastAsia="BiauKai"/>
        </w:rPr>
        <w:t>來達到節能目標</w:t>
      </w:r>
      <w:r w:rsidRPr="00122E32">
        <w:rPr>
          <w:rFonts w:eastAsia="BiauKai"/>
        </w:rPr>
        <w:t>。</w:t>
      </w:r>
    </w:p>
    <w:p w14:paraId="59676C27" w14:textId="77777777" w:rsidR="009D44D6" w:rsidRPr="00122E32" w:rsidRDefault="009D44D6" w:rsidP="00372904">
      <w:pPr>
        <w:pStyle w:val="aff1"/>
        <w:rPr>
          <w:rFonts w:eastAsia="BiauKai"/>
        </w:rPr>
      </w:pPr>
    </w:p>
    <w:p w14:paraId="6FAD05AF" w14:textId="77777777" w:rsidR="009D44D6" w:rsidRPr="00122E32" w:rsidRDefault="00A27439" w:rsidP="00785991">
      <w:pPr>
        <w:pStyle w:val="aff1"/>
        <w:rPr>
          <w:rFonts w:eastAsia="BiauKai"/>
        </w:rPr>
      </w:pPr>
      <w:r w:rsidRPr="00122E32">
        <w:rPr>
          <w:rFonts w:eastAsia="BiauKai"/>
          <w:noProof/>
        </w:rPr>
        <w:drawing>
          <wp:anchor distT="0" distB="0" distL="114300" distR="114300" simplePos="0" relativeHeight="251361792" behindDoc="1" locked="0" layoutInCell="1" allowOverlap="1" wp14:anchorId="54E2807C" wp14:editId="74DBCBAA">
            <wp:simplePos x="0" y="0"/>
            <wp:positionH relativeFrom="column">
              <wp:posOffset>-177800</wp:posOffset>
            </wp:positionH>
            <wp:positionV relativeFrom="paragraph">
              <wp:posOffset>228600</wp:posOffset>
            </wp:positionV>
            <wp:extent cx="5725795" cy="28194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795" cy="28194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5BBFEB88" w14:textId="77777777" w:rsidR="009D44D6" w:rsidRPr="00122E32" w:rsidRDefault="009D44D6" w:rsidP="00785991">
      <w:pPr>
        <w:pStyle w:val="aff1"/>
        <w:rPr>
          <w:rFonts w:eastAsia="BiauKai"/>
        </w:rPr>
      </w:pPr>
    </w:p>
    <w:p w14:paraId="6CBB9C0B" w14:textId="77777777" w:rsidR="009D44D6" w:rsidRPr="00122E32" w:rsidRDefault="009D44D6" w:rsidP="00785991">
      <w:pPr>
        <w:pStyle w:val="aff1"/>
        <w:rPr>
          <w:rFonts w:eastAsia="BiauKai"/>
        </w:rPr>
      </w:pPr>
    </w:p>
    <w:p w14:paraId="745E3174" w14:textId="77777777" w:rsidR="009D44D6" w:rsidRPr="00122E32" w:rsidRDefault="009D44D6" w:rsidP="00785991">
      <w:pPr>
        <w:pStyle w:val="aff1"/>
        <w:rPr>
          <w:rFonts w:eastAsia="BiauKai"/>
        </w:rPr>
      </w:pPr>
    </w:p>
    <w:p w14:paraId="5C9C18DD" w14:textId="77777777" w:rsidR="009D44D6" w:rsidRPr="00122E32" w:rsidRDefault="009D44D6" w:rsidP="00785991">
      <w:pPr>
        <w:pStyle w:val="aff1"/>
        <w:rPr>
          <w:rFonts w:eastAsia="BiauKai"/>
        </w:rPr>
      </w:pPr>
    </w:p>
    <w:p w14:paraId="6B72BB83" w14:textId="77777777" w:rsidR="009D44D6" w:rsidRPr="00122E32" w:rsidRDefault="009D44D6" w:rsidP="00785991">
      <w:pPr>
        <w:pStyle w:val="aff1"/>
        <w:rPr>
          <w:rFonts w:eastAsia="BiauKai"/>
        </w:rPr>
      </w:pPr>
    </w:p>
    <w:p w14:paraId="2B9079A4" w14:textId="77777777" w:rsidR="009D44D6" w:rsidRPr="00122E32" w:rsidRDefault="009D44D6" w:rsidP="00785991">
      <w:pPr>
        <w:pStyle w:val="aff1"/>
        <w:rPr>
          <w:rFonts w:eastAsia="BiauKai"/>
        </w:rPr>
      </w:pPr>
    </w:p>
    <w:p w14:paraId="60975587" w14:textId="77777777" w:rsidR="009D44D6" w:rsidRPr="00122E32" w:rsidRDefault="009D44D6" w:rsidP="00785991">
      <w:pPr>
        <w:pStyle w:val="aff1"/>
        <w:rPr>
          <w:rFonts w:eastAsia="BiauKai"/>
        </w:rPr>
      </w:pPr>
    </w:p>
    <w:p w14:paraId="28B90ACA" w14:textId="77777777" w:rsidR="009D44D6" w:rsidRPr="00122E32" w:rsidRDefault="009D44D6" w:rsidP="00E7195D">
      <w:pPr>
        <w:pStyle w:val="af7"/>
      </w:pPr>
      <w:bookmarkStart w:id="17" w:name="_Toc508958106"/>
      <w:r w:rsidRPr="00122E32">
        <w:t>圖</w:t>
      </w:r>
      <w:r w:rsidR="00644071" w:rsidRPr="00122E32">
        <w:t>2-</w:t>
      </w:r>
      <w:r w:rsidRPr="00122E32">
        <w:t xml:space="preserve">4 </w:t>
      </w:r>
      <w:r w:rsidRPr="00122E32">
        <w:t>三相變頻器基本方塊圖</w:t>
      </w:r>
      <w:bookmarkEnd w:id="17"/>
    </w:p>
    <w:p w14:paraId="5DDFACB1" w14:textId="77777777" w:rsidR="00A14559" w:rsidRPr="00122E32" w:rsidRDefault="00A14559" w:rsidP="00372904">
      <w:pPr>
        <w:pStyle w:val="aff1"/>
        <w:rPr>
          <w:rFonts w:eastAsia="BiauKai"/>
          <w:snapToGrid w:val="0"/>
          <w:sz w:val="32"/>
          <w:szCs w:val="20"/>
        </w:rPr>
      </w:pPr>
      <w:r w:rsidRPr="00122E32">
        <w:rPr>
          <w:rFonts w:eastAsia="BiauKai"/>
        </w:rPr>
        <w:br w:type="page"/>
      </w:r>
    </w:p>
    <w:p w14:paraId="68F0DCD0" w14:textId="77777777" w:rsidR="00F31DD1" w:rsidRPr="00122E32" w:rsidRDefault="00F31DD1" w:rsidP="00F31DD1">
      <w:pPr>
        <w:pStyle w:val="af4"/>
        <w:rPr>
          <w:rFonts w:eastAsia="BiauKai"/>
        </w:rPr>
      </w:pPr>
      <w:bookmarkStart w:id="18" w:name="_Toc508958478"/>
      <w:r w:rsidRPr="00122E32">
        <w:rPr>
          <w:rFonts w:eastAsia="BiauKai"/>
        </w:rPr>
        <w:lastRenderedPageBreak/>
        <w:t>參、</w:t>
      </w:r>
      <w:r w:rsidR="003809CB" w:rsidRPr="00122E32">
        <w:rPr>
          <w:rFonts w:eastAsia="BiauKai"/>
        </w:rPr>
        <w:t>開工前置作業</w:t>
      </w:r>
      <w:bookmarkEnd w:id="18"/>
    </w:p>
    <w:p w14:paraId="7B540195" w14:textId="1DC9FEF9" w:rsidR="003809CB" w:rsidRPr="00122E32" w:rsidRDefault="00964002" w:rsidP="00665C8D">
      <w:pPr>
        <w:pStyle w:val="afa"/>
        <w:rPr>
          <w:rFonts w:eastAsia="BiauKai"/>
        </w:rPr>
      </w:pPr>
      <w:bookmarkStart w:id="19" w:name="_Toc508958479"/>
      <w:r w:rsidRPr="00122E32">
        <w:rPr>
          <w:rFonts w:eastAsia="BiauKai"/>
        </w:rPr>
        <w:t>一、</w:t>
      </w:r>
      <w:r w:rsidR="003809CB" w:rsidRPr="00122E32">
        <w:rPr>
          <w:rFonts w:eastAsia="BiauKai"/>
        </w:rPr>
        <w:t>「</w:t>
      </w:r>
      <w:r w:rsidR="00585CAE" w:rsidRPr="00122E32">
        <w:rPr>
          <w:rFonts w:eastAsia="BiauKai"/>
        </w:rPr>
        <w:t>節能標的</w:t>
      </w:r>
      <w:r w:rsidR="003809CB" w:rsidRPr="00122E32">
        <w:rPr>
          <w:rFonts w:eastAsia="BiauKai"/>
        </w:rPr>
        <w:t>」現況調查</w:t>
      </w:r>
      <w:bookmarkEnd w:id="19"/>
    </w:p>
    <w:p w14:paraId="60CDB227" w14:textId="727F3CC7" w:rsidR="00D64955" w:rsidRPr="00122E32" w:rsidRDefault="00BB11B1" w:rsidP="00D64955">
      <w:pPr>
        <w:pStyle w:val="afe"/>
        <w:rPr>
          <w:rFonts w:eastAsia="BiauKai"/>
        </w:rPr>
      </w:pPr>
      <w:r w:rsidRPr="00122E32">
        <w:rPr>
          <w:rFonts w:eastAsia="BiauKai"/>
        </w:rPr>
        <w:t>本案污水處理廠</w:t>
      </w:r>
      <w:r w:rsidR="00CC261E" w:rsidRPr="00122E32">
        <w:rPr>
          <w:rFonts w:eastAsia="BiauKai"/>
        </w:rPr>
        <w:t>「節能標的」</w:t>
      </w:r>
      <w:r w:rsidRPr="00122E32">
        <w:rPr>
          <w:rFonts w:eastAsia="BiauKai"/>
        </w:rPr>
        <w:t>包括</w:t>
      </w:r>
      <w:r w:rsidR="00CC261E" w:rsidRPr="00122E32">
        <w:rPr>
          <w:rFonts w:eastAsia="BiauKai"/>
        </w:rPr>
        <w:t>：</w:t>
      </w:r>
      <w:r w:rsidR="00E5381C" w:rsidRPr="005463EA">
        <w:rPr>
          <w:rFonts w:eastAsia="BiauKai" w:hint="eastAsia"/>
          <w:color w:val="0432FF"/>
        </w:rPr>
        <w:t>進流抽水站單元</w:t>
      </w:r>
      <w:r w:rsidR="00E5381C" w:rsidRPr="005463EA">
        <w:rPr>
          <w:rFonts w:eastAsia="BiauKai" w:hint="eastAsia"/>
          <w:color w:val="0432FF"/>
        </w:rPr>
        <w:t>-</w:t>
      </w:r>
      <w:r w:rsidR="00E5381C" w:rsidRPr="005463EA">
        <w:rPr>
          <w:rFonts w:eastAsia="BiauKai" w:hint="eastAsia"/>
          <w:color w:val="0432FF"/>
        </w:rPr>
        <w:t>進流抽水機、調和池單元</w:t>
      </w:r>
      <w:r w:rsidR="00E5381C" w:rsidRPr="005463EA">
        <w:rPr>
          <w:rFonts w:eastAsia="BiauKai" w:hint="eastAsia"/>
          <w:color w:val="0432FF"/>
        </w:rPr>
        <w:t>-</w:t>
      </w:r>
      <w:r w:rsidR="00E5381C" w:rsidRPr="005463EA">
        <w:rPr>
          <w:rFonts w:eastAsia="BiauKai" w:hint="eastAsia"/>
          <w:color w:val="0432FF"/>
        </w:rPr>
        <w:t>鼓風機、</w:t>
      </w:r>
      <w:r w:rsidR="00E5381C" w:rsidRPr="005463EA">
        <w:rPr>
          <w:rFonts w:eastAsia="BiauKai" w:hint="eastAsia"/>
          <w:color w:val="0432FF"/>
        </w:rPr>
        <w:t>MBR</w:t>
      </w:r>
      <w:r w:rsidR="00E5381C" w:rsidRPr="005463EA">
        <w:rPr>
          <w:rFonts w:eastAsia="BiauKai" w:hint="eastAsia"/>
          <w:color w:val="0432FF"/>
        </w:rPr>
        <w:t>外陰井</w:t>
      </w:r>
      <w:r w:rsidR="00E5381C" w:rsidRPr="005463EA">
        <w:rPr>
          <w:rFonts w:eastAsia="BiauKai" w:hint="eastAsia"/>
          <w:color w:val="0432FF"/>
        </w:rPr>
        <w:t>-</w:t>
      </w:r>
      <w:r w:rsidR="00E5381C" w:rsidRPr="005463EA">
        <w:rPr>
          <w:rFonts w:eastAsia="BiauKai" w:hint="eastAsia"/>
          <w:color w:val="0432FF"/>
        </w:rPr>
        <w:t>沉水泵、活性污泥曝氣池單元</w:t>
      </w:r>
      <w:r w:rsidR="00E5381C" w:rsidRPr="005463EA">
        <w:rPr>
          <w:rFonts w:eastAsia="BiauKai" w:hint="eastAsia"/>
          <w:color w:val="0432FF"/>
        </w:rPr>
        <w:t>-</w:t>
      </w:r>
      <w:r w:rsidR="00E5381C" w:rsidRPr="005463EA">
        <w:rPr>
          <w:rFonts w:eastAsia="BiauKai" w:hint="eastAsia"/>
          <w:color w:val="0432FF"/>
        </w:rPr>
        <w:t>曝氣池鼓風機、初沉池單元</w:t>
      </w:r>
      <w:r w:rsidR="00E5381C" w:rsidRPr="005463EA">
        <w:rPr>
          <w:rFonts w:eastAsia="BiauKai" w:hint="eastAsia"/>
          <w:color w:val="0432FF"/>
        </w:rPr>
        <w:t>-</w:t>
      </w:r>
      <w:r w:rsidR="00E5381C" w:rsidRPr="005463EA">
        <w:rPr>
          <w:rFonts w:eastAsia="BiauKai" w:hint="eastAsia"/>
          <w:color w:val="0432FF"/>
        </w:rPr>
        <w:t>污水泵、三次沉澱池單元</w:t>
      </w:r>
      <w:r w:rsidR="00E5381C" w:rsidRPr="005463EA">
        <w:rPr>
          <w:rFonts w:eastAsia="BiauKai" w:hint="eastAsia"/>
          <w:color w:val="0432FF"/>
        </w:rPr>
        <w:t>-</w:t>
      </w:r>
      <w:r w:rsidR="00E5381C" w:rsidRPr="005463EA">
        <w:rPr>
          <w:rFonts w:eastAsia="BiauKai" w:hint="eastAsia"/>
          <w:color w:val="0432FF"/>
        </w:rPr>
        <w:t>加壓抽水機、迴流污泥抽送站</w:t>
      </w:r>
      <w:r w:rsidR="00E5381C" w:rsidRPr="005463EA">
        <w:rPr>
          <w:rFonts w:eastAsia="BiauKai" w:hint="eastAsia"/>
          <w:color w:val="0432FF"/>
        </w:rPr>
        <w:t>-</w:t>
      </w:r>
      <w:r w:rsidR="00E5381C" w:rsidRPr="005463EA">
        <w:rPr>
          <w:rFonts w:eastAsia="BiauKai" w:hint="eastAsia"/>
          <w:color w:val="0432FF"/>
        </w:rPr>
        <w:t>污泥泵、污泥抽送站</w:t>
      </w:r>
      <w:r w:rsidR="00E5381C" w:rsidRPr="005463EA">
        <w:rPr>
          <w:rFonts w:eastAsia="BiauKai" w:hint="eastAsia"/>
          <w:color w:val="0432FF"/>
        </w:rPr>
        <w:t>-</w:t>
      </w:r>
      <w:r w:rsidR="00E5381C" w:rsidRPr="005463EA">
        <w:rPr>
          <w:rFonts w:eastAsia="BiauKai" w:hint="eastAsia"/>
          <w:color w:val="0432FF"/>
        </w:rPr>
        <w:t>鼓風機</w:t>
      </w:r>
      <w:r w:rsidR="00CC261E" w:rsidRPr="00122E32">
        <w:rPr>
          <w:rFonts w:eastAsia="BiauKai"/>
        </w:rPr>
        <w:t>等高耗能機電設備。</w:t>
      </w:r>
      <w:r w:rsidRPr="00122E32">
        <w:rPr>
          <w:rFonts w:eastAsia="BiauKai"/>
        </w:rPr>
        <w:t>其現況調查結果，請詳參表</w:t>
      </w:r>
      <w:r w:rsidRPr="00122E32">
        <w:rPr>
          <w:rFonts w:eastAsia="BiauKai"/>
        </w:rPr>
        <w:t>3-1</w:t>
      </w:r>
      <w:r w:rsidRPr="00122E32">
        <w:rPr>
          <w:rFonts w:eastAsia="BiauKai"/>
        </w:rPr>
        <w:t>所詳列。</w:t>
      </w:r>
    </w:p>
    <w:p w14:paraId="4E387A47" w14:textId="621519A7" w:rsidR="00BB11B1" w:rsidRPr="00122E32" w:rsidRDefault="003A5713" w:rsidP="00BB11B1">
      <w:pPr>
        <w:pStyle w:val="af8"/>
        <w:rPr>
          <w:rFonts w:eastAsia="BiauKai"/>
        </w:rPr>
      </w:pPr>
      <w:bookmarkStart w:id="20" w:name="_Toc508958545"/>
      <w:r w:rsidRPr="00E7195D">
        <w:rPr>
          <w:rFonts w:eastAsia="BiauKai"/>
          <w:noProof/>
        </w:rPr>
        <w:drawing>
          <wp:anchor distT="0" distB="0" distL="114300" distR="114300" simplePos="0" relativeHeight="251952640" behindDoc="0" locked="0" layoutInCell="1" allowOverlap="1" wp14:anchorId="2C068055" wp14:editId="1A57A048">
            <wp:simplePos x="0" y="0"/>
            <wp:positionH relativeFrom="column">
              <wp:posOffset>269875</wp:posOffset>
            </wp:positionH>
            <wp:positionV relativeFrom="paragraph">
              <wp:posOffset>404867</wp:posOffset>
            </wp:positionV>
            <wp:extent cx="5398770" cy="2647315"/>
            <wp:effectExtent l="0" t="0" r="0" b="0"/>
            <wp:wrapTopAndBottom/>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8770" cy="2647315"/>
                    </a:xfrm>
                    <a:prstGeom prst="rect">
                      <a:avLst/>
                    </a:prstGeom>
                    <a:noFill/>
                    <a:ln>
                      <a:noFill/>
                    </a:ln>
                  </pic:spPr>
                </pic:pic>
              </a:graphicData>
            </a:graphic>
            <wp14:sizeRelV relativeFrom="margin">
              <wp14:pctHeight>0</wp14:pctHeight>
            </wp14:sizeRelV>
          </wp:anchor>
        </w:drawing>
      </w:r>
      <w:r w:rsidR="00BB11B1" w:rsidRPr="00E7195D">
        <w:rPr>
          <w:rFonts w:eastAsia="BiauKai"/>
        </w:rPr>
        <w:t>表</w:t>
      </w:r>
      <w:r w:rsidR="00BB11B1" w:rsidRPr="00E7195D">
        <w:rPr>
          <w:rFonts w:eastAsia="BiauKai"/>
        </w:rPr>
        <w:t xml:space="preserve">3-1 </w:t>
      </w:r>
      <w:r w:rsidR="00CE2144" w:rsidRPr="00E7195D">
        <w:rPr>
          <w:rFonts w:eastAsia="BiauKai"/>
        </w:rPr>
        <w:t>觀音</w:t>
      </w:r>
      <w:r w:rsidR="00BB11B1" w:rsidRPr="00E7195D">
        <w:rPr>
          <w:rFonts w:eastAsia="BiauKai"/>
        </w:rPr>
        <w:t>工業區污水廠現況調查表</w:t>
      </w:r>
      <w:bookmarkEnd w:id="20"/>
    </w:p>
    <w:p w14:paraId="129F6046" w14:textId="64CC9257" w:rsidR="00585CAE" w:rsidRPr="00122E32" w:rsidRDefault="00964002" w:rsidP="00665C8D">
      <w:pPr>
        <w:pStyle w:val="afa"/>
        <w:rPr>
          <w:rFonts w:eastAsia="BiauKai"/>
        </w:rPr>
      </w:pPr>
      <w:bookmarkStart w:id="21" w:name="_Toc508958480"/>
      <w:r w:rsidRPr="00122E32">
        <w:rPr>
          <w:rFonts w:eastAsia="BiauKai"/>
        </w:rPr>
        <w:t>二、</w:t>
      </w:r>
      <w:r w:rsidR="003809CB" w:rsidRPr="00122E32">
        <w:rPr>
          <w:rFonts w:eastAsia="BiauKai"/>
        </w:rPr>
        <w:t>工址現況調查</w:t>
      </w:r>
      <w:bookmarkEnd w:id="21"/>
    </w:p>
    <w:bookmarkStart w:id="22" w:name="_Hlk508790207"/>
    <w:p w14:paraId="073D2990" w14:textId="5106CD78" w:rsidR="00D64955" w:rsidRPr="00122E32" w:rsidRDefault="005868A3" w:rsidP="00D64955">
      <w:pPr>
        <w:pStyle w:val="afe"/>
        <w:rPr>
          <w:rFonts w:eastAsia="BiauKai"/>
        </w:rPr>
      </w:pPr>
      <w:sdt>
        <w:sdtPr>
          <w:rPr>
            <w:rFonts w:eastAsia="BiauKai"/>
            <w:color w:val="FF0000"/>
          </w:rPr>
          <w:alias w:val="F1"/>
          <w:tag w:val="F1"/>
          <w:id w:val="1888210676"/>
          <w:placeholder>
            <w:docPart w:val="DefaultPlaceholder_-1854013440"/>
          </w:placeholder>
        </w:sdtPr>
        <w:sdtEndPr/>
        <w:sdtContent>
          <w:r w:rsidR="00CE2144" w:rsidRPr="00E7195D">
            <w:rPr>
              <w:rFonts w:eastAsia="BiauKai"/>
              <w:color w:val="FF0000"/>
            </w:rPr>
            <w:t>觀音</w:t>
          </w:r>
          <w:r w:rsidR="00F64B5C" w:rsidRPr="00E7195D">
            <w:rPr>
              <w:rFonts w:eastAsia="BiauKai"/>
              <w:color w:val="FF0000"/>
            </w:rPr>
            <w:t>污水處理廠</w:t>
          </w:r>
          <w:bookmarkEnd w:id="22"/>
        </w:sdtContent>
      </w:sdt>
      <w:r w:rsidR="00F64B5C" w:rsidRPr="00122E32">
        <w:rPr>
          <w:rFonts w:eastAsia="BiauKai"/>
        </w:rPr>
        <w:t>於</w:t>
      </w:r>
      <w:r w:rsidR="008D63F8" w:rsidRPr="005463EA">
        <w:rPr>
          <w:rFonts w:eastAsia="BiauKai" w:hint="eastAsia"/>
          <w:color w:val="0432FF"/>
        </w:rPr>
        <w:t>1</w:t>
      </w:r>
      <w:r w:rsidR="008D63F8" w:rsidRPr="005463EA">
        <w:rPr>
          <w:rFonts w:eastAsia="BiauKai"/>
          <w:color w:val="0432FF"/>
        </w:rPr>
        <w:t>05</w:t>
      </w:r>
      <w:r w:rsidR="00F64B5C" w:rsidRPr="005463EA">
        <w:rPr>
          <w:rFonts w:eastAsia="BiauKai"/>
          <w:color w:val="0432FF"/>
        </w:rPr>
        <w:t>年</w:t>
      </w:r>
      <w:r w:rsidR="008D63F8" w:rsidRPr="005463EA">
        <w:rPr>
          <w:rFonts w:eastAsia="BiauKai" w:hint="eastAsia"/>
          <w:color w:val="0432FF"/>
        </w:rPr>
        <w:t>8</w:t>
      </w:r>
      <w:r w:rsidR="00F64B5C" w:rsidRPr="005463EA">
        <w:rPr>
          <w:rFonts w:eastAsia="BiauKai"/>
          <w:color w:val="0432FF"/>
        </w:rPr>
        <w:t>月</w:t>
      </w:r>
      <w:r w:rsidR="008D63F8" w:rsidRPr="00122E32">
        <w:rPr>
          <w:rFonts w:eastAsia="BiauKai" w:hint="eastAsia"/>
        </w:rPr>
        <w:t>由</w:t>
      </w:r>
      <w:r w:rsidR="00F64B5C" w:rsidRPr="00122E32">
        <w:rPr>
          <w:rFonts w:eastAsia="BiauKai"/>
        </w:rPr>
        <w:t>工業局以公辦民營方式</w:t>
      </w:r>
      <w:proofErr w:type="gramStart"/>
      <w:r w:rsidR="00F64B5C" w:rsidRPr="00122E32">
        <w:rPr>
          <w:rFonts w:eastAsia="BiauKai"/>
        </w:rPr>
        <w:t>交由決標</w:t>
      </w:r>
      <w:proofErr w:type="gramEnd"/>
      <w:r w:rsidR="00F64B5C" w:rsidRPr="00122E32">
        <w:rPr>
          <w:rFonts w:eastAsia="BiauKai"/>
        </w:rPr>
        <w:t>廠商</w:t>
      </w:r>
      <w:sdt>
        <w:sdtPr>
          <w:rPr>
            <w:rFonts w:eastAsia="BiauKai"/>
          </w:rPr>
          <w:alias w:val="F2"/>
          <w:tag w:val="F2"/>
          <w:id w:val="-1482218881"/>
          <w:placeholder>
            <w:docPart w:val="DefaultPlaceholder_-1854013440"/>
          </w:placeholder>
        </w:sdtPr>
        <w:sdtEndPr>
          <w:rPr>
            <w:color w:val="FF0000"/>
          </w:rPr>
        </w:sdtEndPr>
        <w:sdtContent>
          <w:r w:rsidR="00FD38BC" w:rsidRPr="00E7195D">
            <w:rPr>
              <w:rFonts w:eastAsia="BiauKai"/>
              <w:color w:val="FF0000"/>
            </w:rPr>
            <w:t>元山林開發事業股份有限公司</w:t>
          </w:r>
        </w:sdtContent>
      </w:sdt>
      <w:r w:rsidR="00F64B5C" w:rsidRPr="00122E32">
        <w:rPr>
          <w:rFonts w:eastAsia="BiauKai"/>
        </w:rPr>
        <w:t>以「</w:t>
      </w:r>
      <w:sdt>
        <w:sdtPr>
          <w:rPr>
            <w:rFonts w:eastAsia="BiauKai"/>
          </w:rPr>
          <w:alias w:val="F3"/>
          <w:tag w:val="F3"/>
          <w:id w:val="436879941"/>
          <w:placeholder>
            <w:docPart w:val="DefaultPlaceholder_-1854013440"/>
          </w:placeholder>
        </w:sdtPr>
        <w:sdtEndPr>
          <w:rPr>
            <w:color w:val="FF0000"/>
          </w:rPr>
        </w:sdtEndPr>
        <w:sdtContent>
          <w:r w:rsidR="00CE2144" w:rsidRPr="00A641F8">
            <w:rPr>
              <w:rFonts w:eastAsia="BiauKai"/>
              <w:color w:val="FF0000"/>
            </w:rPr>
            <w:t>觀音</w:t>
          </w:r>
        </w:sdtContent>
      </w:sdt>
      <w:r w:rsidR="00F64B5C" w:rsidRPr="00122E32">
        <w:rPr>
          <w:rFonts w:eastAsia="BiauKai"/>
        </w:rPr>
        <w:t>工業區下水道系統營運中心」名稱操作營運，負責本區廠商污水處理及區內下水道之查察工作，服務中心則執行監督管理之業務。</w:t>
      </w:r>
      <w:r w:rsidR="00A30C89" w:rsidRPr="005463EA">
        <w:rPr>
          <w:rFonts w:eastAsia="BiauKai"/>
          <w:color w:val="0432FF"/>
        </w:rPr>
        <w:t>觀音污水處理廠</w:t>
      </w:r>
      <w:r w:rsidR="00A30C89" w:rsidRPr="005463EA">
        <w:rPr>
          <w:rFonts w:eastAsia="BiauKai" w:hint="eastAsia"/>
          <w:color w:val="0432FF"/>
        </w:rPr>
        <w:t>採生物級化學處理法及生物薄膜反應器法，設計處理量：</w:t>
      </w:r>
      <w:r w:rsidR="00A30C89" w:rsidRPr="005463EA">
        <w:rPr>
          <w:rFonts w:eastAsia="BiauKai" w:hint="eastAsia"/>
          <w:color w:val="0432FF"/>
        </w:rPr>
        <w:t xml:space="preserve">46,200 </w:t>
      </w:r>
      <w:r w:rsidR="00A30C89" w:rsidRPr="005463EA">
        <w:rPr>
          <w:rFonts w:eastAsia="BiauKai" w:hint="eastAsia"/>
          <w:color w:val="0432FF"/>
        </w:rPr>
        <w:t>噸</w:t>
      </w:r>
      <w:r w:rsidR="00A30C89" w:rsidRPr="005463EA">
        <w:rPr>
          <w:rFonts w:eastAsia="BiauKai" w:hint="eastAsia"/>
          <w:color w:val="0432FF"/>
        </w:rPr>
        <w:t>/</w:t>
      </w:r>
      <w:r w:rsidR="00A30C89" w:rsidRPr="005463EA">
        <w:rPr>
          <w:rFonts w:eastAsia="BiauKai" w:hint="eastAsia"/>
          <w:color w:val="0432FF"/>
        </w:rPr>
        <w:t>日</w:t>
      </w:r>
      <w:r w:rsidR="00A30C89" w:rsidRPr="005463EA">
        <w:rPr>
          <w:rFonts w:eastAsia="BiauKai" w:hint="eastAsia"/>
          <w:color w:val="0432FF"/>
        </w:rPr>
        <w:t xml:space="preserve">+15,000 </w:t>
      </w:r>
      <w:r w:rsidR="00A30C89" w:rsidRPr="005463EA">
        <w:rPr>
          <w:rFonts w:eastAsia="BiauKai" w:hint="eastAsia"/>
          <w:color w:val="0432FF"/>
        </w:rPr>
        <w:t>噸</w:t>
      </w:r>
      <w:r w:rsidR="00A30C89" w:rsidRPr="005463EA">
        <w:rPr>
          <w:rFonts w:eastAsia="BiauKai" w:hint="eastAsia"/>
          <w:color w:val="0432FF"/>
        </w:rPr>
        <w:t>/</w:t>
      </w:r>
      <w:r w:rsidR="00A30C89" w:rsidRPr="005463EA">
        <w:rPr>
          <w:rFonts w:eastAsia="BiauKai" w:hint="eastAsia"/>
          <w:color w:val="0432FF"/>
        </w:rPr>
        <w:t>日，平均日處理量</w:t>
      </w:r>
      <w:r w:rsidR="004F7A16" w:rsidRPr="005463EA">
        <w:rPr>
          <w:rFonts w:eastAsia="BiauKai" w:hint="eastAsia"/>
          <w:color w:val="0432FF"/>
        </w:rPr>
        <w:t>約</w:t>
      </w:r>
      <w:r w:rsidR="00A30C89" w:rsidRPr="005463EA">
        <w:rPr>
          <w:rFonts w:eastAsia="BiauKai" w:hint="eastAsia"/>
          <w:color w:val="0432FF"/>
        </w:rPr>
        <w:t xml:space="preserve">34,281 </w:t>
      </w:r>
      <w:r w:rsidR="00A30C89" w:rsidRPr="005463EA">
        <w:rPr>
          <w:rFonts w:eastAsia="BiauKai" w:hint="eastAsia"/>
          <w:color w:val="0432FF"/>
        </w:rPr>
        <w:t>噸</w:t>
      </w:r>
      <w:r w:rsidR="00A30C89" w:rsidRPr="005463EA">
        <w:rPr>
          <w:rFonts w:eastAsia="BiauKai" w:hint="eastAsia"/>
          <w:color w:val="0432FF"/>
        </w:rPr>
        <w:t>/</w:t>
      </w:r>
      <w:r w:rsidR="00F64B5C" w:rsidRPr="005463EA">
        <w:rPr>
          <w:rFonts w:eastAsia="BiauKai"/>
          <w:color w:val="0432FF"/>
        </w:rPr>
        <w:t>。</w:t>
      </w:r>
    </w:p>
    <w:p w14:paraId="50701B67" w14:textId="77777777" w:rsidR="001B61C8" w:rsidRPr="00122E32" w:rsidRDefault="001B61C8">
      <w:pPr>
        <w:widowControl/>
        <w:autoSpaceDE/>
        <w:autoSpaceDN/>
        <w:adjustRightInd/>
        <w:spacing w:before="0" w:line="240" w:lineRule="auto"/>
        <w:rPr>
          <w:rFonts w:ascii="Times New Roman" w:eastAsia="BiauKai" w:cs="Times New Roman"/>
        </w:rPr>
      </w:pPr>
      <w:r w:rsidRPr="00122E32">
        <w:rPr>
          <w:rFonts w:ascii="Times New Roman" w:eastAsia="BiauKai" w:cs="Times New Roman"/>
        </w:rPr>
        <w:br w:type="page"/>
      </w:r>
    </w:p>
    <w:p w14:paraId="77D8310E" w14:textId="77777777" w:rsidR="003809CB" w:rsidRPr="00122E32" w:rsidRDefault="003809CB" w:rsidP="00665C8D">
      <w:pPr>
        <w:pStyle w:val="afa"/>
        <w:rPr>
          <w:rFonts w:eastAsia="BiauKai"/>
        </w:rPr>
      </w:pPr>
      <w:bookmarkStart w:id="23" w:name="_Toc508958481"/>
      <w:r w:rsidRPr="00122E32">
        <w:rPr>
          <w:rFonts w:eastAsia="BiauKai"/>
        </w:rPr>
        <w:lastRenderedPageBreak/>
        <w:t>三、工址管線埋設物調查</w:t>
      </w:r>
      <w:bookmarkEnd w:id="23"/>
    </w:p>
    <w:p w14:paraId="3BDEE2D8" w14:textId="77777777" w:rsidR="00D64955" w:rsidRPr="00122E32" w:rsidRDefault="00D64955" w:rsidP="00D64955">
      <w:pPr>
        <w:pStyle w:val="afe"/>
        <w:rPr>
          <w:rFonts w:eastAsia="BiauKai"/>
        </w:rPr>
      </w:pPr>
      <w:r w:rsidRPr="00122E32">
        <w:rPr>
          <w:rFonts w:eastAsia="BiauKai"/>
        </w:rPr>
        <w:t>本案新設盤體均以緊鄰既設盤為原則，電力及控制線路盡量配合既設管路及線槽鋪設，若遇有需要新設者，則以不影響既有通道、管路及盤體，以及不受天候影響的原則下安裝。</w:t>
      </w:r>
    </w:p>
    <w:p w14:paraId="70B13C93" w14:textId="77777777" w:rsidR="00653FFF" w:rsidRPr="00122E32" w:rsidRDefault="00653FFF">
      <w:pPr>
        <w:widowControl/>
        <w:autoSpaceDE/>
        <w:autoSpaceDN/>
        <w:adjustRightInd/>
        <w:spacing w:before="0" w:line="240" w:lineRule="auto"/>
        <w:rPr>
          <w:rFonts w:ascii="Times New Roman" w:eastAsia="BiauKai" w:cs="Times New Roman"/>
          <w:snapToGrid w:val="0"/>
          <w:sz w:val="32"/>
          <w:szCs w:val="20"/>
        </w:rPr>
      </w:pPr>
      <w:r w:rsidRPr="00122E32">
        <w:rPr>
          <w:rFonts w:ascii="Times New Roman" w:eastAsia="BiauKai" w:cs="Times New Roman"/>
        </w:rPr>
        <w:br w:type="page"/>
      </w:r>
    </w:p>
    <w:p w14:paraId="5A6DD7E0" w14:textId="6834A0DB" w:rsidR="00F31DD1" w:rsidRPr="00122E32" w:rsidRDefault="00F31DD1" w:rsidP="00F31DD1">
      <w:pPr>
        <w:pStyle w:val="af4"/>
        <w:rPr>
          <w:rFonts w:eastAsia="BiauKai"/>
        </w:rPr>
      </w:pPr>
      <w:bookmarkStart w:id="24" w:name="_Toc508958482"/>
      <w:r w:rsidRPr="00122E32">
        <w:rPr>
          <w:rFonts w:eastAsia="BiauKai"/>
        </w:rPr>
        <w:lastRenderedPageBreak/>
        <w:t>肆、</w:t>
      </w:r>
      <w:r w:rsidR="003809CB" w:rsidRPr="00122E32">
        <w:rPr>
          <w:rFonts w:eastAsia="BiauKai"/>
        </w:rPr>
        <w:t>施工作業管理</w:t>
      </w:r>
      <w:bookmarkEnd w:id="24"/>
    </w:p>
    <w:p w14:paraId="42FF8B9C" w14:textId="12E1D0A7" w:rsidR="00D4500A" w:rsidRPr="00122E32" w:rsidRDefault="00F31DD1" w:rsidP="00665C8D">
      <w:pPr>
        <w:pStyle w:val="afa"/>
        <w:rPr>
          <w:rFonts w:eastAsia="BiauKai"/>
        </w:rPr>
      </w:pPr>
      <w:bookmarkStart w:id="25" w:name="_Toc508958483"/>
      <w:r w:rsidRPr="00122E32">
        <w:rPr>
          <w:rFonts w:eastAsia="BiauKai"/>
        </w:rPr>
        <w:t>ㄧ、</w:t>
      </w:r>
      <w:r w:rsidR="00311C77" w:rsidRPr="00122E32">
        <w:rPr>
          <w:rFonts w:eastAsia="BiauKai"/>
        </w:rPr>
        <w:t>工地組織</w:t>
      </w:r>
      <w:bookmarkEnd w:id="25"/>
    </w:p>
    <w:p w14:paraId="609BB457" w14:textId="4E9FC21A" w:rsidR="001754D3" w:rsidRPr="00122E32" w:rsidRDefault="00BE723F" w:rsidP="001754D3">
      <w:pPr>
        <w:pStyle w:val="afe"/>
        <w:rPr>
          <w:rFonts w:eastAsia="BiauKai"/>
        </w:rPr>
      </w:pPr>
      <w:r w:rsidRPr="00122E32">
        <w:rPr>
          <w:rFonts w:eastAsia="BiauKai"/>
          <w:noProof/>
        </w:rPr>
        <w:drawing>
          <wp:anchor distT="0" distB="0" distL="114300" distR="114300" simplePos="0" relativeHeight="251659264" behindDoc="0" locked="0" layoutInCell="1" allowOverlap="1" wp14:anchorId="3E24AE74" wp14:editId="59909613">
            <wp:simplePos x="0" y="0"/>
            <wp:positionH relativeFrom="column">
              <wp:posOffset>1194760</wp:posOffset>
            </wp:positionH>
            <wp:positionV relativeFrom="paragraph">
              <wp:posOffset>1155198</wp:posOffset>
            </wp:positionV>
            <wp:extent cx="3400425" cy="3171825"/>
            <wp:effectExtent l="0" t="0" r="9525" b="9525"/>
            <wp:wrapTopAndBottom/>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0425" cy="3171825"/>
                    </a:xfrm>
                    <a:prstGeom prst="rect">
                      <a:avLst/>
                    </a:prstGeom>
                  </pic:spPr>
                </pic:pic>
              </a:graphicData>
            </a:graphic>
          </wp:anchor>
        </w:drawing>
      </w:r>
      <w:r w:rsidR="00B6471A" w:rsidRPr="00122E32">
        <w:rPr>
          <w:rFonts w:eastAsia="BiauKai"/>
        </w:rPr>
        <w:t>為能順利執行本工程之施工管理及施作，有效發揮組織功能及團隊精神，特責成施工組織來推動本工程之進行。圖</w:t>
      </w:r>
      <w:r w:rsidR="00B6471A" w:rsidRPr="00122E32">
        <w:rPr>
          <w:rFonts w:eastAsia="BiauKai"/>
        </w:rPr>
        <w:t>4-1</w:t>
      </w:r>
      <w:r w:rsidR="00B6471A" w:rsidRPr="00122E32">
        <w:rPr>
          <w:rFonts w:eastAsia="BiauKai"/>
        </w:rPr>
        <w:t>為專案人員</w:t>
      </w:r>
      <w:r w:rsidR="00BF0922" w:rsidRPr="00122E32">
        <w:rPr>
          <w:rFonts w:eastAsia="BiauKai"/>
        </w:rPr>
        <w:t>工地</w:t>
      </w:r>
      <w:r w:rsidR="00B6471A" w:rsidRPr="00122E32">
        <w:rPr>
          <w:rFonts w:eastAsia="BiauKai"/>
        </w:rPr>
        <w:t>組織架構</w:t>
      </w:r>
      <w:r w:rsidR="00BF0922" w:rsidRPr="00122E32">
        <w:rPr>
          <w:rFonts w:eastAsia="BiauKai"/>
        </w:rPr>
        <w:t>圖</w:t>
      </w:r>
      <w:r w:rsidR="00B6471A" w:rsidRPr="00122E32">
        <w:rPr>
          <w:rFonts w:eastAsia="BiauKai"/>
        </w:rPr>
        <w:t>。</w:t>
      </w:r>
    </w:p>
    <w:p w14:paraId="3C5A2827" w14:textId="77777777" w:rsidR="00BF0922" w:rsidRPr="00122E32" w:rsidRDefault="00BF0922" w:rsidP="00E7195D">
      <w:pPr>
        <w:pStyle w:val="af7"/>
      </w:pPr>
      <w:bookmarkStart w:id="26" w:name="_Toc508958107"/>
      <w:r w:rsidRPr="00122E32">
        <w:t>圖</w:t>
      </w:r>
      <w:r w:rsidRPr="00122E32">
        <w:t xml:space="preserve">4-1 </w:t>
      </w:r>
      <w:r w:rsidRPr="00122E32">
        <w:t>工地組織架構圖</w:t>
      </w:r>
      <w:bookmarkEnd w:id="26"/>
    </w:p>
    <w:p w14:paraId="69C32852" w14:textId="77777777" w:rsidR="00BF0922" w:rsidRPr="00122E32" w:rsidRDefault="00C75EAE" w:rsidP="00665C8D">
      <w:pPr>
        <w:pStyle w:val="afa"/>
        <w:rPr>
          <w:rFonts w:eastAsia="BiauKai"/>
        </w:rPr>
      </w:pPr>
      <w:bookmarkStart w:id="27" w:name="_Toc508958484"/>
      <w:r w:rsidRPr="00122E32">
        <w:rPr>
          <w:rFonts w:eastAsia="BiauKai"/>
        </w:rPr>
        <w:t>二、工作職掌</w:t>
      </w:r>
      <w:bookmarkEnd w:id="27"/>
    </w:p>
    <w:p w14:paraId="7EEECEEA" w14:textId="77777777" w:rsidR="00C75EAE" w:rsidRPr="00122E32" w:rsidRDefault="00C75EAE" w:rsidP="00716C49">
      <w:pPr>
        <w:pStyle w:val="aff"/>
        <w:rPr>
          <w:rFonts w:eastAsia="BiauKai"/>
        </w:rPr>
      </w:pPr>
      <w:bookmarkStart w:id="28" w:name="_Toc508958485"/>
      <w:r w:rsidRPr="00122E32">
        <w:rPr>
          <w:rFonts w:eastAsia="BiauKai"/>
        </w:rPr>
        <w:t>(</w:t>
      </w:r>
      <w:r w:rsidRPr="00122E32">
        <w:rPr>
          <w:rFonts w:eastAsia="BiauKai"/>
        </w:rPr>
        <w:t>一</w:t>
      </w:r>
      <w:r w:rsidRPr="00122E32">
        <w:rPr>
          <w:rFonts w:eastAsia="BiauKai"/>
        </w:rPr>
        <w:t>)</w:t>
      </w:r>
      <w:r w:rsidRPr="00122E32">
        <w:rPr>
          <w:rFonts w:eastAsia="BiauKai"/>
        </w:rPr>
        <w:t>工地負責人</w:t>
      </w:r>
      <w:bookmarkEnd w:id="28"/>
    </w:p>
    <w:p w14:paraId="2A84F440" w14:textId="77777777" w:rsidR="00C75EAE" w:rsidRPr="00122E32" w:rsidRDefault="00C75EAE" w:rsidP="00CB2901">
      <w:pPr>
        <w:pStyle w:val="13"/>
        <w:rPr>
          <w:rFonts w:ascii="Times New Roman"/>
        </w:rPr>
      </w:pPr>
      <w:r w:rsidRPr="00122E32">
        <w:rPr>
          <w:rFonts w:ascii="Times New Roman"/>
        </w:rPr>
        <w:t>1.</w:t>
      </w:r>
      <w:r w:rsidRPr="00122E32">
        <w:rPr>
          <w:rFonts w:ascii="Times New Roman"/>
        </w:rPr>
        <w:t>全盤工程計畫與施工督導。</w:t>
      </w:r>
    </w:p>
    <w:p w14:paraId="499AFDDC" w14:textId="77777777" w:rsidR="00C75EAE" w:rsidRPr="00122E32" w:rsidRDefault="00C75EAE" w:rsidP="00CB2901">
      <w:pPr>
        <w:pStyle w:val="13"/>
        <w:rPr>
          <w:rFonts w:ascii="Times New Roman"/>
        </w:rPr>
      </w:pPr>
      <w:r w:rsidRPr="00122E32">
        <w:rPr>
          <w:rFonts w:ascii="Times New Roman"/>
        </w:rPr>
        <w:t>2.</w:t>
      </w:r>
      <w:r w:rsidRPr="00122E32">
        <w:rPr>
          <w:rFonts w:ascii="Times New Roman"/>
        </w:rPr>
        <w:t>長程計畫表編定。</w:t>
      </w:r>
    </w:p>
    <w:p w14:paraId="5A09CD1E" w14:textId="77777777" w:rsidR="00C75EAE" w:rsidRPr="00122E32" w:rsidRDefault="00C75EAE" w:rsidP="00CB2901">
      <w:pPr>
        <w:pStyle w:val="13"/>
        <w:rPr>
          <w:rFonts w:ascii="Times New Roman"/>
        </w:rPr>
      </w:pPr>
      <w:r w:rsidRPr="00122E32">
        <w:rPr>
          <w:rFonts w:ascii="Times New Roman"/>
        </w:rPr>
        <w:t>3.</w:t>
      </w:r>
      <w:r w:rsidRPr="00122E32">
        <w:rPr>
          <w:rFonts w:ascii="Times New Roman"/>
        </w:rPr>
        <w:t>全程之工程施工技術指導及監督。</w:t>
      </w:r>
    </w:p>
    <w:p w14:paraId="450EDCD4" w14:textId="77777777" w:rsidR="00C75EAE" w:rsidRPr="00122E32" w:rsidRDefault="00C75EAE" w:rsidP="00CB2901">
      <w:pPr>
        <w:pStyle w:val="13"/>
        <w:rPr>
          <w:rFonts w:ascii="Times New Roman"/>
        </w:rPr>
      </w:pPr>
      <w:r w:rsidRPr="00122E32">
        <w:rPr>
          <w:rFonts w:ascii="Times New Roman"/>
        </w:rPr>
        <w:t>4.</w:t>
      </w:r>
      <w:r w:rsidRPr="00122E32">
        <w:rPr>
          <w:rFonts w:ascii="Times New Roman"/>
        </w:rPr>
        <w:t>公司交辦事項確實督導執行。</w:t>
      </w:r>
    </w:p>
    <w:p w14:paraId="663A7E31" w14:textId="77777777" w:rsidR="00C75EAE" w:rsidRPr="00122E32" w:rsidRDefault="00C75EAE" w:rsidP="00CB2901">
      <w:pPr>
        <w:pStyle w:val="13"/>
        <w:rPr>
          <w:rFonts w:ascii="Times New Roman"/>
        </w:rPr>
      </w:pPr>
      <w:r w:rsidRPr="00122E32">
        <w:rPr>
          <w:rFonts w:ascii="Times New Roman"/>
        </w:rPr>
        <w:t>5.</w:t>
      </w:r>
      <w:r w:rsidRPr="00122E32">
        <w:rPr>
          <w:rFonts w:ascii="Times New Roman"/>
        </w:rPr>
        <w:t>整體進度掌握。</w:t>
      </w:r>
    </w:p>
    <w:p w14:paraId="6D07FB16" w14:textId="77777777" w:rsidR="00C75EAE" w:rsidRPr="00122E32" w:rsidRDefault="00C75EAE" w:rsidP="00CB2901">
      <w:pPr>
        <w:pStyle w:val="13"/>
        <w:rPr>
          <w:rFonts w:ascii="Times New Roman"/>
        </w:rPr>
      </w:pPr>
      <w:r w:rsidRPr="00122E32">
        <w:rPr>
          <w:rFonts w:ascii="Times New Roman"/>
        </w:rPr>
        <w:t>6.</w:t>
      </w:r>
      <w:r w:rsidRPr="00122E32">
        <w:rPr>
          <w:rFonts w:ascii="Times New Roman"/>
        </w:rPr>
        <w:t>施工圖審核。</w:t>
      </w:r>
    </w:p>
    <w:p w14:paraId="66385A4D" w14:textId="77777777" w:rsidR="00C75EAE" w:rsidRPr="00122E32" w:rsidRDefault="00C75EAE" w:rsidP="00CB2901">
      <w:pPr>
        <w:pStyle w:val="13"/>
        <w:rPr>
          <w:rFonts w:ascii="Times New Roman"/>
        </w:rPr>
      </w:pPr>
      <w:r w:rsidRPr="00122E32">
        <w:rPr>
          <w:rFonts w:ascii="Times New Roman"/>
        </w:rPr>
        <w:lastRenderedPageBreak/>
        <w:t>7.</w:t>
      </w:r>
      <w:r w:rsidRPr="00122E32">
        <w:rPr>
          <w:rFonts w:ascii="Times New Roman"/>
        </w:rPr>
        <w:t>估驗請款單審核。</w:t>
      </w:r>
    </w:p>
    <w:p w14:paraId="1AED179D" w14:textId="77777777" w:rsidR="00C75EAE" w:rsidRPr="00122E32" w:rsidRDefault="00C75EAE" w:rsidP="00CB2901">
      <w:pPr>
        <w:pStyle w:val="13"/>
        <w:rPr>
          <w:rFonts w:ascii="Times New Roman"/>
        </w:rPr>
      </w:pPr>
      <w:r w:rsidRPr="00122E32">
        <w:rPr>
          <w:rFonts w:ascii="Times New Roman"/>
        </w:rPr>
        <w:t>8.</w:t>
      </w:r>
      <w:r w:rsidRPr="00122E32">
        <w:rPr>
          <w:rFonts w:ascii="Times New Roman"/>
        </w:rPr>
        <w:t>安全衛生之計劃及執行。</w:t>
      </w:r>
    </w:p>
    <w:p w14:paraId="14AF9B22" w14:textId="77777777" w:rsidR="00C75EAE" w:rsidRPr="00122E32" w:rsidRDefault="00C75EAE" w:rsidP="00CB2901">
      <w:pPr>
        <w:pStyle w:val="13"/>
        <w:rPr>
          <w:rFonts w:ascii="Times New Roman"/>
        </w:rPr>
      </w:pPr>
      <w:r w:rsidRPr="00122E32">
        <w:rPr>
          <w:rFonts w:ascii="Times New Roman"/>
        </w:rPr>
        <w:t>9.</w:t>
      </w:r>
      <w:r w:rsidRPr="00122E32">
        <w:rPr>
          <w:rFonts w:ascii="Times New Roman"/>
        </w:rPr>
        <w:t>追蹤、考核工地勞務與事務性工作。</w:t>
      </w:r>
    </w:p>
    <w:p w14:paraId="2FDF2A90" w14:textId="77777777" w:rsidR="00C75EAE" w:rsidRPr="00122E32" w:rsidRDefault="00C75EAE" w:rsidP="00716C49">
      <w:pPr>
        <w:pStyle w:val="aff"/>
        <w:rPr>
          <w:rFonts w:eastAsia="BiauKai"/>
        </w:rPr>
      </w:pPr>
      <w:bookmarkStart w:id="29" w:name="_Toc508958486"/>
      <w:r w:rsidRPr="00122E32">
        <w:rPr>
          <w:rFonts w:eastAsia="BiauKai"/>
        </w:rPr>
        <w:t>(</w:t>
      </w:r>
      <w:r w:rsidRPr="00122E32">
        <w:rPr>
          <w:rFonts w:eastAsia="BiauKai"/>
        </w:rPr>
        <w:t>二</w:t>
      </w:r>
      <w:r w:rsidRPr="00122E32">
        <w:rPr>
          <w:rFonts w:eastAsia="BiauKai"/>
        </w:rPr>
        <w:t>)</w:t>
      </w:r>
      <w:r w:rsidRPr="00122E32">
        <w:rPr>
          <w:rFonts w:eastAsia="BiauKai"/>
        </w:rPr>
        <w:t>現場工程師</w:t>
      </w:r>
      <w:bookmarkEnd w:id="29"/>
    </w:p>
    <w:p w14:paraId="1F70AD88" w14:textId="77777777" w:rsidR="002A5E11" w:rsidRPr="00122E32" w:rsidRDefault="002A5E11" w:rsidP="00CB2901">
      <w:pPr>
        <w:pStyle w:val="13"/>
        <w:rPr>
          <w:rFonts w:ascii="Times New Roman"/>
        </w:rPr>
      </w:pPr>
      <w:r w:rsidRPr="00122E32">
        <w:rPr>
          <w:rFonts w:ascii="Times New Roman"/>
        </w:rPr>
        <w:t>1.</w:t>
      </w:r>
      <w:r w:rsidRPr="00122E32">
        <w:rPr>
          <w:rFonts w:ascii="Times New Roman"/>
        </w:rPr>
        <w:t>中、短程計畫之擬定與執行。</w:t>
      </w:r>
    </w:p>
    <w:p w14:paraId="40BDFE5E" w14:textId="77777777" w:rsidR="002A5E11" w:rsidRPr="00122E32" w:rsidRDefault="002A5E11" w:rsidP="00CB2901">
      <w:pPr>
        <w:pStyle w:val="13"/>
        <w:rPr>
          <w:rFonts w:ascii="Times New Roman"/>
        </w:rPr>
      </w:pPr>
      <w:r w:rsidRPr="00122E32">
        <w:rPr>
          <w:rFonts w:ascii="Times New Roman"/>
        </w:rPr>
        <w:t>2.</w:t>
      </w:r>
      <w:r w:rsidRPr="00122E32">
        <w:rPr>
          <w:rFonts w:ascii="Times New Roman"/>
        </w:rPr>
        <w:t>各包商間之協調與溝通；進度、品質要求之掌握。</w:t>
      </w:r>
    </w:p>
    <w:p w14:paraId="53D42C52" w14:textId="77777777" w:rsidR="002A5E11" w:rsidRPr="00122E32" w:rsidRDefault="002A5E11" w:rsidP="00CB2901">
      <w:pPr>
        <w:pStyle w:val="13"/>
        <w:rPr>
          <w:rFonts w:ascii="Times New Roman"/>
        </w:rPr>
      </w:pPr>
      <w:r w:rsidRPr="00122E32">
        <w:rPr>
          <w:rFonts w:ascii="Times New Roman"/>
        </w:rPr>
        <w:t>3.</w:t>
      </w:r>
      <w:r w:rsidRPr="00122E32">
        <w:rPr>
          <w:rFonts w:ascii="Times New Roman"/>
        </w:rPr>
        <w:t>施工圖繪製，現場施工尺寸檢討。</w:t>
      </w:r>
    </w:p>
    <w:p w14:paraId="0DB52D45" w14:textId="77777777" w:rsidR="002A5E11" w:rsidRPr="00122E32" w:rsidRDefault="002A5E11" w:rsidP="00CB2901">
      <w:pPr>
        <w:pStyle w:val="13"/>
        <w:rPr>
          <w:rFonts w:ascii="Times New Roman"/>
        </w:rPr>
      </w:pPr>
      <w:r w:rsidRPr="00122E32">
        <w:rPr>
          <w:rFonts w:ascii="Times New Roman"/>
        </w:rPr>
        <w:t>4.</w:t>
      </w:r>
      <w:r w:rsidRPr="00122E32">
        <w:rPr>
          <w:rFonts w:ascii="Times New Roman"/>
        </w:rPr>
        <w:t>工程變更受理與計價。</w:t>
      </w:r>
    </w:p>
    <w:p w14:paraId="7A965D9F" w14:textId="77777777" w:rsidR="002A5E11" w:rsidRPr="00122E32" w:rsidRDefault="002A5E11" w:rsidP="00CB2901">
      <w:pPr>
        <w:pStyle w:val="13"/>
        <w:rPr>
          <w:rFonts w:ascii="Times New Roman"/>
        </w:rPr>
      </w:pPr>
      <w:r w:rsidRPr="00122E32">
        <w:rPr>
          <w:rFonts w:ascii="Times New Roman"/>
        </w:rPr>
        <w:t>5.</w:t>
      </w:r>
      <w:r w:rsidRPr="00122E32">
        <w:rPr>
          <w:rFonts w:ascii="Times New Roman"/>
        </w:rPr>
        <w:t>品質檢討（含工、料），會品管部檢驗。</w:t>
      </w:r>
    </w:p>
    <w:p w14:paraId="75928762" w14:textId="652B2BC5" w:rsidR="002A5E11" w:rsidRPr="00122E32" w:rsidRDefault="002A5E11" w:rsidP="00CB2901">
      <w:pPr>
        <w:pStyle w:val="13"/>
        <w:rPr>
          <w:rFonts w:ascii="Times New Roman"/>
        </w:rPr>
      </w:pPr>
      <w:r w:rsidRPr="00122E32">
        <w:rPr>
          <w:rFonts w:ascii="Times New Roman"/>
        </w:rPr>
        <w:t>6.</w:t>
      </w:r>
      <w:r w:rsidRPr="00122E32">
        <w:rPr>
          <w:rFonts w:ascii="Times New Roman"/>
        </w:rPr>
        <w:t>安全衛生意外防範與查核。</w:t>
      </w:r>
    </w:p>
    <w:p w14:paraId="1160A6BA" w14:textId="77777777" w:rsidR="002A5E11" w:rsidRPr="00122E32" w:rsidRDefault="002A5E11" w:rsidP="00CB2901">
      <w:pPr>
        <w:pStyle w:val="13"/>
        <w:rPr>
          <w:rFonts w:ascii="Times New Roman"/>
        </w:rPr>
      </w:pPr>
      <w:r w:rsidRPr="00122E32">
        <w:rPr>
          <w:rFonts w:ascii="Times New Roman"/>
        </w:rPr>
        <w:t>7.</w:t>
      </w:r>
      <w:r w:rsidRPr="00122E32">
        <w:rPr>
          <w:rFonts w:ascii="Times New Roman"/>
        </w:rPr>
        <w:t>圖面檢討修正與記錄。</w:t>
      </w:r>
    </w:p>
    <w:p w14:paraId="43E8E53E" w14:textId="77777777" w:rsidR="002A5E11" w:rsidRPr="00122E32" w:rsidRDefault="002A5E11" w:rsidP="00CB2901">
      <w:pPr>
        <w:pStyle w:val="13"/>
        <w:rPr>
          <w:rFonts w:ascii="Times New Roman"/>
        </w:rPr>
      </w:pPr>
      <w:r w:rsidRPr="00122E32">
        <w:rPr>
          <w:rFonts w:ascii="Times New Roman"/>
        </w:rPr>
        <w:t>8.</w:t>
      </w:r>
      <w:r w:rsidRPr="00122E32">
        <w:rPr>
          <w:rFonts w:ascii="Times New Roman"/>
        </w:rPr>
        <w:t>估驗請款單計價。</w:t>
      </w:r>
    </w:p>
    <w:p w14:paraId="58AF53CA" w14:textId="77777777" w:rsidR="002A5E11" w:rsidRPr="00122E32" w:rsidRDefault="002A5E11" w:rsidP="00CB2901">
      <w:pPr>
        <w:pStyle w:val="13"/>
        <w:rPr>
          <w:rFonts w:ascii="Times New Roman"/>
        </w:rPr>
      </w:pPr>
      <w:r w:rsidRPr="00122E32">
        <w:rPr>
          <w:rFonts w:ascii="Times New Roman"/>
        </w:rPr>
        <w:t>9.</w:t>
      </w:r>
      <w:r w:rsidRPr="00122E32">
        <w:rPr>
          <w:rFonts w:ascii="Times New Roman"/>
        </w:rPr>
        <w:t>放樣核對。</w:t>
      </w:r>
    </w:p>
    <w:p w14:paraId="592E452C" w14:textId="77777777" w:rsidR="002A5E11" w:rsidRPr="00122E32" w:rsidRDefault="002A5E11" w:rsidP="00CB2901">
      <w:pPr>
        <w:pStyle w:val="13"/>
        <w:rPr>
          <w:rFonts w:ascii="Times New Roman"/>
        </w:rPr>
      </w:pPr>
      <w:r w:rsidRPr="00122E32">
        <w:rPr>
          <w:rFonts w:ascii="Times New Roman"/>
        </w:rPr>
        <w:t>10.</w:t>
      </w:r>
      <w:r w:rsidRPr="00122E32">
        <w:rPr>
          <w:rFonts w:ascii="Times New Roman"/>
        </w:rPr>
        <w:t>公共關係處理。</w:t>
      </w:r>
    </w:p>
    <w:p w14:paraId="5F208C30" w14:textId="77777777" w:rsidR="002A5E11" w:rsidRPr="00122E32" w:rsidRDefault="002A5E11" w:rsidP="00CB2901">
      <w:pPr>
        <w:pStyle w:val="13"/>
        <w:rPr>
          <w:rFonts w:ascii="Times New Roman"/>
        </w:rPr>
      </w:pPr>
      <w:r w:rsidRPr="00122E32">
        <w:rPr>
          <w:rFonts w:ascii="Times New Roman"/>
        </w:rPr>
        <w:t>11.</w:t>
      </w:r>
      <w:r w:rsidRPr="00122E32">
        <w:rPr>
          <w:rFonts w:ascii="Times New Roman"/>
        </w:rPr>
        <w:t>監工日報表填寫：</w:t>
      </w:r>
    </w:p>
    <w:p w14:paraId="7EAEFA28" w14:textId="77777777" w:rsidR="002A5E11" w:rsidRPr="00122E32" w:rsidRDefault="002A5E11" w:rsidP="002A5E11">
      <w:pPr>
        <w:pStyle w:val="14"/>
      </w:pPr>
      <w:r w:rsidRPr="00122E32">
        <w:t>(1)</w:t>
      </w:r>
      <w:r w:rsidRPr="00122E32">
        <w:t>上級指示事項。</w:t>
      </w:r>
    </w:p>
    <w:p w14:paraId="19BFBFE1" w14:textId="77777777" w:rsidR="002A5E11" w:rsidRPr="00122E32" w:rsidRDefault="002A5E11" w:rsidP="002A5E11">
      <w:pPr>
        <w:pStyle w:val="14"/>
      </w:pPr>
      <w:r w:rsidRPr="00122E32">
        <w:t>(2)</w:t>
      </w:r>
      <w:r w:rsidRPr="00122E32">
        <w:t>圖面不清有疑問之所在與解決之道。</w:t>
      </w:r>
    </w:p>
    <w:p w14:paraId="6C30CB37" w14:textId="77777777" w:rsidR="002A5E11" w:rsidRPr="00122E32" w:rsidRDefault="002A5E11" w:rsidP="002A5E11">
      <w:pPr>
        <w:pStyle w:val="14"/>
      </w:pPr>
      <w:r w:rsidRPr="00122E32">
        <w:t>(3)</w:t>
      </w:r>
      <w:r w:rsidRPr="00122E32">
        <w:t>材料及施工機具進場記錄。</w:t>
      </w:r>
    </w:p>
    <w:p w14:paraId="26F0EAD4" w14:textId="77777777" w:rsidR="002A5E11" w:rsidRPr="00122E32" w:rsidRDefault="002A5E11" w:rsidP="002A5E11">
      <w:pPr>
        <w:pStyle w:val="14"/>
      </w:pPr>
      <w:r w:rsidRPr="00122E32">
        <w:t>(4)</w:t>
      </w:r>
      <w:r w:rsidRPr="00122E32">
        <w:t>承包商或施工人員之建議與處理方式。</w:t>
      </w:r>
    </w:p>
    <w:p w14:paraId="036D8596" w14:textId="77777777" w:rsidR="002A5E11" w:rsidRPr="00122E32" w:rsidRDefault="002A5E11" w:rsidP="002A5E11">
      <w:pPr>
        <w:pStyle w:val="14"/>
      </w:pPr>
      <w:r w:rsidRPr="00122E32">
        <w:t>(5)</w:t>
      </w:r>
      <w:r w:rsidRPr="00122E32">
        <w:t>當日發生之意外事件或重大問題。</w:t>
      </w:r>
    </w:p>
    <w:p w14:paraId="1BAA724F" w14:textId="77777777" w:rsidR="002A5E11" w:rsidRPr="00122E32" w:rsidRDefault="002A5E11" w:rsidP="002A5E11">
      <w:pPr>
        <w:pStyle w:val="14"/>
      </w:pPr>
      <w:r w:rsidRPr="00122E32">
        <w:t>(6)</w:t>
      </w:r>
      <w:r w:rsidRPr="00122E32">
        <w:t>本日出工數及工作內容，詳細填列。</w:t>
      </w:r>
    </w:p>
    <w:p w14:paraId="74EFF79E" w14:textId="77777777" w:rsidR="002A5E11" w:rsidRPr="00122E32" w:rsidRDefault="002A5E11" w:rsidP="00CB2901">
      <w:pPr>
        <w:pStyle w:val="13"/>
        <w:rPr>
          <w:rFonts w:ascii="Times New Roman"/>
        </w:rPr>
      </w:pPr>
      <w:r w:rsidRPr="00122E32">
        <w:rPr>
          <w:rFonts w:ascii="Times New Roman"/>
        </w:rPr>
        <w:t>12.</w:t>
      </w:r>
      <w:r w:rsidRPr="00122E32">
        <w:rPr>
          <w:rFonts w:ascii="Times New Roman"/>
        </w:rPr>
        <w:t>執行上級交辦事項。</w:t>
      </w:r>
    </w:p>
    <w:p w14:paraId="34FB6E12" w14:textId="77777777" w:rsidR="002A5E11" w:rsidRPr="00122E32" w:rsidRDefault="002A5E11" w:rsidP="00CB2901">
      <w:pPr>
        <w:pStyle w:val="13"/>
        <w:rPr>
          <w:rFonts w:ascii="Times New Roman"/>
        </w:rPr>
      </w:pPr>
      <w:r w:rsidRPr="00122E32">
        <w:rPr>
          <w:rFonts w:ascii="Times New Roman"/>
        </w:rPr>
        <w:lastRenderedPageBreak/>
        <w:t>13.</w:t>
      </w:r>
      <w:r w:rsidRPr="00122E32">
        <w:rPr>
          <w:rFonts w:ascii="Times New Roman"/>
        </w:rPr>
        <w:t>各工種施工狀況之檢查、核對。</w:t>
      </w:r>
    </w:p>
    <w:p w14:paraId="2CBA842E" w14:textId="77777777" w:rsidR="002A5E11" w:rsidRPr="00122E32" w:rsidRDefault="002A5E11" w:rsidP="00CB2901">
      <w:pPr>
        <w:pStyle w:val="13"/>
        <w:rPr>
          <w:rFonts w:ascii="Times New Roman"/>
        </w:rPr>
      </w:pPr>
      <w:r w:rsidRPr="00122E32">
        <w:rPr>
          <w:rFonts w:ascii="Times New Roman"/>
        </w:rPr>
        <w:t>14.</w:t>
      </w:r>
      <w:r w:rsidRPr="00122E32">
        <w:rPr>
          <w:rFonts w:ascii="Times New Roman"/>
        </w:rPr>
        <w:t>廠商計價。</w:t>
      </w:r>
    </w:p>
    <w:p w14:paraId="0A6D91CF" w14:textId="77777777" w:rsidR="002A5E11" w:rsidRPr="00122E32" w:rsidRDefault="002A5E11" w:rsidP="00CB2901">
      <w:pPr>
        <w:pStyle w:val="13"/>
        <w:rPr>
          <w:rFonts w:ascii="Times New Roman"/>
        </w:rPr>
      </w:pPr>
      <w:r w:rsidRPr="00122E32">
        <w:rPr>
          <w:rFonts w:ascii="Times New Roman"/>
        </w:rPr>
        <w:t>15.</w:t>
      </w:r>
      <w:r w:rsidRPr="00122E32">
        <w:rPr>
          <w:rFonts w:ascii="Times New Roman"/>
        </w:rPr>
        <w:t>安全衛生每日檢查，與防範措施執行。</w:t>
      </w:r>
    </w:p>
    <w:p w14:paraId="287F7569" w14:textId="77777777" w:rsidR="00C75EAE" w:rsidRPr="00122E32" w:rsidRDefault="002A5E11" w:rsidP="00CB2901">
      <w:pPr>
        <w:pStyle w:val="13"/>
        <w:rPr>
          <w:rFonts w:ascii="Times New Roman"/>
        </w:rPr>
      </w:pPr>
      <w:r w:rsidRPr="00122E32">
        <w:rPr>
          <w:rFonts w:ascii="Times New Roman"/>
        </w:rPr>
        <w:t>16.</w:t>
      </w:r>
      <w:r w:rsidRPr="00122E32">
        <w:rPr>
          <w:rFonts w:ascii="Times New Roman"/>
        </w:rPr>
        <w:t>施工大樣圖繪製，客戶變更圖繪製與數量計算。</w:t>
      </w:r>
    </w:p>
    <w:p w14:paraId="3CC8145D" w14:textId="77777777" w:rsidR="002A5E11" w:rsidRPr="00122E32" w:rsidRDefault="002A5E11" w:rsidP="00716C49">
      <w:pPr>
        <w:pStyle w:val="aff"/>
        <w:rPr>
          <w:rFonts w:eastAsia="BiauKai"/>
        </w:rPr>
      </w:pPr>
      <w:bookmarkStart w:id="30" w:name="_Toc508958487"/>
      <w:r w:rsidRPr="00122E32">
        <w:rPr>
          <w:rFonts w:eastAsia="BiauKai"/>
        </w:rPr>
        <w:t>(</w:t>
      </w:r>
      <w:r w:rsidRPr="00122E32">
        <w:rPr>
          <w:rFonts w:eastAsia="BiauKai"/>
        </w:rPr>
        <w:t>三</w:t>
      </w:r>
      <w:r w:rsidRPr="00122E32">
        <w:rPr>
          <w:rFonts w:eastAsia="BiauKai"/>
        </w:rPr>
        <w:t>)</w:t>
      </w:r>
      <w:r w:rsidRPr="00122E32">
        <w:rPr>
          <w:rFonts w:eastAsia="BiauKai"/>
        </w:rPr>
        <w:t>品質管理員</w:t>
      </w:r>
      <w:bookmarkEnd w:id="30"/>
    </w:p>
    <w:p w14:paraId="62C1F7BE" w14:textId="77777777" w:rsidR="002A5E11" w:rsidRPr="00122E32" w:rsidRDefault="002A5E11" w:rsidP="00CB2901">
      <w:pPr>
        <w:pStyle w:val="13"/>
        <w:rPr>
          <w:rFonts w:ascii="Times New Roman"/>
        </w:rPr>
      </w:pPr>
      <w:r w:rsidRPr="00122E32">
        <w:rPr>
          <w:rFonts w:ascii="Times New Roman"/>
        </w:rPr>
        <w:t>1.</w:t>
      </w:r>
      <w:r w:rsidRPr="00122E32">
        <w:rPr>
          <w:rFonts w:ascii="Times New Roman"/>
        </w:rPr>
        <w:t>研擬品質管制計畫書。</w:t>
      </w:r>
    </w:p>
    <w:p w14:paraId="464A2A8F" w14:textId="77777777" w:rsidR="002A5E11" w:rsidRPr="00122E32" w:rsidRDefault="002A5E11" w:rsidP="00CB2901">
      <w:pPr>
        <w:pStyle w:val="13"/>
        <w:rPr>
          <w:rFonts w:ascii="Times New Roman"/>
        </w:rPr>
      </w:pPr>
      <w:r w:rsidRPr="00122E32">
        <w:rPr>
          <w:rFonts w:ascii="Times New Roman"/>
        </w:rPr>
        <w:t>2.</w:t>
      </w:r>
      <w:r w:rsidRPr="00122E32">
        <w:rPr>
          <w:rFonts w:ascii="Times New Roman"/>
        </w:rPr>
        <w:t>施工規範及材料規範之蒐集分類歸類管理。</w:t>
      </w:r>
    </w:p>
    <w:p w14:paraId="264F976D" w14:textId="77777777" w:rsidR="002A5E11" w:rsidRPr="00122E32" w:rsidRDefault="002A5E11" w:rsidP="00CB2901">
      <w:pPr>
        <w:pStyle w:val="13"/>
        <w:rPr>
          <w:rFonts w:ascii="Times New Roman"/>
        </w:rPr>
      </w:pPr>
      <w:r w:rsidRPr="00122E32">
        <w:rPr>
          <w:rFonts w:ascii="Times New Roman"/>
        </w:rPr>
        <w:t>3.</w:t>
      </w:r>
      <w:r w:rsidRPr="00122E32">
        <w:rPr>
          <w:rFonts w:ascii="Times New Roman"/>
        </w:rPr>
        <w:t>品管文件之核准簽證，並建立檔案管理制度。</w:t>
      </w:r>
    </w:p>
    <w:p w14:paraId="56710484" w14:textId="77777777" w:rsidR="002A5E11" w:rsidRPr="00122E32" w:rsidRDefault="002A5E11" w:rsidP="00CB2901">
      <w:pPr>
        <w:pStyle w:val="13"/>
        <w:rPr>
          <w:rFonts w:ascii="Times New Roman"/>
        </w:rPr>
      </w:pPr>
      <w:r w:rsidRPr="00122E32">
        <w:rPr>
          <w:rFonts w:ascii="Times New Roman"/>
        </w:rPr>
        <w:t>4.</w:t>
      </w:r>
      <w:r w:rsidRPr="00122E32">
        <w:rPr>
          <w:rFonts w:ascii="Times New Roman"/>
        </w:rPr>
        <w:t>推動內部品質稽核，並追蹤缺失事項。</w:t>
      </w:r>
    </w:p>
    <w:p w14:paraId="48C72693" w14:textId="77777777" w:rsidR="002A5E11" w:rsidRPr="00122E32" w:rsidRDefault="002A5E11" w:rsidP="00CB2901">
      <w:pPr>
        <w:pStyle w:val="13"/>
        <w:rPr>
          <w:rFonts w:ascii="Times New Roman"/>
        </w:rPr>
      </w:pPr>
      <w:r w:rsidRPr="00122E32">
        <w:rPr>
          <w:rFonts w:ascii="Times New Roman"/>
        </w:rPr>
        <w:t>5.</w:t>
      </w:r>
      <w:r w:rsidRPr="00122E32">
        <w:rPr>
          <w:rFonts w:ascii="Times New Roman"/>
        </w:rPr>
        <w:t>施工期間各項材料之取樣與送驗及送審事項。</w:t>
      </w:r>
    </w:p>
    <w:p w14:paraId="1B1FC174" w14:textId="77777777" w:rsidR="002A5E11" w:rsidRPr="00122E32" w:rsidRDefault="002A5E11" w:rsidP="00CB2901">
      <w:pPr>
        <w:pStyle w:val="13"/>
        <w:rPr>
          <w:rFonts w:ascii="Times New Roman"/>
        </w:rPr>
      </w:pPr>
      <w:r w:rsidRPr="00122E32">
        <w:rPr>
          <w:rFonts w:ascii="Times New Roman"/>
        </w:rPr>
        <w:t>6.</w:t>
      </w:r>
      <w:r w:rsidRPr="00122E32">
        <w:rPr>
          <w:rFonts w:ascii="Times New Roman"/>
        </w:rPr>
        <w:t>試驗結果統計分析。</w:t>
      </w:r>
    </w:p>
    <w:p w14:paraId="2C4D2FC5" w14:textId="77777777" w:rsidR="002A5E11" w:rsidRPr="00122E32" w:rsidRDefault="002A5E11" w:rsidP="00CB2901">
      <w:pPr>
        <w:pStyle w:val="13"/>
        <w:rPr>
          <w:rFonts w:ascii="Times New Roman"/>
        </w:rPr>
      </w:pPr>
      <w:r w:rsidRPr="00122E32">
        <w:rPr>
          <w:rFonts w:ascii="Times New Roman"/>
        </w:rPr>
        <w:t>7.</w:t>
      </w:r>
      <w:r w:rsidRPr="00122E32">
        <w:rPr>
          <w:rFonts w:ascii="Times New Roman"/>
        </w:rPr>
        <w:t>執行所有品管業務。</w:t>
      </w:r>
    </w:p>
    <w:p w14:paraId="282E6DFD" w14:textId="77777777" w:rsidR="002A5E11" w:rsidRPr="00122E32" w:rsidRDefault="002A5E11" w:rsidP="00CB2901">
      <w:pPr>
        <w:pStyle w:val="13"/>
        <w:rPr>
          <w:rFonts w:ascii="Times New Roman"/>
        </w:rPr>
      </w:pPr>
      <w:r w:rsidRPr="00122E32">
        <w:rPr>
          <w:rFonts w:ascii="Times New Roman"/>
        </w:rPr>
        <w:t>8.</w:t>
      </w:r>
      <w:r w:rsidRPr="00122E32">
        <w:rPr>
          <w:rFonts w:ascii="Times New Roman"/>
        </w:rPr>
        <w:t>辦理施工品質查核。</w:t>
      </w:r>
    </w:p>
    <w:p w14:paraId="183E3916" w14:textId="77777777" w:rsidR="002A5E11" w:rsidRPr="00122E32" w:rsidRDefault="002A5E11" w:rsidP="00716C49">
      <w:pPr>
        <w:pStyle w:val="aff"/>
        <w:rPr>
          <w:rFonts w:eastAsia="BiauKai"/>
        </w:rPr>
      </w:pPr>
      <w:bookmarkStart w:id="31" w:name="_Toc508958488"/>
      <w:r w:rsidRPr="00122E32">
        <w:rPr>
          <w:rFonts w:eastAsia="BiauKai"/>
        </w:rPr>
        <w:t>(</w:t>
      </w:r>
      <w:r w:rsidRPr="00122E32">
        <w:rPr>
          <w:rFonts w:eastAsia="BiauKai"/>
        </w:rPr>
        <w:t>四</w:t>
      </w:r>
      <w:r w:rsidRPr="00122E32">
        <w:rPr>
          <w:rFonts w:eastAsia="BiauKai"/>
        </w:rPr>
        <w:t>)</w:t>
      </w:r>
      <w:r w:rsidRPr="00122E32">
        <w:rPr>
          <w:rFonts w:eastAsia="BiauKai"/>
        </w:rPr>
        <w:t>安衛管理員</w:t>
      </w:r>
      <w:bookmarkEnd w:id="31"/>
    </w:p>
    <w:p w14:paraId="2620C0FC" w14:textId="77777777" w:rsidR="002A5E11" w:rsidRPr="00122E32" w:rsidRDefault="002A5E11" w:rsidP="00CB2901">
      <w:pPr>
        <w:pStyle w:val="13"/>
        <w:rPr>
          <w:rFonts w:ascii="Times New Roman"/>
        </w:rPr>
      </w:pPr>
      <w:r w:rsidRPr="00122E32">
        <w:rPr>
          <w:rFonts w:ascii="Times New Roman"/>
        </w:rPr>
        <w:t>1.</w:t>
      </w:r>
      <w:r w:rsidRPr="00122E32">
        <w:rPr>
          <w:rFonts w:ascii="Times New Roman"/>
        </w:rPr>
        <w:t>協助成立或加入工地安全衛生協議組織，並做成紀錄。</w:t>
      </w:r>
    </w:p>
    <w:p w14:paraId="51983BAB" w14:textId="77777777" w:rsidR="002A5E11" w:rsidRPr="00122E32" w:rsidRDefault="002A5E11" w:rsidP="00CB2901">
      <w:pPr>
        <w:pStyle w:val="13"/>
        <w:rPr>
          <w:rFonts w:ascii="Times New Roman"/>
        </w:rPr>
      </w:pPr>
      <w:r w:rsidRPr="00122E32">
        <w:rPr>
          <w:rFonts w:ascii="Times New Roman"/>
        </w:rPr>
        <w:t>2.</w:t>
      </w:r>
      <w:r w:rsidRPr="00122E32">
        <w:rPr>
          <w:rFonts w:ascii="Times New Roman"/>
        </w:rPr>
        <w:t>開工後需辦理現場勞工之安全衛生教育訓練及宣導。</w:t>
      </w:r>
    </w:p>
    <w:p w14:paraId="5835EAD5" w14:textId="77777777" w:rsidR="002A5E11" w:rsidRPr="00122E32" w:rsidRDefault="002A5E11" w:rsidP="00CB2901">
      <w:pPr>
        <w:pStyle w:val="13"/>
        <w:rPr>
          <w:rFonts w:ascii="Times New Roman"/>
        </w:rPr>
      </w:pPr>
      <w:r w:rsidRPr="00122E32">
        <w:rPr>
          <w:rFonts w:ascii="Times New Roman"/>
        </w:rPr>
        <w:t>3.</w:t>
      </w:r>
      <w:r w:rsidRPr="00122E32">
        <w:rPr>
          <w:rFonts w:ascii="Times New Roman"/>
        </w:rPr>
        <w:t>規劃、督導工地安全衛生設施之檢點與作業環境測定。</w:t>
      </w:r>
    </w:p>
    <w:p w14:paraId="277ED3CF" w14:textId="77777777" w:rsidR="002A5E11" w:rsidRPr="00122E32" w:rsidRDefault="002A5E11" w:rsidP="00CB2901">
      <w:pPr>
        <w:pStyle w:val="13"/>
        <w:rPr>
          <w:rFonts w:ascii="Times New Roman"/>
        </w:rPr>
      </w:pPr>
      <w:r w:rsidRPr="00122E32">
        <w:rPr>
          <w:rFonts w:ascii="Times New Roman"/>
        </w:rPr>
        <w:t>4.</w:t>
      </w:r>
      <w:r w:rsidRPr="00122E32">
        <w:rPr>
          <w:rFonts w:ascii="Times New Roman"/>
        </w:rPr>
        <w:t>實施工地職業災害、緊急事故之調查及處理，填寫工安事故報告表。</w:t>
      </w:r>
    </w:p>
    <w:p w14:paraId="47906B4A" w14:textId="77777777" w:rsidR="002A5E11" w:rsidRPr="00122E32" w:rsidRDefault="002A5E11" w:rsidP="00CB2901">
      <w:pPr>
        <w:pStyle w:val="13"/>
        <w:rPr>
          <w:rFonts w:ascii="Times New Roman"/>
        </w:rPr>
      </w:pPr>
      <w:r w:rsidRPr="00122E32">
        <w:rPr>
          <w:rFonts w:ascii="Times New Roman"/>
        </w:rPr>
        <w:t>5.</w:t>
      </w:r>
      <w:r w:rsidRPr="00122E32">
        <w:rPr>
          <w:rFonts w:ascii="Times New Roman"/>
        </w:rPr>
        <w:t>擬訂工地之緊急應變計畫。</w:t>
      </w:r>
    </w:p>
    <w:p w14:paraId="0A70CD7A" w14:textId="77777777" w:rsidR="002A5E11" w:rsidRPr="00122E32" w:rsidRDefault="002A5E11" w:rsidP="00CB2901">
      <w:pPr>
        <w:pStyle w:val="13"/>
        <w:rPr>
          <w:rFonts w:ascii="Times New Roman"/>
        </w:rPr>
      </w:pPr>
      <w:r w:rsidRPr="00122E32">
        <w:rPr>
          <w:rFonts w:ascii="Times New Roman"/>
        </w:rPr>
        <w:t>6.</w:t>
      </w:r>
      <w:r w:rsidRPr="00122E32">
        <w:rPr>
          <w:rFonts w:ascii="Times New Roman"/>
        </w:rPr>
        <w:t>向施工所提供有關勞工安全衛生管理資料及建議。</w:t>
      </w:r>
    </w:p>
    <w:p w14:paraId="248781C3" w14:textId="77777777" w:rsidR="002A5E11" w:rsidRPr="00122E32" w:rsidRDefault="002A5E11" w:rsidP="00CB2901">
      <w:pPr>
        <w:pStyle w:val="13"/>
        <w:rPr>
          <w:rFonts w:ascii="Times New Roman"/>
        </w:rPr>
      </w:pPr>
      <w:r w:rsidRPr="00122E32">
        <w:rPr>
          <w:rFonts w:ascii="Times New Roman"/>
        </w:rPr>
        <w:t>7.</w:t>
      </w:r>
      <w:r w:rsidRPr="00122E32">
        <w:rPr>
          <w:rFonts w:ascii="Times New Roman"/>
        </w:rPr>
        <w:t>其他有關工地勞工安全衛生管理事項。</w:t>
      </w:r>
    </w:p>
    <w:p w14:paraId="7D89D168" w14:textId="77777777" w:rsidR="002A5E11" w:rsidRPr="00122E32" w:rsidRDefault="009C7BCD" w:rsidP="00716C49">
      <w:pPr>
        <w:pStyle w:val="aff"/>
        <w:rPr>
          <w:rFonts w:eastAsia="BiauKai"/>
        </w:rPr>
      </w:pPr>
      <w:bookmarkStart w:id="32" w:name="_Toc508958489"/>
      <w:r w:rsidRPr="00122E32">
        <w:rPr>
          <w:rFonts w:eastAsia="BiauKai"/>
        </w:rPr>
        <w:lastRenderedPageBreak/>
        <w:t>(</w:t>
      </w:r>
      <w:r w:rsidRPr="00122E32">
        <w:rPr>
          <w:rFonts w:eastAsia="BiauKai"/>
        </w:rPr>
        <w:t>五</w:t>
      </w:r>
      <w:r w:rsidRPr="00122E32">
        <w:rPr>
          <w:rFonts w:eastAsia="BiauKai"/>
        </w:rPr>
        <w:t>)</w:t>
      </w:r>
      <w:r w:rsidRPr="00122E32">
        <w:rPr>
          <w:rFonts w:eastAsia="BiauKai"/>
        </w:rPr>
        <w:t>工程協力商</w:t>
      </w:r>
      <w:bookmarkEnd w:id="32"/>
    </w:p>
    <w:p w14:paraId="2B336C22" w14:textId="77777777" w:rsidR="009C7BCD" w:rsidRPr="00122E32" w:rsidRDefault="009C7BCD" w:rsidP="00372904">
      <w:pPr>
        <w:pStyle w:val="aff1"/>
        <w:rPr>
          <w:rFonts w:eastAsia="BiauKai"/>
        </w:rPr>
      </w:pPr>
      <w:r w:rsidRPr="00122E32">
        <w:rPr>
          <w:rFonts w:eastAsia="BiauKai"/>
        </w:rPr>
        <w:t>負責現場施工，包括：儀錶之定位安裝、控制盤組立安裝、管線配置、系統整合等現場工程事宜。</w:t>
      </w:r>
    </w:p>
    <w:p w14:paraId="6EC816CF" w14:textId="77777777" w:rsidR="007B05E1" w:rsidRPr="00122E32" w:rsidRDefault="009C7BCD" w:rsidP="00665C8D">
      <w:pPr>
        <w:pStyle w:val="afa"/>
        <w:rPr>
          <w:rFonts w:eastAsia="BiauKai"/>
        </w:rPr>
      </w:pPr>
      <w:bookmarkStart w:id="33" w:name="_Toc508958490"/>
      <w:r w:rsidRPr="00122E32">
        <w:rPr>
          <w:rFonts w:eastAsia="BiauKai"/>
        </w:rPr>
        <w:t>三</w:t>
      </w:r>
      <w:r w:rsidR="007B05E1" w:rsidRPr="00122E32">
        <w:rPr>
          <w:rFonts w:eastAsia="BiauKai"/>
        </w:rPr>
        <w:t>、</w:t>
      </w:r>
      <w:r w:rsidR="00311C77" w:rsidRPr="00122E32">
        <w:rPr>
          <w:rFonts w:eastAsia="BiauKai"/>
        </w:rPr>
        <w:t>主要施工機具與設備</w:t>
      </w:r>
      <w:bookmarkEnd w:id="33"/>
    </w:p>
    <w:p w14:paraId="0D2007D3" w14:textId="77777777" w:rsidR="00BF0357" w:rsidRPr="00122E32" w:rsidRDefault="00BF0357" w:rsidP="001B61C8">
      <w:pPr>
        <w:pStyle w:val="afe"/>
        <w:rPr>
          <w:rFonts w:eastAsia="BiauKai"/>
        </w:rPr>
      </w:pPr>
      <w:r w:rsidRPr="00122E32">
        <w:rPr>
          <w:rFonts w:eastAsia="BiauKai"/>
        </w:rPr>
        <w:t>電動油壓壓接鉗</w:t>
      </w:r>
      <w:r w:rsidR="00CB2901" w:rsidRPr="00122E32">
        <w:rPr>
          <w:rFonts w:eastAsia="BiauKai"/>
        </w:rPr>
        <w:t>、</w:t>
      </w:r>
      <w:r w:rsidRPr="00122E32">
        <w:rPr>
          <w:rFonts w:eastAsia="BiauKai"/>
        </w:rPr>
        <w:t>手提式壓接鉗、拉線機</w:t>
      </w:r>
      <w:r w:rsidR="00CB2901" w:rsidRPr="00122E32">
        <w:rPr>
          <w:rFonts w:eastAsia="BiauKai"/>
        </w:rPr>
        <w:t>、</w:t>
      </w:r>
      <w:r w:rsidRPr="00122E32">
        <w:rPr>
          <w:rFonts w:eastAsia="BiauKai"/>
        </w:rPr>
        <w:t>電纜線剪、水平測量尺、手推式油壓拖板車、油壓千斤頂</w:t>
      </w:r>
      <w:r w:rsidR="00CB2901" w:rsidRPr="00122E32">
        <w:rPr>
          <w:rFonts w:eastAsia="BiauKai"/>
        </w:rPr>
        <w:t>、</w:t>
      </w:r>
      <w:r w:rsidRPr="00122E32">
        <w:rPr>
          <w:rFonts w:eastAsia="BiauKai"/>
        </w:rPr>
        <w:t>固定式板手、活動板手、微動調整板手、隨手工具等。</w:t>
      </w:r>
    </w:p>
    <w:p w14:paraId="20D8F09D" w14:textId="77777777" w:rsidR="00BF0357" w:rsidRPr="00122E32" w:rsidRDefault="00BF0357" w:rsidP="00CB2901">
      <w:pPr>
        <w:pStyle w:val="13"/>
        <w:rPr>
          <w:rFonts w:ascii="Times New Roman"/>
        </w:rPr>
      </w:pPr>
    </w:p>
    <w:p w14:paraId="3D936B09" w14:textId="77777777" w:rsidR="00BF0357" w:rsidRPr="00122E32" w:rsidRDefault="00BF0357" w:rsidP="00665C8D">
      <w:pPr>
        <w:pStyle w:val="afa"/>
        <w:rPr>
          <w:rFonts w:eastAsia="BiauKai"/>
        </w:rPr>
      </w:pPr>
    </w:p>
    <w:p w14:paraId="5B7E145B" w14:textId="77777777" w:rsidR="00BF0357" w:rsidRPr="00122E32" w:rsidRDefault="00BF0357">
      <w:pPr>
        <w:widowControl/>
        <w:autoSpaceDE/>
        <w:autoSpaceDN/>
        <w:adjustRightInd/>
        <w:spacing w:before="0" w:line="240" w:lineRule="auto"/>
        <w:rPr>
          <w:rFonts w:ascii="Times New Roman" w:eastAsia="BiauKai" w:cs="Times New Roman"/>
        </w:rPr>
      </w:pPr>
      <w:r w:rsidRPr="00122E32">
        <w:rPr>
          <w:rFonts w:ascii="Times New Roman" w:eastAsia="BiauKai" w:cs="Times New Roman"/>
        </w:rPr>
        <w:br w:type="page"/>
      </w:r>
    </w:p>
    <w:p w14:paraId="0EDFC9F8" w14:textId="77777777" w:rsidR="007B05E1" w:rsidRPr="00122E32" w:rsidRDefault="009C7BCD" w:rsidP="00665C8D">
      <w:pPr>
        <w:pStyle w:val="afa"/>
        <w:rPr>
          <w:rFonts w:eastAsia="BiauKai"/>
        </w:rPr>
      </w:pPr>
      <w:bookmarkStart w:id="34" w:name="_Toc508958491"/>
      <w:r w:rsidRPr="00122E32">
        <w:rPr>
          <w:rFonts w:eastAsia="BiauKai"/>
        </w:rPr>
        <w:lastRenderedPageBreak/>
        <w:t>四</w:t>
      </w:r>
      <w:r w:rsidR="007B05E1" w:rsidRPr="00122E32">
        <w:rPr>
          <w:rFonts w:eastAsia="BiauKai"/>
        </w:rPr>
        <w:t>、</w:t>
      </w:r>
      <w:r w:rsidR="00311C77" w:rsidRPr="00122E32">
        <w:rPr>
          <w:rFonts w:eastAsia="BiauKai"/>
        </w:rPr>
        <w:t>整體施工程序</w:t>
      </w:r>
      <w:bookmarkEnd w:id="34"/>
    </w:p>
    <w:p w14:paraId="3A53D994" w14:textId="77777777" w:rsidR="004D05C5" w:rsidRPr="00122E32" w:rsidRDefault="004D05C5" w:rsidP="004D05C5">
      <w:pPr>
        <w:pStyle w:val="aff"/>
        <w:rPr>
          <w:rFonts w:eastAsia="BiauKai"/>
        </w:rPr>
      </w:pPr>
      <w:bookmarkStart w:id="35" w:name="_Toc338060315"/>
      <w:bookmarkStart w:id="36" w:name="_Toc508958492"/>
      <w:r w:rsidRPr="00122E32">
        <w:rPr>
          <w:rFonts w:eastAsia="BiauKai"/>
        </w:rPr>
        <w:t>(</w:t>
      </w:r>
      <w:r w:rsidRPr="00122E32">
        <w:rPr>
          <w:rFonts w:eastAsia="BiauKai"/>
        </w:rPr>
        <w:t>ㄧ</w:t>
      </w:r>
      <w:r w:rsidRPr="00122E32">
        <w:rPr>
          <w:rFonts w:eastAsia="BiauKai"/>
        </w:rPr>
        <w:t>)</w:t>
      </w:r>
      <w:r w:rsidRPr="00122E32">
        <w:rPr>
          <w:rFonts w:eastAsia="BiauKai"/>
        </w:rPr>
        <w:t>電纜安裝</w:t>
      </w:r>
      <w:bookmarkEnd w:id="35"/>
      <w:bookmarkEnd w:id="36"/>
    </w:p>
    <w:p w14:paraId="3DCEDC3B" w14:textId="77777777" w:rsidR="004D05C5" w:rsidRPr="00122E32" w:rsidRDefault="004D05C5" w:rsidP="004D05C5">
      <w:pPr>
        <w:pStyle w:val="13"/>
        <w:rPr>
          <w:rFonts w:ascii="Times New Roman"/>
        </w:rPr>
      </w:pPr>
      <w:r w:rsidRPr="00122E32">
        <w:rPr>
          <w:rFonts w:ascii="Times New Roman"/>
        </w:rPr>
        <w:t>1.</w:t>
      </w:r>
      <w:r w:rsidRPr="00122E32">
        <w:rPr>
          <w:rFonts w:ascii="Times New Roman"/>
        </w:rPr>
        <w:t>施工步驟</w:t>
      </w:r>
    </w:p>
    <w:p w14:paraId="43E398A1" w14:textId="77777777" w:rsidR="004D05C5" w:rsidRPr="00122E32" w:rsidRDefault="004D05C5" w:rsidP="004D05C5">
      <w:pPr>
        <w:pStyle w:val="14"/>
      </w:pPr>
      <w:r w:rsidRPr="00122E32">
        <w:t>(1)</w:t>
      </w:r>
      <w:r w:rsidRPr="00122E32">
        <w:t>施工前應按工程圖面至現場詳細勘查位置、電纜鋪設途徑及起訖點。電纜鋪設時，應依施工圖之資料據以鋪設，但其中所列之長度預估值，僅供施工參考，依照實際丈量長度為基準，每條電纜兩端須預留適當長度以供將來銜接設備用。</w:t>
      </w:r>
    </w:p>
    <w:p w14:paraId="0D632020" w14:textId="77777777" w:rsidR="004D05C5" w:rsidRPr="00122E32" w:rsidRDefault="004D05C5" w:rsidP="004D05C5">
      <w:pPr>
        <w:pStyle w:val="14"/>
      </w:pPr>
      <w:r w:rsidRPr="00122E32">
        <w:t>(2)</w:t>
      </w:r>
      <w:r w:rsidRPr="00122E32">
        <w:t>電纜必須整軸鋪設，待鋪完成後，按實際所須長度剪裁，電纜剪切後應以膠帶將切口妥為包紮，以防水氣滲入，鋪設過程中及搬運時，必須特別注意電纜安全不可踐踏電纜，不得有電纜受損情形發生。</w:t>
      </w:r>
    </w:p>
    <w:p w14:paraId="2ED4119D" w14:textId="77777777" w:rsidR="004D05C5" w:rsidRPr="00122E32" w:rsidRDefault="004D05C5" w:rsidP="004D05C5">
      <w:pPr>
        <w:pStyle w:val="14"/>
      </w:pPr>
      <w:r w:rsidRPr="00122E32">
        <w:t>(3)</w:t>
      </w:r>
      <w:r w:rsidRPr="00122E32">
        <w:t>電纜拉設時其曲率半徑不得小於下列所示：</w:t>
      </w:r>
    </w:p>
    <w:p w14:paraId="18B49166" w14:textId="77777777" w:rsidR="004D05C5" w:rsidRPr="00122E32" w:rsidRDefault="004D05C5" w:rsidP="004D05C5">
      <w:pPr>
        <w:pStyle w:val="14"/>
      </w:pPr>
      <w:r w:rsidRPr="00122E32">
        <w:t xml:space="preserve">  </w:t>
      </w:r>
      <w:r w:rsidRPr="00122E32">
        <w:t>曲率半徑＝電纜外徑</w:t>
      </w:r>
      <w:r w:rsidRPr="00122E32">
        <w:t>×</w:t>
      </w:r>
      <w:r w:rsidRPr="00122E32">
        <w:t>倍數</w:t>
      </w:r>
    </w:p>
    <w:p w14:paraId="623AB5F7" w14:textId="77777777" w:rsidR="004D05C5" w:rsidRPr="00122E32" w:rsidRDefault="004D05C5" w:rsidP="004D05C5">
      <w:pPr>
        <w:pStyle w:val="14"/>
      </w:pPr>
      <w:r w:rsidRPr="00122E32">
        <w:t xml:space="preserve"> </w:t>
      </w:r>
      <w:r w:rsidRPr="00122E32">
        <w:t>（</w:t>
      </w:r>
      <w:r w:rsidRPr="00122E32">
        <w:t>8KV</w:t>
      </w:r>
      <w:r w:rsidRPr="00122E32">
        <w:t>級電纜倍數：</w:t>
      </w:r>
      <w:r w:rsidRPr="00122E32">
        <w:t>12; 600V</w:t>
      </w:r>
      <w:r w:rsidRPr="00122E32">
        <w:t>級電纜倍數：</w:t>
      </w:r>
      <w:r w:rsidRPr="00122E32">
        <w:t>8</w:t>
      </w:r>
      <w:r w:rsidRPr="00122E32">
        <w:t>）</w:t>
      </w:r>
    </w:p>
    <w:p w14:paraId="0163C29D" w14:textId="77777777" w:rsidR="004D05C5" w:rsidRPr="00122E32" w:rsidRDefault="004D05C5" w:rsidP="004D05C5">
      <w:pPr>
        <w:pStyle w:val="14"/>
      </w:pPr>
      <w:r w:rsidRPr="00122E32">
        <w:t>(4)</w:t>
      </w:r>
      <w:r w:rsidRPr="00122E32">
        <w:t>施工中遇到已受電之開關箱、電盤或其他設備，應謹慎施工。</w:t>
      </w:r>
    </w:p>
    <w:p w14:paraId="6B2DBA81" w14:textId="77777777" w:rsidR="004D05C5" w:rsidRPr="00122E32" w:rsidRDefault="004D05C5" w:rsidP="004D05C5">
      <w:pPr>
        <w:pStyle w:val="14"/>
      </w:pPr>
      <w:r w:rsidRPr="00122E32">
        <w:t>(5)</w:t>
      </w:r>
      <w:r w:rsidRPr="00122E32">
        <w:t>電纜鋪設拉線時如發現電纜外被或絕緣已有損傷時，應立即裹覆包紮處理並做絕緣測試，其絕緣須達合乎要求方可繼續鋪設。</w:t>
      </w:r>
    </w:p>
    <w:p w14:paraId="5458CCEA" w14:textId="77777777" w:rsidR="004D05C5" w:rsidRPr="00122E32" w:rsidRDefault="004D05C5" w:rsidP="004D05C5">
      <w:pPr>
        <w:pStyle w:val="14"/>
      </w:pPr>
      <w:r w:rsidRPr="00122E32">
        <w:t>(6)</w:t>
      </w:r>
      <w:r w:rsidRPr="00122E32">
        <w:t>電纜鋪設拉線施工期間，須注意避免電纜因拉線機械造成電纜損傷。</w:t>
      </w:r>
    </w:p>
    <w:p w14:paraId="6DBA2185" w14:textId="77777777" w:rsidR="004D05C5" w:rsidRPr="00122E32" w:rsidRDefault="004D05C5" w:rsidP="004D05C5">
      <w:pPr>
        <w:pStyle w:val="14"/>
      </w:pPr>
      <w:r w:rsidRPr="00122E32">
        <w:t>(7)</w:t>
      </w:r>
      <w:r w:rsidRPr="00122E32">
        <w:t>整軸電線和電纜解開或回捲時應緩慢地施行，以免猛然彎曲時傷及絕緣或遮蔽，並應避免重覆地彎曲。</w:t>
      </w:r>
    </w:p>
    <w:p w14:paraId="18A4D677" w14:textId="77777777" w:rsidR="004D05C5" w:rsidRPr="00122E32" w:rsidRDefault="004D05C5" w:rsidP="004D05C5">
      <w:pPr>
        <w:pStyle w:val="14"/>
      </w:pPr>
      <w:r w:rsidRPr="00122E32">
        <w:lastRenderedPageBreak/>
        <w:t>(8)</w:t>
      </w:r>
      <w:r w:rsidRPr="00122E32">
        <w:t>每條單心電力電纜每鋪設一條，除立即於其兩端繫上號碼牌外，並應將其兩端以</w:t>
      </w:r>
      <w:r w:rsidRPr="00122E32">
        <w:t>PVC</w:t>
      </w:r>
      <w:r w:rsidRPr="00122E32">
        <w:t>色帶（不同顏色帶）紮敷以資識別，中性線一律使用白色，接地線則使用綠色，同極之導線必須保持相同顏色。</w:t>
      </w:r>
    </w:p>
    <w:p w14:paraId="06C4637C" w14:textId="77777777" w:rsidR="004D05C5" w:rsidRPr="00122E32" w:rsidRDefault="004D05C5" w:rsidP="004D05C5">
      <w:pPr>
        <w:pStyle w:val="14"/>
      </w:pPr>
      <w:r w:rsidRPr="00122E32">
        <w:t>(9)</w:t>
      </w:r>
      <w:r w:rsidRPr="00122E32">
        <w:t>電纜托架垂直鋪設之電纜，至少須每隔</w:t>
      </w:r>
      <w:r w:rsidRPr="00122E32">
        <w:t>1</w:t>
      </w:r>
      <w:r w:rsidRPr="00122E32">
        <w:t>公尺以電纜紮帶綁紮於電纜托架上，且務必排列整齊美觀，水平鋪設時，則每隔</w:t>
      </w:r>
      <w:r w:rsidRPr="00122E32">
        <w:t>2</w:t>
      </w:r>
      <w:r w:rsidRPr="00122E32">
        <w:t>公尺綁紮，轉彎前後兩點處均須綁紮。</w:t>
      </w:r>
    </w:p>
    <w:p w14:paraId="37292DC4" w14:textId="77777777" w:rsidR="004D05C5" w:rsidRPr="00122E32" w:rsidRDefault="004D05C5" w:rsidP="004D05C5">
      <w:pPr>
        <w:pStyle w:val="14"/>
      </w:pPr>
      <w:r w:rsidRPr="00122E32">
        <w:t>(10)</w:t>
      </w:r>
      <w:r w:rsidRPr="00122E32">
        <w:t>電纜鋪設時，非經甲方同意不得任意剪斷銜接，電纜鋪設完成剪斷後兩端應隨即包紮膠布，每條電纜並繫上實際長度（單位公尺）之標示紮線帶。</w:t>
      </w:r>
    </w:p>
    <w:p w14:paraId="41CD8801" w14:textId="77777777" w:rsidR="004D05C5" w:rsidRPr="00122E32" w:rsidRDefault="004D05C5" w:rsidP="004D05C5">
      <w:pPr>
        <w:pStyle w:val="14"/>
      </w:pPr>
      <w:r w:rsidRPr="00122E32">
        <w:t>(11)</w:t>
      </w:r>
      <w:r w:rsidRPr="00122E32">
        <w:t>電纜</w:t>
      </w:r>
      <w:r w:rsidRPr="00122E32">
        <w:t>(</w:t>
      </w:r>
      <w:r w:rsidRPr="00122E32">
        <w:t>線</w:t>
      </w:r>
      <w:r w:rsidRPr="00122E32">
        <w:t>)</w:t>
      </w:r>
      <w:r w:rsidRPr="00122E32">
        <w:t>鋪設完成後，須主動會同甲方檢驗人員執行導通及絕緣測試並作成記錄，經甲方簽認後送甲方備查。</w:t>
      </w:r>
    </w:p>
    <w:p w14:paraId="04E75300" w14:textId="77777777" w:rsidR="004D05C5" w:rsidRPr="00122E32" w:rsidRDefault="004D05C5" w:rsidP="004D05C5">
      <w:pPr>
        <w:pStyle w:val="14"/>
      </w:pPr>
      <w:r w:rsidRPr="00122E32">
        <w:t>(12)</w:t>
      </w:r>
      <w:r w:rsidRPr="00122E32">
        <w:t>檢驗及測試</w:t>
      </w:r>
    </w:p>
    <w:p w14:paraId="3967E92A" w14:textId="77777777" w:rsidR="004D05C5" w:rsidRPr="00122E32" w:rsidRDefault="004D05C5" w:rsidP="004D05C5">
      <w:pPr>
        <w:pStyle w:val="14"/>
      </w:pPr>
      <w:r w:rsidRPr="00122E32">
        <w:t>檢驗及測試應包括：</w:t>
      </w:r>
      <w:r w:rsidRPr="00122E32">
        <w:t>a.</w:t>
      </w:r>
      <w:r w:rsidRPr="00122E32">
        <w:t>絕緣測試</w:t>
      </w:r>
      <w:r w:rsidRPr="00122E32">
        <w:t>; b.</w:t>
      </w:r>
      <w:r w:rsidRPr="00122E32">
        <w:t>導通測試</w:t>
      </w:r>
      <w:r w:rsidRPr="00122E32">
        <w:t>; c.</w:t>
      </w:r>
      <w:r w:rsidRPr="00122E32">
        <w:t>回路檢查</w:t>
      </w:r>
      <w:r w:rsidRPr="00122E32">
        <w:t xml:space="preserve">; d. </w:t>
      </w:r>
      <w:r w:rsidRPr="00122E32">
        <w:t>鋪設是否整齊。</w:t>
      </w:r>
    </w:p>
    <w:p w14:paraId="6268B2A4" w14:textId="77777777" w:rsidR="004D05C5" w:rsidRPr="00122E32" w:rsidRDefault="004D05C5" w:rsidP="004D05C5">
      <w:pPr>
        <w:widowControl/>
        <w:autoSpaceDE/>
        <w:autoSpaceDN/>
        <w:adjustRightInd/>
        <w:spacing w:before="0" w:line="240" w:lineRule="auto"/>
        <w:rPr>
          <w:rFonts w:ascii="Times New Roman" w:eastAsia="BiauKai" w:cs="Times New Roman"/>
          <w:noProof/>
          <w:szCs w:val="24"/>
        </w:rPr>
      </w:pPr>
      <w:r w:rsidRPr="00122E32">
        <w:rPr>
          <w:rFonts w:ascii="Times New Roman" w:eastAsia="BiauKai" w:cs="Times New Roman"/>
        </w:rPr>
        <w:br w:type="page"/>
      </w:r>
    </w:p>
    <w:p w14:paraId="659A3B3B" w14:textId="77777777" w:rsidR="004D05C5" w:rsidRPr="00122E32" w:rsidRDefault="004D05C5" w:rsidP="004D05C5">
      <w:pPr>
        <w:pStyle w:val="13"/>
        <w:rPr>
          <w:rFonts w:ascii="Times New Roman"/>
        </w:rPr>
      </w:pPr>
      <w:r w:rsidRPr="00122E32">
        <w:rPr>
          <w:rFonts w:ascii="Times New Roman"/>
        </w:rPr>
        <w:lastRenderedPageBreak/>
        <w:t>2.</w:t>
      </w:r>
      <w:r w:rsidRPr="00122E32">
        <w:rPr>
          <w:rFonts w:ascii="Times New Roman"/>
        </w:rPr>
        <w:t>施工方法</w:t>
      </w:r>
    </w:p>
    <w:p w14:paraId="68DF37B9" w14:textId="77777777" w:rsidR="004D05C5" w:rsidRPr="00122E32" w:rsidRDefault="004D05C5" w:rsidP="004D05C5">
      <w:pPr>
        <w:pStyle w:val="14"/>
      </w:pPr>
      <w:r w:rsidRPr="00122E32">
        <w:t>(1)</w:t>
      </w:r>
      <w:r w:rsidRPr="00122E32">
        <w:t>除圖面另有註明外，動力設備分路導線其最小線徑不得小於</w:t>
      </w:r>
      <w:r w:rsidRPr="00122E32">
        <w:t>3.5</w:t>
      </w:r>
      <w:r w:rsidRPr="00122E32">
        <w:t>平方公厘，控制導線線徑不得小於</w:t>
      </w:r>
      <w:r w:rsidRPr="00122E32">
        <w:t>2.0</w:t>
      </w:r>
      <w:r w:rsidRPr="00122E32">
        <w:t>平方公厘。</w:t>
      </w:r>
    </w:p>
    <w:p w14:paraId="5669A69F" w14:textId="77777777" w:rsidR="004D05C5" w:rsidRPr="00122E32" w:rsidRDefault="004D05C5" w:rsidP="004D05C5">
      <w:pPr>
        <w:pStyle w:val="14"/>
      </w:pPr>
      <w:r w:rsidRPr="00122E32">
        <w:t>(2)</w:t>
      </w:r>
      <w:r w:rsidRPr="00122E32">
        <w:t>所有電線電纜除設備電源端以及在接線箱</w:t>
      </w:r>
      <w:r w:rsidRPr="00122E32">
        <w:t>(Junction Box)</w:t>
      </w:r>
      <w:r w:rsidRPr="00122E32">
        <w:t>內必要之接線外，所有金屬導管內不得有任何接續之處。而導線連接時，必須先將銅線用砂布磨光或拭淨方得連接。所有絞線之接合，無論延長或分岐，均採用複捲法或銅製彈簧接頭</w:t>
      </w:r>
      <w:r w:rsidRPr="00122E32">
        <w:t>(</w:t>
      </w:r>
      <w:r w:rsidRPr="00122E32">
        <w:t>外覆</w:t>
      </w:r>
      <w:r w:rsidRPr="00122E32">
        <w:t>PVC</w:t>
      </w:r>
      <w:r w:rsidRPr="00122E32">
        <w:t>絕緣套</w:t>
      </w:r>
      <w:r w:rsidRPr="00122E32">
        <w:t>)</w:t>
      </w:r>
      <w:r w:rsidRPr="00122E32">
        <w:t>或壓接型接線端子。</w:t>
      </w:r>
      <w:r w:rsidRPr="00122E32">
        <w:t xml:space="preserve"> </w:t>
      </w:r>
    </w:p>
    <w:p w14:paraId="2E2A099D" w14:textId="77777777" w:rsidR="004D05C5" w:rsidRPr="00122E32" w:rsidRDefault="004D05C5" w:rsidP="004D05C5">
      <w:pPr>
        <w:pStyle w:val="14"/>
      </w:pPr>
      <w:r w:rsidRPr="00122E32">
        <w:t>(3)</w:t>
      </w:r>
      <w:r w:rsidRPr="00122E32">
        <w:t>管內導線連接或分岐時，應裝用連接匣，且儘量將該匣裝設於容易檢視之處。</w:t>
      </w:r>
    </w:p>
    <w:p w14:paraId="1DBF9C70" w14:textId="77777777" w:rsidR="004D05C5" w:rsidRPr="00122E32" w:rsidRDefault="004D05C5" w:rsidP="004D05C5">
      <w:pPr>
        <w:pStyle w:val="14"/>
      </w:pPr>
      <w:r w:rsidRPr="00122E32">
        <w:t>(4)</w:t>
      </w:r>
      <w:r w:rsidRPr="00122E32">
        <w:t>所有導線之連接部份須用絕緣帶纏繞，以免與鋪設面接觸。絕緣帶之絕緣等級須等於或大於導線絕緣材料之絕緣等級。纏繞時應儘量與原導線之大小一致，並就絕緣帶寬度之二分之一處重覆交纏四層，且掩護原導線之包皮</w:t>
      </w:r>
      <w:r w:rsidRPr="00122E32">
        <w:t>15</w:t>
      </w:r>
      <w:r w:rsidRPr="00122E32">
        <w:t>公釐以上。</w:t>
      </w:r>
    </w:p>
    <w:p w14:paraId="5AE12457" w14:textId="77777777" w:rsidR="004D05C5" w:rsidRPr="00122E32" w:rsidRDefault="004D05C5" w:rsidP="004D05C5">
      <w:pPr>
        <w:pStyle w:val="14"/>
      </w:pPr>
      <w:r w:rsidRPr="00122E32">
        <w:t>(5)</w:t>
      </w:r>
      <w:r w:rsidRPr="00122E32">
        <w:t>所有導線必須以線碼</w:t>
      </w:r>
      <w:r w:rsidRPr="00122E32">
        <w:t>(Wire Mark)</w:t>
      </w:r>
      <w:r w:rsidRPr="00122E32">
        <w:t>加以標誌，以利日後點檢與維護。中性線一律使用白色，接地線使用綠色，同極之導線必須保持相同顏色。</w:t>
      </w:r>
    </w:p>
    <w:p w14:paraId="0A3C0B87" w14:textId="77777777" w:rsidR="004D05C5" w:rsidRPr="00122E32" w:rsidRDefault="004D05C5" w:rsidP="004D05C5">
      <w:pPr>
        <w:pStyle w:val="14"/>
      </w:pPr>
      <w:r w:rsidRPr="00122E32">
        <w:t>(6)</w:t>
      </w:r>
      <w:r w:rsidRPr="00122E32">
        <w:t>施工期間應力求避免電線和電纜的機械損傷。整軸電線和電纜解開或回捲時應緩慢地施行，以免猛然彎曲時傷及絕緣或遮蔽，並應避免重覆地彎曲。導線拉入導線管內時，得使用拉線膏以利施工</w:t>
      </w:r>
      <w:r w:rsidRPr="00122E32">
        <w:t>(Wire Pulling Lubricant)</w:t>
      </w:r>
      <w:r w:rsidRPr="00122E32">
        <w:t>，但不得使用油脂等物，以免傷及電線和電纜之絕緣。同一金屬管內的若干電線和電纜，於拉線</w:t>
      </w:r>
      <w:r w:rsidRPr="00122E32">
        <w:lastRenderedPageBreak/>
        <w:t>時須同時進行。當電線或電纜穿入導線管時應採取各種保護措施，如設立電線電纜捲筒或捲盤，以便電線電纜儘可能直接對準穿入導線管中，而將改變方向或彎曲數減至最少。電纜拉設時，做好必要警示標識，避免電纜攤開待拉設時，遭受外物碰傷或車輛壓傷，增加日後維修之困擾。</w:t>
      </w:r>
    </w:p>
    <w:p w14:paraId="3C92FF6D" w14:textId="77777777" w:rsidR="004D05C5" w:rsidRPr="00122E32" w:rsidRDefault="004D05C5" w:rsidP="004D05C5">
      <w:pPr>
        <w:pStyle w:val="14"/>
      </w:pPr>
      <w:r w:rsidRPr="00122E32">
        <w:t>(7)600V</w:t>
      </w:r>
      <w:r w:rsidRPr="00122E32">
        <w:t>以下低壓電力</w:t>
      </w:r>
      <w:r w:rsidRPr="00122E32">
        <w:t>/</w:t>
      </w:r>
      <w:r w:rsidRPr="00122E32">
        <w:t>控制</w:t>
      </w:r>
      <w:r w:rsidRPr="00122E32">
        <w:t>/</w:t>
      </w:r>
      <w:r w:rsidRPr="00122E32">
        <w:t>儀用電纜彎曲時，不可損傷其絕緣，其彎曲處內側半徑為電纜外徑之八倍以上為原則，</w:t>
      </w:r>
      <w:r w:rsidRPr="00122E32">
        <w:t>8KV(</w:t>
      </w:r>
      <w:r w:rsidRPr="00122E32">
        <w:t>含及以上</w:t>
      </w:r>
      <w:r w:rsidRPr="00122E32">
        <w:t>)</w:t>
      </w:r>
      <w:r w:rsidRPr="00122E32">
        <w:t>電纜為</w:t>
      </w:r>
      <w:r w:rsidRPr="00122E32">
        <w:t>12</w:t>
      </w:r>
      <w:r w:rsidRPr="00122E32">
        <w:t>倍，但廠家另有詳細規定者不在此限。於地下人孔鋪設電纜時，應依序鋪設，不可將過長之電纜捲繞於人孔內，完工時並清除入孔內雜物。</w:t>
      </w:r>
    </w:p>
    <w:p w14:paraId="6E5DDA14" w14:textId="77777777" w:rsidR="004D05C5" w:rsidRPr="00122E32" w:rsidRDefault="004D05C5" w:rsidP="004D05C5">
      <w:pPr>
        <w:pStyle w:val="14"/>
      </w:pPr>
      <w:r w:rsidRPr="00122E32">
        <w:t>(8)</w:t>
      </w:r>
      <w:r w:rsidRPr="00122E32">
        <w:t>除在端子盤或事先經過業主的核准，所有導線不得有接續之處。導線連接於端子盤或設備上時，應將線頭壓接於適當之壓著端子</w:t>
      </w:r>
      <w:r w:rsidRPr="00122E32">
        <w:t>(Terminal Lug)</w:t>
      </w:r>
      <w:r w:rsidRPr="00122E32">
        <w:t>中，壓接時應使二者保持充分之接觸面使無脫落之虞。</w:t>
      </w:r>
    </w:p>
    <w:p w14:paraId="2184172C" w14:textId="77777777" w:rsidR="004D05C5" w:rsidRPr="00122E32" w:rsidRDefault="004D05C5" w:rsidP="004D05C5">
      <w:pPr>
        <w:pStyle w:val="14"/>
      </w:pPr>
      <w:r w:rsidRPr="00122E32">
        <w:t>(9)</w:t>
      </w:r>
      <w:r w:rsidRPr="00122E32">
        <w:t>導線之連接方法應切實遵照經濟部頒佈之屋內、外線路裝置規則辦理。</w:t>
      </w:r>
    </w:p>
    <w:p w14:paraId="6379A7A8" w14:textId="77777777" w:rsidR="004D05C5" w:rsidRPr="00122E32" w:rsidRDefault="004D05C5" w:rsidP="004D05C5">
      <w:pPr>
        <w:pStyle w:val="14"/>
      </w:pPr>
      <w:r w:rsidRPr="00122E32">
        <w:t>(10)</w:t>
      </w:r>
      <w:r w:rsidRPr="00122E32">
        <w:t>電纜出線端應作末端處理，包紮電纜頭以前，工作人員應熟讀製造廠說明書，並將說明書隨身攜帶至工作現場，按照說明書上指示程序、步驟、材料、尺寸施工。若有疑問時，應即電洽原製造廠</w:t>
      </w:r>
      <w:r w:rsidRPr="00122E32">
        <w:t>(</w:t>
      </w:r>
      <w:r w:rsidRPr="00122E32">
        <w:t>代理商</w:t>
      </w:r>
      <w:r w:rsidRPr="00122E32">
        <w:t>)</w:t>
      </w:r>
      <w:r w:rsidRPr="00122E32">
        <w:t>，請求說明或請求派員到工地現場指導或示範，不得自作主張隨意施工。</w:t>
      </w:r>
    </w:p>
    <w:p w14:paraId="4D21CC78" w14:textId="77777777" w:rsidR="004D05C5" w:rsidRPr="00122E32" w:rsidRDefault="004D05C5" w:rsidP="004D05C5">
      <w:pPr>
        <w:pStyle w:val="14"/>
      </w:pPr>
      <w:r w:rsidRPr="00122E32">
        <w:t>(11)</w:t>
      </w:r>
      <w:r w:rsidRPr="00122E32">
        <w:t>各種不同電壓等級之電力電纜、控制電纜、儀錶電線、電話電線、不可裝於同一導線管內。</w:t>
      </w:r>
    </w:p>
    <w:p w14:paraId="24ADFBC6" w14:textId="77777777" w:rsidR="004D05C5" w:rsidRPr="00122E32" w:rsidRDefault="004D05C5" w:rsidP="004D05C5">
      <w:pPr>
        <w:pStyle w:val="14"/>
      </w:pPr>
      <w:r w:rsidRPr="00122E32">
        <w:lastRenderedPageBreak/>
        <w:t>(12)</w:t>
      </w:r>
      <w:r w:rsidRPr="00122E32">
        <w:t>所有高壓電纜接頭之處理應使用熱縮型電纜處理頭。</w:t>
      </w:r>
    </w:p>
    <w:p w14:paraId="41A0AF26" w14:textId="77777777" w:rsidR="004D05C5" w:rsidRPr="00122E32" w:rsidRDefault="004D05C5" w:rsidP="004D05C5">
      <w:pPr>
        <w:pStyle w:val="14"/>
      </w:pPr>
      <w:r w:rsidRPr="00122E32">
        <w:t>(13)</w:t>
      </w:r>
      <w:r w:rsidRPr="00122E32">
        <w:t>當使用遮蔽電纜時，遮蔽層須連接至設備之接地匯流排</w:t>
      </w:r>
      <w:r w:rsidRPr="00122E32">
        <w:t>(</w:t>
      </w:r>
      <w:r w:rsidRPr="00122E32">
        <w:t>或接地端子</w:t>
      </w:r>
      <w:r w:rsidRPr="00122E32">
        <w:t>)</w:t>
      </w:r>
      <w:r w:rsidRPr="00122E32">
        <w:t>。</w:t>
      </w:r>
    </w:p>
    <w:p w14:paraId="4C6C24F0" w14:textId="77777777" w:rsidR="004D05C5" w:rsidRPr="00122E32" w:rsidRDefault="004D05C5" w:rsidP="004D05C5">
      <w:pPr>
        <w:pStyle w:val="14"/>
      </w:pPr>
      <w:r w:rsidRPr="00122E32">
        <w:t>(14)</w:t>
      </w:r>
      <w:r w:rsidRPr="00122E32">
        <w:t>電纜鋪設於電纜托架時，在符合美國電工法規的容積率規定下，須留適當之容量，以利日後增放電纜。</w:t>
      </w:r>
    </w:p>
    <w:p w14:paraId="6BD1E6BF" w14:textId="77777777" w:rsidR="004D05C5" w:rsidRPr="00122E32" w:rsidRDefault="004D05C5" w:rsidP="004D05C5">
      <w:pPr>
        <w:pStyle w:val="14"/>
      </w:pPr>
      <w:r w:rsidRPr="00122E32">
        <w:t>(15)</w:t>
      </w:r>
      <w:r w:rsidRPr="00122E32">
        <w:t>低壓多芯電纜接線時，剝線之缺口處，須以低壓熱縮套管被覆，以維美觀及安全性。</w:t>
      </w:r>
    </w:p>
    <w:p w14:paraId="6E8E2C3D" w14:textId="77777777" w:rsidR="004D05C5" w:rsidRPr="00122E32" w:rsidRDefault="004D05C5" w:rsidP="004D05C5">
      <w:pPr>
        <w:widowControl/>
        <w:autoSpaceDE/>
        <w:autoSpaceDN/>
        <w:adjustRightInd/>
        <w:spacing w:before="0" w:line="240" w:lineRule="auto"/>
        <w:rPr>
          <w:rFonts w:ascii="Times New Roman" w:eastAsia="BiauKai" w:cs="Times New Roman"/>
          <w:noProof/>
          <w:szCs w:val="24"/>
        </w:rPr>
      </w:pPr>
      <w:r w:rsidRPr="00122E32">
        <w:rPr>
          <w:rFonts w:ascii="Times New Roman" w:eastAsia="BiauKai" w:cs="Times New Roman"/>
        </w:rPr>
        <w:br w:type="page"/>
      </w:r>
    </w:p>
    <w:p w14:paraId="5F440DEE" w14:textId="77777777" w:rsidR="004D05C5" w:rsidRPr="00122E32" w:rsidRDefault="004D05C5" w:rsidP="004D05C5">
      <w:pPr>
        <w:pStyle w:val="13"/>
        <w:rPr>
          <w:rFonts w:ascii="Times New Roman"/>
        </w:rPr>
      </w:pPr>
      <w:r w:rsidRPr="00122E32">
        <w:rPr>
          <w:rFonts w:ascii="Times New Roman"/>
        </w:rPr>
        <w:lastRenderedPageBreak/>
        <w:t>3.</w:t>
      </w:r>
      <w:r w:rsidRPr="00122E32">
        <w:rPr>
          <w:rFonts w:ascii="Times New Roman"/>
        </w:rPr>
        <w:t>施工流程</w:t>
      </w:r>
    </w:p>
    <w:p w14:paraId="50D74158" w14:textId="77777777" w:rsidR="004D05C5" w:rsidRPr="00122E32" w:rsidRDefault="004D05C5" w:rsidP="004D05C5">
      <w:pPr>
        <w:pStyle w:val="14"/>
      </w:pPr>
      <w:r w:rsidRPr="00122E32">
        <w:t>關於施工流程，請詳參圖</w:t>
      </w:r>
      <w:r w:rsidRPr="00122E32">
        <w:t xml:space="preserve">4-2 </w:t>
      </w:r>
      <w:r w:rsidRPr="00122E32">
        <w:t>電纜施工流程圖所示。</w:t>
      </w:r>
    </w:p>
    <w:p w14:paraId="6CF2BDA9" w14:textId="77777777" w:rsidR="004D05C5" w:rsidRPr="00122E32" w:rsidRDefault="004D05C5" w:rsidP="004D05C5">
      <w:pPr>
        <w:pStyle w:val="14"/>
      </w:pPr>
    </w:p>
    <w:p w14:paraId="3762DD6D" w14:textId="13F922DE" w:rsidR="004D05C5" w:rsidRPr="00122E32" w:rsidRDefault="002A43DB"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300" distR="114300" simplePos="0" relativeHeight="251469312" behindDoc="0" locked="0" layoutInCell="1" allowOverlap="1" wp14:anchorId="1E8BFF24" wp14:editId="4D110C0C">
                <wp:simplePos x="0" y="0"/>
                <wp:positionH relativeFrom="column">
                  <wp:posOffset>90170</wp:posOffset>
                </wp:positionH>
                <wp:positionV relativeFrom="paragraph">
                  <wp:posOffset>0</wp:posOffset>
                </wp:positionV>
                <wp:extent cx="1981200" cy="431800"/>
                <wp:effectExtent l="0" t="0" r="19050" b="25400"/>
                <wp:wrapNone/>
                <wp:docPr id="134"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0" cy="431800"/>
                        </a:xfrm>
                        <a:prstGeom prst="rect">
                          <a:avLst/>
                        </a:prstGeom>
                        <a:solidFill>
                          <a:srgbClr val="FFFFFF"/>
                        </a:solidFill>
                        <a:ln w="9525">
                          <a:solidFill>
                            <a:srgbClr val="000000"/>
                          </a:solidFill>
                          <a:miter lim="800000"/>
                          <a:headEnd/>
                          <a:tailEnd/>
                        </a:ln>
                      </wps:spPr>
                      <wps:txbx>
                        <w:txbxContent>
                          <w:p w14:paraId="79DF07D0" w14:textId="77777777" w:rsidR="000A235E" w:rsidRPr="00F82703" w:rsidRDefault="000A235E" w:rsidP="004D05C5">
                            <w:pPr>
                              <w:jc w:val="center"/>
                              <w:rPr>
                                <w:rFonts w:ascii="標楷體" w:eastAsia="標楷體" w:hAnsi="標楷體"/>
                              </w:rPr>
                            </w:pPr>
                            <w:r w:rsidRPr="00F82703">
                              <w:rPr>
                                <w:rFonts w:ascii="標楷體" w:eastAsia="標楷體" w:hAnsi="標楷體" w:hint="eastAsia"/>
                              </w:rPr>
                              <w:t>電纜敷設路徑確認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8BFF24" id="Rectangle 109" o:spid="_x0000_s1026" style="position:absolute;margin-left:7.1pt;margin-top:0;width:156pt;height:34pt;z-index:2514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">
                <v:textbox>
                  <w:txbxContent>
                    <w:p w14:paraId="79DF07D0" w14:textId="77777777" w:rsidR="000A235E" w:rsidRPr="00F82703" w:rsidRDefault="000A235E" w:rsidP="004D05C5">
                      <w:pPr>
                        <w:jc w:val="center"/>
                        <w:rPr>
                          <w:rFonts w:ascii="標楷體" w:eastAsia="標楷體" w:hAnsi="標楷體"/>
                        </w:rPr>
                      </w:pPr>
                      <w:r w:rsidRPr="00F82703">
                        <w:rPr>
                          <w:rFonts w:ascii="標楷體" w:eastAsia="標楷體" w:hAnsi="標楷體" w:hint="eastAsia"/>
                        </w:rPr>
                        <w:t>電纜敷設路徑確認</w:t>
                      </w:r>
                    </w:p>
                  </w:txbxContent>
                </v:textbox>
              </v:rect>
            </w:pict>
          </mc:Fallback>
        </mc:AlternateContent>
      </w:r>
      <w:r w:rsidR="004D05C5" w:rsidRPr="00122E32">
        <w:rPr>
          <w:rFonts w:ascii="Times New Roman" w:eastAsia="BiauKai" w:cs="Times New Roman"/>
          <w:sz w:val="22"/>
          <w:szCs w:val="22"/>
        </w:rPr>
        <w:tab/>
        <w:t xml:space="preserve"> </w:t>
      </w:r>
      <w:r w:rsidR="004D05C5" w:rsidRPr="00122E32">
        <w:rPr>
          <w:rFonts w:ascii="Times New Roman" w:eastAsia="BiauKai" w:cs="Times New Roman"/>
          <w:sz w:val="22"/>
          <w:szCs w:val="22"/>
        </w:rPr>
        <w:t>確認圖說及現場實際狀況相符。</w:t>
      </w:r>
    </w:p>
    <w:p w14:paraId="66D58120" w14:textId="5916C78D" w:rsidR="004D05C5" w:rsidRPr="00122E32" w:rsidRDefault="002A43DB"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299" distR="114299" simplePos="0" relativeHeight="251476480" behindDoc="0" locked="0" layoutInCell="1" allowOverlap="1" wp14:anchorId="7BC7C91D" wp14:editId="22080A98">
                <wp:simplePos x="0" y="0"/>
                <wp:positionH relativeFrom="column">
                  <wp:posOffset>1080769</wp:posOffset>
                </wp:positionH>
                <wp:positionV relativeFrom="paragraph">
                  <wp:posOffset>103505</wp:posOffset>
                </wp:positionV>
                <wp:extent cx="0" cy="252095"/>
                <wp:effectExtent l="76200" t="0" r="57150" b="52705"/>
                <wp:wrapNone/>
                <wp:docPr id="133"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2095"/>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51543CC7" id="Line 110" o:spid="_x0000_s1026" style="position:absolute;z-index:2514764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85.1pt,8.15pt" to="85.1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">
                <v:stroke endarrow="block"/>
              </v:line>
            </w:pict>
          </mc:Fallback>
        </mc:AlternateContent>
      </w:r>
    </w:p>
    <w:p w14:paraId="27C7A35C" w14:textId="5AD32DB8" w:rsidR="004D05C5" w:rsidRPr="00122E32" w:rsidRDefault="002A43DB"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300" distR="114300" simplePos="0" relativeHeight="251419136" behindDoc="0" locked="0" layoutInCell="1" allowOverlap="1" wp14:anchorId="3A7B50DA" wp14:editId="298B21B7">
                <wp:simplePos x="0" y="0"/>
                <wp:positionH relativeFrom="column">
                  <wp:posOffset>12700</wp:posOffset>
                </wp:positionH>
                <wp:positionV relativeFrom="paragraph">
                  <wp:posOffset>25400</wp:posOffset>
                </wp:positionV>
                <wp:extent cx="2209800" cy="533400"/>
                <wp:effectExtent l="0" t="0" r="19050" b="19050"/>
                <wp:wrapNone/>
                <wp:docPr id="132"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0" cy="533400"/>
                        </a:xfrm>
                        <a:prstGeom prst="rect">
                          <a:avLst/>
                        </a:prstGeom>
                        <a:solidFill>
                          <a:srgbClr val="FFFFFF"/>
                        </a:solidFill>
                        <a:ln w="9525">
                          <a:solidFill>
                            <a:srgbClr val="000000"/>
                          </a:solidFill>
                          <a:miter lim="800000"/>
                          <a:headEnd/>
                          <a:tailEnd/>
                        </a:ln>
                      </wps:spPr>
                      <wps:txbx>
                        <w:txbxContent>
                          <w:p w14:paraId="567C9D47" w14:textId="77777777" w:rsidR="000A235E" w:rsidRPr="00F82703" w:rsidRDefault="000A235E" w:rsidP="004D05C5">
                            <w:pPr>
                              <w:ind w:rightChars="22" w:right="62"/>
                              <w:jc w:val="center"/>
                              <w:rPr>
                                <w:rFonts w:ascii="標楷體" w:eastAsia="標楷體" w:hAnsi="標楷體"/>
                              </w:rPr>
                            </w:pPr>
                            <w:r w:rsidRPr="00F82703">
                              <w:rPr>
                                <w:rFonts w:ascii="標楷體" w:eastAsia="標楷體" w:hAnsi="標楷體" w:hint="eastAsia"/>
                              </w:rPr>
                              <w:t>評估電纜(線)所需長度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7B50DA" id="Rectangle 102" o:spid="_x0000_s1027" style="position:absolute;margin-left:1pt;margin-top:2pt;width:174pt;height:42pt;z-index:2514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">
                <v:textbox>
                  <w:txbxContent>
                    <w:p w14:paraId="567C9D47" w14:textId="77777777" w:rsidR="000A235E" w:rsidRPr="00F82703" w:rsidRDefault="000A235E" w:rsidP="004D05C5">
                      <w:pPr>
                        <w:ind w:rightChars="22" w:right="62"/>
                        <w:jc w:val="center"/>
                        <w:rPr>
                          <w:rFonts w:ascii="標楷體" w:eastAsia="標楷體" w:hAnsi="標楷體"/>
                        </w:rPr>
                      </w:pPr>
                      <w:r w:rsidRPr="00F82703">
                        <w:rPr>
                          <w:rFonts w:ascii="標楷體" w:eastAsia="標楷體" w:hAnsi="標楷體" w:hint="eastAsia"/>
                        </w:rPr>
                        <w:t>評估電纜(線)所需長度</w:t>
                      </w:r>
                    </w:p>
                  </w:txbxContent>
                </v:textbox>
              </v:rect>
            </w:pict>
          </mc:Fallback>
        </mc:AlternateContent>
      </w:r>
      <w:r w:rsidRPr="00122E32">
        <w:rPr>
          <w:rFonts w:ascii="Times New Roman" w:eastAsia="BiauKai" w:cs="Times New Roman"/>
          <w:noProof/>
        </w:rPr>
        <mc:AlternateContent>
          <mc:Choice Requires="wps">
            <w:drawing>
              <wp:anchor distT="0" distB="0" distL="114299" distR="114299" simplePos="0" relativeHeight="251433472" behindDoc="0" locked="0" layoutInCell="1" allowOverlap="1" wp14:anchorId="27D983A7" wp14:editId="599941AB">
                <wp:simplePos x="0" y="0"/>
                <wp:positionH relativeFrom="column">
                  <wp:posOffset>1082039</wp:posOffset>
                </wp:positionH>
                <wp:positionV relativeFrom="paragraph">
                  <wp:posOffset>575310</wp:posOffset>
                </wp:positionV>
                <wp:extent cx="0" cy="288290"/>
                <wp:effectExtent l="76200" t="0" r="57150" b="54610"/>
                <wp:wrapNone/>
                <wp:docPr id="131"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829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6D708B15" id="Line 104" o:spid="_x0000_s1026" style="position:absolute;z-index:2514334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85.2pt,45.3pt" to="85.2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">
                <v:stroke endarrow="block"/>
              </v:line>
            </w:pict>
          </mc:Fallback>
        </mc:AlternateContent>
      </w:r>
      <w:r w:rsidR="004D05C5" w:rsidRPr="00122E32">
        <w:rPr>
          <w:rFonts w:ascii="Times New Roman" w:eastAsia="BiauKai" w:cs="Times New Roman"/>
          <w:sz w:val="22"/>
          <w:szCs w:val="22"/>
        </w:rPr>
        <w:t>1</w:t>
      </w:r>
      <w:r w:rsidR="004D05C5" w:rsidRPr="00122E32">
        <w:rPr>
          <w:rFonts w:ascii="Times New Roman" w:eastAsia="BiauKai" w:cs="Times New Roman"/>
          <w:sz w:val="22"/>
          <w:szCs w:val="22"/>
        </w:rPr>
        <w:tab/>
        <w:t xml:space="preserve"> </w:t>
      </w:r>
      <w:r w:rsidR="004D05C5" w:rsidRPr="00122E32">
        <w:rPr>
          <w:rFonts w:ascii="Times New Roman" w:eastAsia="BiauKai" w:cs="Times New Roman"/>
          <w:sz w:val="22"/>
          <w:szCs w:val="22"/>
        </w:rPr>
        <w:t>丈量鋪設路徑，評估電纜線長度是否足</w:t>
      </w:r>
      <w:r w:rsidR="004D05C5" w:rsidRPr="00122E32">
        <w:rPr>
          <w:rFonts w:ascii="Times New Roman" w:eastAsia="BiauKai" w:cs="Times New Roman"/>
          <w:sz w:val="22"/>
          <w:szCs w:val="22"/>
        </w:rPr>
        <w:t xml:space="preserve">                                          </w:t>
      </w:r>
      <w:r w:rsidR="004D05C5" w:rsidRPr="00122E32">
        <w:rPr>
          <w:rFonts w:ascii="Times New Roman" w:eastAsia="BiauKai" w:cs="Times New Roman"/>
          <w:sz w:val="22"/>
          <w:szCs w:val="22"/>
        </w:rPr>
        <w:t>足夠。</w:t>
      </w:r>
    </w:p>
    <w:p w14:paraId="30D2C821" w14:textId="0E60EC32" w:rsidR="004D05C5" w:rsidRPr="00122E32" w:rsidRDefault="002A43DB"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300" distR="114300" simplePos="0" relativeHeight="251390464" behindDoc="0" locked="0" layoutInCell="1" allowOverlap="1" wp14:anchorId="5E9C69F2" wp14:editId="6779354E">
                <wp:simplePos x="0" y="0"/>
                <wp:positionH relativeFrom="column">
                  <wp:posOffset>-266700</wp:posOffset>
                </wp:positionH>
                <wp:positionV relativeFrom="paragraph">
                  <wp:posOffset>279400</wp:posOffset>
                </wp:positionV>
                <wp:extent cx="2743835" cy="517525"/>
                <wp:effectExtent l="0" t="0" r="18415" b="15875"/>
                <wp:wrapNone/>
                <wp:docPr id="130"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835" cy="517525"/>
                        </a:xfrm>
                        <a:prstGeom prst="rect">
                          <a:avLst/>
                        </a:prstGeom>
                        <a:solidFill>
                          <a:srgbClr val="FFFFFF"/>
                        </a:solidFill>
                        <a:ln w="9525">
                          <a:solidFill>
                            <a:srgbClr val="000000"/>
                          </a:solidFill>
                          <a:miter lim="800000"/>
                          <a:headEnd/>
                          <a:tailEnd/>
                        </a:ln>
                      </wps:spPr>
                      <wps:txbx>
                        <w:txbxContent>
                          <w:p w14:paraId="6BAF9804" w14:textId="77777777" w:rsidR="000A235E" w:rsidRPr="00F82703" w:rsidRDefault="000A235E" w:rsidP="004D05C5">
                            <w:pPr>
                              <w:spacing w:line="400" w:lineRule="exact"/>
                              <w:jc w:val="center"/>
                              <w:rPr>
                                <w:rFonts w:ascii="標楷體" w:eastAsia="標楷體" w:hAnsi="標楷體"/>
                              </w:rPr>
                            </w:pPr>
                            <w:r w:rsidRPr="00F82703">
                              <w:rPr>
                                <w:rFonts w:ascii="標楷體" w:eastAsia="標楷體" w:hAnsi="標楷體" w:hint="eastAsia"/>
                              </w:rPr>
                              <w:t>清理欲敷設電纜之管路和托架</w:t>
                            </w:r>
                          </w:p>
                          <w:p w14:paraId="4A67D4A7" w14:textId="77777777" w:rsidR="000A235E" w:rsidRPr="00C41D27" w:rsidRDefault="000A235E" w:rsidP="004D05C5">
                            <w:pPr>
                              <w:rPr>
                                <w:rFonts w:ascii="BiauKai" w:eastAsia="BiauKa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9C69F2" id="Rectangle 98" o:spid="_x0000_s1028" style="position:absolute;margin-left:-21pt;margin-top:22pt;width:216.05pt;height:40.75pt;z-index:25139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">
                <v:textbox>
                  <w:txbxContent>
                    <w:p w14:paraId="6BAF9804" w14:textId="77777777" w:rsidR="000A235E" w:rsidRPr="00F82703" w:rsidRDefault="000A235E" w:rsidP="004D05C5">
                      <w:pPr>
                        <w:spacing w:line="400" w:lineRule="exact"/>
                        <w:jc w:val="center"/>
                        <w:rPr>
                          <w:rFonts w:ascii="標楷體" w:eastAsia="標楷體" w:hAnsi="標楷體"/>
                        </w:rPr>
                      </w:pPr>
                      <w:r w:rsidRPr="00F82703">
                        <w:rPr>
                          <w:rFonts w:ascii="標楷體" w:eastAsia="標楷體" w:hAnsi="標楷體" w:hint="eastAsia"/>
                        </w:rPr>
                        <w:t>清理欲敷設電纜之管路和托架</w:t>
                      </w:r>
                    </w:p>
                    <w:p w14:paraId="4A67D4A7" w14:textId="77777777" w:rsidR="000A235E" w:rsidRPr="00C41D27" w:rsidRDefault="000A235E" w:rsidP="004D05C5">
                      <w:pPr>
                        <w:rPr>
                          <w:rFonts w:ascii="BiauKai" w:eastAsia="BiauKai"/>
                        </w:rPr>
                      </w:pPr>
                    </w:p>
                  </w:txbxContent>
                </v:textbox>
              </v:rect>
            </w:pict>
          </mc:Fallback>
        </mc:AlternateContent>
      </w:r>
    </w:p>
    <w:p w14:paraId="21546D50" w14:textId="77777777" w:rsidR="004D05C5" w:rsidRPr="00122E32" w:rsidRDefault="004D05C5"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sz w:val="22"/>
          <w:szCs w:val="22"/>
        </w:rPr>
        <w:tab/>
      </w:r>
      <w:r w:rsidRPr="00122E32">
        <w:rPr>
          <w:rFonts w:ascii="Times New Roman" w:eastAsia="BiauKai" w:cs="Times New Roman"/>
          <w:sz w:val="22"/>
          <w:szCs w:val="22"/>
        </w:rPr>
        <w:t>清除電纜托架上、導線管中附著之雜物。</w:t>
      </w:r>
    </w:p>
    <w:p w14:paraId="3EF248F0" w14:textId="1400FE46" w:rsidR="004D05C5" w:rsidRPr="00122E32" w:rsidRDefault="002A43DB"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299" distR="114299" simplePos="0" relativeHeight="251440640" behindDoc="0" locked="0" layoutInCell="1" allowOverlap="1" wp14:anchorId="31993F4F" wp14:editId="2FFED8AA">
                <wp:simplePos x="0" y="0"/>
                <wp:positionH relativeFrom="column">
                  <wp:posOffset>1080769</wp:posOffset>
                </wp:positionH>
                <wp:positionV relativeFrom="paragraph">
                  <wp:posOffset>152400</wp:posOffset>
                </wp:positionV>
                <wp:extent cx="0" cy="360045"/>
                <wp:effectExtent l="76200" t="0" r="76200" b="59055"/>
                <wp:wrapNone/>
                <wp:docPr id="129" name="Lin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0045"/>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38F25CF3" id="Line 105" o:spid="_x0000_s1026" style="position:absolute;z-index:2514406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85.1pt,12pt" to="85.1pt,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">
                <v:stroke endarrow="block"/>
              </v:line>
            </w:pict>
          </mc:Fallback>
        </mc:AlternateContent>
      </w:r>
    </w:p>
    <w:p w14:paraId="6FE505D6" w14:textId="020D51F8" w:rsidR="004D05C5" w:rsidRPr="00122E32" w:rsidRDefault="002A43DB"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300" distR="114300" simplePos="0" relativeHeight="251397632" behindDoc="0" locked="0" layoutInCell="1" allowOverlap="1" wp14:anchorId="5F1E7DBC" wp14:editId="5ECAB7BD">
                <wp:simplePos x="0" y="0"/>
                <wp:positionH relativeFrom="column">
                  <wp:posOffset>90170</wp:posOffset>
                </wp:positionH>
                <wp:positionV relativeFrom="paragraph">
                  <wp:posOffset>203200</wp:posOffset>
                </wp:positionV>
                <wp:extent cx="1981200" cy="457200"/>
                <wp:effectExtent l="0" t="0" r="19050" b="19050"/>
                <wp:wrapNone/>
                <wp:docPr id="128"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0" cy="457200"/>
                        </a:xfrm>
                        <a:prstGeom prst="rect">
                          <a:avLst/>
                        </a:prstGeom>
                        <a:solidFill>
                          <a:srgbClr val="FFFFFF"/>
                        </a:solidFill>
                        <a:ln w="9525">
                          <a:solidFill>
                            <a:srgbClr val="000000"/>
                          </a:solidFill>
                          <a:miter lim="800000"/>
                          <a:headEnd/>
                          <a:tailEnd/>
                        </a:ln>
                      </wps:spPr>
                      <wps:txbx>
                        <w:txbxContent>
                          <w:p w14:paraId="3B65218D" w14:textId="77777777" w:rsidR="000A235E" w:rsidRPr="00F82703" w:rsidRDefault="000A235E" w:rsidP="004D05C5">
                            <w:pPr>
                              <w:jc w:val="center"/>
                              <w:rPr>
                                <w:rFonts w:ascii="標楷體" w:eastAsia="標楷體" w:hAnsi="標楷體"/>
                              </w:rPr>
                            </w:pPr>
                            <w:r w:rsidRPr="00F82703">
                              <w:rPr>
                                <w:rFonts w:ascii="標楷體" w:eastAsia="標楷體" w:hAnsi="標楷體" w:hint="eastAsia"/>
                              </w:rPr>
                              <w:t>電纜鋪設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1E7DBC" id="Rectangle 99" o:spid="_x0000_s1029" style="position:absolute;margin-left:7.1pt;margin-top:16pt;width:156pt;height:36pt;z-index:25139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">
                <v:textbox>
                  <w:txbxContent>
                    <w:p w14:paraId="3B65218D" w14:textId="77777777" w:rsidR="000A235E" w:rsidRPr="00F82703" w:rsidRDefault="000A235E" w:rsidP="004D05C5">
                      <w:pPr>
                        <w:jc w:val="center"/>
                        <w:rPr>
                          <w:rFonts w:ascii="標楷體" w:eastAsia="標楷體" w:hAnsi="標楷體"/>
                        </w:rPr>
                      </w:pPr>
                      <w:r w:rsidRPr="00F82703">
                        <w:rPr>
                          <w:rFonts w:ascii="標楷體" w:eastAsia="標楷體" w:hAnsi="標楷體" w:hint="eastAsia"/>
                        </w:rPr>
                        <w:t>電纜鋪設</w:t>
                      </w:r>
                    </w:p>
                  </w:txbxContent>
                </v:textbox>
              </v:rect>
            </w:pict>
          </mc:Fallback>
        </mc:AlternateContent>
      </w:r>
      <w:r w:rsidR="004D05C5" w:rsidRPr="00122E32">
        <w:rPr>
          <w:rFonts w:ascii="Times New Roman" w:eastAsia="BiauKai" w:cs="Times New Roman"/>
          <w:sz w:val="22"/>
          <w:szCs w:val="22"/>
        </w:rPr>
        <w:t xml:space="preserve">                                        </w:t>
      </w:r>
      <w:r w:rsidR="004D05C5" w:rsidRPr="00122E32">
        <w:rPr>
          <w:rFonts w:ascii="Times New Roman" w:eastAsia="BiauKai" w:cs="Times New Roman"/>
          <w:sz w:val="22"/>
          <w:szCs w:val="22"/>
        </w:rPr>
        <w:tab/>
        <w:t>1.</w:t>
      </w:r>
      <w:r w:rsidR="004D05C5" w:rsidRPr="00122E32">
        <w:rPr>
          <w:rFonts w:ascii="Times New Roman" w:eastAsia="BiauKai" w:cs="Times New Roman"/>
          <w:sz w:val="22"/>
          <w:szCs w:val="22"/>
        </w:rPr>
        <w:t>使用拉線機鋪設電纜。</w:t>
      </w:r>
    </w:p>
    <w:p w14:paraId="401DDD1A" w14:textId="77777777" w:rsidR="004D05C5" w:rsidRPr="00122E32" w:rsidRDefault="004D05C5"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sz w:val="22"/>
          <w:szCs w:val="22"/>
        </w:rPr>
        <w:tab/>
        <w:t>2.</w:t>
      </w:r>
      <w:r w:rsidRPr="00122E32">
        <w:rPr>
          <w:rFonts w:ascii="Times New Roman" w:eastAsia="BiauKai" w:cs="Times New Roman"/>
          <w:sz w:val="22"/>
          <w:szCs w:val="22"/>
        </w:rPr>
        <w:t>預留足夠長度供接線使用。</w:t>
      </w:r>
    </w:p>
    <w:p w14:paraId="54B7F9BF" w14:textId="4A54C739" w:rsidR="004D05C5" w:rsidRPr="00122E32" w:rsidRDefault="002A43DB"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300" distR="114300" simplePos="0" relativeHeight="251404800" behindDoc="0" locked="0" layoutInCell="1" allowOverlap="1" wp14:anchorId="2FCA6C71" wp14:editId="21F7C087">
                <wp:simplePos x="0" y="0"/>
                <wp:positionH relativeFrom="column">
                  <wp:posOffset>90170</wp:posOffset>
                </wp:positionH>
                <wp:positionV relativeFrom="paragraph">
                  <wp:posOffset>381000</wp:posOffset>
                </wp:positionV>
                <wp:extent cx="1981200" cy="457200"/>
                <wp:effectExtent l="0" t="0" r="19050" b="19050"/>
                <wp:wrapNone/>
                <wp:docPr id="122"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0" cy="457200"/>
                        </a:xfrm>
                        <a:prstGeom prst="rect">
                          <a:avLst/>
                        </a:prstGeom>
                        <a:solidFill>
                          <a:srgbClr val="FFFFFF"/>
                        </a:solidFill>
                        <a:ln w="9525">
                          <a:solidFill>
                            <a:srgbClr val="000000"/>
                          </a:solidFill>
                          <a:miter lim="800000"/>
                          <a:headEnd/>
                          <a:tailEnd/>
                        </a:ln>
                      </wps:spPr>
                      <wps:txbx>
                        <w:txbxContent>
                          <w:p w14:paraId="5582F10C" w14:textId="77777777" w:rsidR="000A235E" w:rsidRPr="00F82703" w:rsidRDefault="000A235E" w:rsidP="004D05C5">
                            <w:pPr>
                              <w:jc w:val="center"/>
                              <w:rPr>
                                <w:rFonts w:ascii="標楷體" w:eastAsia="標楷體" w:hAnsi="標楷體"/>
                                <w:color w:val="000000"/>
                              </w:rPr>
                            </w:pPr>
                            <w:r w:rsidRPr="00F82703">
                              <w:rPr>
                                <w:rFonts w:ascii="標楷體" w:eastAsia="標楷體" w:hAnsi="標楷體" w:hint="eastAsia"/>
                                <w:color w:val="000000"/>
                              </w:rPr>
                              <w:t>防水措施及標示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CA6C71" id="Rectangle 100" o:spid="_x0000_s1030" style="position:absolute;margin-left:7.1pt;margin-top:30pt;width:156pt;height:36pt;z-index:2514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">
                <v:textbox>
                  <w:txbxContent>
                    <w:p w14:paraId="5582F10C" w14:textId="77777777" w:rsidR="000A235E" w:rsidRPr="00F82703" w:rsidRDefault="000A235E" w:rsidP="004D05C5">
                      <w:pPr>
                        <w:jc w:val="center"/>
                        <w:rPr>
                          <w:rFonts w:ascii="標楷體" w:eastAsia="標楷體" w:hAnsi="標楷體"/>
                          <w:color w:val="000000"/>
                        </w:rPr>
                      </w:pPr>
                      <w:r w:rsidRPr="00F82703">
                        <w:rPr>
                          <w:rFonts w:ascii="標楷體" w:eastAsia="標楷體" w:hAnsi="標楷體" w:hint="eastAsia"/>
                          <w:color w:val="000000"/>
                        </w:rPr>
                        <w:t>防水措施及標示</w:t>
                      </w:r>
                    </w:p>
                  </w:txbxContent>
                </v:textbox>
              </v:rect>
            </w:pict>
          </mc:Fallback>
        </mc:AlternateContent>
      </w:r>
      <w:r w:rsidRPr="00122E32">
        <w:rPr>
          <w:rFonts w:ascii="Times New Roman" w:eastAsia="BiauKai" w:cs="Times New Roman"/>
          <w:noProof/>
        </w:rPr>
        <mc:AlternateContent>
          <mc:Choice Requires="wps">
            <w:drawing>
              <wp:anchor distT="0" distB="0" distL="114299" distR="114299" simplePos="0" relativeHeight="251454976" behindDoc="0" locked="0" layoutInCell="1" allowOverlap="1" wp14:anchorId="03AEE80C" wp14:editId="38A1BFFA">
                <wp:simplePos x="0" y="0"/>
                <wp:positionH relativeFrom="column">
                  <wp:posOffset>1082039</wp:posOffset>
                </wp:positionH>
                <wp:positionV relativeFrom="paragraph">
                  <wp:posOffset>0</wp:posOffset>
                </wp:positionV>
                <wp:extent cx="0" cy="396240"/>
                <wp:effectExtent l="76200" t="0" r="57150" b="60960"/>
                <wp:wrapNone/>
                <wp:docPr id="121" name="Lin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624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11F06BA2" id="Line 107" o:spid="_x0000_s1026" style="position:absolute;z-index:2514549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85.2pt,0" to="85.2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">
                <v:stroke endarrow="block"/>
              </v:line>
            </w:pict>
          </mc:Fallback>
        </mc:AlternateContent>
      </w:r>
      <w:r w:rsidR="004D05C5" w:rsidRPr="00122E32">
        <w:rPr>
          <w:rFonts w:ascii="Times New Roman" w:eastAsia="BiauKai" w:cs="Times New Roman"/>
          <w:sz w:val="22"/>
          <w:szCs w:val="22"/>
        </w:rPr>
        <w:t xml:space="preserve">                                </w:t>
      </w:r>
      <w:r w:rsidR="004D05C5" w:rsidRPr="00122E32">
        <w:rPr>
          <w:rFonts w:ascii="Times New Roman" w:eastAsia="BiauKai" w:cs="Times New Roman"/>
          <w:sz w:val="22"/>
          <w:szCs w:val="22"/>
        </w:rPr>
        <w:tab/>
        <w:t>3.</w:t>
      </w:r>
      <w:r w:rsidR="004D05C5" w:rsidRPr="00122E32">
        <w:rPr>
          <w:rFonts w:ascii="Times New Roman" w:eastAsia="BiauKai" w:cs="Times New Roman"/>
          <w:sz w:val="22"/>
          <w:szCs w:val="22"/>
        </w:rPr>
        <w:t>電纜（線）鋪設後之最小彎曲度（曲</w:t>
      </w:r>
      <w:r w:rsidR="004D05C5" w:rsidRPr="00122E32">
        <w:rPr>
          <w:rFonts w:ascii="Times New Roman" w:eastAsia="BiauKai" w:cs="Times New Roman"/>
          <w:sz w:val="22"/>
          <w:szCs w:val="22"/>
        </w:rPr>
        <w:tab/>
      </w:r>
      <w:r w:rsidR="004D05C5" w:rsidRPr="00122E32">
        <w:rPr>
          <w:rFonts w:ascii="Times New Roman" w:eastAsia="BiauKai" w:cs="Times New Roman"/>
          <w:sz w:val="22"/>
          <w:szCs w:val="22"/>
        </w:rPr>
        <w:t>率半徑）</w:t>
      </w:r>
      <w:r w:rsidR="004D05C5" w:rsidRPr="00122E32">
        <w:rPr>
          <w:rFonts w:ascii="Times New Roman" w:eastAsia="BiauKai" w:cs="Times New Roman"/>
          <w:sz w:val="22"/>
          <w:szCs w:val="22"/>
        </w:rPr>
        <w:t>=</w:t>
      </w:r>
      <w:r w:rsidR="004D05C5" w:rsidRPr="00122E32">
        <w:rPr>
          <w:rFonts w:ascii="Times New Roman" w:eastAsia="BiauKai" w:cs="Times New Roman"/>
          <w:sz w:val="22"/>
          <w:szCs w:val="22"/>
        </w:rPr>
        <w:t>電纜（線）外徑</w:t>
      </w:r>
      <w:r w:rsidR="004D05C5" w:rsidRPr="00122E32">
        <w:rPr>
          <w:rFonts w:ascii="Times New Roman" w:eastAsia="BiauKai" w:cs="Times New Roman"/>
          <w:sz w:val="22"/>
          <w:szCs w:val="22"/>
        </w:rPr>
        <w:t>×</w:t>
      </w:r>
      <w:r w:rsidR="004D05C5" w:rsidRPr="00122E32">
        <w:rPr>
          <w:rFonts w:ascii="Times New Roman" w:eastAsia="BiauKai" w:cs="Times New Roman"/>
          <w:sz w:val="22"/>
          <w:szCs w:val="22"/>
        </w:rPr>
        <w:t>倍數。</w:t>
      </w:r>
      <w:r w:rsidR="004D05C5" w:rsidRPr="00122E32">
        <w:rPr>
          <w:rFonts w:ascii="Times New Roman" w:eastAsia="BiauKai" w:cs="Times New Roman"/>
          <w:sz w:val="22"/>
          <w:szCs w:val="22"/>
        </w:rPr>
        <w:t xml:space="preserve"> </w:t>
      </w:r>
    </w:p>
    <w:p w14:paraId="30F50348" w14:textId="64B7E580" w:rsidR="004D05C5" w:rsidRPr="00122E32" w:rsidRDefault="002A43DB"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299" distR="114299" simplePos="0" relativeHeight="251462144" behindDoc="0" locked="0" layoutInCell="1" allowOverlap="1" wp14:anchorId="6808C24A" wp14:editId="304EB7DB">
                <wp:simplePos x="0" y="0"/>
                <wp:positionH relativeFrom="column">
                  <wp:posOffset>1066799</wp:posOffset>
                </wp:positionH>
                <wp:positionV relativeFrom="paragraph">
                  <wp:posOffset>254000</wp:posOffset>
                </wp:positionV>
                <wp:extent cx="0" cy="1828800"/>
                <wp:effectExtent l="76200" t="0" r="57150" b="57150"/>
                <wp:wrapNone/>
                <wp:docPr id="120" name="Lin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1FB37478" id="Line 108" o:spid="_x0000_s1026" style="position:absolute;z-index:2514621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84pt,20pt" to="84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">
                <v:stroke endarrow="block"/>
              </v:line>
            </w:pict>
          </mc:Fallback>
        </mc:AlternateContent>
      </w:r>
      <w:r w:rsidR="004D05C5" w:rsidRPr="00122E32">
        <w:rPr>
          <w:rFonts w:ascii="Times New Roman" w:eastAsia="BiauKai" w:cs="Times New Roman"/>
          <w:sz w:val="22"/>
          <w:szCs w:val="22"/>
        </w:rPr>
        <w:t xml:space="preserve">                                         </w:t>
      </w:r>
      <w:r w:rsidR="004D05C5" w:rsidRPr="00122E32">
        <w:rPr>
          <w:rFonts w:ascii="Times New Roman" w:eastAsia="BiauKai" w:cs="Times New Roman"/>
          <w:sz w:val="22"/>
          <w:szCs w:val="22"/>
        </w:rPr>
        <w:tab/>
        <w:t>1.</w:t>
      </w:r>
      <w:r w:rsidR="004D05C5" w:rsidRPr="00122E32">
        <w:rPr>
          <w:rFonts w:ascii="Times New Roman" w:eastAsia="BiauKai" w:cs="Times New Roman"/>
          <w:sz w:val="22"/>
          <w:szCs w:val="22"/>
        </w:rPr>
        <w:t>電纜（線）剪斷後應立即將其兩端口</w:t>
      </w:r>
      <w:r w:rsidR="004D05C5" w:rsidRPr="00122E32">
        <w:rPr>
          <w:rFonts w:ascii="Times New Roman" w:eastAsia="BiauKai" w:cs="Times New Roman"/>
          <w:sz w:val="22"/>
          <w:szCs w:val="22"/>
        </w:rPr>
        <w:tab/>
      </w:r>
      <w:r w:rsidR="004D05C5" w:rsidRPr="00122E32">
        <w:rPr>
          <w:rFonts w:ascii="Times New Roman" w:eastAsia="BiauKai" w:cs="Times New Roman"/>
          <w:sz w:val="22"/>
          <w:szCs w:val="22"/>
        </w:rPr>
        <w:t>用膠帶妥善包以防水氣滲入，並於</w:t>
      </w:r>
      <w:r w:rsidR="004D05C5" w:rsidRPr="00122E32">
        <w:rPr>
          <w:rFonts w:ascii="Times New Roman" w:eastAsia="BiauKai" w:cs="Times New Roman"/>
          <w:sz w:val="22"/>
          <w:szCs w:val="22"/>
        </w:rPr>
        <w:tab/>
      </w:r>
      <w:r w:rsidR="004D05C5" w:rsidRPr="00122E32">
        <w:rPr>
          <w:rFonts w:ascii="Times New Roman" w:eastAsia="BiauKai" w:cs="Times New Roman"/>
          <w:sz w:val="22"/>
          <w:szCs w:val="22"/>
        </w:rPr>
        <w:tab/>
      </w:r>
      <w:r w:rsidR="004D05C5" w:rsidRPr="00122E32">
        <w:rPr>
          <w:rFonts w:ascii="Times New Roman" w:eastAsia="BiauKai" w:cs="Times New Roman"/>
          <w:sz w:val="22"/>
          <w:szCs w:val="22"/>
        </w:rPr>
        <w:t>電纜（線）兩端適當位置以膠帶包</w:t>
      </w:r>
      <w:r w:rsidR="004D05C5" w:rsidRPr="00122E32">
        <w:rPr>
          <w:rFonts w:ascii="Times New Roman" w:eastAsia="BiauKai" w:cs="Times New Roman"/>
          <w:sz w:val="22"/>
          <w:szCs w:val="22"/>
        </w:rPr>
        <w:tab/>
      </w:r>
      <w:r w:rsidR="004D05C5" w:rsidRPr="00122E32">
        <w:rPr>
          <w:rFonts w:ascii="Times New Roman" w:eastAsia="BiauKai" w:cs="Times New Roman"/>
          <w:sz w:val="22"/>
          <w:szCs w:val="22"/>
        </w:rPr>
        <w:tab/>
      </w:r>
      <w:r w:rsidR="004D05C5" w:rsidRPr="00122E32">
        <w:rPr>
          <w:rFonts w:ascii="Times New Roman" w:eastAsia="BiauKai" w:cs="Times New Roman"/>
          <w:sz w:val="22"/>
          <w:szCs w:val="22"/>
        </w:rPr>
        <w:t>紮臨時性電纜號碼標示牌。</w:t>
      </w:r>
    </w:p>
    <w:p w14:paraId="428BB467" w14:textId="0404D96C" w:rsidR="004D05C5" w:rsidRPr="00122E32" w:rsidRDefault="002A43DB"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300" distR="114300" simplePos="0" relativeHeight="251411968" behindDoc="0" locked="0" layoutInCell="1" allowOverlap="1" wp14:anchorId="331277FC" wp14:editId="56F024D3">
                <wp:simplePos x="0" y="0"/>
                <wp:positionH relativeFrom="column">
                  <wp:posOffset>90170</wp:posOffset>
                </wp:positionH>
                <wp:positionV relativeFrom="paragraph">
                  <wp:posOffset>965200</wp:posOffset>
                </wp:positionV>
                <wp:extent cx="1981200" cy="482600"/>
                <wp:effectExtent l="0" t="0" r="19050" b="12700"/>
                <wp:wrapNone/>
                <wp:docPr id="1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0" cy="482600"/>
                        </a:xfrm>
                        <a:prstGeom prst="rect">
                          <a:avLst/>
                        </a:prstGeom>
                        <a:solidFill>
                          <a:srgbClr val="FFFFFF"/>
                        </a:solidFill>
                        <a:ln w="9525">
                          <a:solidFill>
                            <a:srgbClr val="000000"/>
                          </a:solidFill>
                          <a:miter lim="800000"/>
                          <a:headEnd/>
                          <a:tailEnd/>
                        </a:ln>
                      </wps:spPr>
                      <wps:txbx>
                        <w:txbxContent>
                          <w:p w14:paraId="7FE7F3C9" w14:textId="77777777" w:rsidR="000A235E" w:rsidRPr="00F82703" w:rsidRDefault="000A235E" w:rsidP="004D05C5">
                            <w:pPr>
                              <w:jc w:val="center"/>
                              <w:rPr>
                                <w:rFonts w:ascii="標楷體" w:eastAsia="標楷體" w:hAnsi="標楷體"/>
                                <w:color w:val="000000"/>
                              </w:rPr>
                            </w:pPr>
                            <w:r w:rsidRPr="00F82703">
                              <w:rPr>
                                <w:rFonts w:ascii="標楷體" w:eastAsia="標楷體" w:hAnsi="標楷體" w:hint="eastAsia"/>
                                <w:color w:val="000000"/>
                              </w:rPr>
                              <w:t>檢驗測試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1277FC" id="Rectangle 101" o:spid="_x0000_s1031" style="position:absolute;margin-left:7.1pt;margin-top:76pt;width:156pt;height:38pt;z-index:2514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">
                <v:textbox>
                  <w:txbxContent>
                    <w:p w14:paraId="7FE7F3C9" w14:textId="77777777" w:rsidR="000A235E" w:rsidRPr="00F82703" w:rsidRDefault="000A235E" w:rsidP="004D05C5">
                      <w:pPr>
                        <w:jc w:val="center"/>
                        <w:rPr>
                          <w:rFonts w:ascii="標楷體" w:eastAsia="標楷體" w:hAnsi="標楷體"/>
                          <w:color w:val="000000"/>
                        </w:rPr>
                      </w:pPr>
                      <w:r w:rsidRPr="00F82703">
                        <w:rPr>
                          <w:rFonts w:ascii="標楷體" w:eastAsia="標楷體" w:hAnsi="標楷體" w:hint="eastAsia"/>
                          <w:color w:val="000000"/>
                        </w:rPr>
                        <w:t>檢驗測試</w:t>
                      </w:r>
                    </w:p>
                  </w:txbxContent>
                </v:textbox>
              </v:rect>
            </w:pict>
          </mc:Fallback>
        </mc:AlternateContent>
      </w:r>
      <w:r w:rsidR="004D05C5" w:rsidRPr="00122E32">
        <w:rPr>
          <w:rFonts w:ascii="Times New Roman" w:eastAsia="BiauKai" w:cs="Times New Roman"/>
          <w:sz w:val="22"/>
          <w:szCs w:val="22"/>
        </w:rPr>
        <w:tab/>
        <w:t>2.</w:t>
      </w:r>
      <w:r w:rsidR="004D05C5" w:rsidRPr="00122E32">
        <w:rPr>
          <w:rFonts w:ascii="Times New Roman" w:eastAsia="BiauKai" w:cs="Times New Roman"/>
          <w:sz w:val="22"/>
          <w:szCs w:val="22"/>
        </w:rPr>
        <w:t>電纜鋪設後兩端繫上號碼牌外，並應</w:t>
      </w:r>
      <w:r w:rsidR="004D05C5" w:rsidRPr="00122E32">
        <w:rPr>
          <w:rFonts w:ascii="Times New Roman" w:eastAsia="BiauKai" w:cs="Times New Roman"/>
          <w:sz w:val="22"/>
          <w:szCs w:val="22"/>
        </w:rPr>
        <w:tab/>
      </w:r>
      <w:r w:rsidR="004D05C5" w:rsidRPr="00122E32">
        <w:rPr>
          <w:rFonts w:ascii="Times New Roman" w:eastAsia="BiauKai" w:cs="Times New Roman"/>
          <w:sz w:val="22"/>
          <w:szCs w:val="22"/>
        </w:rPr>
        <w:t>將其兩端以</w:t>
      </w:r>
      <w:r w:rsidR="004D05C5" w:rsidRPr="00122E32">
        <w:rPr>
          <w:rFonts w:ascii="Times New Roman" w:eastAsia="BiauKai" w:cs="Times New Roman"/>
          <w:sz w:val="22"/>
          <w:szCs w:val="22"/>
        </w:rPr>
        <w:t>PVC</w:t>
      </w:r>
      <w:r w:rsidR="004D05C5" w:rsidRPr="00122E32">
        <w:rPr>
          <w:rFonts w:ascii="Times New Roman" w:eastAsia="BiauKai" w:cs="Times New Roman"/>
          <w:sz w:val="22"/>
          <w:szCs w:val="22"/>
        </w:rPr>
        <w:t>色帶（不同顏色帶）</w:t>
      </w:r>
      <w:r w:rsidR="004D05C5" w:rsidRPr="00122E32">
        <w:rPr>
          <w:rFonts w:ascii="Times New Roman" w:eastAsia="BiauKai" w:cs="Times New Roman"/>
          <w:sz w:val="22"/>
          <w:szCs w:val="22"/>
        </w:rPr>
        <w:tab/>
      </w:r>
      <w:r w:rsidR="004D05C5" w:rsidRPr="00122E32">
        <w:rPr>
          <w:rFonts w:ascii="Times New Roman" w:eastAsia="BiauKai" w:cs="Times New Roman"/>
          <w:sz w:val="22"/>
          <w:szCs w:val="22"/>
        </w:rPr>
        <w:t>中性線一律使用白色，接地線使用綠</w:t>
      </w:r>
      <w:r w:rsidR="004D05C5" w:rsidRPr="00122E32">
        <w:rPr>
          <w:rFonts w:ascii="Times New Roman" w:eastAsia="BiauKai" w:cs="Times New Roman"/>
          <w:sz w:val="22"/>
          <w:szCs w:val="22"/>
        </w:rPr>
        <w:tab/>
      </w:r>
      <w:r w:rsidR="004D05C5" w:rsidRPr="00122E32">
        <w:rPr>
          <w:rFonts w:ascii="Times New Roman" w:eastAsia="BiauKai" w:cs="Times New Roman"/>
          <w:sz w:val="22"/>
          <w:szCs w:val="22"/>
        </w:rPr>
        <w:t>色，同極之導線必須保持相同顏色。</w:t>
      </w:r>
    </w:p>
    <w:p w14:paraId="0494A5B1" w14:textId="77777777" w:rsidR="004D05C5" w:rsidRPr="00122E32" w:rsidRDefault="004D05C5"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sz w:val="22"/>
          <w:szCs w:val="22"/>
        </w:rPr>
        <w:tab/>
        <w:t>1.</w:t>
      </w:r>
      <w:r w:rsidRPr="00122E32">
        <w:rPr>
          <w:rFonts w:ascii="Times New Roman" w:eastAsia="BiauKai" w:cs="Times New Roman"/>
          <w:sz w:val="22"/>
          <w:szCs w:val="22"/>
        </w:rPr>
        <w:t>絕緣測試</w:t>
      </w:r>
    </w:p>
    <w:p w14:paraId="55A53BB6" w14:textId="3983A3A3" w:rsidR="004D05C5" w:rsidRPr="00122E32" w:rsidRDefault="002A43DB"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300" distR="114300" simplePos="0" relativeHeight="251447808" behindDoc="0" locked="0" layoutInCell="1" allowOverlap="1" wp14:anchorId="6691D5FC" wp14:editId="55C18B71">
                <wp:simplePos x="0" y="0"/>
                <wp:positionH relativeFrom="column">
                  <wp:posOffset>1080770</wp:posOffset>
                </wp:positionH>
                <wp:positionV relativeFrom="paragraph">
                  <wp:posOffset>25400</wp:posOffset>
                </wp:positionV>
                <wp:extent cx="6350" cy="434975"/>
                <wp:effectExtent l="38100" t="0" r="69850" b="60325"/>
                <wp:wrapNone/>
                <wp:docPr id="118" name="Lin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0" cy="434975"/>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0676ED9B" id="Line 106" o:spid="_x0000_s1026" style="position:absolute;z-index:2514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1pt,2pt" to="85.6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">
                <v:stroke endarrow="block"/>
              </v:line>
            </w:pict>
          </mc:Fallback>
        </mc:AlternateContent>
      </w:r>
      <w:r w:rsidR="004D05C5" w:rsidRPr="00122E32">
        <w:rPr>
          <w:rFonts w:ascii="Times New Roman" w:eastAsia="BiauKai" w:cs="Times New Roman"/>
          <w:sz w:val="22"/>
          <w:szCs w:val="22"/>
        </w:rPr>
        <w:tab/>
        <w:t>2.</w:t>
      </w:r>
      <w:r w:rsidR="004D05C5" w:rsidRPr="00122E32">
        <w:rPr>
          <w:rFonts w:ascii="Times New Roman" w:eastAsia="BiauKai" w:cs="Times New Roman"/>
          <w:sz w:val="22"/>
          <w:szCs w:val="22"/>
        </w:rPr>
        <w:t>導通測試</w:t>
      </w:r>
    </w:p>
    <w:p w14:paraId="3EF088BD" w14:textId="6672756F" w:rsidR="004D05C5" w:rsidRPr="00122E32" w:rsidRDefault="002A43DB"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300" distR="114300" simplePos="0" relativeHeight="251426304" behindDoc="0" locked="0" layoutInCell="1" allowOverlap="1" wp14:anchorId="03CB23C7" wp14:editId="7D0F5141">
                <wp:simplePos x="0" y="0"/>
                <wp:positionH relativeFrom="column">
                  <wp:posOffset>90170</wp:posOffset>
                </wp:positionH>
                <wp:positionV relativeFrom="paragraph">
                  <wp:posOffset>130175</wp:posOffset>
                </wp:positionV>
                <wp:extent cx="1981200" cy="406400"/>
                <wp:effectExtent l="0" t="0" r="19050" b="12700"/>
                <wp:wrapNone/>
                <wp:docPr id="117"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0" cy="406400"/>
                        </a:xfrm>
                        <a:prstGeom prst="rect">
                          <a:avLst/>
                        </a:prstGeom>
                        <a:solidFill>
                          <a:srgbClr val="FFFFFF"/>
                        </a:solidFill>
                        <a:ln w="9525">
                          <a:solidFill>
                            <a:srgbClr val="000000"/>
                          </a:solidFill>
                          <a:miter lim="800000"/>
                          <a:headEnd/>
                          <a:tailEnd/>
                        </a:ln>
                      </wps:spPr>
                      <wps:txbx>
                        <w:txbxContent>
                          <w:p w14:paraId="67CFCA17" w14:textId="77777777" w:rsidR="000A235E" w:rsidRPr="00F82703" w:rsidRDefault="000A235E" w:rsidP="004D05C5">
                            <w:pPr>
                              <w:jc w:val="center"/>
                              <w:rPr>
                                <w:rFonts w:ascii="標楷體" w:eastAsia="標楷體" w:hAnsi="標楷體"/>
                              </w:rPr>
                            </w:pPr>
                            <w:r w:rsidRPr="00F82703">
                              <w:rPr>
                                <w:rFonts w:ascii="標楷體" w:eastAsia="標楷體" w:hAnsi="標楷體" w:hint="eastAsia"/>
                              </w:rPr>
                              <w:t>電纜鋪設作業完成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CB23C7" id="Rectangle 103" o:spid="_x0000_s1032" style="position:absolute;margin-left:7.1pt;margin-top:10.25pt;width:156pt;height:32pt;z-index:2514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">
                <v:textbox>
                  <w:txbxContent>
                    <w:p w14:paraId="67CFCA17" w14:textId="77777777" w:rsidR="000A235E" w:rsidRPr="00F82703" w:rsidRDefault="000A235E" w:rsidP="004D05C5">
                      <w:pPr>
                        <w:jc w:val="center"/>
                        <w:rPr>
                          <w:rFonts w:ascii="標楷體" w:eastAsia="標楷體" w:hAnsi="標楷體"/>
                        </w:rPr>
                      </w:pPr>
                      <w:r w:rsidRPr="00F82703">
                        <w:rPr>
                          <w:rFonts w:ascii="標楷體" w:eastAsia="標楷體" w:hAnsi="標楷體" w:hint="eastAsia"/>
                        </w:rPr>
                        <w:t>電纜鋪設作業完成</w:t>
                      </w:r>
                    </w:p>
                  </w:txbxContent>
                </v:textbox>
              </v:rect>
            </w:pict>
          </mc:Fallback>
        </mc:AlternateContent>
      </w:r>
      <w:r w:rsidR="004D05C5" w:rsidRPr="00122E32">
        <w:rPr>
          <w:rFonts w:ascii="Times New Roman" w:eastAsia="BiauKai" w:cs="Times New Roman"/>
          <w:sz w:val="22"/>
          <w:szCs w:val="22"/>
        </w:rPr>
        <w:tab/>
        <w:t>3.</w:t>
      </w:r>
      <w:r w:rsidR="004D05C5" w:rsidRPr="00122E32">
        <w:rPr>
          <w:rFonts w:ascii="Times New Roman" w:eastAsia="BiauKai" w:cs="Times New Roman"/>
          <w:sz w:val="22"/>
          <w:szCs w:val="22"/>
        </w:rPr>
        <w:t>回路檢查</w:t>
      </w:r>
    </w:p>
    <w:p w14:paraId="2CBA8969" w14:textId="77777777" w:rsidR="004D05C5" w:rsidRPr="00122E32" w:rsidRDefault="004D05C5"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sz w:val="22"/>
          <w:szCs w:val="22"/>
        </w:rPr>
        <w:tab/>
        <w:t>4.</w:t>
      </w:r>
      <w:r w:rsidRPr="00122E32">
        <w:rPr>
          <w:rFonts w:ascii="Times New Roman" w:eastAsia="BiauKai" w:cs="Times New Roman"/>
          <w:sz w:val="22"/>
          <w:szCs w:val="22"/>
        </w:rPr>
        <w:t>鋪設是否整齊</w:t>
      </w:r>
    </w:p>
    <w:p w14:paraId="0B365751" w14:textId="77777777" w:rsidR="004D05C5" w:rsidRPr="00122E32" w:rsidRDefault="004D05C5" w:rsidP="00E7195D">
      <w:pPr>
        <w:pStyle w:val="af7"/>
        <w:rPr>
          <w:sz w:val="22"/>
          <w:szCs w:val="22"/>
        </w:rPr>
      </w:pPr>
      <w:bookmarkStart w:id="37" w:name="_Toc338060373"/>
      <w:bookmarkStart w:id="38" w:name="_Toc508958108"/>
      <w:r w:rsidRPr="00122E32">
        <w:t>圖</w:t>
      </w:r>
      <w:r w:rsidRPr="00122E32">
        <w:t xml:space="preserve">4-2 </w:t>
      </w:r>
      <w:r w:rsidRPr="00122E32">
        <w:t>電纜施工流程圖</w:t>
      </w:r>
      <w:bookmarkEnd w:id="37"/>
      <w:bookmarkEnd w:id="38"/>
    </w:p>
    <w:p w14:paraId="3EC06D8E" w14:textId="77777777" w:rsidR="004D05C5" w:rsidRPr="00122E32" w:rsidRDefault="004D05C5" w:rsidP="004D05C5">
      <w:pPr>
        <w:pStyle w:val="13"/>
        <w:rPr>
          <w:rFonts w:ascii="Times New Roman"/>
        </w:rPr>
      </w:pPr>
      <w:r w:rsidRPr="00122E32">
        <w:rPr>
          <w:rFonts w:ascii="Times New Roman"/>
        </w:rPr>
        <w:lastRenderedPageBreak/>
        <w:t>4.</w:t>
      </w:r>
      <w:r w:rsidRPr="00122E32">
        <w:rPr>
          <w:rFonts w:ascii="Times New Roman"/>
        </w:rPr>
        <w:t>施工注意事項</w:t>
      </w:r>
    </w:p>
    <w:p w14:paraId="7737C416" w14:textId="77777777" w:rsidR="004D05C5" w:rsidRPr="00122E32" w:rsidRDefault="004D05C5" w:rsidP="004D05C5">
      <w:pPr>
        <w:pStyle w:val="14"/>
      </w:pPr>
      <w:r w:rsidRPr="00122E32">
        <w:t>(1)</w:t>
      </w:r>
      <w:r w:rsidRPr="00122E32">
        <w:t>電纜鋪設前應先以高阻計作絕緣測試，若絕緣電阻值小於</w:t>
      </w:r>
      <w:r w:rsidRPr="00122E32">
        <w:t>100MΩ</w:t>
      </w:r>
      <w:r w:rsidRPr="00122E32">
        <w:t>時應向業主報告，以便能解決處理。</w:t>
      </w:r>
    </w:p>
    <w:p w14:paraId="316A8896" w14:textId="77777777" w:rsidR="004D05C5" w:rsidRPr="00122E32" w:rsidRDefault="004D05C5" w:rsidP="004D05C5">
      <w:pPr>
        <w:pStyle w:val="14"/>
      </w:pPr>
      <w:r w:rsidRPr="00122E32">
        <w:t>(2)</w:t>
      </w:r>
      <w:r w:rsidRPr="00122E32">
        <w:t>電纜所有接線端子均應使用</w:t>
      </w:r>
      <w:r w:rsidRPr="00122E32">
        <w:t>O</w:t>
      </w:r>
      <w:r w:rsidRPr="00122E32">
        <w:t>型端子，若特殊狀況須使用開口</w:t>
      </w:r>
      <w:r w:rsidRPr="00122E32">
        <w:t>Y</w:t>
      </w:r>
      <w:r w:rsidRPr="00122E32">
        <w:t>型接線端子時，須提出報告經業主同意後方可使用。</w:t>
      </w:r>
    </w:p>
    <w:p w14:paraId="5F06C16D" w14:textId="77777777" w:rsidR="004D05C5" w:rsidRPr="00122E32" w:rsidRDefault="004D05C5" w:rsidP="004D05C5">
      <w:pPr>
        <w:pStyle w:val="14"/>
      </w:pPr>
      <w:r w:rsidRPr="00122E32">
        <w:t>(3)</w:t>
      </w:r>
      <w:r w:rsidRPr="00122E32">
        <w:t>電纜</w:t>
      </w:r>
      <w:r w:rsidRPr="00122E32">
        <w:t>(</w:t>
      </w:r>
      <w:r w:rsidRPr="00122E32">
        <w:t>線</w:t>
      </w:r>
      <w:r w:rsidRPr="00122E32">
        <w:t>)</w:t>
      </w:r>
      <w:r w:rsidRPr="00122E32">
        <w:t>必須整條拉線，非經業主許可同意不得圖施工方便，任意將電纜</w:t>
      </w:r>
      <w:r w:rsidRPr="00122E32">
        <w:t>(</w:t>
      </w:r>
      <w:r w:rsidRPr="00122E32">
        <w:t>線</w:t>
      </w:r>
      <w:r w:rsidRPr="00122E32">
        <w:t>)</w:t>
      </w:r>
      <w:r w:rsidRPr="00122E32">
        <w:t>切裁後銜接，若因而切裁後銜接須整條抽換。</w:t>
      </w:r>
    </w:p>
    <w:p w14:paraId="213751C2" w14:textId="77777777" w:rsidR="004D05C5" w:rsidRPr="00122E32" w:rsidRDefault="004D05C5" w:rsidP="004D05C5">
      <w:pPr>
        <w:pStyle w:val="14"/>
      </w:pPr>
      <w:r w:rsidRPr="00122E32">
        <w:t>(4)</w:t>
      </w:r>
      <w:r w:rsidRPr="00122E32">
        <w:t>導線拉入導線管內時，得使用拉線膏以利施工，但不得使用油脂等物，以免傷及電線和電纜之絕緣。</w:t>
      </w:r>
    </w:p>
    <w:p w14:paraId="62484D2D" w14:textId="77777777" w:rsidR="004D05C5" w:rsidRPr="00122E32" w:rsidRDefault="004D05C5" w:rsidP="004D05C5">
      <w:pPr>
        <w:pStyle w:val="14"/>
      </w:pPr>
      <w:r w:rsidRPr="00122E32">
        <w:t>(5)</w:t>
      </w:r>
      <w:r w:rsidRPr="00122E32">
        <w:t>電纜鋪設拉線時須做好必要警示標識，避免電纜攤開待拉設時，遭受外物碰傷或重物壓傷，造成電纜損壞。</w:t>
      </w:r>
    </w:p>
    <w:p w14:paraId="0AC59F0D" w14:textId="77777777" w:rsidR="004D05C5" w:rsidRPr="00122E32" w:rsidRDefault="004D05C5" w:rsidP="004D05C5">
      <w:pPr>
        <w:pStyle w:val="aff"/>
        <w:rPr>
          <w:rFonts w:eastAsia="BiauKai"/>
        </w:rPr>
      </w:pPr>
      <w:bookmarkStart w:id="39" w:name="_Toc338060316"/>
      <w:bookmarkStart w:id="40" w:name="_Toc508958493"/>
      <w:r w:rsidRPr="00122E32">
        <w:rPr>
          <w:rFonts w:eastAsia="BiauKai"/>
        </w:rPr>
        <w:t>(</w:t>
      </w:r>
      <w:r w:rsidRPr="00122E32">
        <w:rPr>
          <w:rFonts w:eastAsia="BiauKai"/>
        </w:rPr>
        <w:t>二</w:t>
      </w:r>
      <w:r w:rsidRPr="00122E32">
        <w:rPr>
          <w:rFonts w:eastAsia="BiauKai"/>
        </w:rPr>
        <w:t>)</w:t>
      </w:r>
      <w:r w:rsidRPr="00122E32">
        <w:rPr>
          <w:rFonts w:eastAsia="BiauKai"/>
        </w:rPr>
        <w:t>變頻器電盤安裝</w:t>
      </w:r>
      <w:bookmarkEnd w:id="39"/>
      <w:bookmarkEnd w:id="40"/>
    </w:p>
    <w:p w14:paraId="5A73782F" w14:textId="77777777" w:rsidR="004D05C5" w:rsidRPr="00122E32" w:rsidRDefault="004D05C5" w:rsidP="004D05C5">
      <w:pPr>
        <w:pStyle w:val="13"/>
        <w:rPr>
          <w:rFonts w:ascii="Times New Roman"/>
        </w:rPr>
      </w:pPr>
      <w:r w:rsidRPr="00122E32">
        <w:rPr>
          <w:rFonts w:ascii="Times New Roman"/>
        </w:rPr>
        <w:t>1.</w:t>
      </w:r>
      <w:r w:rsidRPr="00122E32">
        <w:rPr>
          <w:rFonts w:ascii="Times New Roman"/>
        </w:rPr>
        <w:t>施工步驟</w:t>
      </w:r>
    </w:p>
    <w:p w14:paraId="1AD68156" w14:textId="77777777" w:rsidR="004D05C5" w:rsidRPr="00122E32" w:rsidRDefault="004D05C5" w:rsidP="004D05C5">
      <w:pPr>
        <w:pStyle w:val="14"/>
      </w:pPr>
      <w:r w:rsidRPr="00122E32">
        <w:t>(1)</w:t>
      </w:r>
      <w:r w:rsidRPr="00122E32">
        <w:t>施工前先研讀施工圖，確認安裝位置。</w:t>
      </w:r>
    </w:p>
    <w:p w14:paraId="322C870D" w14:textId="77777777" w:rsidR="004D05C5" w:rsidRPr="00122E32" w:rsidRDefault="004D05C5" w:rsidP="004D05C5">
      <w:pPr>
        <w:pStyle w:val="14"/>
      </w:pPr>
      <w:r w:rsidRPr="00122E32">
        <w:t>(2)</w:t>
      </w:r>
      <w:r w:rsidRPr="00122E32">
        <w:t>準備配電盤</w:t>
      </w:r>
      <w:r w:rsidRPr="00122E32">
        <w:t>(</w:t>
      </w:r>
      <w:r w:rsidRPr="00122E32">
        <w:t>箱</w:t>
      </w:r>
      <w:r w:rsidRPr="00122E32">
        <w:t>)</w:t>
      </w:r>
      <w:r w:rsidRPr="00122E32">
        <w:t>之材料及使用工具。</w:t>
      </w:r>
    </w:p>
    <w:p w14:paraId="7145CA26" w14:textId="77777777" w:rsidR="004D05C5" w:rsidRPr="00122E32" w:rsidRDefault="004D05C5" w:rsidP="004D05C5">
      <w:pPr>
        <w:pStyle w:val="14"/>
      </w:pPr>
      <w:r w:rsidRPr="00122E32">
        <w:t>(3)</w:t>
      </w:r>
      <w:r w:rsidRPr="00122E32">
        <w:t>安裝配電盤</w:t>
      </w:r>
      <w:r w:rsidRPr="00122E32">
        <w:t>(</w:t>
      </w:r>
      <w:r w:rsidRPr="00122E32">
        <w:t>箱</w:t>
      </w:r>
      <w:r w:rsidRPr="00122E32">
        <w:t>)</w:t>
      </w:r>
      <w:r w:rsidRPr="00122E32">
        <w:t>。</w:t>
      </w:r>
    </w:p>
    <w:p w14:paraId="1D68F823" w14:textId="77777777" w:rsidR="004D05C5" w:rsidRPr="00122E32" w:rsidRDefault="004D05C5" w:rsidP="004D05C5">
      <w:pPr>
        <w:pStyle w:val="14"/>
      </w:pPr>
      <w:r w:rsidRPr="00122E32">
        <w:t>(4)</w:t>
      </w:r>
      <w:r w:rsidRPr="00122E32">
        <w:t>配管線（若管線配裝完畢，則配電盤</w:t>
      </w:r>
      <w:r w:rsidRPr="00122E32">
        <w:t>(</w:t>
      </w:r>
      <w:r w:rsidRPr="00122E32">
        <w:t>箱</w:t>
      </w:r>
      <w:r w:rsidRPr="00122E32">
        <w:t>)</w:t>
      </w:r>
      <w:r w:rsidRPr="00122E32">
        <w:t>須配合原</w:t>
      </w:r>
      <w:r w:rsidRPr="00122E32">
        <w:tab/>
      </w:r>
      <w:r w:rsidRPr="00122E32">
        <w:t>有管線安裝）。</w:t>
      </w:r>
    </w:p>
    <w:p w14:paraId="5F041295" w14:textId="77777777" w:rsidR="004D05C5" w:rsidRPr="00122E32" w:rsidRDefault="004D05C5" w:rsidP="004D05C5">
      <w:pPr>
        <w:pStyle w:val="14"/>
      </w:pPr>
      <w:r w:rsidRPr="00122E32">
        <w:t>(5)</w:t>
      </w:r>
      <w:r w:rsidRPr="00122E32">
        <w:t>依負載說明（單線圖）接線。</w:t>
      </w:r>
    </w:p>
    <w:p w14:paraId="3A49BCFD" w14:textId="77777777" w:rsidR="004D05C5" w:rsidRPr="00122E32" w:rsidRDefault="004D05C5" w:rsidP="004D05C5">
      <w:pPr>
        <w:pStyle w:val="14"/>
      </w:pPr>
      <w:r w:rsidRPr="00122E32">
        <w:t>(6)</w:t>
      </w:r>
      <w:r w:rsidRPr="00122E32">
        <w:t>校對負載回路，如：迴路測試。</w:t>
      </w:r>
    </w:p>
    <w:p w14:paraId="39E40E1A" w14:textId="77777777" w:rsidR="004D05C5" w:rsidRPr="00122E32" w:rsidRDefault="004D05C5" w:rsidP="004D05C5">
      <w:pPr>
        <w:pStyle w:val="14"/>
      </w:pPr>
      <w:r w:rsidRPr="00122E32">
        <w:t>(7)</w:t>
      </w:r>
      <w:r w:rsidRPr="00122E32">
        <w:t>絕緣電阻測試。</w:t>
      </w:r>
    </w:p>
    <w:p w14:paraId="7CFDCD43" w14:textId="77777777" w:rsidR="004D05C5" w:rsidRPr="00122E32" w:rsidRDefault="004D05C5" w:rsidP="004D05C5">
      <w:pPr>
        <w:pStyle w:val="14"/>
      </w:pPr>
      <w:r w:rsidRPr="00122E32">
        <w:lastRenderedPageBreak/>
        <w:t>(8)</w:t>
      </w:r>
      <w:r w:rsidRPr="00122E32">
        <w:t>接觸電阻測試。</w:t>
      </w:r>
    </w:p>
    <w:p w14:paraId="2FB89108" w14:textId="77777777" w:rsidR="004D05C5" w:rsidRPr="00122E32" w:rsidRDefault="004D05C5" w:rsidP="004D05C5">
      <w:pPr>
        <w:pStyle w:val="14"/>
      </w:pPr>
      <w:r w:rsidRPr="00122E32">
        <w:t>(9)</w:t>
      </w:r>
      <w:r w:rsidRPr="00122E32">
        <w:t>清潔箱內雜物，配電盤</w:t>
      </w:r>
      <w:r w:rsidRPr="00122E32">
        <w:t>(</w:t>
      </w:r>
      <w:r w:rsidRPr="00122E32">
        <w:t>箱</w:t>
      </w:r>
      <w:r w:rsidRPr="00122E32">
        <w:t>)</w:t>
      </w:r>
      <w:r w:rsidRPr="00122E32">
        <w:t>防護工事施作，等待送</w:t>
      </w:r>
      <w:r w:rsidRPr="00122E32">
        <w:tab/>
      </w:r>
      <w:r w:rsidRPr="00122E32">
        <w:t>電。</w:t>
      </w:r>
    </w:p>
    <w:p w14:paraId="56A0A5F7" w14:textId="77777777" w:rsidR="004D05C5" w:rsidRPr="00122E32" w:rsidRDefault="004D05C5" w:rsidP="004D05C5">
      <w:pPr>
        <w:pStyle w:val="13"/>
        <w:rPr>
          <w:rFonts w:ascii="Times New Roman"/>
        </w:rPr>
      </w:pPr>
      <w:r w:rsidRPr="00122E32">
        <w:rPr>
          <w:rFonts w:ascii="Times New Roman"/>
        </w:rPr>
        <w:t>2.</w:t>
      </w:r>
      <w:r w:rsidRPr="00122E32">
        <w:rPr>
          <w:rFonts w:ascii="Times New Roman"/>
        </w:rPr>
        <w:t>施工方法</w:t>
      </w:r>
    </w:p>
    <w:p w14:paraId="6C0BC833" w14:textId="77777777" w:rsidR="004D05C5" w:rsidRPr="00122E32" w:rsidRDefault="004D05C5" w:rsidP="004D05C5">
      <w:pPr>
        <w:pStyle w:val="14"/>
      </w:pPr>
      <w:r w:rsidRPr="00122E32">
        <w:t>(1)</w:t>
      </w:r>
      <w:r w:rsidRPr="00122E32">
        <w:t>配電盤</w:t>
      </w:r>
      <w:r w:rsidRPr="00122E32">
        <w:t>(</w:t>
      </w:r>
      <w:r w:rsidRPr="00122E32">
        <w:t>箱</w:t>
      </w:r>
      <w:r w:rsidRPr="00122E32">
        <w:t>)</w:t>
      </w:r>
      <w:r w:rsidRPr="00122E32">
        <w:t>安裝場所、搬移路徑須事先確認，安全防護須落實執行。</w:t>
      </w:r>
    </w:p>
    <w:p w14:paraId="1B0C33B5" w14:textId="77777777" w:rsidR="004D05C5" w:rsidRPr="00122E32" w:rsidRDefault="004D05C5" w:rsidP="004D05C5">
      <w:pPr>
        <w:pStyle w:val="14"/>
      </w:pPr>
      <w:r w:rsidRPr="00122E32">
        <w:t>(2)</w:t>
      </w:r>
      <w:r w:rsidRPr="00122E32">
        <w:t>配電盤</w:t>
      </w:r>
      <w:r w:rsidRPr="00122E32">
        <w:t>(</w:t>
      </w:r>
      <w:r w:rsidRPr="00122E32">
        <w:t>箱</w:t>
      </w:r>
      <w:r w:rsidRPr="00122E32">
        <w:t>)</w:t>
      </w:r>
      <w:r w:rsidRPr="00122E32">
        <w:t>吊裝場所、吊車迴旋空間應足夠，吊裝場所設立警告標誌。</w:t>
      </w:r>
    </w:p>
    <w:p w14:paraId="3E285EE0" w14:textId="77777777" w:rsidR="004D05C5" w:rsidRPr="00122E32" w:rsidRDefault="004D05C5" w:rsidP="004D05C5">
      <w:pPr>
        <w:pStyle w:val="14"/>
      </w:pPr>
      <w:r w:rsidRPr="00122E32">
        <w:t>(3)</w:t>
      </w:r>
      <w:r w:rsidRPr="00122E32">
        <w:t>配電盤</w:t>
      </w:r>
      <w:r w:rsidRPr="00122E32">
        <w:t>(</w:t>
      </w:r>
      <w:r w:rsidRPr="00122E32">
        <w:t>箱</w:t>
      </w:r>
      <w:r w:rsidRPr="00122E32">
        <w:t>)</w:t>
      </w:r>
      <w:r w:rsidRPr="00122E32">
        <w:t>吊裝鋼索、掛鉤之荷重須足以承受配電盤之重量、起吊前查驗吊車和配電盤鉤環須確實連接。</w:t>
      </w:r>
    </w:p>
    <w:p w14:paraId="2DCC9317" w14:textId="77777777" w:rsidR="004D05C5" w:rsidRPr="00122E32" w:rsidRDefault="004D05C5" w:rsidP="004D05C5">
      <w:pPr>
        <w:pStyle w:val="14"/>
      </w:pPr>
      <w:r w:rsidRPr="00122E32">
        <w:t>(4)</w:t>
      </w:r>
      <w:r w:rsidRPr="00122E32">
        <w:t>配電盤</w:t>
      </w:r>
      <w:r w:rsidRPr="00122E32">
        <w:t>(</w:t>
      </w:r>
      <w:r w:rsidRPr="00122E32">
        <w:t>箱</w:t>
      </w:r>
      <w:r w:rsidRPr="00122E32">
        <w:t>)</w:t>
      </w:r>
      <w:r w:rsidRPr="00122E32">
        <w:t>定位後，須平行、垂直對齊，方可開始焊接或螺絲固定須確實牢固鎖緊。</w:t>
      </w:r>
    </w:p>
    <w:p w14:paraId="1C33996C" w14:textId="77777777" w:rsidR="004D05C5" w:rsidRPr="00122E32" w:rsidRDefault="004D05C5" w:rsidP="004D05C5">
      <w:pPr>
        <w:pStyle w:val="14"/>
      </w:pPr>
      <w:r w:rsidRPr="00122E32">
        <w:t>(5)</w:t>
      </w:r>
      <w:r w:rsidRPr="00122E32">
        <w:t>焊接前依照設計圖面先行劃線，標示焊接長度、間距，再磨除焊接部位之油漆，方可開始焊接。</w:t>
      </w:r>
    </w:p>
    <w:p w14:paraId="02918354" w14:textId="77777777" w:rsidR="004D05C5" w:rsidRPr="00122E32" w:rsidRDefault="004D05C5" w:rsidP="004D05C5">
      <w:pPr>
        <w:pStyle w:val="14"/>
      </w:pPr>
      <w:r w:rsidRPr="00122E32">
        <w:t>(6)</w:t>
      </w:r>
      <w:r w:rsidRPr="00122E32">
        <w:t>焊接時，電焊機</w:t>
      </w:r>
      <w:r w:rsidRPr="00122E32">
        <w:t>(</w:t>
      </w:r>
      <w:r w:rsidRPr="00122E32">
        <w:t>須附自動電擊防止裝置</w:t>
      </w:r>
      <w:r w:rsidRPr="00122E32">
        <w:t>)</w:t>
      </w:r>
      <w:r w:rsidRPr="00122E32">
        <w:t>之接地線須接至被焊物上，使成一迴路，以免傷及箱盤內之儀表元件。</w:t>
      </w:r>
    </w:p>
    <w:p w14:paraId="2367DEBF" w14:textId="77777777" w:rsidR="004D05C5" w:rsidRPr="00122E32" w:rsidRDefault="004D05C5" w:rsidP="004D05C5">
      <w:pPr>
        <w:pStyle w:val="14"/>
      </w:pPr>
      <w:r w:rsidRPr="00122E32">
        <w:t>(7)</w:t>
      </w:r>
      <w:r w:rsidRPr="00122E32">
        <w:t>電氣設備盤內之匯流排（</w:t>
      </w:r>
      <w:r w:rsidRPr="00122E32">
        <w:t>Bus Bar</w:t>
      </w:r>
      <w:r w:rsidRPr="00122E32">
        <w:t>）連接時須有業主在場監督，連接完成後需以低阻計量測接觸電阻，並做成紀錄送業主備查。</w:t>
      </w:r>
    </w:p>
    <w:p w14:paraId="62D905D3" w14:textId="77777777" w:rsidR="004D05C5" w:rsidRPr="00122E32" w:rsidRDefault="004D05C5" w:rsidP="004D05C5">
      <w:pPr>
        <w:pStyle w:val="14"/>
      </w:pPr>
      <w:r w:rsidRPr="00122E32">
        <w:t>(8)</w:t>
      </w:r>
      <w:r w:rsidRPr="00122E32">
        <w:t>配電盤母線連接時，接觸面以紗布沾酒精擦淨，再塗一層導電性接合劑。如母線連接時發現彼此無法密接時，應以可撓性銅排相互連接。</w:t>
      </w:r>
    </w:p>
    <w:p w14:paraId="3AC16896" w14:textId="77777777" w:rsidR="004D05C5" w:rsidRPr="00122E32" w:rsidRDefault="004D05C5" w:rsidP="004D05C5">
      <w:pPr>
        <w:pStyle w:val="14"/>
      </w:pPr>
      <w:r w:rsidRPr="00122E32">
        <w:t>(9)</w:t>
      </w:r>
      <w:r w:rsidRPr="00122E32">
        <w:t>所有電氣設備於運送或儲存期間所做的臨時支撐或措施，於設備安裝完成後，應予以拆除。</w:t>
      </w:r>
    </w:p>
    <w:p w14:paraId="28D622C7" w14:textId="77777777" w:rsidR="004D05C5" w:rsidRPr="00122E32" w:rsidRDefault="004D05C5" w:rsidP="004D05C5">
      <w:pPr>
        <w:pStyle w:val="14"/>
      </w:pPr>
      <w:r w:rsidRPr="00122E32">
        <w:lastRenderedPageBreak/>
        <w:t>(10)</w:t>
      </w:r>
      <w:r w:rsidRPr="00122E32">
        <w:t>各種電驛或電錶於施工或測試期間必須將蓋子打開時，應小心謹慎避免損壞，施工或測試完畢後，應儘速將蓋子裝回，以避免各種電驛受到灰塵的污染。</w:t>
      </w:r>
    </w:p>
    <w:p w14:paraId="3A00EF6E" w14:textId="77777777" w:rsidR="004D05C5" w:rsidRPr="00122E32" w:rsidRDefault="004D05C5" w:rsidP="004D05C5">
      <w:pPr>
        <w:pStyle w:val="14"/>
      </w:pPr>
      <w:r w:rsidRPr="00122E32">
        <w:t>(11)</w:t>
      </w:r>
      <w:r w:rsidRPr="00122E32">
        <w:t>配電盤</w:t>
      </w:r>
      <w:r w:rsidRPr="00122E32">
        <w:t>(</w:t>
      </w:r>
      <w:r w:rsidRPr="00122E32">
        <w:t>箱</w:t>
      </w:r>
      <w:r w:rsidRPr="00122E32">
        <w:t>)</w:t>
      </w:r>
      <w:r w:rsidRPr="00122E32">
        <w:t>定位後視環境因素需要，將電氣設備覆以防水帆布或加以電熱器除濕。</w:t>
      </w:r>
    </w:p>
    <w:p w14:paraId="50EE1F35" w14:textId="77777777" w:rsidR="004D05C5" w:rsidRPr="00122E32" w:rsidRDefault="004D05C5" w:rsidP="004D05C5">
      <w:pPr>
        <w:pStyle w:val="14"/>
      </w:pPr>
      <w:r w:rsidRPr="00122E32">
        <w:t>(12)</w:t>
      </w:r>
      <w:r w:rsidRPr="00122E32">
        <w:t>配電盤</w:t>
      </w:r>
      <w:r w:rsidRPr="00122E32">
        <w:t>(</w:t>
      </w:r>
      <w:r w:rsidRPr="00122E32">
        <w:t>箱</w:t>
      </w:r>
      <w:r w:rsidRPr="00122E32">
        <w:t>)</w:t>
      </w:r>
      <w:r w:rsidRPr="00122E32">
        <w:t>定位後檢查盤內設備螺絲是否鬆動，檢查配電盤是否碰撞損壞、外部烤漆是否刮傷。</w:t>
      </w:r>
    </w:p>
    <w:p w14:paraId="5A3022B2" w14:textId="77777777" w:rsidR="004D05C5" w:rsidRPr="00122E32" w:rsidRDefault="004D05C5" w:rsidP="004D05C5">
      <w:pPr>
        <w:pStyle w:val="14"/>
      </w:pPr>
      <w:r w:rsidRPr="00122E32">
        <w:t>(13)</w:t>
      </w:r>
      <w:r w:rsidRPr="00122E32">
        <w:t>匯流排如有露出部份，應適當絕緣分色妥當包裝之，以免人體觸及（如銅排之接續處應以自熔性膠帶</w:t>
      </w:r>
      <w:r w:rsidRPr="00122E32">
        <w:t>1/2</w:t>
      </w:r>
      <w:r w:rsidRPr="00122E32">
        <w:t>重疊交互纏繞後並以塑膠帶包紮於外，高壓銅排應以耐額定高壓之橡膠熱縮型絕緣套管包覆並以顏色、文字區分，低壓銅排應以塑膠熱縮型絕緣套管包覆並以顏色、文字區分）。</w:t>
      </w:r>
    </w:p>
    <w:p w14:paraId="03AFFCD4" w14:textId="77777777" w:rsidR="004D05C5" w:rsidRPr="00122E32" w:rsidRDefault="004D05C5" w:rsidP="004D05C5">
      <w:pPr>
        <w:pStyle w:val="14"/>
      </w:pPr>
      <w:r w:rsidRPr="00122E32">
        <w:t>(14)</w:t>
      </w:r>
      <w:r w:rsidRPr="00122E32">
        <w:t>配電盤（箱）外殼應施行接地。</w:t>
      </w:r>
    </w:p>
    <w:p w14:paraId="118315A7" w14:textId="77777777" w:rsidR="004D05C5" w:rsidRPr="00122E32" w:rsidRDefault="004D05C5" w:rsidP="004D05C5">
      <w:pPr>
        <w:widowControl/>
        <w:autoSpaceDE/>
        <w:autoSpaceDN/>
        <w:adjustRightInd/>
        <w:spacing w:before="0" w:line="240" w:lineRule="auto"/>
        <w:rPr>
          <w:rFonts w:ascii="Times New Roman" w:eastAsia="BiauKai" w:cs="Times New Roman"/>
          <w:noProof/>
          <w:szCs w:val="24"/>
        </w:rPr>
      </w:pPr>
      <w:r w:rsidRPr="00122E32">
        <w:rPr>
          <w:rFonts w:ascii="Times New Roman" w:eastAsia="BiauKai" w:cs="Times New Roman"/>
        </w:rPr>
        <w:br w:type="page"/>
      </w:r>
    </w:p>
    <w:p w14:paraId="6CE269D4" w14:textId="77777777" w:rsidR="004D05C5" w:rsidRPr="00122E32" w:rsidRDefault="004D05C5" w:rsidP="004D05C5">
      <w:pPr>
        <w:pStyle w:val="13"/>
        <w:rPr>
          <w:rFonts w:ascii="Times New Roman"/>
        </w:rPr>
      </w:pPr>
      <w:r w:rsidRPr="00122E32">
        <w:rPr>
          <w:rFonts w:ascii="Times New Roman"/>
        </w:rPr>
        <w:lastRenderedPageBreak/>
        <w:t>3.</w:t>
      </w:r>
      <w:r w:rsidRPr="00122E32">
        <w:rPr>
          <w:rFonts w:ascii="Times New Roman"/>
        </w:rPr>
        <w:t>施工流程</w:t>
      </w:r>
    </w:p>
    <w:p w14:paraId="4502D2C4" w14:textId="77777777" w:rsidR="004D05C5" w:rsidRPr="00122E32" w:rsidRDefault="004D05C5" w:rsidP="004D05C5">
      <w:pPr>
        <w:pStyle w:val="14"/>
      </w:pPr>
      <w:r w:rsidRPr="00122E32">
        <w:t>關於施工流程，請詳參圖</w:t>
      </w:r>
      <w:r w:rsidRPr="00122E32">
        <w:t xml:space="preserve">4-3 </w:t>
      </w:r>
      <w:r w:rsidRPr="00122E32">
        <w:t>變頻器電盤施工流程圖所示。</w:t>
      </w:r>
    </w:p>
    <w:p w14:paraId="185C80A6" w14:textId="49FA0CDA" w:rsidR="004D05C5" w:rsidRPr="00122E32" w:rsidRDefault="002A43DB" w:rsidP="004D05C5">
      <w:pPr>
        <w:tabs>
          <w:tab w:val="left" w:pos="4678"/>
          <w:tab w:val="left" w:pos="5103"/>
        </w:tabs>
        <w:spacing w:before="100" w:beforeAutospacing="1" w:after="100" w:afterAutospacing="1"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299" distR="114299" simplePos="0" relativeHeight="251533824" behindDoc="0" locked="0" layoutInCell="1" allowOverlap="1" wp14:anchorId="23284D1B" wp14:editId="4FAD1755">
                <wp:simplePos x="0" y="0"/>
                <wp:positionH relativeFrom="column">
                  <wp:posOffset>1523999</wp:posOffset>
                </wp:positionH>
                <wp:positionV relativeFrom="paragraph">
                  <wp:posOffset>533400</wp:posOffset>
                </wp:positionV>
                <wp:extent cx="0" cy="604520"/>
                <wp:effectExtent l="76200" t="0" r="57150" b="62230"/>
                <wp:wrapNone/>
                <wp:docPr id="116" name="Lin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452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7A1AFC91" id="Line 105" o:spid="_x0000_s1026" style="position:absolute;z-index:2515338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20pt,42pt" to="120pt,8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">
                <v:stroke endarrow="block"/>
              </v:line>
            </w:pict>
          </mc:Fallback>
        </mc:AlternateContent>
      </w:r>
      <w:r w:rsidRPr="00122E32">
        <w:rPr>
          <w:rFonts w:ascii="Times New Roman" w:eastAsia="BiauKai" w:cs="Times New Roman"/>
          <w:noProof/>
        </w:rPr>
        <mc:AlternateContent>
          <mc:Choice Requires="wps">
            <w:drawing>
              <wp:anchor distT="0" distB="0" distL="114300" distR="114300" simplePos="0" relativeHeight="251512320" behindDoc="0" locked="0" layoutInCell="1" allowOverlap="1" wp14:anchorId="5C22C70B" wp14:editId="3E65074C">
                <wp:simplePos x="0" y="0"/>
                <wp:positionH relativeFrom="column">
                  <wp:posOffset>457200</wp:posOffset>
                </wp:positionH>
                <wp:positionV relativeFrom="paragraph">
                  <wp:posOffset>114300</wp:posOffset>
                </wp:positionV>
                <wp:extent cx="2209800" cy="419100"/>
                <wp:effectExtent l="0" t="0" r="19050" b="19050"/>
                <wp:wrapNone/>
                <wp:docPr id="75"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0" cy="419100"/>
                        </a:xfrm>
                        <a:prstGeom prst="rect">
                          <a:avLst/>
                        </a:prstGeom>
                        <a:solidFill>
                          <a:srgbClr val="FFFFFF"/>
                        </a:solidFill>
                        <a:ln w="9525">
                          <a:solidFill>
                            <a:srgbClr val="000000"/>
                          </a:solidFill>
                          <a:miter lim="800000"/>
                          <a:headEnd/>
                          <a:tailEnd/>
                        </a:ln>
                      </wps:spPr>
                      <wps:txbx>
                        <w:txbxContent>
                          <w:p w14:paraId="378A2353" w14:textId="77777777" w:rsidR="000A235E" w:rsidRPr="00F82703" w:rsidRDefault="000A235E" w:rsidP="004D05C5">
                            <w:pPr>
                              <w:jc w:val="center"/>
                              <w:rPr>
                                <w:rFonts w:ascii="標楷體" w:eastAsia="標楷體" w:hAnsi="標楷體"/>
                                <w:color w:val="000000"/>
                              </w:rPr>
                            </w:pPr>
                            <w:r w:rsidRPr="00F82703">
                              <w:rPr>
                                <w:rFonts w:ascii="標楷體" w:eastAsia="標楷體" w:hAnsi="標楷體" w:hint="eastAsia"/>
                                <w:color w:val="000000"/>
                              </w:rPr>
                              <w:t>研讀配電盤(</w:t>
                            </w:r>
                            <w:r w:rsidRPr="00F82703">
                              <w:rPr>
                                <w:rFonts w:ascii="標楷體" w:eastAsia="標楷體" w:hAnsi="標楷體" w:hint="eastAsia"/>
                                <w:bCs/>
                                <w:color w:val="000000"/>
                              </w:rPr>
                              <w:t>箱)</w:t>
                            </w:r>
                            <w:r w:rsidRPr="00F82703">
                              <w:rPr>
                                <w:rFonts w:ascii="標楷體" w:eastAsia="標楷體" w:hAnsi="標楷體" w:hint="eastAsia"/>
                                <w:color w:val="000000"/>
                              </w:rPr>
                              <w:t>圖說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22C70B" id="_x0000_s1033" style="position:absolute;margin-left:36pt;margin-top:9pt;width:174pt;height:33pt;z-index:2515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">
                <v:textbox>
                  <w:txbxContent>
                    <w:p w14:paraId="378A2353" w14:textId="77777777" w:rsidR="000A235E" w:rsidRPr="00F82703" w:rsidRDefault="000A235E" w:rsidP="004D05C5">
                      <w:pPr>
                        <w:jc w:val="center"/>
                        <w:rPr>
                          <w:rFonts w:ascii="標楷體" w:eastAsia="標楷體" w:hAnsi="標楷體"/>
                          <w:color w:val="000000"/>
                        </w:rPr>
                      </w:pPr>
                      <w:r w:rsidRPr="00F82703">
                        <w:rPr>
                          <w:rFonts w:ascii="標楷體" w:eastAsia="標楷體" w:hAnsi="標楷體" w:hint="eastAsia"/>
                          <w:color w:val="000000"/>
                        </w:rPr>
                        <w:t>研讀配電盤(</w:t>
                      </w:r>
                      <w:r w:rsidRPr="00F82703">
                        <w:rPr>
                          <w:rFonts w:ascii="標楷體" w:eastAsia="標楷體" w:hAnsi="標楷體" w:hint="eastAsia"/>
                          <w:bCs/>
                          <w:color w:val="000000"/>
                        </w:rPr>
                        <w:t>箱)</w:t>
                      </w:r>
                      <w:r w:rsidRPr="00F82703">
                        <w:rPr>
                          <w:rFonts w:ascii="標楷體" w:eastAsia="標楷體" w:hAnsi="標楷體" w:hint="eastAsia"/>
                          <w:color w:val="000000"/>
                        </w:rPr>
                        <w:t>圖說</w:t>
                      </w:r>
                    </w:p>
                  </w:txbxContent>
                </v:textbox>
              </v:rect>
            </w:pict>
          </mc:Fallback>
        </mc:AlternateContent>
      </w:r>
      <w:r w:rsidR="004D05C5" w:rsidRPr="00122E32">
        <w:rPr>
          <w:rFonts w:ascii="Times New Roman" w:eastAsia="BiauKai" w:cs="Times New Roman"/>
        </w:rPr>
        <w:t xml:space="preserve">                                </w:t>
      </w:r>
      <w:r w:rsidR="004D05C5" w:rsidRPr="00122E32">
        <w:rPr>
          <w:rFonts w:ascii="Times New Roman" w:eastAsia="BiauKai" w:cs="Times New Roman"/>
          <w:sz w:val="24"/>
          <w:szCs w:val="24"/>
        </w:rPr>
        <w:t xml:space="preserve">  </w:t>
      </w:r>
      <w:r w:rsidR="004D05C5" w:rsidRPr="00122E32">
        <w:rPr>
          <w:rFonts w:ascii="Times New Roman" w:eastAsia="BiauKai" w:cs="Times New Roman"/>
          <w:sz w:val="22"/>
          <w:szCs w:val="22"/>
        </w:rPr>
        <w:t>確認圖說和現場實際狀況相符。</w:t>
      </w:r>
    </w:p>
    <w:p w14:paraId="2FC012CF" w14:textId="77777777" w:rsidR="004D05C5" w:rsidRPr="00122E32" w:rsidRDefault="004D05C5" w:rsidP="004D05C5">
      <w:pPr>
        <w:tabs>
          <w:tab w:val="left" w:pos="4678"/>
          <w:tab w:val="left" w:pos="5103"/>
        </w:tabs>
        <w:spacing w:before="100" w:beforeAutospacing="1" w:after="100" w:afterAutospacing="1" w:line="300" w:lineRule="exact"/>
        <w:rPr>
          <w:rFonts w:ascii="Times New Roman" w:eastAsia="BiauKai" w:cs="Times New Roman"/>
          <w:sz w:val="22"/>
          <w:szCs w:val="22"/>
        </w:rPr>
      </w:pPr>
    </w:p>
    <w:p w14:paraId="769E5302" w14:textId="52FA91D7" w:rsidR="004D05C5" w:rsidRPr="00122E32" w:rsidRDefault="002A43DB"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300" distR="114300" simplePos="0" relativeHeight="251519488" behindDoc="0" locked="0" layoutInCell="1" allowOverlap="1" wp14:anchorId="3D3AE0B7" wp14:editId="44D5CC45">
                <wp:simplePos x="0" y="0"/>
                <wp:positionH relativeFrom="column">
                  <wp:posOffset>457200</wp:posOffset>
                </wp:positionH>
                <wp:positionV relativeFrom="paragraph">
                  <wp:posOffset>142240</wp:posOffset>
                </wp:positionV>
                <wp:extent cx="2209800" cy="480060"/>
                <wp:effectExtent l="0" t="0" r="19050" b="15240"/>
                <wp:wrapNone/>
                <wp:docPr id="74"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0" cy="480060"/>
                        </a:xfrm>
                        <a:prstGeom prst="rect">
                          <a:avLst/>
                        </a:prstGeom>
                        <a:solidFill>
                          <a:srgbClr val="FFFFFF"/>
                        </a:solidFill>
                        <a:ln w="9525">
                          <a:solidFill>
                            <a:srgbClr val="000000"/>
                          </a:solidFill>
                          <a:miter lim="800000"/>
                          <a:headEnd/>
                          <a:tailEnd/>
                        </a:ln>
                      </wps:spPr>
                      <wps:txbx>
                        <w:txbxContent>
                          <w:p w14:paraId="680E41B0" w14:textId="77777777" w:rsidR="000A235E" w:rsidRPr="00F82703" w:rsidRDefault="000A235E" w:rsidP="004D05C5">
                            <w:pPr>
                              <w:jc w:val="center"/>
                              <w:rPr>
                                <w:rFonts w:ascii="標楷體" w:eastAsia="標楷體" w:hAnsi="標楷體"/>
                                <w:color w:val="000000"/>
                              </w:rPr>
                            </w:pPr>
                            <w:r w:rsidRPr="00F82703">
                              <w:rPr>
                                <w:rFonts w:ascii="標楷體" w:eastAsia="標楷體" w:hAnsi="標楷體" w:hint="eastAsia"/>
                                <w:color w:val="000000"/>
                              </w:rPr>
                              <w:t>檢核吊裝場所安全設施</w:t>
                            </w:r>
                          </w:p>
                          <w:p w14:paraId="05FAF6DA" w14:textId="77777777" w:rsidR="000A235E" w:rsidRPr="00F82703" w:rsidRDefault="000A235E" w:rsidP="004D05C5">
                            <w:pPr>
                              <w:rPr>
                                <w:rFonts w:ascii="標楷體" w:eastAsia="標楷體" w:hAnsi="標楷體"/>
                                <w:color w:val="00000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3AE0B7" id="_x0000_s1034" style="position:absolute;margin-left:36pt;margin-top:11.2pt;width:174pt;height:37.8pt;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">
                <v:textbox>
                  <w:txbxContent>
                    <w:p w14:paraId="680E41B0" w14:textId="77777777" w:rsidR="000A235E" w:rsidRPr="00F82703" w:rsidRDefault="000A235E" w:rsidP="004D05C5">
                      <w:pPr>
                        <w:jc w:val="center"/>
                        <w:rPr>
                          <w:rFonts w:ascii="標楷體" w:eastAsia="標楷體" w:hAnsi="標楷體"/>
                          <w:color w:val="000000"/>
                        </w:rPr>
                      </w:pPr>
                      <w:r w:rsidRPr="00F82703">
                        <w:rPr>
                          <w:rFonts w:ascii="標楷體" w:eastAsia="標楷體" w:hAnsi="標楷體" w:hint="eastAsia"/>
                          <w:color w:val="000000"/>
                        </w:rPr>
                        <w:t>檢核吊裝場所安全設施</w:t>
                      </w:r>
                    </w:p>
                    <w:p w14:paraId="05FAF6DA" w14:textId="77777777" w:rsidR="000A235E" w:rsidRPr="00F82703" w:rsidRDefault="000A235E" w:rsidP="004D05C5">
                      <w:pPr>
                        <w:rPr>
                          <w:rFonts w:ascii="標楷體" w:eastAsia="標楷體" w:hAnsi="標楷體"/>
                          <w:color w:val="000000"/>
                        </w:rPr>
                      </w:pPr>
                    </w:p>
                  </w:txbxContent>
                </v:textbox>
              </v:rect>
            </w:pict>
          </mc:Fallback>
        </mc:AlternateContent>
      </w:r>
      <w:r w:rsidR="004D05C5" w:rsidRPr="00122E32">
        <w:rPr>
          <w:rFonts w:ascii="Times New Roman" w:eastAsia="BiauKai" w:cs="Times New Roman"/>
          <w:sz w:val="22"/>
          <w:szCs w:val="22"/>
        </w:rPr>
        <w:t xml:space="preserve">                                         </w:t>
      </w:r>
      <w:r w:rsidR="004D05C5" w:rsidRPr="00122E32">
        <w:rPr>
          <w:rFonts w:ascii="Times New Roman" w:eastAsia="BiauKai" w:cs="Times New Roman"/>
          <w:sz w:val="22"/>
          <w:szCs w:val="22"/>
        </w:rPr>
        <w:tab/>
        <w:t>1.</w:t>
      </w:r>
      <w:r w:rsidR="004D05C5" w:rsidRPr="00122E32">
        <w:rPr>
          <w:rFonts w:ascii="Times New Roman" w:eastAsia="BiauKai" w:cs="Times New Roman"/>
          <w:sz w:val="22"/>
          <w:szCs w:val="22"/>
        </w:rPr>
        <w:t>吊裝操作手資格證件確認。</w:t>
      </w:r>
    </w:p>
    <w:p w14:paraId="32E35C54" w14:textId="77777777" w:rsidR="004D05C5" w:rsidRPr="00122E32" w:rsidRDefault="004D05C5" w:rsidP="004D05C5">
      <w:pPr>
        <w:tabs>
          <w:tab w:val="left" w:pos="4678"/>
          <w:tab w:val="left" w:pos="5103"/>
        </w:tabs>
        <w:spacing w:line="400" w:lineRule="exact"/>
        <w:ind w:firstLineChars="1700" w:firstLine="3740"/>
        <w:rPr>
          <w:rFonts w:ascii="Times New Roman" w:eastAsia="BiauKai" w:cs="Times New Roman"/>
          <w:sz w:val="22"/>
          <w:szCs w:val="22"/>
        </w:rPr>
      </w:pPr>
      <w:r w:rsidRPr="00122E32">
        <w:rPr>
          <w:rFonts w:ascii="Times New Roman" w:eastAsia="BiauKai" w:cs="Times New Roman"/>
          <w:sz w:val="22"/>
          <w:szCs w:val="22"/>
        </w:rPr>
        <w:tab/>
        <w:t>2.</w:t>
      </w:r>
      <w:r w:rsidRPr="00122E32">
        <w:rPr>
          <w:rFonts w:ascii="Times New Roman" w:eastAsia="BiauKai" w:cs="Times New Roman"/>
          <w:sz w:val="22"/>
          <w:szCs w:val="22"/>
        </w:rPr>
        <w:t>吊裝場所警告標示放置明顯處所。</w:t>
      </w:r>
    </w:p>
    <w:p w14:paraId="5759CBDF" w14:textId="339E81CE" w:rsidR="004D05C5" w:rsidRPr="00122E32" w:rsidRDefault="002A43DB" w:rsidP="004D05C5">
      <w:pPr>
        <w:tabs>
          <w:tab w:val="left" w:pos="4678"/>
          <w:tab w:val="left" w:pos="5103"/>
        </w:tabs>
        <w:spacing w:line="400" w:lineRule="exact"/>
        <w:ind w:firstLineChars="1700" w:firstLine="4760"/>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299" distR="114299" simplePos="0" relativeHeight="251562496" behindDoc="0" locked="0" layoutInCell="1" allowOverlap="1" wp14:anchorId="16CB9FA7" wp14:editId="590A4EDA">
                <wp:simplePos x="0" y="0"/>
                <wp:positionH relativeFrom="column">
                  <wp:posOffset>1523999</wp:posOffset>
                </wp:positionH>
                <wp:positionV relativeFrom="paragraph">
                  <wp:posOffset>38100</wp:posOffset>
                </wp:positionV>
                <wp:extent cx="0" cy="535940"/>
                <wp:effectExtent l="76200" t="0" r="57150" b="54610"/>
                <wp:wrapNone/>
                <wp:docPr id="73" name="Lin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594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26670400" id="Line 109" o:spid="_x0000_s1026" style="position:absolute;z-index:2515624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20pt,3pt" to="120pt,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">
                <v:stroke endarrow="block"/>
              </v:line>
            </w:pict>
          </mc:Fallback>
        </mc:AlternateContent>
      </w:r>
      <w:r w:rsidR="004D05C5" w:rsidRPr="00122E32">
        <w:rPr>
          <w:rFonts w:ascii="Times New Roman" w:eastAsia="BiauKai" w:cs="Times New Roman"/>
          <w:sz w:val="22"/>
          <w:szCs w:val="22"/>
        </w:rPr>
        <w:tab/>
        <w:t>3.</w:t>
      </w:r>
      <w:r w:rsidR="004D05C5" w:rsidRPr="00122E32">
        <w:rPr>
          <w:rFonts w:ascii="Times New Roman" w:eastAsia="BiauKai" w:cs="Times New Roman"/>
          <w:sz w:val="22"/>
          <w:szCs w:val="22"/>
        </w:rPr>
        <w:t>吊裝鋼索纜繩檢查。</w:t>
      </w:r>
    </w:p>
    <w:p w14:paraId="2AEEFD2F" w14:textId="77777777" w:rsidR="004D05C5" w:rsidRPr="00122E32" w:rsidRDefault="004D05C5" w:rsidP="004D05C5">
      <w:pPr>
        <w:tabs>
          <w:tab w:val="left" w:pos="4550"/>
          <w:tab w:val="left" w:pos="4678"/>
          <w:tab w:val="left" w:pos="5103"/>
        </w:tabs>
        <w:rPr>
          <w:rFonts w:ascii="Times New Roman" w:eastAsia="BiauKai" w:cs="Times New Roman"/>
          <w:sz w:val="22"/>
          <w:szCs w:val="22"/>
        </w:rPr>
      </w:pPr>
    </w:p>
    <w:p w14:paraId="2D73BF61" w14:textId="7380003D" w:rsidR="004D05C5" w:rsidRPr="00122E32" w:rsidRDefault="002A43DB" w:rsidP="004D05C5">
      <w:pPr>
        <w:tabs>
          <w:tab w:val="left" w:pos="4550"/>
          <w:tab w:val="left" w:pos="4678"/>
          <w:tab w:val="left" w:pos="5103"/>
        </w:tabs>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300" distR="114300" simplePos="0" relativeHeight="251483648" behindDoc="0" locked="0" layoutInCell="1" allowOverlap="1" wp14:anchorId="1CB894F9" wp14:editId="7B7FEE96">
                <wp:simplePos x="0" y="0"/>
                <wp:positionH relativeFrom="column">
                  <wp:posOffset>397510</wp:posOffset>
                </wp:positionH>
                <wp:positionV relativeFrom="paragraph">
                  <wp:posOffset>4445</wp:posOffset>
                </wp:positionV>
                <wp:extent cx="2209800" cy="485140"/>
                <wp:effectExtent l="0" t="0" r="19050" b="10160"/>
                <wp:wrapNone/>
                <wp:docPr id="72"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0" cy="485140"/>
                        </a:xfrm>
                        <a:prstGeom prst="rect">
                          <a:avLst/>
                        </a:prstGeom>
                        <a:solidFill>
                          <a:srgbClr val="FFFFFF"/>
                        </a:solidFill>
                        <a:ln w="9525">
                          <a:solidFill>
                            <a:srgbClr val="000000"/>
                          </a:solidFill>
                          <a:miter lim="800000"/>
                          <a:headEnd/>
                          <a:tailEnd/>
                        </a:ln>
                      </wps:spPr>
                      <wps:txbx>
                        <w:txbxContent>
                          <w:p w14:paraId="37DD0C20" w14:textId="77777777" w:rsidR="000A235E" w:rsidRPr="00F82703" w:rsidRDefault="000A235E" w:rsidP="004D05C5">
                            <w:pPr>
                              <w:jc w:val="center"/>
                              <w:rPr>
                                <w:rFonts w:ascii="標楷體" w:eastAsia="標楷體" w:hAnsi="標楷體"/>
                                <w:color w:val="000000"/>
                              </w:rPr>
                            </w:pPr>
                            <w:r w:rsidRPr="00F82703">
                              <w:rPr>
                                <w:rFonts w:ascii="標楷體" w:eastAsia="標楷體" w:hAnsi="標楷體" w:hint="eastAsia"/>
                                <w:color w:val="000000"/>
                              </w:rPr>
                              <w:t>配電盤(箱)安裝</w:t>
                            </w:r>
                          </w:p>
                          <w:p w14:paraId="36270822" w14:textId="77777777" w:rsidR="000A235E" w:rsidRPr="00F82703" w:rsidRDefault="000A235E" w:rsidP="004D05C5">
                            <w:pPr>
                              <w:spacing w:line="400" w:lineRule="exact"/>
                              <w:jc w:val="center"/>
                              <w:rPr>
                                <w:rFonts w:ascii="標楷體" w:eastAsia="標楷體" w:hAnsi="標楷體"/>
                              </w:rPr>
                            </w:pPr>
                          </w:p>
                          <w:p w14:paraId="126FD865" w14:textId="77777777" w:rsidR="000A235E" w:rsidRPr="00F82703" w:rsidRDefault="000A235E" w:rsidP="004D05C5">
                            <w:pPr>
                              <w:spacing w:line="400" w:lineRule="exact"/>
                              <w:jc w:val="center"/>
                              <w:rPr>
                                <w:rFonts w:ascii="標楷體" w:eastAsia="標楷體" w:hAnsi="標楷體"/>
                              </w:rPr>
                            </w:pPr>
                            <w:r w:rsidRPr="00F82703">
                              <w:rPr>
                                <w:rFonts w:ascii="標楷體" w:eastAsia="標楷體" w:hAnsi="標楷體" w:hint="eastAsia"/>
                              </w:rPr>
                              <w:t>之管路和托架</w:t>
                            </w:r>
                          </w:p>
                          <w:p w14:paraId="67CD5E93" w14:textId="77777777" w:rsidR="000A235E" w:rsidRPr="00F82703" w:rsidRDefault="000A235E" w:rsidP="004D05C5">
                            <w:pPr>
                              <w:rPr>
                                <w:rFonts w:ascii="標楷體" w:eastAsia="標楷體" w:hAnsi="標楷體"/>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894F9" id="_x0000_s1035" style="position:absolute;margin-left:31.3pt;margin-top:.35pt;width:174pt;height:38.2pt;z-index:2514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">
                <v:textbox>
                  <w:txbxContent>
                    <w:p w14:paraId="37DD0C20" w14:textId="77777777" w:rsidR="000A235E" w:rsidRPr="00F82703" w:rsidRDefault="000A235E" w:rsidP="004D05C5">
                      <w:pPr>
                        <w:jc w:val="center"/>
                        <w:rPr>
                          <w:rFonts w:ascii="標楷體" w:eastAsia="標楷體" w:hAnsi="標楷體"/>
                          <w:color w:val="000000"/>
                        </w:rPr>
                      </w:pPr>
                      <w:r w:rsidRPr="00F82703">
                        <w:rPr>
                          <w:rFonts w:ascii="標楷體" w:eastAsia="標楷體" w:hAnsi="標楷體" w:hint="eastAsia"/>
                          <w:color w:val="000000"/>
                        </w:rPr>
                        <w:t>配電盤(箱)安裝</w:t>
                      </w:r>
                    </w:p>
                    <w:p w14:paraId="36270822" w14:textId="77777777" w:rsidR="000A235E" w:rsidRPr="00F82703" w:rsidRDefault="000A235E" w:rsidP="004D05C5">
                      <w:pPr>
                        <w:spacing w:line="400" w:lineRule="exact"/>
                        <w:jc w:val="center"/>
                        <w:rPr>
                          <w:rFonts w:ascii="標楷體" w:eastAsia="標楷體" w:hAnsi="標楷體"/>
                        </w:rPr>
                      </w:pPr>
                    </w:p>
                    <w:p w14:paraId="126FD865" w14:textId="77777777" w:rsidR="000A235E" w:rsidRPr="00F82703" w:rsidRDefault="000A235E" w:rsidP="004D05C5">
                      <w:pPr>
                        <w:spacing w:line="400" w:lineRule="exact"/>
                        <w:jc w:val="center"/>
                        <w:rPr>
                          <w:rFonts w:ascii="標楷體" w:eastAsia="標楷體" w:hAnsi="標楷體"/>
                        </w:rPr>
                      </w:pPr>
                      <w:r w:rsidRPr="00F82703">
                        <w:rPr>
                          <w:rFonts w:ascii="標楷體" w:eastAsia="標楷體" w:hAnsi="標楷體" w:hint="eastAsia"/>
                        </w:rPr>
                        <w:t>之管路和托架</w:t>
                      </w:r>
                    </w:p>
                    <w:p w14:paraId="67CD5E93" w14:textId="77777777" w:rsidR="000A235E" w:rsidRPr="00F82703" w:rsidRDefault="000A235E" w:rsidP="004D05C5">
                      <w:pPr>
                        <w:rPr>
                          <w:rFonts w:ascii="標楷體" w:eastAsia="標楷體" w:hAnsi="標楷體"/>
                        </w:rPr>
                      </w:pPr>
                    </w:p>
                  </w:txbxContent>
                </v:textbox>
              </v:rect>
            </w:pict>
          </mc:Fallback>
        </mc:AlternateContent>
      </w:r>
      <w:r w:rsidR="004D05C5" w:rsidRPr="00122E32">
        <w:rPr>
          <w:rFonts w:ascii="Times New Roman" w:eastAsia="BiauKai" w:cs="Times New Roman"/>
          <w:sz w:val="22"/>
          <w:szCs w:val="22"/>
        </w:rPr>
        <w:t xml:space="preserve">                        </w:t>
      </w:r>
      <w:r w:rsidR="004D05C5" w:rsidRPr="00122E32">
        <w:rPr>
          <w:rFonts w:ascii="Times New Roman" w:eastAsia="BiauKai" w:cs="Times New Roman"/>
          <w:sz w:val="22"/>
          <w:szCs w:val="22"/>
        </w:rPr>
        <w:tab/>
        <w:t xml:space="preserve"> </w:t>
      </w:r>
      <w:r w:rsidR="004D05C5" w:rsidRPr="00122E32">
        <w:rPr>
          <w:rFonts w:ascii="Times New Roman" w:eastAsia="BiauKai" w:cs="Times New Roman"/>
          <w:sz w:val="22"/>
          <w:szCs w:val="22"/>
        </w:rPr>
        <w:t>按照圖說安裝符合規範之箱體。</w:t>
      </w:r>
    </w:p>
    <w:p w14:paraId="4C81B4C5" w14:textId="673CFACF" w:rsidR="004D05C5" w:rsidRPr="00122E32" w:rsidRDefault="002A43DB" w:rsidP="004D05C5">
      <w:pPr>
        <w:tabs>
          <w:tab w:val="left" w:pos="4678"/>
          <w:tab w:val="left" w:pos="5103"/>
        </w:tabs>
        <w:spacing w:line="44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299" distR="114299" simplePos="0" relativeHeight="251540992" behindDoc="0" locked="0" layoutInCell="1" allowOverlap="1" wp14:anchorId="7037DCFC" wp14:editId="75F0F82F">
                <wp:simplePos x="0" y="0"/>
                <wp:positionH relativeFrom="column">
                  <wp:posOffset>1531619</wp:posOffset>
                </wp:positionH>
                <wp:positionV relativeFrom="paragraph">
                  <wp:posOffset>149225</wp:posOffset>
                </wp:positionV>
                <wp:extent cx="0" cy="515620"/>
                <wp:effectExtent l="76200" t="0" r="57150" b="55880"/>
                <wp:wrapNone/>
                <wp:docPr id="71" name="Lin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1562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2814933B" id="Line 106" o:spid="_x0000_s1026" style="position:absolute;z-index:2515409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20.6pt,11.75pt" to="120.6pt,5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">
                <v:stroke endarrow="block"/>
              </v:line>
            </w:pict>
          </mc:Fallback>
        </mc:AlternateContent>
      </w:r>
    </w:p>
    <w:p w14:paraId="2700BCD0" w14:textId="3D3EF9E8" w:rsidR="004D05C5" w:rsidRPr="00122E32" w:rsidRDefault="002A43DB" w:rsidP="004D05C5">
      <w:pPr>
        <w:tabs>
          <w:tab w:val="left" w:pos="4678"/>
          <w:tab w:val="left" w:pos="5103"/>
        </w:tabs>
        <w:spacing w:line="44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300" distR="114300" simplePos="0" relativeHeight="251490816" behindDoc="0" locked="0" layoutInCell="1" allowOverlap="1" wp14:anchorId="2A25A928" wp14:editId="386E217B">
                <wp:simplePos x="0" y="0"/>
                <wp:positionH relativeFrom="column">
                  <wp:posOffset>457200</wp:posOffset>
                </wp:positionH>
                <wp:positionV relativeFrom="paragraph">
                  <wp:posOffset>309245</wp:posOffset>
                </wp:positionV>
                <wp:extent cx="2209800" cy="410845"/>
                <wp:effectExtent l="0" t="0" r="19050" b="27305"/>
                <wp:wrapNone/>
                <wp:docPr id="70"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0" cy="410845"/>
                        </a:xfrm>
                        <a:prstGeom prst="rect">
                          <a:avLst/>
                        </a:prstGeom>
                        <a:solidFill>
                          <a:srgbClr val="FFFFFF"/>
                        </a:solidFill>
                        <a:ln w="9525">
                          <a:solidFill>
                            <a:srgbClr val="000000"/>
                          </a:solidFill>
                          <a:miter lim="800000"/>
                          <a:headEnd/>
                          <a:tailEnd/>
                        </a:ln>
                      </wps:spPr>
                      <wps:txbx>
                        <w:txbxContent>
                          <w:p w14:paraId="32202847" w14:textId="77777777" w:rsidR="000A235E" w:rsidRPr="00F82703" w:rsidRDefault="000A235E" w:rsidP="004D05C5">
                            <w:pPr>
                              <w:spacing w:line="480" w:lineRule="auto"/>
                              <w:jc w:val="center"/>
                              <w:rPr>
                                <w:rFonts w:ascii="標楷體" w:eastAsia="標楷體" w:hAnsi="標楷體"/>
                              </w:rPr>
                            </w:pPr>
                            <w:r w:rsidRPr="00F82703">
                              <w:rPr>
                                <w:rFonts w:ascii="標楷體" w:eastAsia="標楷體" w:hAnsi="標楷體" w:hint="eastAsia"/>
                              </w:rPr>
                              <w:t>配管線</w:t>
                            </w:r>
                          </w:p>
                          <w:p w14:paraId="16B5F9F2" w14:textId="77777777" w:rsidR="000A235E" w:rsidRPr="00F82703" w:rsidRDefault="000A235E" w:rsidP="004D05C5">
                            <w:pPr>
                              <w:rPr>
                                <w:rFonts w:ascii="標楷體" w:eastAsia="標楷體" w:hAnsi="標楷體"/>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25A928" id="_x0000_s1036" style="position:absolute;margin-left:36pt;margin-top:24.35pt;width:174pt;height:32.35pt;z-index:2514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">
                <v:textbox>
                  <w:txbxContent>
                    <w:p w14:paraId="32202847" w14:textId="77777777" w:rsidR="000A235E" w:rsidRPr="00F82703" w:rsidRDefault="000A235E" w:rsidP="004D05C5">
                      <w:pPr>
                        <w:spacing w:line="480" w:lineRule="auto"/>
                        <w:jc w:val="center"/>
                        <w:rPr>
                          <w:rFonts w:ascii="標楷體" w:eastAsia="標楷體" w:hAnsi="標楷體"/>
                        </w:rPr>
                      </w:pPr>
                      <w:r w:rsidRPr="00F82703">
                        <w:rPr>
                          <w:rFonts w:ascii="標楷體" w:eastAsia="標楷體" w:hAnsi="標楷體" w:hint="eastAsia"/>
                        </w:rPr>
                        <w:t>配管線</w:t>
                      </w:r>
                    </w:p>
                    <w:p w14:paraId="16B5F9F2" w14:textId="77777777" w:rsidR="000A235E" w:rsidRPr="00F82703" w:rsidRDefault="000A235E" w:rsidP="004D05C5">
                      <w:pPr>
                        <w:rPr>
                          <w:rFonts w:ascii="標楷體" w:eastAsia="標楷體" w:hAnsi="標楷體"/>
                        </w:rPr>
                      </w:pPr>
                    </w:p>
                  </w:txbxContent>
                </v:textbox>
              </v:rect>
            </w:pict>
          </mc:Fallback>
        </mc:AlternateContent>
      </w:r>
    </w:p>
    <w:p w14:paraId="625849D5" w14:textId="77777777" w:rsidR="004D05C5" w:rsidRPr="00122E32" w:rsidRDefault="004D05C5"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sz w:val="22"/>
          <w:szCs w:val="22"/>
        </w:rPr>
        <w:t xml:space="preserve">                                          </w:t>
      </w:r>
      <w:r w:rsidRPr="00122E32">
        <w:rPr>
          <w:rFonts w:ascii="Times New Roman" w:eastAsia="BiauKai" w:cs="Times New Roman"/>
          <w:sz w:val="22"/>
          <w:szCs w:val="22"/>
        </w:rPr>
        <w:tab/>
        <w:t>1.</w:t>
      </w:r>
      <w:r w:rsidRPr="00122E32">
        <w:rPr>
          <w:rFonts w:ascii="Times New Roman" w:eastAsia="BiauKai" w:cs="Times New Roman"/>
          <w:sz w:val="22"/>
          <w:szCs w:val="22"/>
        </w:rPr>
        <w:t>依據施工圖說架設管路，配置線路。</w:t>
      </w:r>
    </w:p>
    <w:p w14:paraId="70155B26" w14:textId="0EA609AD" w:rsidR="004D05C5" w:rsidRPr="00122E32" w:rsidRDefault="002A43DB"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299" distR="114299" simplePos="0" relativeHeight="251548160" behindDoc="0" locked="0" layoutInCell="1" allowOverlap="1" wp14:anchorId="01D735E2" wp14:editId="74072FA4">
                <wp:simplePos x="0" y="0"/>
                <wp:positionH relativeFrom="column">
                  <wp:posOffset>1523999</wp:posOffset>
                </wp:positionH>
                <wp:positionV relativeFrom="paragraph">
                  <wp:posOffset>29845</wp:posOffset>
                </wp:positionV>
                <wp:extent cx="0" cy="508000"/>
                <wp:effectExtent l="76200" t="0" r="57150" b="63500"/>
                <wp:wrapNone/>
                <wp:docPr id="69" name="Lin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800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54CD02A1" id="Line 107" o:spid="_x0000_s1026" style="position:absolute;z-index:251548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20pt,2.35pt" to="120pt,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">
                <v:stroke endarrow="block"/>
              </v:line>
            </w:pict>
          </mc:Fallback>
        </mc:AlternateContent>
      </w:r>
      <w:r w:rsidR="004D05C5" w:rsidRPr="00122E32">
        <w:rPr>
          <w:rFonts w:ascii="Times New Roman" w:eastAsia="BiauKai" w:cs="Times New Roman"/>
          <w:sz w:val="22"/>
          <w:szCs w:val="22"/>
        </w:rPr>
        <w:t xml:space="preserve">                                 </w:t>
      </w:r>
      <w:r w:rsidR="004D05C5" w:rsidRPr="00122E32">
        <w:rPr>
          <w:rFonts w:ascii="Times New Roman" w:eastAsia="BiauKai" w:cs="Times New Roman"/>
          <w:sz w:val="22"/>
          <w:szCs w:val="22"/>
        </w:rPr>
        <w:tab/>
        <w:t>2.</w:t>
      </w:r>
      <w:r w:rsidR="004D05C5" w:rsidRPr="00122E32">
        <w:rPr>
          <w:rFonts w:ascii="Times New Roman" w:eastAsia="BiauKai" w:cs="Times New Roman"/>
          <w:sz w:val="22"/>
          <w:szCs w:val="22"/>
        </w:rPr>
        <w:t>使用符合契約規定之材料。</w:t>
      </w:r>
    </w:p>
    <w:p w14:paraId="7E56BAC9" w14:textId="128F2CDD" w:rsidR="004D05C5" w:rsidRPr="00122E32" w:rsidRDefault="002A43DB" w:rsidP="004D05C5">
      <w:pPr>
        <w:tabs>
          <w:tab w:val="left" w:pos="4625"/>
          <w:tab w:val="left" w:pos="4678"/>
          <w:tab w:val="left" w:pos="4920"/>
          <w:tab w:val="left" w:pos="5103"/>
        </w:tabs>
        <w:spacing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300" distR="114300" simplePos="0" relativeHeight="251497984" behindDoc="0" locked="0" layoutInCell="1" allowOverlap="1" wp14:anchorId="383AC41E" wp14:editId="52BB9D1D">
                <wp:simplePos x="0" y="0"/>
                <wp:positionH relativeFrom="column">
                  <wp:posOffset>457200</wp:posOffset>
                </wp:positionH>
                <wp:positionV relativeFrom="paragraph">
                  <wp:posOffset>207645</wp:posOffset>
                </wp:positionV>
                <wp:extent cx="2209800" cy="454025"/>
                <wp:effectExtent l="0" t="0" r="19050" b="22225"/>
                <wp:wrapNone/>
                <wp:docPr id="68"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0" cy="454025"/>
                        </a:xfrm>
                        <a:prstGeom prst="rect">
                          <a:avLst/>
                        </a:prstGeom>
                        <a:solidFill>
                          <a:srgbClr val="FFFFFF"/>
                        </a:solidFill>
                        <a:ln w="9525">
                          <a:solidFill>
                            <a:srgbClr val="000000"/>
                          </a:solidFill>
                          <a:miter lim="800000"/>
                          <a:headEnd/>
                          <a:tailEnd/>
                        </a:ln>
                      </wps:spPr>
                      <wps:txbx>
                        <w:txbxContent>
                          <w:p w14:paraId="206D16D6" w14:textId="77777777" w:rsidR="000A235E" w:rsidRPr="00F82703" w:rsidRDefault="000A235E" w:rsidP="004D05C5">
                            <w:pPr>
                              <w:spacing w:line="480" w:lineRule="auto"/>
                              <w:jc w:val="center"/>
                              <w:rPr>
                                <w:rFonts w:ascii="標楷體" w:eastAsia="標楷體" w:hAnsi="標楷體"/>
                              </w:rPr>
                            </w:pPr>
                            <w:r w:rsidRPr="00F82703">
                              <w:rPr>
                                <w:rFonts w:ascii="標楷體" w:eastAsia="標楷體" w:hAnsi="標楷體" w:hint="eastAsia"/>
                              </w:rPr>
                              <w:t>線路標示</w:t>
                            </w:r>
                          </w:p>
                          <w:p w14:paraId="1411DA39" w14:textId="77777777" w:rsidR="000A235E" w:rsidRPr="00F82703" w:rsidRDefault="000A235E" w:rsidP="004D05C5">
                            <w:pPr>
                              <w:rPr>
                                <w:rFonts w:ascii="標楷體" w:eastAsia="標楷體" w:hAnsi="標楷體"/>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3AC41E" id="_x0000_s1037" style="position:absolute;margin-left:36pt;margin-top:16.35pt;width:174pt;height:35.75pt;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">
                <v:textbox>
                  <w:txbxContent>
                    <w:p w14:paraId="206D16D6" w14:textId="77777777" w:rsidR="000A235E" w:rsidRPr="00F82703" w:rsidRDefault="000A235E" w:rsidP="004D05C5">
                      <w:pPr>
                        <w:spacing w:line="480" w:lineRule="auto"/>
                        <w:jc w:val="center"/>
                        <w:rPr>
                          <w:rFonts w:ascii="標楷體" w:eastAsia="標楷體" w:hAnsi="標楷體"/>
                        </w:rPr>
                      </w:pPr>
                      <w:r w:rsidRPr="00F82703">
                        <w:rPr>
                          <w:rFonts w:ascii="標楷體" w:eastAsia="標楷體" w:hAnsi="標楷體" w:hint="eastAsia"/>
                        </w:rPr>
                        <w:t>線路標示</w:t>
                      </w:r>
                    </w:p>
                    <w:p w14:paraId="1411DA39" w14:textId="77777777" w:rsidR="000A235E" w:rsidRPr="00F82703" w:rsidRDefault="000A235E" w:rsidP="004D05C5">
                      <w:pPr>
                        <w:rPr>
                          <w:rFonts w:ascii="標楷體" w:eastAsia="標楷體" w:hAnsi="標楷體"/>
                        </w:rPr>
                      </w:pPr>
                    </w:p>
                  </w:txbxContent>
                </v:textbox>
              </v:rect>
            </w:pict>
          </mc:Fallback>
        </mc:AlternateContent>
      </w:r>
    </w:p>
    <w:p w14:paraId="6048A621" w14:textId="77777777" w:rsidR="004D05C5" w:rsidRPr="00122E32" w:rsidRDefault="004D05C5" w:rsidP="004D05C5">
      <w:pPr>
        <w:tabs>
          <w:tab w:val="left" w:pos="4570"/>
          <w:tab w:val="left" w:pos="4678"/>
          <w:tab w:val="left" w:pos="4716"/>
          <w:tab w:val="left" w:pos="5103"/>
        </w:tabs>
        <w:spacing w:line="400" w:lineRule="exact"/>
        <w:rPr>
          <w:rFonts w:ascii="Times New Roman" w:eastAsia="BiauKai" w:cs="Times New Roman"/>
          <w:sz w:val="22"/>
          <w:szCs w:val="22"/>
        </w:rPr>
      </w:pPr>
      <w:r w:rsidRPr="00122E32">
        <w:rPr>
          <w:rFonts w:ascii="Times New Roman" w:eastAsia="BiauKai" w:cs="Times New Roman"/>
          <w:sz w:val="22"/>
          <w:szCs w:val="22"/>
        </w:rPr>
        <w:t xml:space="preserve">                                           </w:t>
      </w:r>
      <w:r w:rsidRPr="00122E32">
        <w:rPr>
          <w:rFonts w:ascii="Times New Roman" w:eastAsia="BiauKai" w:cs="Times New Roman"/>
          <w:sz w:val="22"/>
          <w:szCs w:val="22"/>
        </w:rPr>
        <w:t>於電纜</w:t>
      </w:r>
      <w:r w:rsidRPr="00122E32">
        <w:rPr>
          <w:rFonts w:ascii="Times New Roman" w:eastAsia="BiauKai" w:cs="Times New Roman"/>
          <w:sz w:val="22"/>
          <w:szCs w:val="22"/>
        </w:rPr>
        <w:t>(</w:t>
      </w:r>
      <w:r w:rsidRPr="00122E32">
        <w:rPr>
          <w:rFonts w:ascii="Times New Roman" w:eastAsia="BiauKai" w:cs="Times New Roman"/>
          <w:sz w:val="22"/>
          <w:szCs w:val="22"/>
        </w:rPr>
        <w:t>線</w:t>
      </w:r>
      <w:r w:rsidRPr="00122E32">
        <w:rPr>
          <w:rFonts w:ascii="Times New Roman" w:eastAsia="BiauKai" w:cs="Times New Roman"/>
          <w:sz w:val="22"/>
          <w:szCs w:val="22"/>
        </w:rPr>
        <w:t>)</w:t>
      </w:r>
      <w:r w:rsidRPr="00122E32">
        <w:rPr>
          <w:rFonts w:ascii="Times New Roman" w:eastAsia="BiauKai" w:cs="Times New Roman"/>
          <w:sz w:val="22"/>
          <w:szCs w:val="22"/>
        </w:rPr>
        <w:t>兩端標示線號。</w:t>
      </w:r>
    </w:p>
    <w:p w14:paraId="5E1A3C98" w14:textId="433B4105" w:rsidR="004D05C5" w:rsidRPr="00122E32" w:rsidRDefault="002A43DB" w:rsidP="004D05C5">
      <w:pPr>
        <w:tabs>
          <w:tab w:val="left" w:pos="4678"/>
          <w:tab w:val="left" w:pos="4920"/>
          <w:tab w:val="left" w:pos="5103"/>
          <w:tab w:val="left" w:pos="5160"/>
          <w:tab w:val="left" w:pos="5400"/>
        </w:tabs>
        <w:spacing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299" distR="114299" simplePos="0" relativeHeight="251569664" behindDoc="0" locked="0" layoutInCell="1" allowOverlap="1" wp14:anchorId="41828266" wp14:editId="0287492A">
                <wp:simplePos x="0" y="0"/>
                <wp:positionH relativeFrom="column">
                  <wp:posOffset>1516379</wp:posOffset>
                </wp:positionH>
                <wp:positionV relativeFrom="paragraph">
                  <wp:posOffset>4445</wp:posOffset>
                </wp:positionV>
                <wp:extent cx="0" cy="398780"/>
                <wp:effectExtent l="76200" t="0" r="57150" b="58420"/>
                <wp:wrapNone/>
                <wp:docPr id="67"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878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67800CBB" id="Line 110" o:spid="_x0000_s1026" style="position:absolute;z-index:2515696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19.4pt,.35pt" to="119.4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">
                <v:stroke endarrow="block"/>
              </v:line>
            </w:pict>
          </mc:Fallback>
        </mc:AlternateContent>
      </w:r>
      <w:r w:rsidR="004D05C5" w:rsidRPr="00122E32">
        <w:rPr>
          <w:rFonts w:ascii="Times New Roman" w:eastAsia="BiauKai" w:cs="Times New Roman"/>
          <w:sz w:val="22"/>
          <w:szCs w:val="22"/>
        </w:rPr>
        <w:t xml:space="preserve">                                  </w:t>
      </w:r>
    </w:p>
    <w:p w14:paraId="2F936FAE" w14:textId="0AEE7E19" w:rsidR="004D05C5" w:rsidRPr="00122E32" w:rsidRDefault="002A43DB"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300" distR="114300" simplePos="0" relativeHeight="251505152" behindDoc="0" locked="0" layoutInCell="1" allowOverlap="1" wp14:anchorId="46D1692F" wp14:editId="1B0E8BC1">
                <wp:simplePos x="0" y="0"/>
                <wp:positionH relativeFrom="column">
                  <wp:posOffset>449580</wp:posOffset>
                </wp:positionH>
                <wp:positionV relativeFrom="paragraph">
                  <wp:posOffset>80645</wp:posOffset>
                </wp:positionV>
                <wp:extent cx="2209800" cy="495300"/>
                <wp:effectExtent l="0" t="0" r="19050" b="19050"/>
                <wp:wrapNone/>
                <wp:docPr id="6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0" cy="495300"/>
                        </a:xfrm>
                        <a:prstGeom prst="rect">
                          <a:avLst/>
                        </a:prstGeom>
                        <a:solidFill>
                          <a:srgbClr val="FFFFFF"/>
                        </a:solidFill>
                        <a:ln w="9525">
                          <a:solidFill>
                            <a:srgbClr val="000000"/>
                          </a:solidFill>
                          <a:miter lim="800000"/>
                          <a:headEnd/>
                          <a:tailEnd/>
                        </a:ln>
                      </wps:spPr>
                      <wps:txbx>
                        <w:txbxContent>
                          <w:p w14:paraId="36685003" w14:textId="77777777" w:rsidR="000A235E" w:rsidRPr="00F82703" w:rsidRDefault="000A235E" w:rsidP="004D05C5">
                            <w:pPr>
                              <w:jc w:val="center"/>
                              <w:rPr>
                                <w:rFonts w:ascii="標楷體" w:eastAsia="標楷體" w:hAnsi="標楷體"/>
                                <w:color w:val="000000"/>
                              </w:rPr>
                            </w:pPr>
                            <w:r w:rsidRPr="00F82703">
                              <w:rPr>
                                <w:rFonts w:ascii="標楷體" w:eastAsia="標楷體" w:hAnsi="標楷體" w:hint="eastAsia"/>
                                <w:color w:val="000000"/>
                              </w:rPr>
                              <w:t>配電盤(</w:t>
                            </w:r>
                            <w:r w:rsidRPr="00F82703">
                              <w:rPr>
                                <w:rFonts w:ascii="標楷體" w:eastAsia="標楷體" w:hAnsi="標楷體" w:hint="eastAsia"/>
                                <w:bCs/>
                                <w:color w:val="000000"/>
                              </w:rPr>
                              <w:t>箱)</w:t>
                            </w:r>
                            <w:r w:rsidRPr="00F82703">
                              <w:rPr>
                                <w:rFonts w:ascii="標楷體" w:eastAsia="標楷體" w:hAnsi="標楷體" w:hint="eastAsia"/>
                                <w:color w:val="000000"/>
                              </w:rPr>
                              <w:t>檢查及測試</w:t>
                            </w:r>
                          </w:p>
                          <w:p w14:paraId="5AD25C2E" w14:textId="77777777" w:rsidR="000A235E" w:rsidRPr="00F82703" w:rsidRDefault="000A235E" w:rsidP="004D05C5">
                            <w:pPr>
                              <w:rPr>
                                <w:rFonts w:ascii="標楷體" w:eastAsia="標楷體" w:hAnsi="標楷體"/>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D1692F" id="_x0000_s1038" style="position:absolute;margin-left:35.4pt;margin-top:6.35pt;width:174pt;height:39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">
                <v:textbox>
                  <w:txbxContent>
                    <w:p w14:paraId="36685003" w14:textId="77777777" w:rsidR="000A235E" w:rsidRPr="00F82703" w:rsidRDefault="000A235E" w:rsidP="004D05C5">
                      <w:pPr>
                        <w:jc w:val="center"/>
                        <w:rPr>
                          <w:rFonts w:ascii="標楷體" w:eastAsia="標楷體" w:hAnsi="標楷體"/>
                          <w:color w:val="000000"/>
                        </w:rPr>
                      </w:pPr>
                      <w:r w:rsidRPr="00F82703">
                        <w:rPr>
                          <w:rFonts w:ascii="標楷體" w:eastAsia="標楷體" w:hAnsi="標楷體" w:hint="eastAsia"/>
                          <w:color w:val="000000"/>
                        </w:rPr>
                        <w:t>配電盤(</w:t>
                      </w:r>
                      <w:r w:rsidRPr="00F82703">
                        <w:rPr>
                          <w:rFonts w:ascii="標楷體" w:eastAsia="標楷體" w:hAnsi="標楷體" w:hint="eastAsia"/>
                          <w:bCs/>
                          <w:color w:val="000000"/>
                        </w:rPr>
                        <w:t>箱)</w:t>
                      </w:r>
                      <w:r w:rsidRPr="00F82703">
                        <w:rPr>
                          <w:rFonts w:ascii="標楷體" w:eastAsia="標楷體" w:hAnsi="標楷體" w:hint="eastAsia"/>
                          <w:color w:val="000000"/>
                        </w:rPr>
                        <w:t>檢查及測試</w:t>
                      </w:r>
                    </w:p>
                    <w:p w14:paraId="5AD25C2E" w14:textId="77777777" w:rsidR="000A235E" w:rsidRPr="00F82703" w:rsidRDefault="000A235E" w:rsidP="004D05C5">
                      <w:pPr>
                        <w:rPr>
                          <w:rFonts w:ascii="標楷體" w:eastAsia="標楷體" w:hAnsi="標楷體"/>
                        </w:rPr>
                      </w:pPr>
                    </w:p>
                  </w:txbxContent>
                </v:textbox>
              </v:rect>
            </w:pict>
          </mc:Fallback>
        </mc:AlternateContent>
      </w:r>
      <w:r w:rsidR="004D05C5" w:rsidRPr="00122E32">
        <w:rPr>
          <w:rFonts w:ascii="Times New Roman" w:eastAsia="BiauKai" w:cs="Times New Roman"/>
          <w:sz w:val="22"/>
          <w:szCs w:val="22"/>
        </w:rPr>
        <w:t xml:space="preserve">                                          </w:t>
      </w:r>
      <w:r w:rsidR="004D05C5" w:rsidRPr="00122E32">
        <w:rPr>
          <w:rFonts w:ascii="Times New Roman" w:eastAsia="BiauKai" w:cs="Times New Roman"/>
          <w:sz w:val="22"/>
          <w:szCs w:val="22"/>
        </w:rPr>
        <w:tab/>
        <w:t>1.</w:t>
      </w:r>
      <w:r w:rsidR="004D05C5" w:rsidRPr="00122E32">
        <w:rPr>
          <w:rFonts w:ascii="Times New Roman" w:eastAsia="BiauKai" w:cs="Times New Roman"/>
          <w:sz w:val="22"/>
          <w:szCs w:val="22"/>
        </w:rPr>
        <w:t>檢查各部位有無異狀、檢查設備接地。</w:t>
      </w:r>
    </w:p>
    <w:p w14:paraId="46304598" w14:textId="5E2C163D" w:rsidR="004D05C5" w:rsidRPr="00122E32" w:rsidRDefault="002A43DB" w:rsidP="004D05C5">
      <w:pPr>
        <w:tabs>
          <w:tab w:val="left" w:pos="4678"/>
          <w:tab w:val="left" w:pos="5103"/>
        </w:tabs>
        <w:spacing w:line="400" w:lineRule="exact"/>
        <w:ind w:firstLineChars="1650" w:firstLine="4620"/>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299" distR="114299" simplePos="0" relativeHeight="251555328" behindDoc="0" locked="0" layoutInCell="1" allowOverlap="1" wp14:anchorId="6ABCF9A7" wp14:editId="18142723">
                <wp:simplePos x="0" y="0"/>
                <wp:positionH relativeFrom="column">
                  <wp:posOffset>1516379</wp:posOffset>
                </wp:positionH>
                <wp:positionV relativeFrom="paragraph">
                  <wp:posOffset>233045</wp:posOffset>
                </wp:positionV>
                <wp:extent cx="0" cy="584200"/>
                <wp:effectExtent l="76200" t="0" r="57150" b="63500"/>
                <wp:wrapNone/>
                <wp:docPr id="65" name="Lin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8420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1D3C3137" id="Line 108" o:spid="_x0000_s1026" style="position:absolute;z-index:2515553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19.4pt,18.35pt" to="119.4pt,6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">
                <v:stroke endarrow="block"/>
              </v:line>
            </w:pict>
          </mc:Fallback>
        </mc:AlternateContent>
      </w:r>
      <w:r w:rsidR="004D05C5" w:rsidRPr="00122E32">
        <w:rPr>
          <w:rFonts w:ascii="Times New Roman" w:eastAsia="BiauKai" w:cs="Times New Roman"/>
          <w:sz w:val="22"/>
          <w:szCs w:val="22"/>
        </w:rPr>
        <w:tab/>
        <w:t>2.</w:t>
      </w:r>
      <w:r w:rsidR="004D05C5" w:rsidRPr="00122E32">
        <w:rPr>
          <w:rFonts w:ascii="Times New Roman" w:eastAsia="BiauKai" w:cs="Times New Roman"/>
          <w:sz w:val="22"/>
          <w:szCs w:val="22"/>
        </w:rPr>
        <w:t>量測絕緣電阻。</w:t>
      </w:r>
    </w:p>
    <w:p w14:paraId="44EABAD3" w14:textId="77777777" w:rsidR="004D05C5" w:rsidRPr="00122E32" w:rsidRDefault="004D05C5"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sz w:val="22"/>
          <w:szCs w:val="22"/>
        </w:rPr>
        <w:t xml:space="preserve">                                 </w:t>
      </w:r>
      <w:r w:rsidRPr="00122E32">
        <w:rPr>
          <w:rFonts w:ascii="Times New Roman" w:eastAsia="BiauKai" w:cs="Times New Roman"/>
          <w:sz w:val="22"/>
          <w:szCs w:val="22"/>
        </w:rPr>
        <w:tab/>
        <w:t>3.</w:t>
      </w:r>
      <w:r w:rsidRPr="00122E32">
        <w:rPr>
          <w:rFonts w:ascii="Times New Roman" w:eastAsia="BiauKai" w:cs="Times New Roman"/>
          <w:sz w:val="22"/>
          <w:szCs w:val="22"/>
        </w:rPr>
        <w:t>送電測試。</w:t>
      </w:r>
    </w:p>
    <w:p w14:paraId="7C0E0BFD" w14:textId="0744B0BB" w:rsidR="004D05C5" w:rsidRPr="00122E32" w:rsidRDefault="002A43DB" w:rsidP="004D05C5">
      <w:pPr>
        <w:tabs>
          <w:tab w:val="left" w:pos="4678"/>
          <w:tab w:val="left" w:pos="5103"/>
        </w:tabs>
        <w:spacing w:before="100" w:beforeAutospacing="1"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300" distR="114300" simplePos="0" relativeHeight="251526656" behindDoc="0" locked="0" layoutInCell="1" allowOverlap="1" wp14:anchorId="6EC263BE" wp14:editId="582E20C9">
                <wp:simplePos x="0" y="0"/>
                <wp:positionH relativeFrom="column">
                  <wp:posOffset>448310</wp:posOffset>
                </wp:positionH>
                <wp:positionV relativeFrom="paragraph">
                  <wp:posOffset>156845</wp:posOffset>
                </wp:positionV>
                <wp:extent cx="2209800" cy="508000"/>
                <wp:effectExtent l="0" t="0" r="19050" b="25400"/>
                <wp:wrapNone/>
                <wp:docPr id="6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0" cy="508000"/>
                        </a:xfrm>
                        <a:prstGeom prst="rect">
                          <a:avLst/>
                        </a:prstGeom>
                        <a:solidFill>
                          <a:srgbClr val="FFFFFF"/>
                        </a:solidFill>
                        <a:ln w="9525">
                          <a:solidFill>
                            <a:srgbClr val="000000"/>
                          </a:solidFill>
                          <a:miter lim="800000"/>
                          <a:headEnd/>
                          <a:tailEnd/>
                        </a:ln>
                      </wps:spPr>
                      <wps:txbx>
                        <w:txbxContent>
                          <w:p w14:paraId="34AC9F83" w14:textId="77777777" w:rsidR="000A235E" w:rsidRPr="00F82703" w:rsidRDefault="000A235E" w:rsidP="004D05C5">
                            <w:pPr>
                              <w:jc w:val="center"/>
                              <w:rPr>
                                <w:rFonts w:ascii="標楷體" w:eastAsia="標楷體" w:hAnsi="標楷體"/>
                              </w:rPr>
                            </w:pPr>
                            <w:r w:rsidRPr="00F82703">
                              <w:rPr>
                                <w:rFonts w:ascii="標楷體" w:eastAsia="標楷體" w:hAnsi="標楷體" w:hint="eastAsia"/>
                              </w:rPr>
                              <w:t>安裝作業完成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C263BE" id="Rectangle 104" o:spid="_x0000_s1039" style="position:absolute;margin-left:35.3pt;margin-top:12.35pt;width:174pt;height:40pt;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">
                <v:textbox>
                  <w:txbxContent>
                    <w:p w14:paraId="34AC9F83" w14:textId="77777777" w:rsidR="000A235E" w:rsidRPr="00F82703" w:rsidRDefault="000A235E" w:rsidP="004D05C5">
                      <w:pPr>
                        <w:jc w:val="center"/>
                        <w:rPr>
                          <w:rFonts w:ascii="標楷體" w:eastAsia="標楷體" w:hAnsi="標楷體"/>
                        </w:rPr>
                      </w:pPr>
                      <w:r w:rsidRPr="00F82703">
                        <w:rPr>
                          <w:rFonts w:ascii="標楷體" w:eastAsia="標楷體" w:hAnsi="標楷體" w:hint="eastAsia"/>
                        </w:rPr>
                        <w:t>安裝作業完成</w:t>
                      </w:r>
                    </w:p>
                  </w:txbxContent>
                </v:textbox>
              </v:rect>
            </w:pict>
          </mc:Fallback>
        </mc:AlternateContent>
      </w:r>
      <w:r w:rsidR="004D05C5" w:rsidRPr="00122E32">
        <w:rPr>
          <w:rFonts w:ascii="Times New Roman" w:eastAsia="BiauKai" w:cs="Times New Roman"/>
          <w:sz w:val="22"/>
          <w:szCs w:val="22"/>
        </w:rPr>
        <w:t xml:space="preserve">                                          </w:t>
      </w:r>
      <w:r w:rsidR="004D05C5" w:rsidRPr="00122E32">
        <w:rPr>
          <w:rFonts w:ascii="Times New Roman" w:eastAsia="BiauKai" w:cs="Times New Roman"/>
          <w:sz w:val="22"/>
          <w:szCs w:val="22"/>
        </w:rPr>
        <w:t>文件歸檔存查。</w:t>
      </w:r>
    </w:p>
    <w:p w14:paraId="41EED2DC" w14:textId="77777777" w:rsidR="004D05C5" w:rsidRPr="00122E32" w:rsidRDefault="004D05C5" w:rsidP="004D05C5">
      <w:pPr>
        <w:tabs>
          <w:tab w:val="left" w:pos="4678"/>
        </w:tabs>
        <w:spacing w:line="460" w:lineRule="exact"/>
        <w:ind w:firstLineChars="300" w:firstLine="660"/>
        <w:rPr>
          <w:rFonts w:ascii="Times New Roman" w:eastAsia="BiauKai" w:cs="Times New Roman"/>
          <w:sz w:val="22"/>
          <w:szCs w:val="22"/>
        </w:rPr>
      </w:pPr>
    </w:p>
    <w:p w14:paraId="021C15C5" w14:textId="77777777" w:rsidR="004D05C5" w:rsidRPr="00122E32" w:rsidRDefault="004D05C5" w:rsidP="00E7195D">
      <w:pPr>
        <w:pStyle w:val="af7"/>
      </w:pPr>
      <w:bookmarkStart w:id="41" w:name="_Toc338060374"/>
      <w:bookmarkStart w:id="42" w:name="_Toc508958109"/>
      <w:r w:rsidRPr="00122E32">
        <w:t>圖</w:t>
      </w:r>
      <w:r w:rsidRPr="00122E32">
        <w:t xml:space="preserve">4-3 </w:t>
      </w:r>
      <w:r w:rsidRPr="00122E32">
        <w:t>變頻器電盤施工流程圖</w:t>
      </w:r>
      <w:bookmarkEnd w:id="41"/>
      <w:bookmarkEnd w:id="42"/>
    </w:p>
    <w:p w14:paraId="0A7BE3DD" w14:textId="77777777" w:rsidR="004D05C5" w:rsidRPr="00122E32" w:rsidRDefault="004D05C5" w:rsidP="004D05C5">
      <w:pPr>
        <w:widowControl/>
        <w:autoSpaceDE/>
        <w:autoSpaceDN/>
        <w:adjustRightInd/>
        <w:spacing w:before="0" w:line="240" w:lineRule="auto"/>
        <w:rPr>
          <w:rFonts w:ascii="Times New Roman" w:eastAsia="BiauKai" w:cs="Times New Roman"/>
          <w:noProof/>
          <w:szCs w:val="24"/>
        </w:rPr>
      </w:pPr>
      <w:r w:rsidRPr="00122E32">
        <w:rPr>
          <w:rFonts w:ascii="Times New Roman" w:eastAsia="BiauKai" w:cs="Times New Roman"/>
        </w:rPr>
        <w:br w:type="page"/>
      </w:r>
    </w:p>
    <w:p w14:paraId="4DE138BA" w14:textId="77777777" w:rsidR="004D05C5" w:rsidRPr="00122E32" w:rsidRDefault="004D05C5" w:rsidP="004D05C5">
      <w:pPr>
        <w:pStyle w:val="13"/>
        <w:rPr>
          <w:rFonts w:ascii="Times New Roman"/>
        </w:rPr>
      </w:pPr>
      <w:r w:rsidRPr="00122E32">
        <w:rPr>
          <w:rFonts w:ascii="Times New Roman"/>
        </w:rPr>
        <w:lastRenderedPageBreak/>
        <w:t>4.</w:t>
      </w:r>
      <w:r w:rsidRPr="00122E32">
        <w:rPr>
          <w:rFonts w:ascii="Times New Roman"/>
        </w:rPr>
        <w:t>施工注意事項</w:t>
      </w:r>
    </w:p>
    <w:p w14:paraId="544A252E" w14:textId="77777777" w:rsidR="004D05C5" w:rsidRPr="00122E32" w:rsidRDefault="004D05C5" w:rsidP="004D05C5">
      <w:pPr>
        <w:pStyle w:val="14"/>
      </w:pPr>
      <w:r w:rsidRPr="00122E32">
        <w:t>(1)</w:t>
      </w:r>
      <w:r w:rsidRPr="00122E32">
        <w:t>吊裝配電盤</w:t>
      </w:r>
      <w:r w:rsidRPr="00122E32">
        <w:t>(</w:t>
      </w:r>
      <w:r w:rsidRPr="00122E32">
        <w:t>箱</w:t>
      </w:r>
      <w:r w:rsidRPr="00122E32">
        <w:t>)</w:t>
      </w:r>
      <w:r w:rsidRPr="00122E32">
        <w:t>鋼索或鍊繩須完整無龜裂、掛鉤之荷重須承受配電盤</w:t>
      </w:r>
      <w:r w:rsidRPr="00122E32">
        <w:t>(</w:t>
      </w:r>
      <w:r w:rsidRPr="00122E32">
        <w:t>箱</w:t>
      </w:r>
      <w:r w:rsidRPr="00122E32">
        <w:t>)</w:t>
      </w:r>
      <w:r w:rsidRPr="00122E32">
        <w:t>之重量，起吊前吊車鉤環和高壓開關盤連接須確實。</w:t>
      </w:r>
    </w:p>
    <w:p w14:paraId="3B813CAA" w14:textId="77777777" w:rsidR="004D05C5" w:rsidRPr="00122E32" w:rsidRDefault="004D05C5" w:rsidP="004D05C5">
      <w:pPr>
        <w:pStyle w:val="14"/>
      </w:pPr>
      <w:r w:rsidRPr="00122E32">
        <w:t>(2)</w:t>
      </w:r>
      <w:r w:rsidRPr="00122E32">
        <w:t>吊裝人員須具勞安單位許可之吊裝操作手資格證件。</w:t>
      </w:r>
    </w:p>
    <w:p w14:paraId="68010F43" w14:textId="77777777" w:rsidR="004D05C5" w:rsidRPr="00122E32" w:rsidRDefault="004D05C5" w:rsidP="004D05C5">
      <w:pPr>
        <w:pStyle w:val="14"/>
      </w:pPr>
      <w:r w:rsidRPr="00122E32">
        <w:t>(3)</w:t>
      </w:r>
      <w:r w:rsidRPr="00122E32">
        <w:t>配電盤</w:t>
      </w:r>
      <w:r w:rsidRPr="00122E32">
        <w:t>(</w:t>
      </w:r>
      <w:r w:rsidRPr="00122E32">
        <w:t>箱</w:t>
      </w:r>
      <w:r w:rsidRPr="00122E32">
        <w:t>)</w:t>
      </w:r>
      <w:r w:rsidRPr="00122E32">
        <w:t>之各式鑽洞、開孔位置均須經甲方指定或同意，未經允許不可施工，其施工方法應用開孔器或電鋸，不可用燒焊切割方式，並須做好保護措施，以防盤內設備遭受破壞。</w:t>
      </w:r>
    </w:p>
    <w:p w14:paraId="0BB35E73" w14:textId="77777777" w:rsidR="004D05C5" w:rsidRPr="00122E32" w:rsidRDefault="004D05C5" w:rsidP="004D05C5">
      <w:pPr>
        <w:pStyle w:val="14"/>
      </w:pPr>
      <w:r w:rsidRPr="00122E32">
        <w:t>(4)</w:t>
      </w:r>
      <w:r w:rsidRPr="00122E32">
        <w:t>配電盤內各種抽出型元件（如馬達起動器、比壓器等）因運送而分開包裝、保護者，必須等配電盤運抵目的地且安裝於指定的位置後，始可組裝回去。</w:t>
      </w:r>
    </w:p>
    <w:p w14:paraId="7B3B24D6" w14:textId="77777777" w:rsidR="004D05C5" w:rsidRPr="00122E32" w:rsidRDefault="004D05C5" w:rsidP="004D05C5">
      <w:pPr>
        <w:pStyle w:val="14"/>
      </w:pPr>
      <w:r w:rsidRPr="00122E32">
        <w:t>(5)</w:t>
      </w:r>
      <w:r w:rsidRPr="00122E32">
        <w:t>配電盤及儀錶電驛裝卸時，必須小心輕放，以免損壞器具及失其準確性。</w:t>
      </w:r>
    </w:p>
    <w:p w14:paraId="27011563" w14:textId="77777777" w:rsidR="004D05C5" w:rsidRPr="00122E32" w:rsidRDefault="004D05C5" w:rsidP="004D05C5">
      <w:pPr>
        <w:pStyle w:val="14"/>
      </w:pPr>
      <w:r w:rsidRPr="00122E32">
        <w:t>(6)</w:t>
      </w:r>
      <w:r w:rsidRPr="00122E32">
        <w:t>檢查配電盤</w:t>
      </w:r>
      <w:r w:rsidRPr="00122E32">
        <w:t>(</w:t>
      </w:r>
      <w:r w:rsidRPr="00122E32">
        <w:t>箱</w:t>
      </w:r>
      <w:r w:rsidRPr="00122E32">
        <w:t>)</w:t>
      </w:r>
      <w:r w:rsidRPr="00122E32">
        <w:t>內電氣設備螺絲是否脫落、鬆動，配電盤</w:t>
      </w:r>
      <w:r w:rsidRPr="00122E32">
        <w:t>(</w:t>
      </w:r>
      <w:r w:rsidRPr="00122E32">
        <w:t>箱</w:t>
      </w:r>
      <w:r w:rsidRPr="00122E32">
        <w:t>)</w:t>
      </w:r>
      <w:r w:rsidRPr="00122E32">
        <w:t>是否因搬運碰撞損壞、凹陷，外部烤漆是否刮傷。</w:t>
      </w:r>
    </w:p>
    <w:p w14:paraId="6F9E4350" w14:textId="77777777" w:rsidR="004D05C5" w:rsidRPr="00122E32" w:rsidRDefault="004D05C5" w:rsidP="004D05C5">
      <w:pPr>
        <w:pStyle w:val="14"/>
      </w:pPr>
      <w:r w:rsidRPr="00122E32">
        <w:t>(7)</w:t>
      </w:r>
      <w:r w:rsidRPr="00122E32">
        <w:t>匯流排</w:t>
      </w:r>
      <w:r w:rsidRPr="00122E32">
        <w:t>Bus To Bus</w:t>
      </w:r>
      <w:r w:rsidRPr="00122E32">
        <w:t>及</w:t>
      </w:r>
      <w:r w:rsidRPr="00122E32">
        <w:t>Bus To Ground</w:t>
      </w:r>
      <w:r w:rsidRPr="00122E32">
        <w:t>均須作絕緣測試（</w:t>
      </w:r>
      <w:r w:rsidRPr="00122E32">
        <w:t>Megger Test</w:t>
      </w:r>
      <w:r w:rsidRPr="00122E32">
        <w:t>），絕緣測試值應大於</w:t>
      </w:r>
      <w:r w:rsidRPr="00122E32">
        <w:t>100MΩ</w:t>
      </w:r>
      <w:r w:rsidRPr="00122E32">
        <w:t>。</w:t>
      </w:r>
    </w:p>
    <w:p w14:paraId="258957CA" w14:textId="77777777" w:rsidR="004D05C5" w:rsidRPr="00122E32" w:rsidRDefault="004D05C5" w:rsidP="004D05C5">
      <w:pPr>
        <w:pStyle w:val="14"/>
      </w:pPr>
      <w:r w:rsidRPr="00122E32">
        <w:t>(8)</w:t>
      </w:r>
      <w:r w:rsidRPr="00122E32">
        <w:t>配電盤</w:t>
      </w:r>
      <w:r w:rsidRPr="00122E32">
        <w:t>(</w:t>
      </w:r>
      <w:r w:rsidRPr="00122E32">
        <w:t>箱</w:t>
      </w:r>
      <w:r w:rsidRPr="00122E32">
        <w:t>)</w:t>
      </w:r>
      <w:r w:rsidRPr="00122E32">
        <w:t>安裝固定完成須作防水、防塵、防損壞、碰撞等防護工事。</w:t>
      </w:r>
    </w:p>
    <w:p w14:paraId="20F9A073" w14:textId="77777777" w:rsidR="004D05C5" w:rsidRPr="00122E32" w:rsidRDefault="004D05C5" w:rsidP="004D05C5">
      <w:pPr>
        <w:pStyle w:val="14"/>
      </w:pPr>
      <w:r w:rsidRPr="00122E32">
        <w:t>(9)</w:t>
      </w:r>
      <w:r w:rsidRPr="00122E32">
        <w:t>凡比壓器、比流器及各種保護電驛及電氣儀錶等應由業主認可之檢測單位檢測，比壓器及比流器須檢附完整出廠測試報告，該出廠測試報告須由業主認可之廠商測試合格，一切費用均由承包商自行負責。</w:t>
      </w:r>
    </w:p>
    <w:p w14:paraId="238D1ADE" w14:textId="77777777" w:rsidR="000F071A" w:rsidRPr="00122E32" w:rsidRDefault="004D05C5" w:rsidP="0012757E">
      <w:pPr>
        <w:pStyle w:val="14"/>
        <w:rPr>
          <w:szCs w:val="20"/>
        </w:rPr>
      </w:pPr>
      <w:r w:rsidRPr="00122E32">
        <w:lastRenderedPageBreak/>
        <w:t>(10) HV SWGR</w:t>
      </w:r>
      <w:r w:rsidRPr="00122E32">
        <w:t>電盤底部之高壓電纜，為安全考量，須以耐蝕性之櫸木或電木固定。</w:t>
      </w:r>
      <w:r w:rsidR="000F071A" w:rsidRPr="00122E32">
        <w:br w:type="page"/>
      </w:r>
    </w:p>
    <w:p w14:paraId="774C8E3D" w14:textId="77777777" w:rsidR="00CB2901" w:rsidRPr="00122E32" w:rsidRDefault="00CB2901" w:rsidP="00CB2901">
      <w:pPr>
        <w:pStyle w:val="afa"/>
        <w:rPr>
          <w:rFonts w:eastAsia="BiauKai"/>
        </w:rPr>
      </w:pPr>
      <w:bookmarkStart w:id="43" w:name="_Toc508958494"/>
      <w:r w:rsidRPr="00122E32">
        <w:rPr>
          <w:rFonts w:eastAsia="BiauKai"/>
        </w:rPr>
        <w:lastRenderedPageBreak/>
        <w:t>五、工務管理</w:t>
      </w:r>
      <w:bookmarkEnd w:id="43"/>
    </w:p>
    <w:p w14:paraId="4EF9A0F6" w14:textId="77777777" w:rsidR="0012757E" w:rsidRPr="00122E32" w:rsidRDefault="0012757E" w:rsidP="0012757E">
      <w:pPr>
        <w:pStyle w:val="afe"/>
        <w:rPr>
          <w:rFonts w:eastAsia="BiauKai"/>
        </w:rPr>
      </w:pPr>
      <w:r w:rsidRPr="00122E32">
        <w:rPr>
          <w:rFonts w:eastAsia="BiauKai"/>
        </w:rPr>
        <w:t>關於工務管理之施工檢驗流程圖，請詳參圖</w:t>
      </w:r>
      <w:r w:rsidRPr="00122E32">
        <w:rPr>
          <w:rFonts w:eastAsia="BiauKai"/>
        </w:rPr>
        <w:t>4-4</w:t>
      </w:r>
      <w:r w:rsidRPr="00122E32">
        <w:rPr>
          <w:rFonts w:eastAsia="BiauKai"/>
        </w:rPr>
        <w:t>所示。</w:t>
      </w:r>
    </w:p>
    <w:p w14:paraId="59A0DF4C" w14:textId="226A655B" w:rsidR="0012757E" w:rsidRPr="00122E32" w:rsidRDefault="002A43DB" w:rsidP="0012757E">
      <w:pPr>
        <w:pStyle w:val="afa"/>
        <w:rPr>
          <w:rFonts w:eastAsia="BiauKai"/>
        </w:rPr>
      </w:pPr>
      <w:bookmarkStart w:id="44" w:name="_Toc495666508"/>
      <w:bookmarkStart w:id="45" w:name="_Toc495668602"/>
      <w:bookmarkStart w:id="46" w:name="_Toc508958495"/>
      <w:r w:rsidRPr="00122E32">
        <w:rPr>
          <w:rFonts w:eastAsia="BiauKai"/>
          <w:noProof/>
        </w:rPr>
        <mc:AlternateContent>
          <mc:Choice Requires="wps">
            <w:drawing>
              <wp:anchor distT="0" distB="0" distL="114300" distR="114300" simplePos="0" relativeHeight="251612672" behindDoc="0" locked="0" layoutInCell="1" allowOverlap="1" wp14:anchorId="32795554" wp14:editId="6617D8F2">
                <wp:simplePos x="0" y="0"/>
                <wp:positionH relativeFrom="column">
                  <wp:posOffset>3640721</wp:posOffset>
                </wp:positionH>
                <wp:positionV relativeFrom="paragraph">
                  <wp:posOffset>155737</wp:posOffset>
                </wp:positionV>
                <wp:extent cx="2787015" cy="7081284"/>
                <wp:effectExtent l="0" t="0" r="0" b="5715"/>
                <wp:wrapNone/>
                <wp:docPr id="6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87015" cy="7081284"/>
                        </a:xfrm>
                        <a:prstGeom prst="rect">
                          <a:avLst/>
                        </a:prstGeom>
                        <a:solidFill>
                          <a:srgbClr val="FFFFFF"/>
                        </a:solidFill>
                        <a:ln>
                          <a:noFill/>
                        </a:ln>
                      </wps:spPr>
                      <wps:txbx>
                        <w:txbxContent>
                          <w:p w14:paraId="5AF2A4E9" w14:textId="77777777" w:rsidR="000A235E" w:rsidRPr="00250B72" w:rsidRDefault="000A235E" w:rsidP="0012757E">
                            <w:pPr>
                              <w:spacing w:before="0" w:line="0" w:lineRule="atLeast"/>
                              <w:rPr>
                                <w:rFonts w:ascii="標楷體" w:eastAsia="標楷體" w:hAnsi="標楷體"/>
                                <w:sz w:val="24"/>
                                <w:szCs w:val="24"/>
                              </w:rPr>
                            </w:pPr>
                            <w:r w:rsidRPr="00250B72">
                              <w:rPr>
                                <w:rFonts w:ascii="標楷體" w:eastAsia="標楷體" w:hAnsi="標楷體" w:hint="eastAsia"/>
                                <w:sz w:val="24"/>
                                <w:szCs w:val="24"/>
                              </w:rPr>
                              <w:t>施工檢驗-1:</w:t>
                            </w:r>
                            <w:r w:rsidRPr="00250B72">
                              <w:rPr>
                                <w:rFonts w:ascii="標楷體" w:eastAsia="標楷體" w:hAnsi="標楷體" w:hint="eastAsia"/>
                                <w:color w:val="000000"/>
                                <w:sz w:val="24"/>
                                <w:szCs w:val="24"/>
                              </w:rPr>
                              <w:t xml:space="preserve"> (施工後)</w:t>
                            </w:r>
                          </w:p>
                          <w:p w14:paraId="29AD5CC2" w14:textId="77777777" w:rsidR="000A235E" w:rsidRPr="00250B72" w:rsidRDefault="000A235E" w:rsidP="0012757E">
                            <w:pPr>
                              <w:spacing w:line="400" w:lineRule="exact"/>
                              <w:ind w:leftChars="50" w:left="260" w:hangingChars="50" w:hanging="120"/>
                              <w:rPr>
                                <w:rFonts w:ascii="標楷體" w:eastAsia="標楷體" w:hAnsi="標楷體"/>
                                <w:color w:val="000000"/>
                                <w:sz w:val="24"/>
                                <w:szCs w:val="24"/>
                              </w:rPr>
                            </w:pPr>
                            <w:r w:rsidRPr="00250B72">
                              <w:rPr>
                                <w:rFonts w:ascii="標楷體" w:eastAsia="標楷體" w:hAnsi="標楷體" w:hint="eastAsia"/>
                                <w:sz w:val="24"/>
                                <w:szCs w:val="24"/>
                              </w:rPr>
                              <w:t>1</w:t>
                            </w:r>
                            <w:r w:rsidRPr="00250B72">
                              <w:rPr>
                                <w:rFonts w:ascii="標楷體" w:eastAsia="標楷體" w:hAnsi="標楷體" w:hint="eastAsia"/>
                                <w:color w:val="000000"/>
                                <w:sz w:val="24"/>
                                <w:szCs w:val="24"/>
                              </w:rPr>
                              <w:t>.安裝場所檢查</w:t>
                            </w:r>
                          </w:p>
                          <w:p w14:paraId="7ACC3758" w14:textId="77777777" w:rsidR="000A235E" w:rsidRPr="00250B72" w:rsidRDefault="000A235E" w:rsidP="0012757E">
                            <w:pPr>
                              <w:spacing w:line="400" w:lineRule="exact"/>
                              <w:ind w:left="240" w:hangingChars="100" w:hanging="240"/>
                              <w:rPr>
                                <w:rFonts w:ascii="標楷體" w:eastAsia="標楷體" w:hAnsi="標楷體"/>
                                <w:color w:val="000000"/>
                                <w:sz w:val="24"/>
                                <w:szCs w:val="24"/>
                              </w:rPr>
                            </w:pPr>
                            <w:r w:rsidRPr="00250B72">
                              <w:rPr>
                                <w:rFonts w:ascii="標楷體" w:eastAsia="標楷體" w:hAnsi="標楷體" w:hint="eastAsia"/>
                                <w:color w:val="000000"/>
                                <w:sz w:val="24"/>
                                <w:szCs w:val="24"/>
                              </w:rPr>
                              <w:t>*2.安裝方式、位置</w:t>
                            </w:r>
                          </w:p>
                          <w:p w14:paraId="07742601" w14:textId="77777777" w:rsidR="000A235E" w:rsidRPr="00250B72" w:rsidRDefault="000A235E" w:rsidP="0012757E">
                            <w:pPr>
                              <w:spacing w:line="400" w:lineRule="exact"/>
                              <w:ind w:left="240" w:hangingChars="100" w:hanging="240"/>
                              <w:rPr>
                                <w:rFonts w:ascii="標楷體" w:eastAsia="標楷體" w:hAnsi="標楷體"/>
                                <w:color w:val="000000"/>
                                <w:sz w:val="24"/>
                                <w:szCs w:val="24"/>
                              </w:rPr>
                            </w:pPr>
                            <w:r w:rsidRPr="00250B72">
                              <w:rPr>
                                <w:rFonts w:ascii="標楷體" w:eastAsia="標楷體" w:hAnsi="標楷體" w:hint="eastAsia"/>
                                <w:color w:val="000000"/>
                                <w:sz w:val="24"/>
                                <w:szCs w:val="24"/>
                              </w:rPr>
                              <w:t>*3.外殼接地</w:t>
                            </w:r>
                          </w:p>
                          <w:p w14:paraId="0DE2B1BC" w14:textId="77777777" w:rsidR="000A235E" w:rsidRPr="00250B72" w:rsidRDefault="000A235E" w:rsidP="0012757E">
                            <w:pPr>
                              <w:spacing w:line="400" w:lineRule="exact"/>
                              <w:ind w:leftChars="50" w:left="260" w:hangingChars="50" w:hanging="120"/>
                              <w:rPr>
                                <w:rFonts w:ascii="標楷體" w:eastAsia="標楷體" w:hAnsi="標楷體"/>
                                <w:color w:val="000000"/>
                                <w:sz w:val="24"/>
                                <w:szCs w:val="24"/>
                              </w:rPr>
                            </w:pPr>
                            <w:r w:rsidRPr="00250B72">
                              <w:rPr>
                                <w:rFonts w:ascii="標楷體" w:eastAsia="標楷體" w:hAnsi="標楷體" w:cs="Arial" w:hint="eastAsia"/>
                                <w:color w:val="000000"/>
                                <w:sz w:val="24"/>
                                <w:szCs w:val="24"/>
                              </w:rPr>
                              <w:t>4.露出匯流排包覆</w:t>
                            </w:r>
                          </w:p>
                          <w:p w14:paraId="4CC923B5" w14:textId="77777777" w:rsidR="000A235E" w:rsidRPr="00250B72" w:rsidRDefault="000A235E" w:rsidP="0012757E">
                            <w:pPr>
                              <w:spacing w:line="400" w:lineRule="exact"/>
                              <w:ind w:leftChars="50" w:left="260" w:hangingChars="50" w:hanging="120"/>
                              <w:rPr>
                                <w:rFonts w:ascii="標楷體" w:eastAsia="標楷體" w:hAnsi="標楷體"/>
                                <w:color w:val="000000"/>
                                <w:sz w:val="24"/>
                                <w:szCs w:val="24"/>
                              </w:rPr>
                            </w:pPr>
                            <w:r w:rsidRPr="00250B72">
                              <w:rPr>
                                <w:rFonts w:ascii="標楷體" w:eastAsia="標楷體" w:hAnsi="標楷體" w:hint="eastAsia"/>
                                <w:color w:val="000000"/>
                                <w:sz w:val="24"/>
                                <w:szCs w:val="24"/>
                              </w:rPr>
                              <w:t>5.安裝固定完成檢查</w:t>
                            </w:r>
                          </w:p>
                          <w:p w14:paraId="5B6BA940" w14:textId="77777777" w:rsidR="000A235E" w:rsidRPr="00250B72" w:rsidRDefault="000A235E" w:rsidP="0012757E">
                            <w:pPr>
                              <w:spacing w:line="400" w:lineRule="exact"/>
                              <w:rPr>
                                <w:rFonts w:ascii="標楷體" w:eastAsia="標楷體" w:hAnsi="標楷體"/>
                                <w:color w:val="000000"/>
                                <w:sz w:val="24"/>
                                <w:szCs w:val="24"/>
                              </w:rPr>
                            </w:pPr>
                            <w:r w:rsidRPr="00250B72">
                              <w:rPr>
                                <w:rFonts w:ascii="標楷體" w:eastAsia="標楷體" w:hAnsi="標楷體" w:hint="eastAsia"/>
                                <w:color w:val="000000"/>
                                <w:sz w:val="24"/>
                                <w:szCs w:val="24"/>
                              </w:rPr>
                              <w:t>註:＊表示限止點</w:t>
                            </w:r>
                          </w:p>
                          <w:p w14:paraId="4C48D590" w14:textId="77777777" w:rsidR="000A235E" w:rsidRPr="00250B72" w:rsidRDefault="000A235E" w:rsidP="0012757E">
                            <w:pPr>
                              <w:spacing w:line="400" w:lineRule="exact"/>
                              <w:rPr>
                                <w:rFonts w:ascii="標楷體" w:eastAsia="標楷體" w:hAnsi="標楷體" w:cs="Arial Unicode MS"/>
                                <w:color w:val="000000"/>
                                <w:sz w:val="24"/>
                                <w:szCs w:val="24"/>
                                <w:lang w:bidi="my-MM"/>
                              </w:rPr>
                            </w:pPr>
                            <w:r w:rsidRPr="00250B72">
                              <w:rPr>
                                <w:rFonts w:ascii="標楷體" w:eastAsia="標楷體" w:hAnsi="標楷體" w:hint="eastAsia"/>
                                <w:color w:val="000000"/>
                                <w:sz w:val="24"/>
                                <w:szCs w:val="24"/>
                              </w:rPr>
                              <w:t>應用表單：配電盤(</w:t>
                            </w:r>
                            <w:r w:rsidRPr="00250B72">
                              <w:rPr>
                                <w:rFonts w:ascii="標楷體" w:eastAsia="標楷體" w:hAnsi="標楷體" w:hint="eastAsia"/>
                                <w:bCs/>
                                <w:color w:val="000000"/>
                                <w:sz w:val="24"/>
                                <w:szCs w:val="24"/>
                              </w:rPr>
                              <w:t>箱)</w:t>
                            </w:r>
                            <w:r w:rsidRPr="00250B72">
                              <w:rPr>
                                <w:rFonts w:ascii="標楷體" w:eastAsia="標楷體" w:hAnsi="標楷體" w:hint="eastAsia"/>
                                <w:color w:val="000000"/>
                                <w:sz w:val="24"/>
                                <w:szCs w:val="24"/>
                              </w:rPr>
                              <w:t>安裝</w:t>
                            </w:r>
                            <w:r w:rsidRPr="00250B72">
                              <w:rPr>
                                <w:rFonts w:ascii="標楷體" w:eastAsia="標楷體" w:hAnsi="標楷體" w:cs="Arial Unicode MS" w:hint="eastAsia"/>
                                <w:color w:val="000000"/>
                                <w:sz w:val="24"/>
                                <w:szCs w:val="24"/>
                                <w:lang w:bidi="my-MM"/>
                              </w:rPr>
                              <w:t>自主檢查</w:t>
                            </w:r>
                          </w:p>
                          <w:p w14:paraId="2135E2EF" w14:textId="77777777" w:rsidR="000A235E" w:rsidRPr="00250B72" w:rsidRDefault="000A235E" w:rsidP="0012757E">
                            <w:pPr>
                              <w:tabs>
                                <w:tab w:val="center" w:pos="4819"/>
                                <w:tab w:val="left" w:pos="8835"/>
                              </w:tabs>
                              <w:snapToGrid w:val="0"/>
                              <w:spacing w:line="280" w:lineRule="exact"/>
                              <w:rPr>
                                <w:rFonts w:ascii="標楷體" w:eastAsia="標楷體" w:hAnsi="標楷體" w:cs="Arial Unicode MS"/>
                                <w:color w:val="000000"/>
                                <w:sz w:val="24"/>
                                <w:szCs w:val="24"/>
                                <w:lang w:bidi="my-MM"/>
                              </w:rPr>
                            </w:pPr>
                            <w:r w:rsidRPr="00250B72">
                              <w:rPr>
                                <w:rFonts w:ascii="標楷體" w:eastAsia="標楷體" w:hAnsi="標楷體" w:cs="Arial Unicode MS" w:hint="eastAsia"/>
                                <w:color w:val="000000"/>
                                <w:sz w:val="24"/>
                                <w:szCs w:val="24"/>
                                <w:lang w:bidi="my-MM"/>
                              </w:rPr>
                              <w:t>編號:</w:t>
                            </w:r>
                            <w:r w:rsidRPr="00250B72">
                              <w:rPr>
                                <w:rFonts w:ascii="標楷體" w:eastAsia="標楷體" w:hAnsi="標楷體" w:hint="eastAsia"/>
                                <w:color w:val="000000"/>
                                <w:sz w:val="24"/>
                                <w:szCs w:val="24"/>
                              </w:rPr>
                              <w:t xml:space="preserve"> 配電盤-</w:t>
                            </w:r>
                            <w:r w:rsidRPr="00250B72">
                              <w:rPr>
                                <w:rFonts w:ascii="標楷體" w:eastAsia="標楷體" w:hAnsi="標楷體" w:hint="eastAsia"/>
                                <w:sz w:val="24"/>
                                <w:szCs w:val="24"/>
                              </w:rPr>
                              <w:t>工</w:t>
                            </w:r>
                            <w:r w:rsidRPr="00250B72">
                              <w:rPr>
                                <w:rFonts w:ascii="標楷體" w:eastAsia="標楷體" w:hAnsi="標楷體" w:hint="eastAsia"/>
                                <w:color w:val="000000"/>
                                <w:sz w:val="24"/>
                                <w:szCs w:val="24"/>
                              </w:rPr>
                              <w:t>檢-1</w:t>
                            </w:r>
                          </w:p>
                          <w:p w14:paraId="2B4FBAB3" w14:textId="77777777" w:rsidR="000A235E" w:rsidRPr="00250B72" w:rsidRDefault="000A235E" w:rsidP="0012757E">
                            <w:pPr>
                              <w:spacing w:line="400" w:lineRule="exact"/>
                              <w:ind w:left="240" w:hangingChars="100" w:hanging="240"/>
                              <w:rPr>
                                <w:rFonts w:ascii="標楷體" w:eastAsia="標楷體" w:hAnsi="標楷體"/>
                                <w:color w:val="000000"/>
                                <w:sz w:val="24"/>
                                <w:szCs w:val="24"/>
                              </w:rPr>
                            </w:pPr>
                          </w:p>
                          <w:p w14:paraId="2CBA30A2" w14:textId="77777777" w:rsidR="000A235E" w:rsidRPr="00250B72" w:rsidRDefault="000A235E" w:rsidP="0012757E">
                            <w:pPr>
                              <w:rPr>
                                <w:rFonts w:ascii="標楷體" w:eastAsia="標楷體" w:hAnsi="標楷體"/>
                                <w:sz w:val="24"/>
                                <w:szCs w:val="24"/>
                              </w:rPr>
                            </w:pPr>
                            <w:r w:rsidRPr="00250B72">
                              <w:rPr>
                                <w:rFonts w:ascii="標楷體" w:eastAsia="標楷體" w:hAnsi="標楷體" w:hint="eastAsia"/>
                                <w:sz w:val="24"/>
                                <w:szCs w:val="24"/>
                              </w:rPr>
                              <w:t>施工檢驗-2:</w:t>
                            </w:r>
                            <w:r w:rsidRPr="00250B72">
                              <w:rPr>
                                <w:rFonts w:ascii="標楷體" w:eastAsia="標楷體" w:hAnsi="標楷體" w:hint="eastAsia"/>
                                <w:color w:val="000000"/>
                                <w:sz w:val="24"/>
                                <w:szCs w:val="24"/>
                              </w:rPr>
                              <w:t xml:space="preserve"> (施工後)</w:t>
                            </w:r>
                          </w:p>
                          <w:p w14:paraId="7DE874E4" w14:textId="77777777" w:rsidR="000A235E" w:rsidRPr="00250B72" w:rsidRDefault="000A235E" w:rsidP="0012757E">
                            <w:pPr>
                              <w:spacing w:line="400" w:lineRule="exact"/>
                              <w:ind w:leftChars="50" w:left="260" w:hangingChars="50" w:hanging="120"/>
                              <w:rPr>
                                <w:rFonts w:ascii="標楷體" w:eastAsia="標楷體" w:hAnsi="標楷體"/>
                                <w:color w:val="000000"/>
                                <w:sz w:val="24"/>
                                <w:szCs w:val="24"/>
                              </w:rPr>
                            </w:pPr>
                            <w:r w:rsidRPr="00250B72">
                              <w:rPr>
                                <w:rFonts w:ascii="標楷體" w:eastAsia="標楷體" w:hAnsi="標楷體" w:hint="eastAsia"/>
                                <w:sz w:val="24"/>
                                <w:szCs w:val="24"/>
                              </w:rPr>
                              <w:t>1</w:t>
                            </w:r>
                            <w:r w:rsidRPr="00250B72">
                              <w:rPr>
                                <w:rFonts w:ascii="標楷體" w:eastAsia="標楷體" w:hAnsi="標楷體" w:hint="eastAsia"/>
                                <w:color w:val="000000"/>
                                <w:sz w:val="24"/>
                                <w:szCs w:val="24"/>
                              </w:rPr>
                              <w:t>.外觀檢查</w:t>
                            </w:r>
                          </w:p>
                          <w:p w14:paraId="59D937F4" w14:textId="77777777" w:rsidR="000A235E" w:rsidRPr="00250B72" w:rsidRDefault="000A235E" w:rsidP="0012757E">
                            <w:pPr>
                              <w:spacing w:line="400" w:lineRule="exact"/>
                              <w:ind w:left="240" w:hangingChars="100" w:hanging="240"/>
                              <w:rPr>
                                <w:rFonts w:ascii="標楷體" w:eastAsia="標楷體" w:hAnsi="標楷體"/>
                                <w:color w:val="000000"/>
                                <w:sz w:val="24"/>
                                <w:szCs w:val="24"/>
                              </w:rPr>
                            </w:pPr>
                            <w:r w:rsidRPr="00250B72">
                              <w:rPr>
                                <w:rFonts w:ascii="標楷體" w:eastAsia="標楷體" w:hAnsi="標楷體" w:hint="eastAsia"/>
                                <w:color w:val="000000"/>
                                <w:sz w:val="24"/>
                                <w:szCs w:val="24"/>
                              </w:rPr>
                              <w:t>*2.絕緣電阻量測</w:t>
                            </w:r>
                          </w:p>
                          <w:p w14:paraId="7D445F7B" w14:textId="77777777" w:rsidR="000A235E" w:rsidRPr="00250B72" w:rsidRDefault="000A235E" w:rsidP="0012757E">
                            <w:pPr>
                              <w:spacing w:line="400" w:lineRule="exact"/>
                              <w:ind w:left="240" w:hangingChars="100" w:hanging="240"/>
                              <w:rPr>
                                <w:rFonts w:ascii="標楷體" w:eastAsia="標楷體" w:hAnsi="標楷體"/>
                                <w:color w:val="000000"/>
                                <w:sz w:val="24"/>
                                <w:szCs w:val="24"/>
                              </w:rPr>
                            </w:pPr>
                            <w:r w:rsidRPr="00250B72">
                              <w:rPr>
                                <w:rFonts w:ascii="標楷體" w:eastAsia="標楷體" w:hAnsi="標楷體" w:hint="eastAsia"/>
                                <w:color w:val="000000"/>
                                <w:sz w:val="24"/>
                                <w:szCs w:val="24"/>
                              </w:rPr>
                              <w:t>*3.匯流排接觸電阻</w:t>
                            </w:r>
                          </w:p>
                          <w:p w14:paraId="430FFBB4" w14:textId="77777777" w:rsidR="000A235E" w:rsidRPr="00250B72" w:rsidRDefault="000A235E" w:rsidP="0012757E">
                            <w:pPr>
                              <w:spacing w:line="400" w:lineRule="exact"/>
                              <w:ind w:left="240" w:hangingChars="100" w:hanging="240"/>
                              <w:rPr>
                                <w:rFonts w:ascii="標楷體" w:eastAsia="標楷體" w:hAnsi="標楷體"/>
                                <w:color w:val="000000"/>
                                <w:sz w:val="24"/>
                                <w:szCs w:val="24"/>
                              </w:rPr>
                            </w:pPr>
                            <w:r w:rsidRPr="00250B72">
                              <w:rPr>
                                <w:rFonts w:ascii="標楷體" w:eastAsia="標楷體" w:hAnsi="標楷體" w:hint="eastAsia"/>
                                <w:color w:val="000000"/>
                                <w:sz w:val="24"/>
                                <w:szCs w:val="24"/>
                              </w:rPr>
                              <w:t>*4.機構操作功能測試</w:t>
                            </w:r>
                          </w:p>
                          <w:p w14:paraId="5737F258" w14:textId="77777777" w:rsidR="000A235E" w:rsidRPr="00250B72" w:rsidRDefault="000A235E" w:rsidP="0012757E">
                            <w:pPr>
                              <w:spacing w:line="400" w:lineRule="exact"/>
                              <w:ind w:left="240" w:hangingChars="100" w:hanging="240"/>
                              <w:rPr>
                                <w:rFonts w:ascii="標楷體" w:eastAsia="標楷體" w:hAnsi="標楷體"/>
                                <w:color w:val="000000"/>
                                <w:sz w:val="24"/>
                                <w:szCs w:val="24"/>
                              </w:rPr>
                            </w:pPr>
                            <w:r w:rsidRPr="00250B72">
                              <w:rPr>
                                <w:rFonts w:ascii="標楷體" w:eastAsia="標楷體" w:hAnsi="標楷體" w:hint="eastAsia"/>
                                <w:color w:val="000000"/>
                                <w:sz w:val="24"/>
                                <w:szCs w:val="24"/>
                              </w:rPr>
                              <w:t>*5.控制線路動作順序電氣操作試驗</w:t>
                            </w:r>
                          </w:p>
                          <w:p w14:paraId="1858FE86" w14:textId="77777777" w:rsidR="000A235E" w:rsidRPr="00250B72" w:rsidRDefault="000A235E" w:rsidP="0012757E">
                            <w:pPr>
                              <w:spacing w:line="400" w:lineRule="exact"/>
                              <w:ind w:leftChars="16" w:left="455" w:hangingChars="171" w:hanging="410"/>
                              <w:rPr>
                                <w:rFonts w:ascii="標楷體" w:eastAsia="標楷體" w:hAnsi="標楷體"/>
                                <w:color w:val="000000"/>
                                <w:sz w:val="24"/>
                                <w:szCs w:val="24"/>
                              </w:rPr>
                            </w:pPr>
                            <w:r w:rsidRPr="00250B72">
                              <w:rPr>
                                <w:rFonts w:ascii="標楷體" w:eastAsia="標楷體" w:hAnsi="標楷體" w:hint="eastAsia"/>
                                <w:color w:val="000000"/>
                                <w:sz w:val="24"/>
                                <w:szCs w:val="24"/>
                              </w:rPr>
                              <w:t>*</w:t>
                            </w:r>
                            <w:r w:rsidRPr="00250B72">
                              <w:rPr>
                                <w:rFonts w:ascii="標楷體" w:eastAsia="標楷體" w:hAnsi="標楷體" w:cs="Arial" w:hint="eastAsia"/>
                                <w:color w:val="000000"/>
                                <w:sz w:val="24"/>
                                <w:szCs w:val="24"/>
                              </w:rPr>
                              <w:t>6.</w:t>
                            </w:r>
                            <w:r w:rsidRPr="00250B72">
                              <w:rPr>
                                <w:rFonts w:ascii="標楷體" w:eastAsia="標楷體" w:hAnsi="標楷體" w:hint="eastAsia"/>
                                <w:color w:val="000000"/>
                                <w:sz w:val="24"/>
                                <w:szCs w:val="24"/>
                              </w:rPr>
                              <w:t>儀錶、電驛、控制、切換開關等功能試驗</w:t>
                            </w:r>
                          </w:p>
                          <w:p w14:paraId="29292B61" w14:textId="77777777" w:rsidR="000A235E" w:rsidRPr="00250B72" w:rsidRDefault="000A235E" w:rsidP="0012757E">
                            <w:pPr>
                              <w:spacing w:line="400" w:lineRule="exact"/>
                              <w:rPr>
                                <w:rFonts w:ascii="標楷體" w:eastAsia="標楷體" w:hAnsi="標楷體"/>
                                <w:color w:val="000000"/>
                                <w:sz w:val="24"/>
                                <w:szCs w:val="24"/>
                              </w:rPr>
                            </w:pPr>
                            <w:r w:rsidRPr="00250B72">
                              <w:rPr>
                                <w:rFonts w:ascii="標楷體" w:eastAsia="標楷體" w:hAnsi="標楷體" w:hint="eastAsia"/>
                                <w:color w:val="000000"/>
                                <w:sz w:val="24"/>
                                <w:szCs w:val="24"/>
                              </w:rPr>
                              <w:t>註:＊表示限止點</w:t>
                            </w:r>
                          </w:p>
                          <w:p w14:paraId="2B71F3C5" w14:textId="77777777" w:rsidR="000A235E" w:rsidRPr="00250B72" w:rsidRDefault="000A235E" w:rsidP="0012757E">
                            <w:pPr>
                              <w:spacing w:line="400" w:lineRule="exact"/>
                              <w:rPr>
                                <w:rFonts w:ascii="標楷體" w:eastAsia="標楷體" w:hAnsi="標楷體" w:cs="Arial Unicode MS"/>
                                <w:color w:val="000000"/>
                                <w:sz w:val="24"/>
                                <w:szCs w:val="24"/>
                                <w:lang w:bidi="my-MM"/>
                              </w:rPr>
                            </w:pPr>
                            <w:r w:rsidRPr="00250B72">
                              <w:rPr>
                                <w:rFonts w:ascii="標楷體" w:eastAsia="標楷體" w:hAnsi="標楷體" w:hint="eastAsia"/>
                                <w:color w:val="000000"/>
                                <w:sz w:val="24"/>
                                <w:szCs w:val="24"/>
                              </w:rPr>
                              <w:t>應用表單：VCB高壓開關盤功能測試</w:t>
                            </w:r>
                            <w:r w:rsidRPr="00250B72">
                              <w:rPr>
                                <w:rFonts w:ascii="標楷體" w:eastAsia="標楷體" w:hAnsi="標楷體" w:cs="Arial Unicode MS" w:hint="eastAsia"/>
                                <w:color w:val="000000"/>
                                <w:sz w:val="24"/>
                                <w:szCs w:val="24"/>
                                <w:lang w:bidi="my-MM"/>
                              </w:rPr>
                              <w:t>自主檢查</w:t>
                            </w:r>
                          </w:p>
                          <w:p w14:paraId="4DA183A3" w14:textId="77777777" w:rsidR="000A235E" w:rsidRPr="00250B72" w:rsidRDefault="000A235E" w:rsidP="0012757E">
                            <w:pPr>
                              <w:tabs>
                                <w:tab w:val="center" w:pos="4819"/>
                                <w:tab w:val="left" w:pos="8835"/>
                              </w:tabs>
                              <w:snapToGrid w:val="0"/>
                              <w:spacing w:line="280" w:lineRule="exact"/>
                              <w:rPr>
                                <w:rFonts w:ascii="標楷體" w:eastAsia="標楷體" w:hAnsi="標楷體" w:cs="Arial Unicode MS"/>
                                <w:color w:val="000000"/>
                                <w:sz w:val="24"/>
                                <w:szCs w:val="24"/>
                                <w:lang w:bidi="my-MM"/>
                              </w:rPr>
                            </w:pPr>
                            <w:r w:rsidRPr="00250B72">
                              <w:rPr>
                                <w:rFonts w:ascii="標楷體" w:eastAsia="標楷體" w:hAnsi="標楷體" w:cs="Arial Unicode MS" w:hint="eastAsia"/>
                                <w:color w:val="000000"/>
                                <w:sz w:val="24"/>
                                <w:szCs w:val="24"/>
                                <w:lang w:bidi="my-MM"/>
                              </w:rPr>
                              <w:t>編號:</w:t>
                            </w:r>
                            <w:r w:rsidRPr="00250B72">
                              <w:rPr>
                                <w:rFonts w:ascii="標楷體" w:eastAsia="標楷體" w:hAnsi="標楷體" w:hint="eastAsia"/>
                                <w:color w:val="000000"/>
                                <w:sz w:val="24"/>
                                <w:szCs w:val="24"/>
                              </w:rPr>
                              <w:t xml:space="preserve"> 配電盤-</w:t>
                            </w:r>
                            <w:r w:rsidRPr="00250B72">
                              <w:rPr>
                                <w:rFonts w:ascii="標楷體" w:eastAsia="標楷體" w:hAnsi="標楷體" w:hint="eastAsia"/>
                                <w:sz w:val="24"/>
                                <w:szCs w:val="24"/>
                              </w:rPr>
                              <w:t>工</w:t>
                            </w:r>
                            <w:r w:rsidRPr="00250B72">
                              <w:rPr>
                                <w:rFonts w:ascii="標楷體" w:eastAsia="標楷體" w:hAnsi="標楷體" w:hint="eastAsia"/>
                                <w:color w:val="000000"/>
                                <w:sz w:val="24"/>
                                <w:szCs w:val="24"/>
                              </w:rPr>
                              <w:t>檢-2、3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795554" id="Rectangle 132" o:spid="_x0000_s1040" style="position:absolute;left:0;text-align:left;margin-left:286.65pt;margin-top:12.25pt;width:219.45pt;height:557.6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" stroked="f">
                <v:textbox>
                  <w:txbxContent>
                    <w:p w14:paraId="5AF2A4E9" w14:textId="77777777" w:rsidR="000A235E" w:rsidRPr="00250B72" w:rsidRDefault="000A235E" w:rsidP="0012757E">
                      <w:pPr>
                        <w:spacing w:before="0" w:line="0" w:lineRule="atLeast"/>
                        <w:rPr>
                          <w:rFonts w:ascii="標楷體" w:eastAsia="標楷體" w:hAnsi="標楷體"/>
                          <w:sz w:val="24"/>
                          <w:szCs w:val="24"/>
                        </w:rPr>
                      </w:pPr>
                      <w:r w:rsidRPr="00250B72">
                        <w:rPr>
                          <w:rFonts w:ascii="標楷體" w:eastAsia="標楷體" w:hAnsi="標楷體" w:hint="eastAsia"/>
                          <w:sz w:val="24"/>
                          <w:szCs w:val="24"/>
                        </w:rPr>
                        <w:t>施工檢驗-1:</w:t>
                      </w:r>
                      <w:r w:rsidRPr="00250B72">
                        <w:rPr>
                          <w:rFonts w:ascii="標楷體" w:eastAsia="標楷體" w:hAnsi="標楷體" w:hint="eastAsia"/>
                          <w:color w:val="000000"/>
                          <w:sz w:val="24"/>
                          <w:szCs w:val="24"/>
                        </w:rPr>
                        <w:t xml:space="preserve"> (施工後)</w:t>
                      </w:r>
                    </w:p>
                    <w:p w14:paraId="29AD5CC2" w14:textId="77777777" w:rsidR="000A235E" w:rsidRPr="00250B72" w:rsidRDefault="000A235E" w:rsidP="0012757E">
                      <w:pPr>
                        <w:spacing w:line="400" w:lineRule="exact"/>
                        <w:ind w:leftChars="50" w:left="260" w:hangingChars="50" w:hanging="120"/>
                        <w:rPr>
                          <w:rFonts w:ascii="標楷體" w:eastAsia="標楷體" w:hAnsi="標楷體"/>
                          <w:color w:val="000000"/>
                          <w:sz w:val="24"/>
                          <w:szCs w:val="24"/>
                        </w:rPr>
                      </w:pPr>
                      <w:r w:rsidRPr="00250B72">
                        <w:rPr>
                          <w:rFonts w:ascii="標楷體" w:eastAsia="標楷體" w:hAnsi="標楷體" w:hint="eastAsia"/>
                          <w:sz w:val="24"/>
                          <w:szCs w:val="24"/>
                        </w:rPr>
                        <w:t>1</w:t>
                      </w:r>
                      <w:r w:rsidRPr="00250B72">
                        <w:rPr>
                          <w:rFonts w:ascii="標楷體" w:eastAsia="標楷體" w:hAnsi="標楷體" w:hint="eastAsia"/>
                          <w:color w:val="000000"/>
                          <w:sz w:val="24"/>
                          <w:szCs w:val="24"/>
                        </w:rPr>
                        <w:t>.安裝場所檢查</w:t>
                      </w:r>
                    </w:p>
                    <w:p w14:paraId="7ACC3758" w14:textId="77777777" w:rsidR="000A235E" w:rsidRPr="00250B72" w:rsidRDefault="000A235E" w:rsidP="0012757E">
                      <w:pPr>
                        <w:spacing w:line="400" w:lineRule="exact"/>
                        <w:ind w:left="240" w:hangingChars="100" w:hanging="240"/>
                        <w:rPr>
                          <w:rFonts w:ascii="標楷體" w:eastAsia="標楷體" w:hAnsi="標楷體"/>
                          <w:color w:val="000000"/>
                          <w:sz w:val="24"/>
                          <w:szCs w:val="24"/>
                        </w:rPr>
                      </w:pPr>
                      <w:r w:rsidRPr="00250B72">
                        <w:rPr>
                          <w:rFonts w:ascii="標楷體" w:eastAsia="標楷體" w:hAnsi="標楷體" w:hint="eastAsia"/>
                          <w:color w:val="000000"/>
                          <w:sz w:val="24"/>
                          <w:szCs w:val="24"/>
                        </w:rPr>
                        <w:t>*2.安裝方式、位置</w:t>
                      </w:r>
                    </w:p>
                    <w:p w14:paraId="07742601" w14:textId="77777777" w:rsidR="000A235E" w:rsidRPr="00250B72" w:rsidRDefault="000A235E" w:rsidP="0012757E">
                      <w:pPr>
                        <w:spacing w:line="400" w:lineRule="exact"/>
                        <w:ind w:left="240" w:hangingChars="100" w:hanging="240"/>
                        <w:rPr>
                          <w:rFonts w:ascii="標楷體" w:eastAsia="標楷體" w:hAnsi="標楷體"/>
                          <w:color w:val="000000"/>
                          <w:sz w:val="24"/>
                          <w:szCs w:val="24"/>
                        </w:rPr>
                      </w:pPr>
                      <w:r w:rsidRPr="00250B72">
                        <w:rPr>
                          <w:rFonts w:ascii="標楷體" w:eastAsia="標楷體" w:hAnsi="標楷體" w:hint="eastAsia"/>
                          <w:color w:val="000000"/>
                          <w:sz w:val="24"/>
                          <w:szCs w:val="24"/>
                        </w:rPr>
                        <w:t>*3.外殼接地</w:t>
                      </w:r>
                    </w:p>
                    <w:p w14:paraId="0DE2B1BC" w14:textId="77777777" w:rsidR="000A235E" w:rsidRPr="00250B72" w:rsidRDefault="000A235E" w:rsidP="0012757E">
                      <w:pPr>
                        <w:spacing w:line="400" w:lineRule="exact"/>
                        <w:ind w:leftChars="50" w:left="260" w:hangingChars="50" w:hanging="120"/>
                        <w:rPr>
                          <w:rFonts w:ascii="標楷體" w:eastAsia="標楷體" w:hAnsi="標楷體"/>
                          <w:color w:val="000000"/>
                          <w:sz w:val="24"/>
                          <w:szCs w:val="24"/>
                        </w:rPr>
                      </w:pPr>
                      <w:r w:rsidRPr="00250B72">
                        <w:rPr>
                          <w:rFonts w:ascii="標楷體" w:eastAsia="標楷體" w:hAnsi="標楷體" w:cs="Arial" w:hint="eastAsia"/>
                          <w:color w:val="000000"/>
                          <w:sz w:val="24"/>
                          <w:szCs w:val="24"/>
                        </w:rPr>
                        <w:t>4.露出匯流排包覆</w:t>
                      </w:r>
                    </w:p>
                    <w:p w14:paraId="4CC923B5" w14:textId="77777777" w:rsidR="000A235E" w:rsidRPr="00250B72" w:rsidRDefault="000A235E" w:rsidP="0012757E">
                      <w:pPr>
                        <w:spacing w:line="400" w:lineRule="exact"/>
                        <w:ind w:leftChars="50" w:left="260" w:hangingChars="50" w:hanging="120"/>
                        <w:rPr>
                          <w:rFonts w:ascii="標楷體" w:eastAsia="標楷體" w:hAnsi="標楷體"/>
                          <w:color w:val="000000"/>
                          <w:sz w:val="24"/>
                          <w:szCs w:val="24"/>
                        </w:rPr>
                      </w:pPr>
                      <w:r w:rsidRPr="00250B72">
                        <w:rPr>
                          <w:rFonts w:ascii="標楷體" w:eastAsia="標楷體" w:hAnsi="標楷體" w:hint="eastAsia"/>
                          <w:color w:val="000000"/>
                          <w:sz w:val="24"/>
                          <w:szCs w:val="24"/>
                        </w:rPr>
                        <w:t>5.安裝固定完成檢查</w:t>
                      </w:r>
                    </w:p>
                    <w:p w14:paraId="5B6BA940" w14:textId="77777777" w:rsidR="000A235E" w:rsidRPr="00250B72" w:rsidRDefault="000A235E" w:rsidP="0012757E">
                      <w:pPr>
                        <w:spacing w:line="400" w:lineRule="exact"/>
                        <w:rPr>
                          <w:rFonts w:ascii="標楷體" w:eastAsia="標楷體" w:hAnsi="標楷體"/>
                          <w:color w:val="000000"/>
                          <w:sz w:val="24"/>
                          <w:szCs w:val="24"/>
                        </w:rPr>
                      </w:pPr>
                      <w:r w:rsidRPr="00250B72">
                        <w:rPr>
                          <w:rFonts w:ascii="標楷體" w:eastAsia="標楷體" w:hAnsi="標楷體" w:hint="eastAsia"/>
                          <w:color w:val="000000"/>
                          <w:sz w:val="24"/>
                          <w:szCs w:val="24"/>
                        </w:rPr>
                        <w:t>註:＊表示限止點</w:t>
                      </w:r>
                    </w:p>
                    <w:p w14:paraId="4C48D590" w14:textId="77777777" w:rsidR="000A235E" w:rsidRPr="00250B72" w:rsidRDefault="000A235E" w:rsidP="0012757E">
                      <w:pPr>
                        <w:spacing w:line="400" w:lineRule="exact"/>
                        <w:rPr>
                          <w:rFonts w:ascii="標楷體" w:eastAsia="標楷體" w:hAnsi="標楷體" w:cs="Arial Unicode MS"/>
                          <w:color w:val="000000"/>
                          <w:sz w:val="24"/>
                          <w:szCs w:val="24"/>
                          <w:lang w:bidi="my-MM"/>
                        </w:rPr>
                      </w:pPr>
                      <w:r w:rsidRPr="00250B72">
                        <w:rPr>
                          <w:rFonts w:ascii="標楷體" w:eastAsia="標楷體" w:hAnsi="標楷體" w:hint="eastAsia"/>
                          <w:color w:val="000000"/>
                          <w:sz w:val="24"/>
                          <w:szCs w:val="24"/>
                        </w:rPr>
                        <w:t>應用表單：配電盤(</w:t>
                      </w:r>
                      <w:r w:rsidRPr="00250B72">
                        <w:rPr>
                          <w:rFonts w:ascii="標楷體" w:eastAsia="標楷體" w:hAnsi="標楷體" w:hint="eastAsia"/>
                          <w:bCs/>
                          <w:color w:val="000000"/>
                          <w:sz w:val="24"/>
                          <w:szCs w:val="24"/>
                        </w:rPr>
                        <w:t>箱)</w:t>
                      </w:r>
                      <w:r w:rsidRPr="00250B72">
                        <w:rPr>
                          <w:rFonts w:ascii="標楷體" w:eastAsia="標楷體" w:hAnsi="標楷體" w:hint="eastAsia"/>
                          <w:color w:val="000000"/>
                          <w:sz w:val="24"/>
                          <w:szCs w:val="24"/>
                        </w:rPr>
                        <w:t>安裝</w:t>
                      </w:r>
                      <w:r w:rsidRPr="00250B72">
                        <w:rPr>
                          <w:rFonts w:ascii="標楷體" w:eastAsia="標楷體" w:hAnsi="標楷體" w:cs="Arial Unicode MS" w:hint="eastAsia"/>
                          <w:color w:val="000000"/>
                          <w:sz w:val="24"/>
                          <w:szCs w:val="24"/>
                          <w:lang w:bidi="my-MM"/>
                        </w:rPr>
                        <w:t>自主檢查</w:t>
                      </w:r>
                    </w:p>
                    <w:p w14:paraId="2135E2EF" w14:textId="77777777" w:rsidR="000A235E" w:rsidRPr="00250B72" w:rsidRDefault="000A235E" w:rsidP="0012757E">
                      <w:pPr>
                        <w:tabs>
                          <w:tab w:val="center" w:pos="4819"/>
                          <w:tab w:val="left" w:pos="8835"/>
                        </w:tabs>
                        <w:snapToGrid w:val="0"/>
                        <w:spacing w:line="280" w:lineRule="exact"/>
                        <w:rPr>
                          <w:rFonts w:ascii="標楷體" w:eastAsia="標楷體" w:hAnsi="標楷體" w:cs="Arial Unicode MS"/>
                          <w:color w:val="000000"/>
                          <w:sz w:val="24"/>
                          <w:szCs w:val="24"/>
                          <w:lang w:bidi="my-MM"/>
                        </w:rPr>
                      </w:pPr>
                      <w:r w:rsidRPr="00250B72">
                        <w:rPr>
                          <w:rFonts w:ascii="標楷體" w:eastAsia="標楷體" w:hAnsi="標楷體" w:cs="Arial Unicode MS" w:hint="eastAsia"/>
                          <w:color w:val="000000"/>
                          <w:sz w:val="24"/>
                          <w:szCs w:val="24"/>
                          <w:lang w:bidi="my-MM"/>
                        </w:rPr>
                        <w:t>編號:</w:t>
                      </w:r>
                      <w:r w:rsidRPr="00250B72">
                        <w:rPr>
                          <w:rFonts w:ascii="標楷體" w:eastAsia="標楷體" w:hAnsi="標楷體" w:hint="eastAsia"/>
                          <w:color w:val="000000"/>
                          <w:sz w:val="24"/>
                          <w:szCs w:val="24"/>
                        </w:rPr>
                        <w:t xml:space="preserve"> 配電盤-</w:t>
                      </w:r>
                      <w:r w:rsidRPr="00250B72">
                        <w:rPr>
                          <w:rFonts w:ascii="標楷體" w:eastAsia="標楷體" w:hAnsi="標楷體" w:hint="eastAsia"/>
                          <w:sz w:val="24"/>
                          <w:szCs w:val="24"/>
                        </w:rPr>
                        <w:t>工</w:t>
                      </w:r>
                      <w:r w:rsidRPr="00250B72">
                        <w:rPr>
                          <w:rFonts w:ascii="標楷體" w:eastAsia="標楷體" w:hAnsi="標楷體" w:hint="eastAsia"/>
                          <w:color w:val="000000"/>
                          <w:sz w:val="24"/>
                          <w:szCs w:val="24"/>
                        </w:rPr>
                        <w:t>檢-1</w:t>
                      </w:r>
                    </w:p>
                    <w:p w14:paraId="2B4FBAB3" w14:textId="77777777" w:rsidR="000A235E" w:rsidRPr="00250B72" w:rsidRDefault="000A235E" w:rsidP="0012757E">
                      <w:pPr>
                        <w:spacing w:line="400" w:lineRule="exact"/>
                        <w:ind w:left="240" w:hangingChars="100" w:hanging="240"/>
                        <w:rPr>
                          <w:rFonts w:ascii="標楷體" w:eastAsia="標楷體" w:hAnsi="標楷體"/>
                          <w:color w:val="000000"/>
                          <w:sz w:val="24"/>
                          <w:szCs w:val="24"/>
                        </w:rPr>
                      </w:pPr>
                    </w:p>
                    <w:p w14:paraId="2CBA30A2" w14:textId="77777777" w:rsidR="000A235E" w:rsidRPr="00250B72" w:rsidRDefault="000A235E" w:rsidP="0012757E">
                      <w:pPr>
                        <w:rPr>
                          <w:rFonts w:ascii="標楷體" w:eastAsia="標楷體" w:hAnsi="標楷體"/>
                          <w:sz w:val="24"/>
                          <w:szCs w:val="24"/>
                        </w:rPr>
                      </w:pPr>
                      <w:r w:rsidRPr="00250B72">
                        <w:rPr>
                          <w:rFonts w:ascii="標楷體" w:eastAsia="標楷體" w:hAnsi="標楷體" w:hint="eastAsia"/>
                          <w:sz w:val="24"/>
                          <w:szCs w:val="24"/>
                        </w:rPr>
                        <w:t>施工檢驗-2:</w:t>
                      </w:r>
                      <w:r w:rsidRPr="00250B72">
                        <w:rPr>
                          <w:rFonts w:ascii="標楷體" w:eastAsia="標楷體" w:hAnsi="標楷體" w:hint="eastAsia"/>
                          <w:color w:val="000000"/>
                          <w:sz w:val="24"/>
                          <w:szCs w:val="24"/>
                        </w:rPr>
                        <w:t xml:space="preserve"> (施工後)</w:t>
                      </w:r>
                    </w:p>
                    <w:p w14:paraId="7DE874E4" w14:textId="77777777" w:rsidR="000A235E" w:rsidRPr="00250B72" w:rsidRDefault="000A235E" w:rsidP="0012757E">
                      <w:pPr>
                        <w:spacing w:line="400" w:lineRule="exact"/>
                        <w:ind w:leftChars="50" w:left="260" w:hangingChars="50" w:hanging="120"/>
                        <w:rPr>
                          <w:rFonts w:ascii="標楷體" w:eastAsia="標楷體" w:hAnsi="標楷體"/>
                          <w:color w:val="000000"/>
                          <w:sz w:val="24"/>
                          <w:szCs w:val="24"/>
                        </w:rPr>
                      </w:pPr>
                      <w:r w:rsidRPr="00250B72">
                        <w:rPr>
                          <w:rFonts w:ascii="標楷體" w:eastAsia="標楷體" w:hAnsi="標楷體" w:hint="eastAsia"/>
                          <w:sz w:val="24"/>
                          <w:szCs w:val="24"/>
                        </w:rPr>
                        <w:t>1</w:t>
                      </w:r>
                      <w:r w:rsidRPr="00250B72">
                        <w:rPr>
                          <w:rFonts w:ascii="標楷體" w:eastAsia="標楷體" w:hAnsi="標楷體" w:hint="eastAsia"/>
                          <w:color w:val="000000"/>
                          <w:sz w:val="24"/>
                          <w:szCs w:val="24"/>
                        </w:rPr>
                        <w:t>.外觀檢查</w:t>
                      </w:r>
                    </w:p>
                    <w:p w14:paraId="59D937F4" w14:textId="77777777" w:rsidR="000A235E" w:rsidRPr="00250B72" w:rsidRDefault="000A235E" w:rsidP="0012757E">
                      <w:pPr>
                        <w:spacing w:line="400" w:lineRule="exact"/>
                        <w:ind w:left="240" w:hangingChars="100" w:hanging="240"/>
                        <w:rPr>
                          <w:rFonts w:ascii="標楷體" w:eastAsia="標楷體" w:hAnsi="標楷體"/>
                          <w:color w:val="000000"/>
                          <w:sz w:val="24"/>
                          <w:szCs w:val="24"/>
                        </w:rPr>
                      </w:pPr>
                      <w:r w:rsidRPr="00250B72">
                        <w:rPr>
                          <w:rFonts w:ascii="標楷體" w:eastAsia="標楷體" w:hAnsi="標楷體" w:hint="eastAsia"/>
                          <w:color w:val="000000"/>
                          <w:sz w:val="24"/>
                          <w:szCs w:val="24"/>
                        </w:rPr>
                        <w:t>*2.絕緣電阻量測</w:t>
                      </w:r>
                    </w:p>
                    <w:p w14:paraId="7D445F7B" w14:textId="77777777" w:rsidR="000A235E" w:rsidRPr="00250B72" w:rsidRDefault="000A235E" w:rsidP="0012757E">
                      <w:pPr>
                        <w:spacing w:line="400" w:lineRule="exact"/>
                        <w:ind w:left="240" w:hangingChars="100" w:hanging="240"/>
                        <w:rPr>
                          <w:rFonts w:ascii="標楷體" w:eastAsia="標楷體" w:hAnsi="標楷體"/>
                          <w:color w:val="000000"/>
                          <w:sz w:val="24"/>
                          <w:szCs w:val="24"/>
                        </w:rPr>
                      </w:pPr>
                      <w:r w:rsidRPr="00250B72">
                        <w:rPr>
                          <w:rFonts w:ascii="標楷體" w:eastAsia="標楷體" w:hAnsi="標楷體" w:hint="eastAsia"/>
                          <w:color w:val="000000"/>
                          <w:sz w:val="24"/>
                          <w:szCs w:val="24"/>
                        </w:rPr>
                        <w:t>*3.匯流排接觸電阻</w:t>
                      </w:r>
                    </w:p>
                    <w:p w14:paraId="430FFBB4" w14:textId="77777777" w:rsidR="000A235E" w:rsidRPr="00250B72" w:rsidRDefault="000A235E" w:rsidP="0012757E">
                      <w:pPr>
                        <w:spacing w:line="400" w:lineRule="exact"/>
                        <w:ind w:left="240" w:hangingChars="100" w:hanging="240"/>
                        <w:rPr>
                          <w:rFonts w:ascii="標楷體" w:eastAsia="標楷體" w:hAnsi="標楷體"/>
                          <w:color w:val="000000"/>
                          <w:sz w:val="24"/>
                          <w:szCs w:val="24"/>
                        </w:rPr>
                      </w:pPr>
                      <w:r w:rsidRPr="00250B72">
                        <w:rPr>
                          <w:rFonts w:ascii="標楷體" w:eastAsia="標楷體" w:hAnsi="標楷體" w:hint="eastAsia"/>
                          <w:color w:val="000000"/>
                          <w:sz w:val="24"/>
                          <w:szCs w:val="24"/>
                        </w:rPr>
                        <w:t>*4.機構操作功能測試</w:t>
                      </w:r>
                    </w:p>
                    <w:p w14:paraId="5737F258" w14:textId="77777777" w:rsidR="000A235E" w:rsidRPr="00250B72" w:rsidRDefault="000A235E" w:rsidP="0012757E">
                      <w:pPr>
                        <w:spacing w:line="400" w:lineRule="exact"/>
                        <w:ind w:left="240" w:hangingChars="100" w:hanging="240"/>
                        <w:rPr>
                          <w:rFonts w:ascii="標楷體" w:eastAsia="標楷體" w:hAnsi="標楷體"/>
                          <w:color w:val="000000"/>
                          <w:sz w:val="24"/>
                          <w:szCs w:val="24"/>
                        </w:rPr>
                      </w:pPr>
                      <w:r w:rsidRPr="00250B72">
                        <w:rPr>
                          <w:rFonts w:ascii="標楷體" w:eastAsia="標楷體" w:hAnsi="標楷體" w:hint="eastAsia"/>
                          <w:color w:val="000000"/>
                          <w:sz w:val="24"/>
                          <w:szCs w:val="24"/>
                        </w:rPr>
                        <w:t>*5.控制線路動作順序電氣操作試驗</w:t>
                      </w:r>
                    </w:p>
                    <w:p w14:paraId="1858FE86" w14:textId="77777777" w:rsidR="000A235E" w:rsidRPr="00250B72" w:rsidRDefault="000A235E" w:rsidP="0012757E">
                      <w:pPr>
                        <w:spacing w:line="400" w:lineRule="exact"/>
                        <w:ind w:leftChars="16" w:left="455" w:hangingChars="171" w:hanging="410"/>
                        <w:rPr>
                          <w:rFonts w:ascii="標楷體" w:eastAsia="標楷體" w:hAnsi="標楷體"/>
                          <w:color w:val="000000"/>
                          <w:sz w:val="24"/>
                          <w:szCs w:val="24"/>
                        </w:rPr>
                      </w:pPr>
                      <w:r w:rsidRPr="00250B72">
                        <w:rPr>
                          <w:rFonts w:ascii="標楷體" w:eastAsia="標楷體" w:hAnsi="標楷體" w:hint="eastAsia"/>
                          <w:color w:val="000000"/>
                          <w:sz w:val="24"/>
                          <w:szCs w:val="24"/>
                        </w:rPr>
                        <w:t>*</w:t>
                      </w:r>
                      <w:r w:rsidRPr="00250B72">
                        <w:rPr>
                          <w:rFonts w:ascii="標楷體" w:eastAsia="標楷體" w:hAnsi="標楷體" w:cs="Arial" w:hint="eastAsia"/>
                          <w:color w:val="000000"/>
                          <w:sz w:val="24"/>
                          <w:szCs w:val="24"/>
                        </w:rPr>
                        <w:t>6.</w:t>
                      </w:r>
                      <w:r w:rsidRPr="00250B72">
                        <w:rPr>
                          <w:rFonts w:ascii="標楷體" w:eastAsia="標楷體" w:hAnsi="標楷體" w:hint="eastAsia"/>
                          <w:color w:val="000000"/>
                          <w:sz w:val="24"/>
                          <w:szCs w:val="24"/>
                        </w:rPr>
                        <w:t>儀錶、電驛、控制、切換開關等功能試驗</w:t>
                      </w:r>
                    </w:p>
                    <w:p w14:paraId="29292B61" w14:textId="77777777" w:rsidR="000A235E" w:rsidRPr="00250B72" w:rsidRDefault="000A235E" w:rsidP="0012757E">
                      <w:pPr>
                        <w:spacing w:line="400" w:lineRule="exact"/>
                        <w:rPr>
                          <w:rFonts w:ascii="標楷體" w:eastAsia="標楷體" w:hAnsi="標楷體"/>
                          <w:color w:val="000000"/>
                          <w:sz w:val="24"/>
                          <w:szCs w:val="24"/>
                        </w:rPr>
                      </w:pPr>
                      <w:r w:rsidRPr="00250B72">
                        <w:rPr>
                          <w:rFonts w:ascii="標楷體" w:eastAsia="標楷體" w:hAnsi="標楷體" w:hint="eastAsia"/>
                          <w:color w:val="000000"/>
                          <w:sz w:val="24"/>
                          <w:szCs w:val="24"/>
                        </w:rPr>
                        <w:t>註:＊表示限止點</w:t>
                      </w:r>
                    </w:p>
                    <w:p w14:paraId="2B71F3C5" w14:textId="77777777" w:rsidR="000A235E" w:rsidRPr="00250B72" w:rsidRDefault="000A235E" w:rsidP="0012757E">
                      <w:pPr>
                        <w:spacing w:line="400" w:lineRule="exact"/>
                        <w:rPr>
                          <w:rFonts w:ascii="標楷體" w:eastAsia="標楷體" w:hAnsi="標楷體" w:cs="Arial Unicode MS"/>
                          <w:color w:val="000000"/>
                          <w:sz w:val="24"/>
                          <w:szCs w:val="24"/>
                          <w:lang w:bidi="my-MM"/>
                        </w:rPr>
                      </w:pPr>
                      <w:r w:rsidRPr="00250B72">
                        <w:rPr>
                          <w:rFonts w:ascii="標楷體" w:eastAsia="標楷體" w:hAnsi="標楷體" w:hint="eastAsia"/>
                          <w:color w:val="000000"/>
                          <w:sz w:val="24"/>
                          <w:szCs w:val="24"/>
                        </w:rPr>
                        <w:t>應用表單：VCB高壓開關盤功能測試</w:t>
                      </w:r>
                      <w:r w:rsidRPr="00250B72">
                        <w:rPr>
                          <w:rFonts w:ascii="標楷體" w:eastAsia="標楷體" w:hAnsi="標楷體" w:cs="Arial Unicode MS" w:hint="eastAsia"/>
                          <w:color w:val="000000"/>
                          <w:sz w:val="24"/>
                          <w:szCs w:val="24"/>
                          <w:lang w:bidi="my-MM"/>
                        </w:rPr>
                        <w:t>自主檢查</w:t>
                      </w:r>
                    </w:p>
                    <w:p w14:paraId="4DA183A3" w14:textId="77777777" w:rsidR="000A235E" w:rsidRPr="00250B72" w:rsidRDefault="000A235E" w:rsidP="0012757E">
                      <w:pPr>
                        <w:tabs>
                          <w:tab w:val="center" w:pos="4819"/>
                          <w:tab w:val="left" w:pos="8835"/>
                        </w:tabs>
                        <w:snapToGrid w:val="0"/>
                        <w:spacing w:line="280" w:lineRule="exact"/>
                        <w:rPr>
                          <w:rFonts w:ascii="標楷體" w:eastAsia="標楷體" w:hAnsi="標楷體" w:cs="Arial Unicode MS"/>
                          <w:color w:val="000000"/>
                          <w:sz w:val="24"/>
                          <w:szCs w:val="24"/>
                          <w:lang w:bidi="my-MM"/>
                        </w:rPr>
                      </w:pPr>
                      <w:r w:rsidRPr="00250B72">
                        <w:rPr>
                          <w:rFonts w:ascii="標楷體" w:eastAsia="標楷體" w:hAnsi="標楷體" w:cs="Arial Unicode MS" w:hint="eastAsia"/>
                          <w:color w:val="000000"/>
                          <w:sz w:val="24"/>
                          <w:szCs w:val="24"/>
                          <w:lang w:bidi="my-MM"/>
                        </w:rPr>
                        <w:t>編號:</w:t>
                      </w:r>
                      <w:r w:rsidRPr="00250B72">
                        <w:rPr>
                          <w:rFonts w:ascii="標楷體" w:eastAsia="標楷體" w:hAnsi="標楷體" w:hint="eastAsia"/>
                          <w:color w:val="000000"/>
                          <w:sz w:val="24"/>
                          <w:szCs w:val="24"/>
                        </w:rPr>
                        <w:t xml:space="preserve"> 配電盤-</w:t>
                      </w:r>
                      <w:r w:rsidRPr="00250B72">
                        <w:rPr>
                          <w:rFonts w:ascii="標楷體" w:eastAsia="標楷體" w:hAnsi="標楷體" w:hint="eastAsia"/>
                          <w:sz w:val="24"/>
                          <w:szCs w:val="24"/>
                        </w:rPr>
                        <w:t>工</w:t>
                      </w:r>
                      <w:r w:rsidRPr="00250B72">
                        <w:rPr>
                          <w:rFonts w:ascii="標楷體" w:eastAsia="標楷體" w:hAnsi="標楷體" w:hint="eastAsia"/>
                          <w:color w:val="000000"/>
                          <w:sz w:val="24"/>
                          <w:szCs w:val="24"/>
                        </w:rPr>
                        <w:t>檢-2、3</w:t>
                      </w:r>
                    </w:p>
                  </w:txbxContent>
                </v:textbox>
              </v:rect>
            </w:pict>
          </mc:Fallback>
        </mc:AlternateContent>
      </w:r>
      <w:r w:rsidRPr="00122E32">
        <w:rPr>
          <w:rFonts w:eastAsia="BiauKai"/>
          <w:noProof/>
        </w:rPr>
        <mc:AlternateContent>
          <mc:Choice Requires="wpg">
            <w:drawing>
              <wp:anchor distT="0" distB="0" distL="114300" distR="114300" simplePos="0" relativeHeight="251605504" behindDoc="0" locked="0" layoutInCell="1" allowOverlap="1" wp14:anchorId="73CB412B" wp14:editId="571AAA29">
                <wp:simplePos x="0" y="0"/>
                <wp:positionH relativeFrom="column">
                  <wp:posOffset>0</wp:posOffset>
                </wp:positionH>
                <wp:positionV relativeFrom="paragraph">
                  <wp:posOffset>89535</wp:posOffset>
                </wp:positionV>
                <wp:extent cx="3619500" cy="6225540"/>
                <wp:effectExtent l="9525" t="13335" r="9525" b="9525"/>
                <wp:wrapNone/>
                <wp:docPr id="42"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9500" cy="6225540"/>
                          <a:chOff x="1859" y="2159"/>
                          <a:chExt cx="5700" cy="9804"/>
                        </a:xfrm>
                      </wpg:grpSpPr>
                      <wps:wsp>
                        <wps:cNvPr id="43" name="Rectangle 116"/>
                        <wps:cNvSpPr>
                          <a:spLocks noChangeArrowheads="1"/>
                        </wps:cNvSpPr>
                        <wps:spPr bwMode="auto">
                          <a:xfrm>
                            <a:off x="4814" y="6461"/>
                            <a:ext cx="2640" cy="918"/>
                          </a:xfrm>
                          <a:prstGeom prst="rect">
                            <a:avLst/>
                          </a:prstGeom>
                          <a:solidFill>
                            <a:srgbClr val="FFFFFF"/>
                          </a:solidFill>
                          <a:ln w="9525">
                            <a:solidFill>
                              <a:srgbClr val="000000"/>
                            </a:solidFill>
                            <a:miter lim="800000"/>
                            <a:headEnd/>
                            <a:tailEnd/>
                          </a:ln>
                        </wps:spPr>
                        <wps:txbx>
                          <w:txbxContent>
                            <w:p w14:paraId="4BBCCE2B"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依據施工方法      及步驟施作</w:t>
                              </w:r>
                            </w:p>
                          </w:txbxContent>
                        </wps:txbx>
                        <wps:bodyPr rot="0" vert="horz" wrap="square" lIns="91440" tIns="45720" rIns="91440" bIns="45720" anchor="t" anchorCtr="0" upright="1">
                          <a:noAutofit/>
                        </wps:bodyPr>
                      </wps:wsp>
                      <wps:wsp>
                        <wps:cNvPr id="44" name="Rectangle 117"/>
                        <wps:cNvSpPr>
                          <a:spLocks noChangeArrowheads="1"/>
                        </wps:cNvSpPr>
                        <wps:spPr bwMode="auto">
                          <a:xfrm>
                            <a:off x="4859" y="11339"/>
                            <a:ext cx="2640" cy="624"/>
                          </a:xfrm>
                          <a:prstGeom prst="rect">
                            <a:avLst/>
                          </a:prstGeom>
                          <a:solidFill>
                            <a:srgbClr val="FFFFFF"/>
                          </a:solidFill>
                          <a:ln w="9525">
                            <a:solidFill>
                              <a:srgbClr val="000000"/>
                            </a:solidFill>
                            <a:miter lim="800000"/>
                            <a:headEnd/>
                            <a:tailEnd/>
                          </a:ln>
                        </wps:spPr>
                        <wps:txbx>
                          <w:txbxContent>
                            <w:p w14:paraId="788836C6" w14:textId="77777777" w:rsidR="000A235E" w:rsidRPr="00250B72" w:rsidRDefault="000A235E" w:rsidP="0012757E">
                              <w:pPr>
                                <w:jc w:val="center"/>
                                <w:rPr>
                                  <w:rFonts w:ascii="標楷體" w:eastAsia="標楷體" w:hAnsi="標楷體"/>
                                  <w:color w:val="000000"/>
                                  <w:sz w:val="24"/>
                                  <w:szCs w:val="24"/>
                                </w:rPr>
                              </w:pPr>
                              <w:r w:rsidRPr="00250B72">
                                <w:rPr>
                                  <w:rFonts w:ascii="標楷體" w:eastAsia="標楷體" w:hAnsi="標楷體" w:hint="eastAsia"/>
                                  <w:color w:val="000000"/>
                                  <w:sz w:val="24"/>
                                  <w:szCs w:val="24"/>
                                </w:rPr>
                                <w:t>檢驗紀錄存檔</w:t>
                              </w:r>
                            </w:p>
                          </w:txbxContent>
                        </wps:txbx>
                        <wps:bodyPr rot="0" vert="horz" wrap="square" lIns="91440" tIns="45720" rIns="91440" bIns="45720" anchor="t" anchorCtr="0" upright="1">
                          <a:noAutofit/>
                        </wps:bodyPr>
                      </wps:wsp>
                      <wps:wsp>
                        <wps:cNvPr id="45" name="Rectangle 118"/>
                        <wps:cNvSpPr>
                          <a:spLocks noChangeArrowheads="1"/>
                        </wps:cNvSpPr>
                        <wps:spPr bwMode="auto">
                          <a:xfrm>
                            <a:off x="1859" y="8819"/>
                            <a:ext cx="2040" cy="720"/>
                          </a:xfrm>
                          <a:prstGeom prst="rect">
                            <a:avLst/>
                          </a:prstGeom>
                          <a:solidFill>
                            <a:srgbClr val="FFFFFF"/>
                          </a:solidFill>
                          <a:ln w="9525">
                            <a:solidFill>
                              <a:srgbClr val="000000"/>
                            </a:solidFill>
                            <a:miter lim="800000"/>
                            <a:headEnd/>
                            <a:tailEnd/>
                          </a:ln>
                        </wps:spPr>
                        <wps:txbx>
                          <w:txbxContent>
                            <w:p w14:paraId="6748F675"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改善或拆除重作</w:t>
                              </w:r>
                            </w:p>
                          </w:txbxContent>
                        </wps:txbx>
                        <wps:bodyPr rot="0" vert="horz" wrap="square" lIns="91440" tIns="45720" rIns="91440" bIns="45720" anchor="t" anchorCtr="0" upright="1">
                          <a:noAutofit/>
                        </wps:bodyPr>
                      </wps:wsp>
                      <wps:wsp>
                        <wps:cNvPr id="46" name="Line 119"/>
                        <wps:cNvCnPr>
                          <a:cxnSpLocks noChangeShapeType="1"/>
                        </wps:cNvCnPr>
                        <wps:spPr bwMode="auto">
                          <a:xfrm flipH="1">
                            <a:off x="3899" y="9274"/>
                            <a:ext cx="10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120"/>
                        <wps:cNvSpPr>
                          <a:spLocks noChangeArrowheads="1"/>
                        </wps:cNvSpPr>
                        <wps:spPr bwMode="auto">
                          <a:xfrm>
                            <a:off x="4859" y="2159"/>
                            <a:ext cx="2700" cy="720"/>
                          </a:xfrm>
                          <a:prstGeom prst="roundRect">
                            <a:avLst>
                              <a:gd name="adj" fmla="val 16667"/>
                            </a:avLst>
                          </a:prstGeom>
                          <a:solidFill>
                            <a:srgbClr val="FFFFFF"/>
                          </a:solidFill>
                          <a:ln w="9525">
                            <a:solidFill>
                              <a:srgbClr val="000000"/>
                            </a:solidFill>
                            <a:round/>
                            <a:headEnd/>
                            <a:tailEnd/>
                          </a:ln>
                        </wps:spPr>
                        <wps:txbx>
                          <w:txbxContent>
                            <w:p w14:paraId="31A739E3" w14:textId="77777777" w:rsidR="000A235E" w:rsidRPr="00250B72" w:rsidRDefault="000A235E" w:rsidP="0012757E">
                              <w:pPr>
                                <w:pStyle w:val="aff4"/>
                                <w:spacing w:before="100" w:beforeAutospacing="1" w:after="100" w:afterAutospacing="1"/>
                                <w:rPr>
                                  <w:rFonts w:ascii="標楷體" w:eastAsia="標楷體" w:hAnsi="標楷體"/>
                                  <w:color w:val="000000"/>
                                  <w:sz w:val="24"/>
                                  <w:szCs w:val="24"/>
                                </w:rPr>
                              </w:pPr>
                              <w:r w:rsidRPr="00250B72">
                                <w:rPr>
                                  <w:rFonts w:ascii="標楷體" w:eastAsia="標楷體" w:hAnsi="標楷體" w:hint="eastAsia"/>
                                  <w:color w:val="000000"/>
                                  <w:sz w:val="24"/>
                                  <w:szCs w:val="24"/>
                                </w:rPr>
                                <w:t>領料及核對材料規範</w:t>
                              </w:r>
                            </w:p>
                          </w:txbxContent>
                        </wps:txbx>
                        <wps:bodyPr rot="0" vert="horz" wrap="square" lIns="91440" tIns="45720" rIns="91440" bIns="45720" anchor="t" anchorCtr="0" upright="1">
                          <a:noAutofit/>
                        </wps:bodyPr>
                      </wps:wsp>
                      <wps:wsp>
                        <wps:cNvPr id="48" name="AutoShape 121"/>
                        <wps:cNvSpPr>
                          <a:spLocks noChangeArrowheads="1"/>
                        </wps:cNvSpPr>
                        <wps:spPr bwMode="auto">
                          <a:xfrm>
                            <a:off x="4979" y="3959"/>
                            <a:ext cx="2400" cy="1260"/>
                          </a:xfrm>
                          <a:prstGeom prst="diamond">
                            <a:avLst/>
                          </a:prstGeom>
                          <a:solidFill>
                            <a:srgbClr val="FFFFFF"/>
                          </a:solidFill>
                          <a:ln w="9525">
                            <a:solidFill>
                              <a:srgbClr val="000000"/>
                            </a:solidFill>
                            <a:miter lim="800000"/>
                            <a:headEnd/>
                            <a:tailEnd/>
                          </a:ln>
                        </wps:spPr>
                        <wps:txbx>
                          <w:txbxContent>
                            <w:p w14:paraId="6135B8F8"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確 認</w:t>
                              </w:r>
                            </w:p>
                          </w:txbxContent>
                        </wps:txbx>
                        <wps:bodyPr rot="0" vert="horz" wrap="square" lIns="0" tIns="0" rIns="0" bIns="0" anchor="t" anchorCtr="0" upright="1">
                          <a:noAutofit/>
                        </wps:bodyPr>
                      </wps:wsp>
                      <wps:wsp>
                        <wps:cNvPr id="49" name="AutoShape 122"/>
                        <wps:cNvSpPr>
                          <a:spLocks noChangeArrowheads="1"/>
                        </wps:cNvSpPr>
                        <wps:spPr bwMode="auto">
                          <a:xfrm>
                            <a:off x="4979" y="8639"/>
                            <a:ext cx="2400" cy="1260"/>
                          </a:xfrm>
                          <a:prstGeom prst="diamond">
                            <a:avLst/>
                          </a:prstGeom>
                          <a:solidFill>
                            <a:srgbClr val="FFFFFF"/>
                          </a:solidFill>
                          <a:ln w="9525">
                            <a:solidFill>
                              <a:srgbClr val="000000"/>
                            </a:solidFill>
                            <a:miter lim="800000"/>
                            <a:headEnd/>
                            <a:tailEnd/>
                          </a:ln>
                        </wps:spPr>
                        <wps:txbx>
                          <w:txbxContent>
                            <w:p w14:paraId="53823A88"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施工檢驗</w:t>
                              </w:r>
                            </w:p>
                          </w:txbxContent>
                        </wps:txbx>
                        <wps:bodyPr rot="0" vert="horz" wrap="square" lIns="0" tIns="0" rIns="0" bIns="0" anchor="t" anchorCtr="0" upright="1">
                          <a:noAutofit/>
                        </wps:bodyPr>
                      </wps:wsp>
                      <wps:wsp>
                        <wps:cNvPr id="50" name="Line 123"/>
                        <wps:cNvCnPr>
                          <a:cxnSpLocks noChangeShapeType="1"/>
                        </wps:cNvCnPr>
                        <wps:spPr bwMode="auto">
                          <a:xfrm>
                            <a:off x="3179" y="2519"/>
                            <a:ext cx="1684"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 name="Line 124"/>
                        <wps:cNvCnPr>
                          <a:cxnSpLocks noChangeShapeType="1"/>
                        </wps:cNvCnPr>
                        <wps:spPr bwMode="auto">
                          <a:xfrm>
                            <a:off x="3179" y="2519"/>
                            <a:ext cx="0" cy="20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Line 125"/>
                        <wps:cNvCnPr>
                          <a:cxnSpLocks noChangeShapeType="1"/>
                        </wps:cNvCnPr>
                        <wps:spPr bwMode="auto">
                          <a:xfrm flipV="1">
                            <a:off x="3179" y="4591"/>
                            <a:ext cx="1808" cy="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 name="Line 126"/>
                        <wps:cNvCnPr>
                          <a:cxnSpLocks noChangeShapeType="1"/>
                        </wps:cNvCnPr>
                        <wps:spPr bwMode="auto">
                          <a:xfrm>
                            <a:off x="6179" y="2879"/>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Line 127"/>
                        <wps:cNvCnPr>
                          <a:cxnSpLocks noChangeShapeType="1"/>
                        </wps:cNvCnPr>
                        <wps:spPr bwMode="auto">
                          <a:xfrm>
                            <a:off x="6179" y="5219"/>
                            <a:ext cx="0" cy="12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Line 128"/>
                        <wps:cNvCnPr>
                          <a:cxnSpLocks noChangeShapeType="1"/>
                        </wps:cNvCnPr>
                        <wps:spPr bwMode="auto">
                          <a:xfrm>
                            <a:off x="6179" y="7379"/>
                            <a:ext cx="0" cy="12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Line 129"/>
                        <wps:cNvCnPr>
                          <a:cxnSpLocks noChangeShapeType="1"/>
                        </wps:cNvCnPr>
                        <wps:spPr bwMode="auto">
                          <a:xfrm flipV="1">
                            <a:off x="2819" y="6839"/>
                            <a:ext cx="0" cy="19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 name="Line 130"/>
                        <wps:cNvCnPr>
                          <a:cxnSpLocks noChangeShapeType="1"/>
                        </wps:cNvCnPr>
                        <wps:spPr bwMode="auto">
                          <a:xfrm>
                            <a:off x="2819" y="6839"/>
                            <a:ext cx="19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 name="Line 131"/>
                        <wps:cNvCnPr>
                          <a:cxnSpLocks noChangeShapeType="1"/>
                        </wps:cNvCnPr>
                        <wps:spPr bwMode="auto">
                          <a:xfrm>
                            <a:off x="6186" y="9898"/>
                            <a:ext cx="0"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3CB412B" id="Group 115" o:spid="_x0000_s1041" style="position:absolute;left:0;text-align:left;margin-left:0;margin-top:7.05pt;width:285pt;height:490.2pt;z-index:251605504" coordorigin="1859,2159" coordsize="5700,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">
                <v:rect id="Rectangle 116" o:spid="_x0000_s1042" style="position:absolute;left:4814;top:6461;width:2640;height: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">
                  <v:textbox>
                    <w:txbxContent>
                      <w:p w14:paraId="4BBCCE2B"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依據施工方法      及步驟施作</w:t>
                        </w:r>
                      </w:p>
                    </w:txbxContent>
                  </v:textbox>
                </v:rect>
                <v:rect id="Rectangle 117" o:spid="_x0000_s1043" style="position:absolute;left:4859;top:11339;width:264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">
                  <v:textbox>
                    <w:txbxContent>
                      <w:p w14:paraId="788836C6" w14:textId="77777777" w:rsidR="000A235E" w:rsidRPr="00250B72" w:rsidRDefault="000A235E" w:rsidP="0012757E">
                        <w:pPr>
                          <w:jc w:val="center"/>
                          <w:rPr>
                            <w:rFonts w:ascii="標楷體" w:eastAsia="標楷體" w:hAnsi="標楷體"/>
                            <w:color w:val="000000"/>
                            <w:sz w:val="24"/>
                            <w:szCs w:val="24"/>
                          </w:rPr>
                        </w:pPr>
                        <w:r w:rsidRPr="00250B72">
                          <w:rPr>
                            <w:rFonts w:ascii="標楷體" w:eastAsia="標楷體" w:hAnsi="標楷體" w:hint="eastAsia"/>
                            <w:color w:val="000000"/>
                            <w:sz w:val="24"/>
                            <w:szCs w:val="24"/>
                          </w:rPr>
                          <w:t>檢驗紀錄存檔</w:t>
                        </w:r>
                      </w:p>
                    </w:txbxContent>
                  </v:textbox>
                </v:rect>
                <v:rect id="Rectangle 118" o:spid="_x0000_s1044" style="position:absolute;left:1859;top:8819;width:20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">
                  <v:textbox>
                    <w:txbxContent>
                      <w:p w14:paraId="6748F675"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改善或拆除重作</w:t>
                        </w:r>
                      </w:p>
                    </w:txbxContent>
                  </v:textbox>
                </v:rect>
                <v:line id="Line 119" o:spid="_x0000_s1045" style="position:absolute;flip:x;visibility:visible;mso-wrap-style:square" from="3899,9274" to="4979,9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">
                  <v:stroke endarrow="block"/>
                </v:line>
                <v:roundrect id="AutoShape 120" o:spid="_x0000_s1046" style="position:absolute;left:4859;top:2159;width:2700;height:72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">
                  <v:textbox>
                    <w:txbxContent>
                      <w:p w14:paraId="31A739E3" w14:textId="77777777" w:rsidR="000A235E" w:rsidRPr="00250B72" w:rsidRDefault="000A235E" w:rsidP="0012757E">
                        <w:pPr>
                          <w:pStyle w:val="aff4"/>
                          <w:spacing w:before="100" w:beforeAutospacing="1" w:after="100" w:afterAutospacing="1"/>
                          <w:rPr>
                            <w:rFonts w:ascii="標楷體" w:eastAsia="標楷體" w:hAnsi="標楷體"/>
                            <w:color w:val="000000"/>
                            <w:sz w:val="24"/>
                            <w:szCs w:val="24"/>
                          </w:rPr>
                        </w:pPr>
                        <w:r w:rsidRPr="00250B72">
                          <w:rPr>
                            <w:rFonts w:ascii="標楷體" w:eastAsia="標楷體" w:hAnsi="標楷體" w:hint="eastAsia"/>
                            <w:color w:val="000000"/>
                            <w:sz w:val="24"/>
                            <w:szCs w:val="24"/>
                          </w:rPr>
                          <w:t>領料及核對材料規範</w:t>
                        </w:r>
                      </w:p>
                    </w:txbxContent>
                  </v:textbox>
                </v:roundrect>
                <v:shapetype id="_x0000_t4" coordsize="21600,21600" o:spt="4" path="m10800,l,10800,10800,21600,21600,10800xe">
                  <v:stroke joinstyle="miter"/>
                  <v:path gradientshapeok="t" o:connecttype="rect" textboxrect="5400,5400,16200,16200"/>
                </v:shapetype>
                <v:shape id="AutoShape 121" o:spid="_x0000_s1047" type="#_x0000_t4" style="position:absolute;left:4979;top:3959;width:240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">
                  <v:textbox inset="0,0,0,0">
                    <w:txbxContent>
                      <w:p w14:paraId="6135B8F8"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確 認</w:t>
                        </w:r>
                      </w:p>
                    </w:txbxContent>
                  </v:textbox>
                </v:shape>
                <v:shape id="AutoShape 122" o:spid="_x0000_s1048" type="#_x0000_t4" style="position:absolute;left:4979;top:8639;width:240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">
                  <v:textbox inset="0,0,0,0">
                    <w:txbxContent>
                      <w:p w14:paraId="53823A88"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施工檢驗</w:t>
                        </w:r>
                      </w:p>
                    </w:txbxContent>
                  </v:textbox>
                </v:shape>
                <v:line id="Line 123" o:spid="_x0000_s1049" style="position:absolute;visibility:visible;mso-wrap-style:square" from="3179,2519" to="4863,2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">
                  <v:stroke endarrow="block"/>
                </v:line>
                <v:line id="Line 124" o:spid="_x0000_s1050" style="position:absolute;visibility:visible;mso-wrap-style:square" from="3179,2519" to="3179,4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xfTxgAAANsAAAAPAAAAZHJzL2Rvd25yZXYueG1sRI9Ba8JA&#10;FITvBf/D8gq91Y2WBk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QgcX08YAAADbAAAA&#10;DwAAAAAAAAAAAAAAAAAHAgAAZHJzL2Rvd25yZXYueG1sUEsFBgAAAAADAAMAtwAAAPoCAAAAAA==&#10;"/>
                <v:line id="Line 125" o:spid="_x0000_s1051" style="position:absolute;flip:y;visibility:visible;mso-wrap-style:square" from="3179,4591" to="4987,4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"/>
                <v:line id="Line 126" o:spid="_x0000_s1052" style="position:absolute;visibility:visible;mso-wrap-style:square" from="6179,2879" to="6179,3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">
                  <v:stroke endarrow="block"/>
                </v:line>
                <v:line id="Line 127" o:spid="_x0000_s1053" style="position:absolute;visibility:visible;mso-wrap-style:square" from="6179,5219" to="6179,6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">
                  <v:stroke endarrow="block"/>
                </v:line>
                <v:line id="Line 128" o:spid="_x0000_s1054" style="position:absolute;visibility:visible;mso-wrap-style:square" from="6179,7379" to="6179,8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">
                  <v:stroke endarrow="block"/>
                </v:line>
                <v:line id="Line 129" o:spid="_x0000_s1055" style="position:absolute;flip:y;visibility:visible;mso-wrap-style:square" from="2819,6839" to="2819,8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"/>
                <v:line id="Line 130" o:spid="_x0000_s1056" style="position:absolute;visibility:visible;mso-wrap-style:square" from="2819,6839" to="4739,6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">
                  <v:stroke endarrow="block"/>
                </v:line>
                <v:line id="Line 131" o:spid="_x0000_s1057" style="position:absolute;visibility:visible;mso-wrap-style:square" from="6186,9898" to="6186,11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">
                  <v:stroke endarrow="block"/>
                </v:line>
              </v:group>
            </w:pict>
          </mc:Fallback>
        </mc:AlternateContent>
      </w:r>
      <w:r w:rsidRPr="00122E32">
        <w:rPr>
          <w:rFonts w:eastAsia="BiauKai"/>
          <w:noProof/>
        </w:rPr>
        <mc:AlternateContent>
          <mc:Choice Requires="wps">
            <w:drawing>
              <wp:anchor distT="0" distB="0" distL="114300" distR="114300" simplePos="0" relativeHeight="251584000" behindDoc="0" locked="0" layoutInCell="1" allowOverlap="1" wp14:anchorId="578FFDAA" wp14:editId="0F941F5E">
                <wp:simplePos x="0" y="0"/>
                <wp:positionH relativeFrom="column">
                  <wp:posOffset>2767965</wp:posOffset>
                </wp:positionH>
                <wp:positionV relativeFrom="paragraph">
                  <wp:posOffset>5176520</wp:posOffset>
                </wp:positionV>
                <wp:extent cx="932815" cy="398780"/>
                <wp:effectExtent l="0" t="0" r="635" b="1270"/>
                <wp:wrapNone/>
                <wp:docPr id="60"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2815" cy="398780"/>
                        </a:xfrm>
                        <a:prstGeom prst="rect">
                          <a:avLst/>
                        </a:prstGeom>
                        <a:solidFill>
                          <a:srgbClr val="FFFFFF"/>
                        </a:solidFill>
                        <a:ln>
                          <a:noFill/>
                        </a:ln>
                      </wps:spPr>
                      <wps:txbx>
                        <w:txbxContent>
                          <w:p w14:paraId="6A4BA83B" w14:textId="77777777" w:rsidR="000A235E" w:rsidRPr="00250B72" w:rsidRDefault="000A235E" w:rsidP="0012757E">
                            <w:pPr>
                              <w:rPr>
                                <w:rFonts w:ascii="標楷體" w:eastAsia="標楷體" w:hAnsi="標楷體"/>
                              </w:rPr>
                            </w:pPr>
                            <w:r w:rsidRPr="00250B72">
                              <w:rPr>
                                <w:rFonts w:ascii="標楷體" w:eastAsia="標楷體" w:hAnsi="標楷體" w:hint="eastAsia"/>
                              </w:rPr>
                              <w:t>合格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78FFDAA" id="_x0000_t202" coordsize="21600,21600" o:spt="202" path="m,l,21600r21600,l21600,xe">
                <v:stroke joinstyle="miter"/>
                <v:path gradientshapeok="t" o:connecttype="rect"/>
              </v:shapetype>
              <v:shape id="Text Box 112" o:spid="_x0000_s1058" type="#_x0000_t202" style="position:absolute;left:0;text-align:left;margin-left:217.95pt;margin-top:407.6pt;width:73.45pt;height:31.4pt;z-index:2515840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" stroked="f">
                <v:textbox style="mso-fit-shape-to-text:t">
                  <w:txbxContent>
                    <w:p w14:paraId="6A4BA83B" w14:textId="77777777" w:rsidR="000A235E" w:rsidRPr="00250B72" w:rsidRDefault="000A235E" w:rsidP="0012757E">
                      <w:pPr>
                        <w:rPr>
                          <w:rFonts w:ascii="標楷體" w:eastAsia="標楷體" w:hAnsi="標楷體"/>
                        </w:rPr>
                      </w:pPr>
                      <w:r w:rsidRPr="00250B72">
                        <w:rPr>
                          <w:rFonts w:ascii="標楷體" w:eastAsia="標楷體" w:hAnsi="標楷體" w:hint="eastAsia"/>
                        </w:rPr>
                        <w:t>合格</w:t>
                      </w:r>
                    </w:p>
                  </w:txbxContent>
                </v:textbox>
              </v:shape>
            </w:pict>
          </mc:Fallback>
        </mc:AlternateContent>
      </w:r>
      <w:r w:rsidRPr="00122E32">
        <w:rPr>
          <w:rFonts w:eastAsia="BiauKai"/>
          <w:noProof/>
        </w:rPr>
        <mc:AlternateContent>
          <mc:Choice Requires="wps">
            <w:drawing>
              <wp:anchor distT="0" distB="0" distL="114300" distR="114300" simplePos="0" relativeHeight="251591168" behindDoc="0" locked="0" layoutInCell="1" allowOverlap="1" wp14:anchorId="4A034417" wp14:editId="40841C49">
                <wp:simplePos x="0" y="0"/>
                <wp:positionH relativeFrom="column">
                  <wp:posOffset>1395730</wp:posOffset>
                </wp:positionH>
                <wp:positionV relativeFrom="paragraph">
                  <wp:posOffset>4223385</wp:posOffset>
                </wp:positionV>
                <wp:extent cx="932815" cy="398780"/>
                <wp:effectExtent l="0" t="0" r="635" b="1270"/>
                <wp:wrapNone/>
                <wp:docPr id="59"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2815" cy="398780"/>
                        </a:xfrm>
                        <a:prstGeom prst="rect">
                          <a:avLst/>
                        </a:prstGeom>
                        <a:solidFill>
                          <a:srgbClr val="FFFFFF"/>
                        </a:solidFill>
                        <a:ln>
                          <a:noFill/>
                        </a:ln>
                      </wps:spPr>
                      <wps:txbx>
                        <w:txbxContent>
                          <w:p w14:paraId="4ECF5CC7" w14:textId="77777777" w:rsidR="000A235E" w:rsidRPr="00250B72" w:rsidRDefault="000A235E" w:rsidP="0012757E">
                            <w:pPr>
                              <w:rPr>
                                <w:rFonts w:ascii="標楷體" w:eastAsia="標楷體" w:hAnsi="標楷體"/>
                              </w:rPr>
                            </w:pPr>
                            <w:r w:rsidRPr="00250B72">
                              <w:rPr>
                                <w:rFonts w:ascii="標楷體" w:eastAsia="標楷體" w:hAnsi="標楷體" w:hint="eastAsia"/>
                              </w:rPr>
                              <w:t>不合格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A034417" id="Text Box 113" o:spid="_x0000_s1059" type="#_x0000_t202" style="position:absolute;left:0;text-align:left;margin-left:109.9pt;margin-top:332.55pt;width:73.45pt;height:31.4pt;z-index:251591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" stroked="f">
                <v:textbox style="mso-fit-shape-to-text:t">
                  <w:txbxContent>
                    <w:p w14:paraId="4ECF5CC7" w14:textId="77777777" w:rsidR="000A235E" w:rsidRPr="00250B72" w:rsidRDefault="000A235E" w:rsidP="0012757E">
                      <w:pPr>
                        <w:rPr>
                          <w:rFonts w:ascii="標楷體" w:eastAsia="標楷體" w:hAnsi="標楷體"/>
                        </w:rPr>
                      </w:pPr>
                      <w:r w:rsidRPr="00250B72">
                        <w:rPr>
                          <w:rFonts w:ascii="標楷體" w:eastAsia="標楷體" w:hAnsi="標楷體" w:hint="eastAsia"/>
                        </w:rPr>
                        <w:t>不合格</w:t>
                      </w:r>
                    </w:p>
                  </w:txbxContent>
                </v:textbox>
              </v:shape>
            </w:pict>
          </mc:Fallback>
        </mc:AlternateContent>
      </w:r>
      <w:r w:rsidRPr="00122E32">
        <w:rPr>
          <w:rFonts w:eastAsia="BiauKai"/>
          <w:noProof/>
        </w:rPr>
        <mc:AlternateContent>
          <mc:Choice Requires="wps">
            <w:drawing>
              <wp:anchor distT="0" distB="0" distL="114300" distR="114300" simplePos="0" relativeHeight="251576832" behindDoc="0" locked="0" layoutInCell="1" allowOverlap="1" wp14:anchorId="7A57FE51" wp14:editId="273DECC5">
                <wp:simplePos x="0" y="0"/>
                <wp:positionH relativeFrom="column">
                  <wp:posOffset>2848610</wp:posOffset>
                </wp:positionH>
                <wp:positionV relativeFrom="paragraph">
                  <wp:posOffset>2137410</wp:posOffset>
                </wp:positionV>
                <wp:extent cx="419100" cy="398780"/>
                <wp:effectExtent l="0" t="0" r="0" b="1270"/>
                <wp:wrapNone/>
                <wp:docPr id="58"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98780"/>
                        </a:xfrm>
                        <a:prstGeom prst="rect">
                          <a:avLst/>
                        </a:prstGeom>
                        <a:solidFill>
                          <a:srgbClr val="FFFFFF"/>
                        </a:solidFill>
                        <a:ln>
                          <a:noFill/>
                        </a:ln>
                      </wps:spPr>
                      <wps:txbx>
                        <w:txbxContent>
                          <w:p w14:paraId="15803DAE" w14:textId="77777777" w:rsidR="000A235E" w:rsidRPr="00250B72" w:rsidRDefault="000A235E" w:rsidP="0012757E">
                            <w:pPr>
                              <w:rPr>
                                <w:rFonts w:ascii="標楷體" w:eastAsia="標楷體" w:hAnsi="標楷體"/>
                              </w:rPr>
                            </w:pPr>
                            <w:r w:rsidRPr="00250B72">
                              <w:rPr>
                                <w:rFonts w:ascii="標楷體" w:eastAsia="標楷體" w:hAnsi="標楷體" w:hint="eastAsia"/>
                              </w:rPr>
                              <w:t>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A57FE51" id="Text Box 111" o:spid="_x0000_s1060" type="#_x0000_t202" style="position:absolute;left:0;text-align:left;margin-left:224.3pt;margin-top:168.3pt;width:33pt;height:31.4pt;z-index:2515768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" stroked="f">
                <v:textbox style="mso-fit-shape-to-text:t">
                  <w:txbxContent>
                    <w:p w14:paraId="15803DAE" w14:textId="77777777" w:rsidR="000A235E" w:rsidRPr="00250B72" w:rsidRDefault="000A235E" w:rsidP="0012757E">
                      <w:pPr>
                        <w:rPr>
                          <w:rFonts w:ascii="標楷體" w:eastAsia="標楷體" w:hAnsi="標楷體"/>
                        </w:rPr>
                      </w:pPr>
                      <w:r w:rsidRPr="00250B72">
                        <w:rPr>
                          <w:rFonts w:ascii="標楷體" w:eastAsia="標楷體" w:hAnsi="標楷體" w:hint="eastAsia"/>
                        </w:rPr>
                        <w:t>是</w:t>
                      </w:r>
                    </w:p>
                  </w:txbxContent>
                </v:textbox>
              </v:shape>
            </w:pict>
          </mc:Fallback>
        </mc:AlternateContent>
      </w:r>
      <w:r w:rsidRPr="00122E32">
        <w:rPr>
          <w:rFonts w:eastAsia="BiauKai"/>
          <w:noProof/>
        </w:rPr>
        <mc:AlternateContent>
          <mc:Choice Requires="wps">
            <w:drawing>
              <wp:anchor distT="0" distB="0" distL="114300" distR="114300" simplePos="0" relativeHeight="251598336" behindDoc="0" locked="0" layoutInCell="1" allowOverlap="1" wp14:anchorId="1CC47312" wp14:editId="0DB109A7">
                <wp:simplePos x="0" y="0"/>
                <wp:positionH relativeFrom="column">
                  <wp:posOffset>1301115</wp:posOffset>
                </wp:positionH>
                <wp:positionV relativeFrom="paragraph">
                  <wp:posOffset>1286510</wp:posOffset>
                </wp:positionV>
                <wp:extent cx="419100" cy="398780"/>
                <wp:effectExtent l="0" t="0" r="0" b="1270"/>
                <wp:wrapNone/>
                <wp:docPr id="57"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98780"/>
                        </a:xfrm>
                        <a:prstGeom prst="rect">
                          <a:avLst/>
                        </a:prstGeom>
                        <a:solidFill>
                          <a:srgbClr val="FFFFFF"/>
                        </a:solidFill>
                        <a:ln>
                          <a:noFill/>
                        </a:ln>
                      </wps:spPr>
                      <wps:txbx>
                        <w:txbxContent>
                          <w:p w14:paraId="1A3B4AD0" w14:textId="77777777" w:rsidR="000A235E" w:rsidRPr="00250B72" w:rsidRDefault="000A235E" w:rsidP="0012757E">
                            <w:pPr>
                              <w:rPr>
                                <w:rFonts w:ascii="標楷體" w:eastAsia="標楷體" w:hAnsi="標楷體"/>
                              </w:rPr>
                            </w:pPr>
                            <w:r w:rsidRPr="00250B72">
                              <w:rPr>
                                <w:rFonts w:ascii="標楷體" w:eastAsia="標楷體" w:hAnsi="標楷體" w:hint="eastAsia"/>
                              </w:rPr>
                              <w:t>否</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CC47312" id="Text Box 114" o:spid="_x0000_s1061" type="#_x0000_t202" style="position:absolute;left:0;text-align:left;margin-left:102.45pt;margin-top:101.3pt;width:33pt;height:31.4pt;z-index:251598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" stroked="f">
                <v:textbox style="mso-fit-shape-to-text:t">
                  <w:txbxContent>
                    <w:p w14:paraId="1A3B4AD0" w14:textId="77777777" w:rsidR="000A235E" w:rsidRPr="00250B72" w:rsidRDefault="000A235E" w:rsidP="0012757E">
                      <w:pPr>
                        <w:rPr>
                          <w:rFonts w:ascii="標楷體" w:eastAsia="標楷體" w:hAnsi="標楷體"/>
                        </w:rPr>
                      </w:pPr>
                      <w:r w:rsidRPr="00250B72">
                        <w:rPr>
                          <w:rFonts w:ascii="標楷體" w:eastAsia="標楷體" w:hAnsi="標楷體" w:hint="eastAsia"/>
                        </w:rPr>
                        <w:t>否</w:t>
                      </w:r>
                    </w:p>
                  </w:txbxContent>
                </v:textbox>
              </v:shape>
            </w:pict>
          </mc:Fallback>
        </mc:AlternateContent>
      </w:r>
      <w:bookmarkEnd w:id="44"/>
      <w:bookmarkEnd w:id="45"/>
      <w:bookmarkEnd w:id="46"/>
    </w:p>
    <w:p w14:paraId="0BA34FF6" w14:textId="77777777" w:rsidR="0012757E" w:rsidRPr="00122E32" w:rsidRDefault="0012757E" w:rsidP="0012757E">
      <w:pPr>
        <w:pStyle w:val="afa"/>
        <w:rPr>
          <w:rFonts w:eastAsia="BiauKai"/>
        </w:rPr>
      </w:pPr>
    </w:p>
    <w:p w14:paraId="133F52AF" w14:textId="77777777" w:rsidR="0012757E" w:rsidRPr="00122E32" w:rsidRDefault="0012757E" w:rsidP="0012757E">
      <w:pPr>
        <w:pStyle w:val="afa"/>
        <w:rPr>
          <w:rFonts w:eastAsia="BiauKai"/>
        </w:rPr>
      </w:pPr>
    </w:p>
    <w:p w14:paraId="7F53AD88" w14:textId="77777777" w:rsidR="0012757E" w:rsidRPr="00122E32" w:rsidRDefault="0012757E" w:rsidP="0012757E">
      <w:pPr>
        <w:pStyle w:val="afa"/>
        <w:rPr>
          <w:rFonts w:eastAsia="BiauKai"/>
        </w:rPr>
      </w:pPr>
    </w:p>
    <w:p w14:paraId="48352FD2" w14:textId="77777777" w:rsidR="0012757E" w:rsidRPr="00122E32" w:rsidRDefault="0012757E" w:rsidP="0012757E">
      <w:pPr>
        <w:pStyle w:val="afa"/>
        <w:rPr>
          <w:rFonts w:eastAsia="BiauKai"/>
        </w:rPr>
      </w:pPr>
    </w:p>
    <w:p w14:paraId="3B78570B" w14:textId="77777777" w:rsidR="0012757E" w:rsidRPr="00122E32" w:rsidRDefault="0012757E" w:rsidP="0012757E">
      <w:pPr>
        <w:pStyle w:val="afa"/>
        <w:rPr>
          <w:rFonts w:eastAsia="BiauKai"/>
        </w:rPr>
      </w:pPr>
    </w:p>
    <w:p w14:paraId="12B00CFA" w14:textId="77777777" w:rsidR="0012757E" w:rsidRPr="00122E32" w:rsidRDefault="0012757E" w:rsidP="0012757E">
      <w:pPr>
        <w:pStyle w:val="afa"/>
        <w:rPr>
          <w:rFonts w:eastAsia="BiauKai"/>
        </w:rPr>
      </w:pPr>
    </w:p>
    <w:p w14:paraId="06EE8D58" w14:textId="77777777" w:rsidR="0012757E" w:rsidRPr="00122E32" w:rsidRDefault="0012757E" w:rsidP="0012757E">
      <w:pPr>
        <w:pStyle w:val="afa"/>
        <w:rPr>
          <w:rFonts w:eastAsia="BiauKai"/>
        </w:rPr>
      </w:pPr>
    </w:p>
    <w:p w14:paraId="08B11721" w14:textId="77777777" w:rsidR="0012757E" w:rsidRPr="00122E32" w:rsidRDefault="0012757E" w:rsidP="0012757E">
      <w:pPr>
        <w:pStyle w:val="afa"/>
        <w:rPr>
          <w:rFonts w:eastAsia="BiauKai"/>
        </w:rPr>
      </w:pPr>
    </w:p>
    <w:p w14:paraId="0CD0FC46" w14:textId="77777777" w:rsidR="0012757E" w:rsidRPr="00122E32" w:rsidRDefault="0012757E" w:rsidP="0012757E">
      <w:pPr>
        <w:pStyle w:val="afa"/>
        <w:rPr>
          <w:rFonts w:eastAsia="BiauKai"/>
        </w:rPr>
      </w:pPr>
    </w:p>
    <w:p w14:paraId="486AAE25" w14:textId="77777777" w:rsidR="0012757E" w:rsidRPr="00122E32" w:rsidRDefault="0012757E" w:rsidP="0012757E">
      <w:pPr>
        <w:pStyle w:val="afa"/>
        <w:rPr>
          <w:rFonts w:eastAsia="BiauKai"/>
        </w:rPr>
      </w:pPr>
    </w:p>
    <w:p w14:paraId="3FA79B6E" w14:textId="77777777" w:rsidR="0012757E" w:rsidRPr="00122E32" w:rsidRDefault="0012757E" w:rsidP="0012757E">
      <w:pPr>
        <w:pStyle w:val="afa"/>
        <w:rPr>
          <w:rFonts w:eastAsia="BiauKai"/>
        </w:rPr>
      </w:pPr>
    </w:p>
    <w:p w14:paraId="1C02AA92" w14:textId="77777777" w:rsidR="0012757E" w:rsidRPr="00122E32" w:rsidRDefault="0012757E" w:rsidP="0012757E">
      <w:pPr>
        <w:pStyle w:val="afa"/>
        <w:rPr>
          <w:rFonts w:eastAsia="BiauKai"/>
        </w:rPr>
      </w:pPr>
    </w:p>
    <w:p w14:paraId="2D567430" w14:textId="77777777" w:rsidR="0012757E" w:rsidRPr="00122E32" w:rsidRDefault="0012757E" w:rsidP="0012757E">
      <w:pPr>
        <w:pStyle w:val="afa"/>
        <w:rPr>
          <w:rFonts w:eastAsia="BiauKai"/>
        </w:rPr>
      </w:pPr>
    </w:p>
    <w:p w14:paraId="68B42469" w14:textId="77777777" w:rsidR="0012757E" w:rsidRPr="00122E32" w:rsidRDefault="0012757E" w:rsidP="0012757E">
      <w:pPr>
        <w:pStyle w:val="afa"/>
        <w:rPr>
          <w:rFonts w:eastAsia="BiauKai"/>
        </w:rPr>
      </w:pPr>
    </w:p>
    <w:p w14:paraId="61E5BB37" w14:textId="77777777" w:rsidR="0012757E" w:rsidRPr="00122E32" w:rsidRDefault="0012757E" w:rsidP="0012757E">
      <w:pPr>
        <w:pStyle w:val="afa"/>
        <w:rPr>
          <w:rFonts w:eastAsia="BiauKai"/>
        </w:rPr>
      </w:pPr>
    </w:p>
    <w:p w14:paraId="454C1C79" w14:textId="77777777" w:rsidR="0012757E" w:rsidRPr="00122E32" w:rsidRDefault="0012757E" w:rsidP="0012757E">
      <w:pPr>
        <w:pStyle w:val="afa"/>
        <w:rPr>
          <w:rFonts w:eastAsia="BiauKai"/>
        </w:rPr>
      </w:pPr>
    </w:p>
    <w:p w14:paraId="13ED3297" w14:textId="77777777" w:rsidR="0012757E" w:rsidRPr="00122E32" w:rsidRDefault="0012757E" w:rsidP="0012757E">
      <w:pPr>
        <w:pStyle w:val="afa"/>
        <w:rPr>
          <w:rFonts w:eastAsia="BiauKai"/>
        </w:rPr>
      </w:pPr>
    </w:p>
    <w:p w14:paraId="0DBA7C29" w14:textId="77777777" w:rsidR="0012757E" w:rsidRPr="00122E32" w:rsidRDefault="0012757E" w:rsidP="0012757E">
      <w:pPr>
        <w:pStyle w:val="afa"/>
        <w:rPr>
          <w:rFonts w:eastAsia="BiauKai"/>
        </w:rPr>
      </w:pPr>
    </w:p>
    <w:p w14:paraId="4639F84D" w14:textId="77777777" w:rsidR="0012757E" w:rsidRPr="00122E32" w:rsidRDefault="0012757E" w:rsidP="00E7195D">
      <w:pPr>
        <w:pStyle w:val="af7"/>
      </w:pPr>
      <w:bookmarkStart w:id="47" w:name="_Toc338060375"/>
      <w:bookmarkStart w:id="48" w:name="_Toc508958110"/>
      <w:r w:rsidRPr="00122E32">
        <w:t>圖</w:t>
      </w:r>
      <w:r w:rsidRPr="00122E32">
        <w:t xml:space="preserve">4-4 </w:t>
      </w:r>
      <w:r w:rsidRPr="00122E32">
        <w:t>施工檢驗流程圖</w:t>
      </w:r>
      <w:bookmarkEnd w:id="47"/>
      <w:bookmarkEnd w:id="48"/>
    </w:p>
    <w:p w14:paraId="38F77FC9" w14:textId="77777777" w:rsidR="0012757E" w:rsidRPr="00122E32" w:rsidRDefault="0012757E">
      <w:pPr>
        <w:widowControl/>
        <w:autoSpaceDE/>
        <w:autoSpaceDN/>
        <w:adjustRightInd/>
        <w:spacing w:before="0" w:line="240" w:lineRule="auto"/>
        <w:rPr>
          <w:rFonts w:ascii="Times New Roman" w:eastAsia="BiauKai" w:cs="Times New Roman"/>
        </w:rPr>
      </w:pPr>
      <w:r w:rsidRPr="00122E32">
        <w:rPr>
          <w:rFonts w:ascii="Times New Roman" w:eastAsia="BiauKai" w:cs="Times New Roman"/>
        </w:rPr>
        <w:br w:type="page"/>
      </w:r>
    </w:p>
    <w:p w14:paraId="09EE0562" w14:textId="77777777" w:rsidR="0007468B" w:rsidRPr="00122E32" w:rsidRDefault="009C7BCD" w:rsidP="00665C8D">
      <w:pPr>
        <w:pStyle w:val="afa"/>
        <w:rPr>
          <w:rFonts w:eastAsia="BiauKai"/>
        </w:rPr>
      </w:pPr>
      <w:bookmarkStart w:id="49" w:name="_Toc508958496"/>
      <w:r w:rsidRPr="00122E32">
        <w:rPr>
          <w:rFonts w:eastAsia="BiauKai"/>
        </w:rPr>
        <w:lastRenderedPageBreak/>
        <w:t>六</w:t>
      </w:r>
      <w:r w:rsidR="00311C77" w:rsidRPr="00122E32">
        <w:rPr>
          <w:rFonts w:eastAsia="BiauKai"/>
        </w:rPr>
        <w:t>、物料管理</w:t>
      </w:r>
      <w:bookmarkEnd w:id="49"/>
    </w:p>
    <w:p w14:paraId="0B513F65" w14:textId="77777777" w:rsidR="0012757E" w:rsidRPr="00122E32" w:rsidRDefault="0012757E" w:rsidP="0012757E">
      <w:pPr>
        <w:pStyle w:val="afe"/>
        <w:rPr>
          <w:rFonts w:eastAsia="BiauKai"/>
        </w:rPr>
      </w:pPr>
      <w:r w:rsidRPr="00122E32">
        <w:rPr>
          <w:rFonts w:eastAsia="BiauKai"/>
        </w:rPr>
        <w:t>關於物料管理之材料設備檢驗流程，請詳參圖</w:t>
      </w:r>
      <w:r w:rsidRPr="00122E32">
        <w:rPr>
          <w:rFonts w:eastAsia="BiauKai"/>
        </w:rPr>
        <w:t>4-5</w:t>
      </w:r>
      <w:r w:rsidRPr="00122E32">
        <w:rPr>
          <w:rFonts w:eastAsia="BiauKai"/>
        </w:rPr>
        <w:t>所示。</w:t>
      </w:r>
    </w:p>
    <w:p w14:paraId="46F9C169" w14:textId="15FE03AA" w:rsidR="0012757E" w:rsidRPr="00122E32" w:rsidRDefault="002A43DB" w:rsidP="0012757E">
      <w:pPr>
        <w:widowControl/>
        <w:autoSpaceDE/>
        <w:autoSpaceDN/>
        <w:adjustRightInd/>
        <w:spacing w:before="0" w:line="240" w:lineRule="auto"/>
        <w:rPr>
          <w:rFonts w:ascii="Times New Roman" w:eastAsia="BiauKai" w:cs="Times New Roman"/>
        </w:rPr>
      </w:pPr>
      <w:r w:rsidRPr="00122E32">
        <w:rPr>
          <w:rFonts w:ascii="Times New Roman" w:eastAsia="BiauKai" w:cs="Times New Roman"/>
          <w:noProof/>
        </w:rPr>
        <mc:AlternateContent>
          <mc:Choice Requires="wps">
            <w:drawing>
              <wp:anchor distT="0" distB="0" distL="114300" distR="114300" simplePos="0" relativeHeight="251619840" behindDoc="0" locked="0" layoutInCell="1" allowOverlap="1" wp14:anchorId="377F46F1" wp14:editId="5BCBF51A">
                <wp:simplePos x="0" y="0"/>
                <wp:positionH relativeFrom="column">
                  <wp:posOffset>2311400</wp:posOffset>
                </wp:positionH>
                <wp:positionV relativeFrom="paragraph">
                  <wp:posOffset>5786120</wp:posOffset>
                </wp:positionV>
                <wp:extent cx="800735" cy="398780"/>
                <wp:effectExtent l="0" t="0" r="0" b="1270"/>
                <wp:wrapNone/>
                <wp:docPr id="127"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735" cy="398780"/>
                        </a:xfrm>
                        <a:prstGeom prst="rect">
                          <a:avLst/>
                        </a:prstGeom>
                        <a:solidFill>
                          <a:srgbClr val="FFFFFF"/>
                        </a:solidFill>
                        <a:ln>
                          <a:noFill/>
                        </a:ln>
                      </wps:spPr>
                      <wps:txbx>
                        <w:txbxContent>
                          <w:p w14:paraId="0BBB433A" w14:textId="77777777" w:rsidR="000A235E" w:rsidRPr="00250B72" w:rsidRDefault="000A235E" w:rsidP="0012757E">
                            <w:pPr>
                              <w:rPr>
                                <w:rFonts w:ascii="標楷體" w:eastAsia="標楷體" w:hAnsi="標楷體"/>
                              </w:rPr>
                            </w:pPr>
                            <w:r w:rsidRPr="00250B72">
                              <w:rPr>
                                <w:rFonts w:ascii="標楷體" w:eastAsia="標楷體" w:hAnsi="標楷體" w:hint="eastAsia"/>
                              </w:rPr>
                              <w:t>合格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77F46F1" id="Text Box 133" o:spid="_x0000_s1062" type="#_x0000_t202" style="position:absolute;margin-left:182pt;margin-top:455.6pt;width:63.05pt;height:31.4pt;z-index:251619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" stroked="f">
                <v:textbox style="mso-fit-shape-to-text:t">
                  <w:txbxContent>
                    <w:p w14:paraId="0BBB433A" w14:textId="77777777" w:rsidR="000A235E" w:rsidRPr="00250B72" w:rsidRDefault="000A235E" w:rsidP="0012757E">
                      <w:pPr>
                        <w:rPr>
                          <w:rFonts w:ascii="標楷體" w:eastAsia="標楷體" w:hAnsi="標楷體"/>
                        </w:rPr>
                      </w:pPr>
                      <w:r w:rsidRPr="00250B72">
                        <w:rPr>
                          <w:rFonts w:ascii="標楷體" w:eastAsia="標楷體" w:hAnsi="標楷體" w:hint="eastAsia"/>
                        </w:rPr>
                        <w:t>合格</w:t>
                      </w:r>
                    </w:p>
                  </w:txbxContent>
                </v:textbox>
              </v:shape>
            </w:pict>
          </mc:Fallback>
        </mc:AlternateContent>
      </w:r>
      <w:r w:rsidRPr="00122E32">
        <w:rPr>
          <w:rFonts w:ascii="Times New Roman" w:eastAsia="BiauKai" w:cs="Times New Roman"/>
          <w:noProof/>
        </w:rPr>
        <mc:AlternateContent>
          <mc:Choice Requires="wps">
            <w:drawing>
              <wp:anchor distT="0" distB="0" distL="114300" distR="114300" simplePos="0" relativeHeight="251634176" behindDoc="0" locked="0" layoutInCell="1" allowOverlap="1" wp14:anchorId="28D15761" wp14:editId="3A86D172">
                <wp:simplePos x="0" y="0"/>
                <wp:positionH relativeFrom="column">
                  <wp:posOffset>2844800</wp:posOffset>
                </wp:positionH>
                <wp:positionV relativeFrom="paragraph">
                  <wp:posOffset>2362200</wp:posOffset>
                </wp:positionV>
                <wp:extent cx="419100" cy="398780"/>
                <wp:effectExtent l="0" t="0" r="0" b="1270"/>
                <wp:wrapNone/>
                <wp:docPr id="125"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98780"/>
                        </a:xfrm>
                        <a:prstGeom prst="rect">
                          <a:avLst/>
                        </a:prstGeom>
                        <a:solidFill>
                          <a:srgbClr val="FFFFFF"/>
                        </a:solidFill>
                        <a:ln>
                          <a:noFill/>
                        </a:ln>
                      </wps:spPr>
                      <wps:txbx>
                        <w:txbxContent>
                          <w:p w14:paraId="035AADB6" w14:textId="77777777" w:rsidR="000A235E" w:rsidRPr="00250B72" w:rsidRDefault="000A235E" w:rsidP="0012757E">
                            <w:pPr>
                              <w:rPr>
                                <w:rFonts w:ascii="標楷體" w:eastAsia="標楷體" w:hAnsi="標楷體"/>
                              </w:rPr>
                            </w:pPr>
                            <w:r w:rsidRPr="00250B72">
                              <w:rPr>
                                <w:rFonts w:ascii="標楷體" w:eastAsia="標楷體" w:hAnsi="標楷體" w:hint="eastAsia"/>
                              </w:rPr>
                              <w:t>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8D15761" id="Text Box 135" o:spid="_x0000_s1063" type="#_x0000_t202" style="position:absolute;margin-left:224pt;margin-top:186pt;width:33pt;height:31.4pt;z-index:251634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" stroked="f">
                <v:textbox style="mso-fit-shape-to-text:t">
                  <w:txbxContent>
                    <w:p w14:paraId="035AADB6" w14:textId="77777777" w:rsidR="000A235E" w:rsidRPr="00250B72" w:rsidRDefault="000A235E" w:rsidP="0012757E">
                      <w:pPr>
                        <w:rPr>
                          <w:rFonts w:ascii="標楷體" w:eastAsia="標楷體" w:hAnsi="標楷體"/>
                        </w:rPr>
                      </w:pPr>
                      <w:r w:rsidRPr="00250B72">
                        <w:rPr>
                          <w:rFonts w:ascii="標楷體" w:eastAsia="標楷體" w:hAnsi="標楷體" w:hint="eastAsia"/>
                        </w:rPr>
                        <w:t>是</w:t>
                      </w:r>
                    </w:p>
                  </w:txbxContent>
                </v:textbox>
              </v:shape>
            </w:pict>
          </mc:Fallback>
        </mc:AlternateContent>
      </w:r>
      <w:r w:rsidRPr="00122E32">
        <w:rPr>
          <w:rFonts w:ascii="Times New Roman" w:eastAsia="BiauKai" w:cs="Times New Roman"/>
          <w:noProof/>
        </w:rPr>
        <mc:AlternateContent>
          <mc:Choice Requires="wps">
            <w:drawing>
              <wp:anchor distT="0" distB="0" distL="114300" distR="114300" simplePos="0" relativeHeight="251655680" behindDoc="0" locked="0" layoutInCell="1" allowOverlap="1" wp14:anchorId="0211F730" wp14:editId="611DC493">
                <wp:simplePos x="0" y="0"/>
                <wp:positionH relativeFrom="column">
                  <wp:posOffset>3910330</wp:posOffset>
                </wp:positionH>
                <wp:positionV relativeFrom="paragraph">
                  <wp:posOffset>3810000</wp:posOffset>
                </wp:positionV>
                <wp:extent cx="2315210" cy="2886075"/>
                <wp:effectExtent l="0" t="0" r="8890" b="9525"/>
                <wp:wrapNone/>
                <wp:docPr id="123" name="Rectangle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5210" cy="2886075"/>
                        </a:xfrm>
                        <a:prstGeom prst="rect">
                          <a:avLst/>
                        </a:prstGeom>
                        <a:solidFill>
                          <a:srgbClr val="FFFFFF"/>
                        </a:solidFill>
                        <a:ln>
                          <a:noFill/>
                        </a:ln>
                      </wps:spPr>
                      <wps:txbx>
                        <w:txbxContent>
                          <w:p w14:paraId="5940AC1A" w14:textId="77777777" w:rsidR="000A235E" w:rsidRPr="00250B72" w:rsidRDefault="000A235E" w:rsidP="0012757E">
                            <w:pPr>
                              <w:spacing w:before="100" w:beforeAutospacing="1" w:line="240" w:lineRule="auto"/>
                              <w:rPr>
                                <w:rFonts w:ascii="標楷體" w:eastAsia="標楷體" w:hAnsi="標楷體"/>
                                <w:sz w:val="20"/>
                                <w:szCs w:val="20"/>
                              </w:rPr>
                            </w:pPr>
                            <w:r w:rsidRPr="00250B72">
                              <w:rPr>
                                <w:rFonts w:ascii="標楷體" w:eastAsia="標楷體" w:hAnsi="標楷體" w:hint="eastAsia"/>
                                <w:sz w:val="20"/>
                                <w:szCs w:val="20"/>
                              </w:rPr>
                              <w:t>材料檢驗:</w:t>
                            </w:r>
                          </w:p>
                          <w:p w14:paraId="211744BA" w14:textId="77777777" w:rsidR="000A235E" w:rsidRPr="00250B72" w:rsidRDefault="000A235E" w:rsidP="0012757E">
                            <w:pPr>
                              <w:spacing w:before="100" w:beforeAutospacing="1" w:line="240" w:lineRule="auto"/>
                              <w:rPr>
                                <w:rFonts w:ascii="標楷體" w:eastAsia="標楷體" w:hAnsi="標楷體"/>
                                <w:sz w:val="20"/>
                                <w:szCs w:val="20"/>
                              </w:rPr>
                            </w:pPr>
                            <w:r w:rsidRPr="00250B72">
                              <w:rPr>
                                <w:rFonts w:ascii="標楷體" w:eastAsia="標楷體" w:hAnsi="標楷體" w:hint="eastAsia"/>
                                <w:sz w:val="20"/>
                                <w:szCs w:val="20"/>
                              </w:rPr>
                              <w:t>*1.電力電纜</w:t>
                            </w:r>
                          </w:p>
                          <w:p w14:paraId="14B460E6" w14:textId="77777777" w:rsidR="000A235E" w:rsidRPr="00250B72" w:rsidRDefault="000A235E" w:rsidP="0012757E">
                            <w:pPr>
                              <w:spacing w:before="100" w:beforeAutospacing="1" w:line="240" w:lineRule="auto"/>
                              <w:rPr>
                                <w:rFonts w:ascii="標楷體" w:eastAsia="標楷體" w:hAnsi="標楷體"/>
                                <w:sz w:val="20"/>
                                <w:szCs w:val="20"/>
                              </w:rPr>
                            </w:pPr>
                            <w:r w:rsidRPr="00250B72">
                              <w:rPr>
                                <w:rFonts w:ascii="標楷體" w:eastAsia="標楷體" w:hAnsi="標楷體" w:hint="eastAsia"/>
                                <w:sz w:val="20"/>
                                <w:szCs w:val="20"/>
                              </w:rPr>
                              <w:t>*2.控制電纜</w:t>
                            </w:r>
                          </w:p>
                          <w:p w14:paraId="66F61C69" w14:textId="77777777" w:rsidR="000A235E" w:rsidRPr="00250B72" w:rsidRDefault="000A235E" w:rsidP="0012757E">
                            <w:pPr>
                              <w:spacing w:before="100" w:beforeAutospacing="1" w:line="240" w:lineRule="auto"/>
                              <w:ind w:leftChars="50" w:left="340" w:hangingChars="100" w:hanging="200"/>
                              <w:rPr>
                                <w:rFonts w:ascii="標楷體" w:eastAsia="標楷體" w:hAnsi="標楷體"/>
                                <w:sz w:val="20"/>
                                <w:szCs w:val="20"/>
                              </w:rPr>
                            </w:pPr>
                            <w:r w:rsidRPr="00250B72">
                              <w:rPr>
                                <w:rFonts w:ascii="標楷體" w:eastAsia="標楷體" w:hAnsi="標楷體" w:hint="eastAsia"/>
                                <w:sz w:val="20"/>
                                <w:szCs w:val="20"/>
                              </w:rPr>
                              <w:t>3.電纜(線)末端處理接線材料</w:t>
                            </w:r>
                          </w:p>
                          <w:p w14:paraId="0AACE594" w14:textId="77777777" w:rsidR="000A235E" w:rsidRPr="00250B72" w:rsidRDefault="000A235E" w:rsidP="0012757E">
                            <w:pPr>
                              <w:spacing w:before="100" w:beforeAutospacing="1" w:line="240" w:lineRule="auto"/>
                              <w:ind w:left="400" w:hangingChars="200" w:hanging="400"/>
                              <w:rPr>
                                <w:rFonts w:ascii="標楷體" w:eastAsia="標楷體" w:hAnsi="標楷體"/>
                                <w:sz w:val="20"/>
                                <w:szCs w:val="20"/>
                              </w:rPr>
                            </w:pPr>
                            <w:r w:rsidRPr="00250B72">
                              <w:rPr>
                                <w:rFonts w:ascii="標楷體" w:eastAsia="標楷體" w:hAnsi="標楷體"/>
                                <w:sz w:val="20"/>
                                <w:szCs w:val="20"/>
                              </w:rPr>
                              <w:t>(</w:t>
                            </w:r>
                            <w:r w:rsidRPr="00250B72">
                              <w:rPr>
                                <w:rFonts w:ascii="標楷體" w:eastAsia="標楷體" w:hAnsi="標楷體" w:hint="eastAsia"/>
                                <w:sz w:val="20"/>
                                <w:szCs w:val="20"/>
                              </w:rPr>
                              <w:t>註：上述檢驗點為本公司之限止點，若標示「＊」者為業主指定限止點 (Hold Point)</w:t>
                            </w:r>
                          </w:p>
                          <w:p w14:paraId="25F014CA" w14:textId="77777777" w:rsidR="000A235E" w:rsidRPr="00250B72" w:rsidRDefault="000A235E" w:rsidP="0012757E">
                            <w:pPr>
                              <w:spacing w:before="100" w:beforeAutospacing="1" w:line="240" w:lineRule="auto"/>
                              <w:rPr>
                                <w:rFonts w:ascii="標楷體" w:eastAsia="標楷體" w:hAnsi="標楷體" w:cs="Arial Unicode MS"/>
                                <w:color w:val="000000"/>
                                <w:sz w:val="20"/>
                                <w:szCs w:val="20"/>
                                <w:lang w:bidi="my-MM"/>
                              </w:rPr>
                            </w:pPr>
                            <w:r w:rsidRPr="00250B72">
                              <w:rPr>
                                <w:rFonts w:ascii="標楷體" w:eastAsia="標楷體" w:hAnsi="標楷體" w:hint="eastAsia"/>
                                <w:color w:val="000000"/>
                                <w:sz w:val="20"/>
                                <w:szCs w:val="20"/>
                              </w:rPr>
                              <w:t>應用表單：電纜(線)器材</w:t>
                            </w:r>
                            <w:r w:rsidRPr="00250B72">
                              <w:rPr>
                                <w:rFonts w:ascii="標楷體" w:eastAsia="標楷體" w:hAnsi="標楷體" w:cs="Arial Unicode MS" w:hint="eastAsia"/>
                                <w:color w:val="000000"/>
                                <w:sz w:val="20"/>
                                <w:szCs w:val="20"/>
                                <w:lang w:bidi="my-MM"/>
                              </w:rPr>
                              <w:t>自主檢查表</w:t>
                            </w:r>
                          </w:p>
                          <w:p w14:paraId="065A61CD" w14:textId="77777777" w:rsidR="000A235E" w:rsidRPr="00250B72" w:rsidRDefault="000A235E" w:rsidP="0012757E">
                            <w:pPr>
                              <w:spacing w:before="100" w:beforeAutospacing="1" w:line="240" w:lineRule="auto"/>
                              <w:ind w:left="400" w:hangingChars="200" w:hanging="400"/>
                              <w:rPr>
                                <w:rFonts w:ascii="標楷體" w:eastAsia="標楷體" w:hAnsi="標楷體"/>
                                <w:sz w:val="20"/>
                                <w:szCs w:val="20"/>
                              </w:rPr>
                            </w:pPr>
                            <w:r w:rsidRPr="00250B72">
                              <w:rPr>
                                <w:rFonts w:ascii="標楷體" w:eastAsia="標楷體" w:hAnsi="標楷體" w:cs="Arial Unicode MS" w:hint="eastAsia"/>
                                <w:color w:val="000000"/>
                                <w:sz w:val="20"/>
                                <w:szCs w:val="20"/>
                                <w:lang w:bidi="my-MM"/>
                              </w:rPr>
                              <w:t>編號:</w:t>
                            </w:r>
                            <w:r w:rsidRPr="00250B72">
                              <w:rPr>
                                <w:rFonts w:ascii="標楷體" w:eastAsia="標楷體" w:hAnsi="標楷體" w:hint="eastAsia"/>
                                <w:color w:val="000000"/>
                                <w:sz w:val="20"/>
                                <w:szCs w:val="20"/>
                              </w:rPr>
                              <w:t xml:space="preserve"> 電纜(線)-材檢-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11F730" id="Rectangle 157" o:spid="_x0000_s1064" style="position:absolute;margin-left:307.9pt;margin-top:300pt;width:182.3pt;height:227.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" stroked="f">
                <v:textbox>
                  <w:txbxContent>
                    <w:p w14:paraId="5940AC1A" w14:textId="77777777" w:rsidR="000A235E" w:rsidRPr="00250B72" w:rsidRDefault="000A235E" w:rsidP="0012757E">
                      <w:pPr>
                        <w:spacing w:before="100" w:beforeAutospacing="1" w:line="240" w:lineRule="auto"/>
                        <w:rPr>
                          <w:rFonts w:ascii="標楷體" w:eastAsia="標楷體" w:hAnsi="標楷體"/>
                          <w:sz w:val="20"/>
                          <w:szCs w:val="20"/>
                        </w:rPr>
                      </w:pPr>
                      <w:r w:rsidRPr="00250B72">
                        <w:rPr>
                          <w:rFonts w:ascii="標楷體" w:eastAsia="標楷體" w:hAnsi="標楷體" w:hint="eastAsia"/>
                          <w:sz w:val="20"/>
                          <w:szCs w:val="20"/>
                        </w:rPr>
                        <w:t>材料檢驗:</w:t>
                      </w:r>
                    </w:p>
                    <w:p w14:paraId="211744BA" w14:textId="77777777" w:rsidR="000A235E" w:rsidRPr="00250B72" w:rsidRDefault="000A235E" w:rsidP="0012757E">
                      <w:pPr>
                        <w:spacing w:before="100" w:beforeAutospacing="1" w:line="240" w:lineRule="auto"/>
                        <w:rPr>
                          <w:rFonts w:ascii="標楷體" w:eastAsia="標楷體" w:hAnsi="標楷體"/>
                          <w:sz w:val="20"/>
                          <w:szCs w:val="20"/>
                        </w:rPr>
                      </w:pPr>
                      <w:r w:rsidRPr="00250B72">
                        <w:rPr>
                          <w:rFonts w:ascii="標楷體" w:eastAsia="標楷體" w:hAnsi="標楷體" w:hint="eastAsia"/>
                          <w:sz w:val="20"/>
                          <w:szCs w:val="20"/>
                        </w:rPr>
                        <w:t>*1.電力電纜</w:t>
                      </w:r>
                    </w:p>
                    <w:p w14:paraId="14B460E6" w14:textId="77777777" w:rsidR="000A235E" w:rsidRPr="00250B72" w:rsidRDefault="000A235E" w:rsidP="0012757E">
                      <w:pPr>
                        <w:spacing w:before="100" w:beforeAutospacing="1" w:line="240" w:lineRule="auto"/>
                        <w:rPr>
                          <w:rFonts w:ascii="標楷體" w:eastAsia="標楷體" w:hAnsi="標楷體"/>
                          <w:sz w:val="20"/>
                          <w:szCs w:val="20"/>
                        </w:rPr>
                      </w:pPr>
                      <w:r w:rsidRPr="00250B72">
                        <w:rPr>
                          <w:rFonts w:ascii="標楷體" w:eastAsia="標楷體" w:hAnsi="標楷體" w:hint="eastAsia"/>
                          <w:sz w:val="20"/>
                          <w:szCs w:val="20"/>
                        </w:rPr>
                        <w:t>*2.控制電纜</w:t>
                      </w:r>
                    </w:p>
                    <w:p w14:paraId="66F61C69" w14:textId="77777777" w:rsidR="000A235E" w:rsidRPr="00250B72" w:rsidRDefault="000A235E" w:rsidP="0012757E">
                      <w:pPr>
                        <w:spacing w:before="100" w:beforeAutospacing="1" w:line="240" w:lineRule="auto"/>
                        <w:ind w:leftChars="50" w:left="340" w:hangingChars="100" w:hanging="200"/>
                        <w:rPr>
                          <w:rFonts w:ascii="標楷體" w:eastAsia="標楷體" w:hAnsi="標楷體"/>
                          <w:sz w:val="20"/>
                          <w:szCs w:val="20"/>
                        </w:rPr>
                      </w:pPr>
                      <w:r w:rsidRPr="00250B72">
                        <w:rPr>
                          <w:rFonts w:ascii="標楷體" w:eastAsia="標楷體" w:hAnsi="標楷體" w:hint="eastAsia"/>
                          <w:sz w:val="20"/>
                          <w:szCs w:val="20"/>
                        </w:rPr>
                        <w:t>3.電纜(線)末端處理接線材料</w:t>
                      </w:r>
                    </w:p>
                    <w:p w14:paraId="0AACE594" w14:textId="77777777" w:rsidR="000A235E" w:rsidRPr="00250B72" w:rsidRDefault="000A235E" w:rsidP="0012757E">
                      <w:pPr>
                        <w:spacing w:before="100" w:beforeAutospacing="1" w:line="240" w:lineRule="auto"/>
                        <w:ind w:left="400" w:hangingChars="200" w:hanging="400"/>
                        <w:rPr>
                          <w:rFonts w:ascii="標楷體" w:eastAsia="標楷體" w:hAnsi="標楷體"/>
                          <w:sz w:val="20"/>
                          <w:szCs w:val="20"/>
                        </w:rPr>
                      </w:pPr>
                      <w:r w:rsidRPr="00250B72">
                        <w:rPr>
                          <w:rFonts w:ascii="標楷體" w:eastAsia="標楷體" w:hAnsi="標楷體"/>
                          <w:sz w:val="20"/>
                          <w:szCs w:val="20"/>
                        </w:rPr>
                        <w:t>(</w:t>
                      </w:r>
                      <w:r w:rsidRPr="00250B72">
                        <w:rPr>
                          <w:rFonts w:ascii="標楷體" w:eastAsia="標楷體" w:hAnsi="標楷體" w:hint="eastAsia"/>
                          <w:sz w:val="20"/>
                          <w:szCs w:val="20"/>
                        </w:rPr>
                        <w:t>註：上述檢驗點為本公司之限止點，若標示「＊」者為業主指定限止點 (Hold Point)</w:t>
                      </w:r>
                    </w:p>
                    <w:p w14:paraId="25F014CA" w14:textId="77777777" w:rsidR="000A235E" w:rsidRPr="00250B72" w:rsidRDefault="000A235E" w:rsidP="0012757E">
                      <w:pPr>
                        <w:spacing w:before="100" w:beforeAutospacing="1" w:line="240" w:lineRule="auto"/>
                        <w:rPr>
                          <w:rFonts w:ascii="標楷體" w:eastAsia="標楷體" w:hAnsi="標楷體" w:cs="Arial Unicode MS"/>
                          <w:color w:val="000000"/>
                          <w:sz w:val="20"/>
                          <w:szCs w:val="20"/>
                          <w:lang w:bidi="my-MM"/>
                        </w:rPr>
                      </w:pPr>
                      <w:r w:rsidRPr="00250B72">
                        <w:rPr>
                          <w:rFonts w:ascii="標楷體" w:eastAsia="標楷體" w:hAnsi="標楷體" w:hint="eastAsia"/>
                          <w:color w:val="000000"/>
                          <w:sz w:val="20"/>
                          <w:szCs w:val="20"/>
                        </w:rPr>
                        <w:t>應用表單：電纜(線)器材</w:t>
                      </w:r>
                      <w:r w:rsidRPr="00250B72">
                        <w:rPr>
                          <w:rFonts w:ascii="標楷體" w:eastAsia="標楷體" w:hAnsi="標楷體" w:cs="Arial Unicode MS" w:hint="eastAsia"/>
                          <w:color w:val="000000"/>
                          <w:sz w:val="20"/>
                          <w:szCs w:val="20"/>
                          <w:lang w:bidi="my-MM"/>
                        </w:rPr>
                        <w:t>自主檢查表</w:t>
                      </w:r>
                    </w:p>
                    <w:p w14:paraId="065A61CD" w14:textId="77777777" w:rsidR="000A235E" w:rsidRPr="00250B72" w:rsidRDefault="000A235E" w:rsidP="0012757E">
                      <w:pPr>
                        <w:spacing w:before="100" w:beforeAutospacing="1" w:line="240" w:lineRule="auto"/>
                        <w:ind w:left="400" w:hangingChars="200" w:hanging="400"/>
                        <w:rPr>
                          <w:rFonts w:ascii="標楷體" w:eastAsia="標楷體" w:hAnsi="標楷體"/>
                          <w:sz w:val="20"/>
                          <w:szCs w:val="20"/>
                        </w:rPr>
                      </w:pPr>
                      <w:r w:rsidRPr="00250B72">
                        <w:rPr>
                          <w:rFonts w:ascii="標楷體" w:eastAsia="標楷體" w:hAnsi="標楷體" w:cs="Arial Unicode MS" w:hint="eastAsia"/>
                          <w:color w:val="000000"/>
                          <w:sz w:val="20"/>
                          <w:szCs w:val="20"/>
                          <w:lang w:bidi="my-MM"/>
                        </w:rPr>
                        <w:t>編號:</w:t>
                      </w:r>
                      <w:r w:rsidRPr="00250B72">
                        <w:rPr>
                          <w:rFonts w:ascii="標楷體" w:eastAsia="標楷體" w:hAnsi="標楷體" w:hint="eastAsia"/>
                          <w:color w:val="000000"/>
                          <w:sz w:val="20"/>
                          <w:szCs w:val="20"/>
                        </w:rPr>
                        <w:t xml:space="preserve"> 電纜(線)-材檢-</w:t>
                      </w:r>
                    </w:p>
                  </w:txbxContent>
                </v:textbox>
              </v:rect>
            </w:pict>
          </mc:Fallback>
        </mc:AlternateContent>
      </w:r>
      <w:r w:rsidRPr="00122E32">
        <w:rPr>
          <w:rFonts w:ascii="Times New Roman" w:eastAsia="BiauKai" w:cs="Times New Roman"/>
          <w:noProof/>
        </w:rPr>
        <mc:AlternateContent>
          <mc:Choice Requires="wpg">
            <w:drawing>
              <wp:anchor distT="0" distB="0" distL="114300" distR="114300" simplePos="0" relativeHeight="251648512" behindDoc="0" locked="0" layoutInCell="1" allowOverlap="1" wp14:anchorId="0644A2D7" wp14:editId="4E0B2427">
                <wp:simplePos x="0" y="0"/>
                <wp:positionH relativeFrom="column">
                  <wp:posOffset>24130</wp:posOffset>
                </wp:positionH>
                <wp:positionV relativeFrom="paragraph">
                  <wp:posOffset>228600</wp:posOffset>
                </wp:positionV>
                <wp:extent cx="3719195" cy="6449060"/>
                <wp:effectExtent l="5080" t="9525" r="19050" b="8890"/>
                <wp:wrapNone/>
                <wp:docPr id="20"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19195" cy="6449060"/>
                          <a:chOff x="1739" y="3847"/>
                          <a:chExt cx="5857" cy="10156"/>
                        </a:xfrm>
                      </wpg:grpSpPr>
                      <wps:wsp>
                        <wps:cNvPr id="22" name="Text Box 138"/>
                        <wps:cNvSpPr txBox="1">
                          <a:spLocks noChangeArrowheads="1"/>
                        </wps:cNvSpPr>
                        <wps:spPr bwMode="auto">
                          <a:xfrm>
                            <a:off x="5939" y="9427"/>
                            <a:ext cx="4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AF3BC" w14:textId="77777777" w:rsidR="000A235E" w:rsidRPr="00250B72" w:rsidRDefault="000A235E" w:rsidP="0012757E">
                              <w:pPr>
                                <w:jc w:val="center"/>
                                <w:rPr>
                                  <w:rFonts w:ascii="標楷體" w:eastAsia="標楷體" w:hAnsi="標楷體"/>
                                </w:rPr>
                              </w:pPr>
                              <w:r w:rsidRPr="00250B72">
                                <w:rPr>
                                  <w:rFonts w:ascii="標楷體" w:eastAsia="標楷體" w:hAnsi="標楷體" w:hint="eastAsia"/>
                                  <w:sz w:val="20"/>
                                  <w:szCs w:val="20"/>
                                  <w:lang w:bidi="my-MM"/>
                                </w:rPr>
                                <w:t>●</w:t>
                              </w:r>
                            </w:p>
                          </w:txbxContent>
                        </wps:txbx>
                        <wps:bodyPr rot="0" vert="horz" wrap="square" lIns="0" tIns="0" rIns="0" bIns="0" anchor="t" anchorCtr="0" upright="1">
                          <a:noAutofit/>
                        </wps:bodyPr>
                      </wps:wsp>
                      <wpg:grpSp>
                        <wpg:cNvPr id="23" name="Group 139"/>
                        <wpg:cNvGrpSpPr>
                          <a:grpSpLocks/>
                        </wpg:cNvGrpSpPr>
                        <wpg:grpSpPr bwMode="auto">
                          <a:xfrm>
                            <a:off x="1739" y="3847"/>
                            <a:ext cx="5857" cy="10156"/>
                            <a:chOff x="1739" y="3847"/>
                            <a:chExt cx="5857" cy="10156"/>
                          </a:xfrm>
                        </wpg:grpSpPr>
                        <wps:wsp>
                          <wps:cNvPr id="24" name="Rectangle 140"/>
                          <wps:cNvSpPr>
                            <a:spLocks noChangeArrowheads="1"/>
                          </wps:cNvSpPr>
                          <wps:spPr bwMode="auto">
                            <a:xfrm>
                              <a:off x="1739" y="11047"/>
                              <a:ext cx="1800" cy="649"/>
                            </a:xfrm>
                            <a:prstGeom prst="rect">
                              <a:avLst/>
                            </a:prstGeom>
                            <a:solidFill>
                              <a:srgbClr val="FFFFFF"/>
                            </a:solidFill>
                            <a:ln w="9525">
                              <a:solidFill>
                                <a:srgbClr val="000000"/>
                              </a:solidFill>
                              <a:miter lim="800000"/>
                              <a:headEnd/>
                              <a:tailEnd/>
                            </a:ln>
                          </wps:spPr>
                          <wps:txbx>
                            <w:txbxContent>
                              <w:p w14:paraId="0B9FEEEC"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更換新品</w:t>
                                </w:r>
                              </w:p>
                              <w:p w14:paraId="119D79E0" w14:textId="77777777" w:rsidR="000A235E" w:rsidRPr="00250B72" w:rsidRDefault="000A235E" w:rsidP="0012757E">
                                <w:pPr>
                                  <w:jc w:val="center"/>
                                  <w:rPr>
                                    <w:rFonts w:ascii="標楷體" w:eastAsia="標楷體" w:hAnsi="標楷體"/>
                                    <w:sz w:val="24"/>
                                    <w:szCs w:val="24"/>
                                  </w:rPr>
                                </w:pPr>
                              </w:p>
                            </w:txbxContent>
                          </wps:txbx>
                          <wps:bodyPr rot="0" vert="horz" wrap="square" lIns="91440" tIns="45720" rIns="91440" bIns="45720" anchor="t" anchorCtr="0" upright="1">
                            <a:noAutofit/>
                          </wps:bodyPr>
                        </wps:wsp>
                        <wps:wsp>
                          <wps:cNvPr id="25" name="Line 141"/>
                          <wps:cNvCnPr>
                            <a:cxnSpLocks noChangeShapeType="1"/>
                          </wps:cNvCnPr>
                          <wps:spPr bwMode="auto">
                            <a:xfrm flipV="1">
                              <a:off x="3299" y="4207"/>
                              <a:ext cx="0" cy="20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Line 142"/>
                          <wps:cNvCnPr>
                            <a:cxnSpLocks noChangeShapeType="1"/>
                          </wps:cNvCnPr>
                          <wps:spPr bwMode="auto">
                            <a:xfrm>
                              <a:off x="3299" y="4207"/>
                              <a:ext cx="15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Rectangle 143"/>
                          <wps:cNvSpPr>
                            <a:spLocks noChangeArrowheads="1"/>
                          </wps:cNvSpPr>
                          <wps:spPr bwMode="auto">
                            <a:xfrm>
                              <a:off x="4851" y="7871"/>
                              <a:ext cx="2640" cy="656"/>
                            </a:xfrm>
                            <a:prstGeom prst="rect">
                              <a:avLst/>
                            </a:prstGeom>
                            <a:solidFill>
                              <a:srgbClr val="FFFFFF"/>
                            </a:solidFill>
                            <a:ln w="9525">
                              <a:solidFill>
                                <a:srgbClr val="000000"/>
                              </a:solidFill>
                              <a:miter lim="800000"/>
                              <a:headEnd/>
                              <a:tailEnd/>
                            </a:ln>
                          </wps:spPr>
                          <wps:txbx>
                            <w:txbxContent>
                              <w:p w14:paraId="3CAFC593"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材料採購</w:t>
                                </w:r>
                              </w:p>
                            </w:txbxContent>
                          </wps:txbx>
                          <wps:bodyPr rot="0" vert="horz" wrap="square" lIns="91440" tIns="45720" rIns="91440" bIns="45720" anchor="t" anchorCtr="0" upright="1">
                            <a:noAutofit/>
                          </wps:bodyPr>
                        </wps:wsp>
                        <wps:wsp>
                          <wps:cNvPr id="28" name="Rectangle 144"/>
                          <wps:cNvSpPr>
                            <a:spLocks noChangeArrowheads="1"/>
                          </wps:cNvSpPr>
                          <wps:spPr bwMode="auto">
                            <a:xfrm>
                              <a:off x="4851" y="13387"/>
                              <a:ext cx="2640" cy="616"/>
                            </a:xfrm>
                            <a:prstGeom prst="rect">
                              <a:avLst/>
                            </a:prstGeom>
                            <a:solidFill>
                              <a:srgbClr val="FFFFFF"/>
                            </a:solidFill>
                            <a:ln w="9525">
                              <a:solidFill>
                                <a:srgbClr val="000000"/>
                              </a:solidFill>
                              <a:miter lim="800000"/>
                              <a:headEnd/>
                              <a:tailEnd/>
                            </a:ln>
                          </wps:spPr>
                          <wps:txbx>
                            <w:txbxContent>
                              <w:p w14:paraId="0756EE55"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入庫準備施工</w:t>
                                </w:r>
                              </w:p>
                            </w:txbxContent>
                          </wps:txbx>
                          <wps:bodyPr rot="0" vert="horz" wrap="square" lIns="91440" tIns="45720" rIns="91440" bIns="45720" anchor="t" anchorCtr="0" upright="1">
                            <a:noAutofit/>
                          </wps:bodyPr>
                        </wps:wsp>
                        <wps:wsp>
                          <wps:cNvPr id="29" name="AutoShape 145"/>
                          <wps:cNvSpPr>
                            <a:spLocks noChangeArrowheads="1"/>
                          </wps:cNvSpPr>
                          <wps:spPr bwMode="auto">
                            <a:xfrm>
                              <a:off x="4761" y="5617"/>
                              <a:ext cx="2835" cy="1290"/>
                            </a:xfrm>
                            <a:prstGeom prst="diamond">
                              <a:avLst/>
                            </a:prstGeom>
                            <a:solidFill>
                              <a:srgbClr val="FFFFFF"/>
                            </a:solidFill>
                            <a:ln w="9525">
                              <a:solidFill>
                                <a:srgbClr val="000000"/>
                              </a:solidFill>
                              <a:miter lim="800000"/>
                              <a:headEnd/>
                              <a:tailEnd/>
                            </a:ln>
                          </wps:spPr>
                          <wps:txbx>
                            <w:txbxContent>
                              <w:p w14:paraId="3D93F0CB"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認 可</w:t>
                                </w:r>
                              </w:p>
                            </w:txbxContent>
                          </wps:txbx>
                          <wps:bodyPr rot="0" vert="horz" wrap="square" lIns="0" tIns="0" rIns="0" bIns="0" anchor="t" anchorCtr="0" upright="1">
                            <a:noAutofit/>
                          </wps:bodyPr>
                        </wps:wsp>
                        <wps:wsp>
                          <wps:cNvPr id="30" name="AutoShape 146"/>
                          <wps:cNvSpPr>
                            <a:spLocks noChangeArrowheads="1"/>
                          </wps:cNvSpPr>
                          <wps:spPr bwMode="auto">
                            <a:xfrm>
                              <a:off x="4759" y="10627"/>
                              <a:ext cx="2835" cy="1320"/>
                            </a:xfrm>
                            <a:prstGeom prst="diamond">
                              <a:avLst/>
                            </a:prstGeom>
                            <a:solidFill>
                              <a:srgbClr val="FFFFFF"/>
                            </a:solidFill>
                            <a:ln w="9525">
                              <a:solidFill>
                                <a:srgbClr val="000000"/>
                              </a:solidFill>
                              <a:miter lim="800000"/>
                              <a:headEnd/>
                              <a:tailEnd/>
                            </a:ln>
                          </wps:spPr>
                          <wps:txbx>
                            <w:txbxContent>
                              <w:p w14:paraId="6EE3A9A3" w14:textId="77777777" w:rsidR="000A235E" w:rsidRPr="00250B72" w:rsidRDefault="000A235E" w:rsidP="0012757E">
                                <w:pPr>
                                  <w:spacing w:line="320" w:lineRule="exact"/>
                                  <w:jc w:val="center"/>
                                  <w:rPr>
                                    <w:rFonts w:ascii="標楷體" w:eastAsia="標楷體" w:hAnsi="標楷體"/>
                                    <w:dstrike/>
                                    <w:color w:val="000000"/>
                                    <w:sz w:val="24"/>
                                    <w:szCs w:val="24"/>
                                  </w:rPr>
                                </w:pPr>
                                <w:r w:rsidRPr="00250B72">
                                  <w:rPr>
                                    <w:rFonts w:ascii="標楷體" w:eastAsia="標楷體" w:hAnsi="標楷體" w:hint="eastAsia"/>
                                    <w:color w:val="000000"/>
                                    <w:sz w:val="24"/>
                                    <w:szCs w:val="24"/>
                                  </w:rPr>
                                  <w:t>材料檢驗</w:t>
                                </w:r>
                              </w:p>
                            </w:txbxContent>
                          </wps:txbx>
                          <wps:bodyPr rot="0" vert="horz" wrap="square" lIns="0" tIns="0" rIns="0" bIns="0" anchor="t" anchorCtr="0" upright="1">
                            <a:noAutofit/>
                          </wps:bodyPr>
                        </wps:wsp>
                        <wps:wsp>
                          <wps:cNvPr id="31" name="AutoShape 147"/>
                          <wps:cNvSpPr>
                            <a:spLocks noChangeArrowheads="1"/>
                          </wps:cNvSpPr>
                          <wps:spPr bwMode="auto">
                            <a:xfrm>
                              <a:off x="4867" y="3847"/>
                              <a:ext cx="2700" cy="713"/>
                            </a:xfrm>
                            <a:prstGeom prst="roundRect">
                              <a:avLst>
                                <a:gd name="adj" fmla="val 16667"/>
                              </a:avLst>
                            </a:prstGeom>
                            <a:solidFill>
                              <a:srgbClr val="FFFFFF"/>
                            </a:solidFill>
                            <a:ln w="9525">
                              <a:solidFill>
                                <a:srgbClr val="000000"/>
                              </a:solidFill>
                              <a:round/>
                              <a:headEnd/>
                              <a:tailEnd/>
                            </a:ln>
                          </wps:spPr>
                          <wps:txbx>
                            <w:txbxContent>
                              <w:p w14:paraId="563C80BC"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材料規範、型錄送審</w:t>
                                </w:r>
                              </w:p>
                            </w:txbxContent>
                          </wps:txbx>
                          <wps:bodyPr rot="0" vert="horz" wrap="square" lIns="91440" tIns="45720" rIns="91440" bIns="45720" anchor="t" anchorCtr="0" upright="1">
                            <a:noAutofit/>
                          </wps:bodyPr>
                        </wps:wsp>
                        <wps:wsp>
                          <wps:cNvPr id="33" name="Line 148"/>
                          <wps:cNvCnPr>
                            <a:cxnSpLocks noChangeShapeType="1"/>
                          </wps:cNvCnPr>
                          <wps:spPr bwMode="auto">
                            <a:xfrm>
                              <a:off x="6179" y="4567"/>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 name="Line 149"/>
                          <wps:cNvCnPr>
                            <a:cxnSpLocks noChangeShapeType="1"/>
                          </wps:cNvCnPr>
                          <wps:spPr bwMode="auto">
                            <a:xfrm>
                              <a:off x="6179" y="6907"/>
                              <a:ext cx="0" cy="96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 name="Line 150"/>
                          <wps:cNvCnPr>
                            <a:cxnSpLocks noChangeShapeType="1"/>
                          </wps:cNvCnPr>
                          <wps:spPr bwMode="auto">
                            <a:xfrm>
                              <a:off x="6179" y="8527"/>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Line 151"/>
                          <wps:cNvCnPr>
                            <a:cxnSpLocks noChangeShapeType="1"/>
                          </wps:cNvCnPr>
                          <wps:spPr bwMode="auto">
                            <a:xfrm>
                              <a:off x="6179" y="11947"/>
                              <a:ext cx="0"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 name="Line 152"/>
                          <wps:cNvCnPr>
                            <a:cxnSpLocks noChangeShapeType="1"/>
                          </wps:cNvCnPr>
                          <wps:spPr bwMode="auto">
                            <a:xfrm flipH="1">
                              <a:off x="3539" y="11307"/>
                              <a:ext cx="1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 name="Line 153"/>
                          <wps:cNvCnPr>
                            <a:cxnSpLocks noChangeShapeType="1"/>
                          </wps:cNvCnPr>
                          <wps:spPr bwMode="auto">
                            <a:xfrm flipV="1">
                              <a:off x="2699" y="9607"/>
                              <a:ext cx="0" cy="14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 name="Line 154"/>
                          <wps:cNvCnPr>
                            <a:cxnSpLocks noChangeShapeType="1"/>
                          </wps:cNvCnPr>
                          <wps:spPr bwMode="auto">
                            <a:xfrm>
                              <a:off x="2699" y="9607"/>
                              <a:ext cx="33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Line 155"/>
                          <wps:cNvCnPr>
                            <a:cxnSpLocks noChangeShapeType="1"/>
                          </wps:cNvCnPr>
                          <wps:spPr bwMode="auto">
                            <a:xfrm flipH="1">
                              <a:off x="3299" y="6267"/>
                              <a:ext cx="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 name="Line 156"/>
                          <wps:cNvCnPr>
                            <a:cxnSpLocks noChangeShapeType="1"/>
                          </wps:cNvCnPr>
                          <wps:spPr bwMode="auto">
                            <a:xfrm>
                              <a:off x="6179" y="9787"/>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0644A2D7" id="Group 137" o:spid="_x0000_s1065" style="position:absolute;margin-left:1.9pt;margin-top:18pt;width:292.85pt;height:507.8pt;z-index:251648512" coordorigin="1739,3847" coordsize="5857,10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">
                <v:shape id="Text Box 138" o:spid="_x0000_s1066" type="#_x0000_t202" style="position:absolute;left:5939;top:9427;width:4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39AAF3BC" w14:textId="77777777" w:rsidR="000A235E" w:rsidRPr="00250B72" w:rsidRDefault="000A235E" w:rsidP="0012757E">
                        <w:pPr>
                          <w:jc w:val="center"/>
                          <w:rPr>
                            <w:rFonts w:ascii="標楷體" w:eastAsia="標楷體" w:hAnsi="標楷體"/>
                          </w:rPr>
                        </w:pPr>
                        <w:r w:rsidRPr="00250B72">
                          <w:rPr>
                            <w:rFonts w:ascii="標楷體" w:eastAsia="標楷體" w:hAnsi="標楷體" w:hint="eastAsia"/>
                            <w:sz w:val="20"/>
                            <w:szCs w:val="20"/>
                            <w:lang w:bidi="my-MM"/>
                          </w:rPr>
                          <w:t>●</w:t>
                        </w:r>
                      </w:p>
                    </w:txbxContent>
                  </v:textbox>
                </v:shape>
                <v:group id="Group 139" o:spid="_x0000_s1067" style="position:absolute;left:1739;top:3847;width:5857;height:10156" coordorigin="1739,3847" coordsize="5857,10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Rectangle 140" o:spid="_x0000_s1068" style="position:absolute;left:1739;top:11047;width:1800;height: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">
                    <v:textbox>
                      <w:txbxContent>
                        <w:p w14:paraId="0B9FEEEC"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更換新品</w:t>
                          </w:r>
                        </w:p>
                        <w:p w14:paraId="119D79E0" w14:textId="77777777" w:rsidR="000A235E" w:rsidRPr="00250B72" w:rsidRDefault="000A235E" w:rsidP="0012757E">
                          <w:pPr>
                            <w:jc w:val="center"/>
                            <w:rPr>
                              <w:rFonts w:ascii="標楷體" w:eastAsia="標楷體" w:hAnsi="標楷體"/>
                              <w:sz w:val="24"/>
                              <w:szCs w:val="24"/>
                            </w:rPr>
                          </w:pPr>
                        </w:p>
                      </w:txbxContent>
                    </v:textbox>
                  </v:rect>
                  <v:line id="Line 141" o:spid="_x0000_s1069" style="position:absolute;flip:y;visibility:visible;mso-wrap-style:square" from="3299,4207" to="3299,6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"/>
                  <v:line id="Line 142" o:spid="_x0000_s1070" style="position:absolute;visibility:visible;mso-wrap-style:square" from="3299,4207" to="4859,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">
                    <v:stroke endarrow="block"/>
                  </v:line>
                  <v:rect id="Rectangle 143" o:spid="_x0000_s1071" style="position:absolute;left:4851;top:7871;width:2640;height: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">
                    <v:textbox>
                      <w:txbxContent>
                        <w:p w14:paraId="3CAFC593"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材料採購</w:t>
                          </w:r>
                        </w:p>
                      </w:txbxContent>
                    </v:textbox>
                  </v:rect>
                  <v:rect id="Rectangle 144" o:spid="_x0000_s1072" style="position:absolute;left:4851;top:13387;width:2640;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">
                    <v:textbox>
                      <w:txbxContent>
                        <w:p w14:paraId="0756EE55"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入庫準備施工</w:t>
                          </w:r>
                        </w:p>
                      </w:txbxContent>
                    </v:textbox>
                  </v:rect>
                  <v:shape id="AutoShape 145" o:spid="_x0000_s1073" type="#_x0000_t4" style="position:absolute;left:4761;top:5617;width:2835;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">
                    <v:textbox inset="0,0,0,0">
                      <w:txbxContent>
                        <w:p w14:paraId="3D93F0CB"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認 可</w:t>
                          </w:r>
                        </w:p>
                      </w:txbxContent>
                    </v:textbox>
                  </v:shape>
                  <v:shape id="AutoShape 146" o:spid="_x0000_s1074" type="#_x0000_t4" style="position:absolute;left:4759;top:10627;width:2835;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">
                    <v:textbox inset="0,0,0,0">
                      <w:txbxContent>
                        <w:p w14:paraId="6EE3A9A3" w14:textId="77777777" w:rsidR="000A235E" w:rsidRPr="00250B72" w:rsidRDefault="000A235E" w:rsidP="0012757E">
                          <w:pPr>
                            <w:spacing w:line="320" w:lineRule="exact"/>
                            <w:jc w:val="center"/>
                            <w:rPr>
                              <w:rFonts w:ascii="標楷體" w:eastAsia="標楷體" w:hAnsi="標楷體"/>
                              <w:dstrike/>
                              <w:color w:val="000000"/>
                              <w:sz w:val="24"/>
                              <w:szCs w:val="24"/>
                            </w:rPr>
                          </w:pPr>
                          <w:r w:rsidRPr="00250B72">
                            <w:rPr>
                              <w:rFonts w:ascii="標楷體" w:eastAsia="標楷體" w:hAnsi="標楷體" w:hint="eastAsia"/>
                              <w:color w:val="000000"/>
                              <w:sz w:val="24"/>
                              <w:szCs w:val="24"/>
                            </w:rPr>
                            <w:t>材料檢驗</w:t>
                          </w:r>
                        </w:p>
                      </w:txbxContent>
                    </v:textbox>
                  </v:shape>
                  <v:roundrect id="AutoShape 147" o:spid="_x0000_s1075" style="position:absolute;left:4867;top:3847;width:2700;height:71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">
                    <v:textbox>
                      <w:txbxContent>
                        <w:p w14:paraId="563C80BC"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材料規範、型錄送審</w:t>
                          </w:r>
                        </w:p>
                      </w:txbxContent>
                    </v:textbox>
                  </v:roundrect>
                  <v:line id="Line 148" o:spid="_x0000_s1076" style="position:absolute;visibility:visible;mso-wrap-style:square" from="6179,4567" to="6179,5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">
                    <v:stroke endarrow="block"/>
                  </v:line>
                  <v:line id="Line 149" o:spid="_x0000_s1077" style="position:absolute;visibility:visible;mso-wrap-style:square" from="6179,6907" to="6179,7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">
                    <v:stroke endarrow="block"/>
                  </v:line>
                  <v:line id="Line 150" o:spid="_x0000_s1078" style="position:absolute;visibility:visible;mso-wrap-style:square" from="6179,8527" to="6179,9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">
                    <v:stroke endarrow="block"/>
                  </v:line>
                  <v:line id="Line 151" o:spid="_x0000_s1079" style="position:absolute;visibility:visible;mso-wrap-style:square" from="6179,11947" to="6179,13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">
                    <v:stroke endarrow="block"/>
                  </v:line>
                  <v:line id="Line 152" o:spid="_x0000_s1080" style="position:absolute;flip:x;visibility:visible;mso-wrap-style:square" from="3539,11307" to="4739,11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">
                    <v:stroke endarrow="block"/>
                  </v:line>
                  <v:line id="Line 153" o:spid="_x0000_s1081" style="position:absolute;flip:y;visibility:visible;mso-wrap-style:square" from="2699,9607" to="2699,11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"/>
                  <v:line id="Line 154" o:spid="_x0000_s1082" style="position:absolute;visibility:visible;mso-wrap-style:square" from="2699,9607" to="6059,9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">
                    <v:stroke endarrow="block"/>
                  </v:line>
                  <v:line id="Line 155" o:spid="_x0000_s1083" style="position:absolute;flip:x;visibility:visible;mso-wrap-style:square" from="3299,6267" to="4739,6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"/>
                  <v:line id="Line 156" o:spid="_x0000_s1084" style="position:absolute;visibility:visible;mso-wrap-style:square" from="6179,9787" to="6179,10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">
                    <v:stroke endarrow="block"/>
                  </v:line>
                </v:group>
              </v:group>
            </w:pict>
          </mc:Fallback>
        </mc:AlternateContent>
      </w:r>
      <w:r w:rsidRPr="00122E32">
        <w:rPr>
          <w:rFonts w:ascii="Times New Roman" w:eastAsia="BiauKai" w:cs="Times New Roman"/>
          <w:noProof/>
        </w:rPr>
        <mc:AlternateContent>
          <mc:Choice Requires="wps">
            <w:drawing>
              <wp:anchor distT="0" distB="0" distL="114300" distR="114300" simplePos="0" relativeHeight="251627008" behindDoc="0" locked="0" layoutInCell="1" allowOverlap="1" wp14:anchorId="1227C0A4" wp14:editId="1C76C376">
                <wp:simplePos x="0" y="0"/>
                <wp:positionH relativeFrom="column">
                  <wp:posOffset>1214120</wp:posOffset>
                </wp:positionH>
                <wp:positionV relativeFrom="paragraph">
                  <wp:posOffset>4876165</wp:posOffset>
                </wp:positionV>
                <wp:extent cx="800735" cy="398780"/>
                <wp:effectExtent l="0" t="0" r="0" b="1270"/>
                <wp:wrapNone/>
                <wp:docPr id="126"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735" cy="398780"/>
                        </a:xfrm>
                        <a:prstGeom prst="rect">
                          <a:avLst/>
                        </a:prstGeom>
                        <a:solidFill>
                          <a:srgbClr val="FFFFFF"/>
                        </a:solidFill>
                        <a:ln>
                          <a:noFill/>
                        </a:ln>
                      </wps:spPr>
                      <wps:txbx>
                        <w:txbxContent>
                          <w:p w14:paraId="48BAA664" w14:textId="77777777" w:rsidR="000A235E" w:rsidRPr="00250B72" w:rsidRDefault="000A235E" w:rsidP="0012757E">
                            <w:pPr>
                              <w:rPr>
                                <w:rFonts w:ascii="標楷體" w:eastAsia="標楷體" w:hAnsi="標楷體"/>
                              </w:rPr>
                            </w:pPr>
                            <w:r w:rsidRPr="00250B72">
                              <w:rPr>
                                <w:rFonts w:ascii="標楷體" w:eastAsia="標楷體" w:hAnsi="標楷體" w:hint="eastAsia"/>
                              </w:rPr>
                              <w:t>不合格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227C0A4" id="Text Box 134" o:spid="_x0000_s1085" type="#_x0000_t202" style="position:absolute;margin-left:95.6pt;margin-top:383.95pt;width:63.05pt;height:31.4pt;z-index:251627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" stroked="f">
                <v:textbox style="mso-fit-shape-to-text:t">
                  <w:txbxContent>
                    <w:p w14:paraId="48BAA664" w14:textId="77777777" w:rsidR="000A235E" w:rsidRPr="00250B72" w:rsidRDefault="000A235E" w:rsidP="0012757E">
                      <w:pPr>
                        <w:rPr>
                          <w:rFonts w:ascii="標楷體" w:eastAsia="標楷體" w:hAnsi="標楷體"/>
                        </w:rPr>
                      </w:pPr>
                      <w:r w:rsidRPr="00250B72">
                        <w:rPr>
                          <w:rFonts w:ascii="標楷體" w:eastAsia="標楷體" w:hAnsi="標楷體" w:hint="eastAsia"/>
                        </w:rPr>
                        <w:t>不合格</w:t>
                      </w:r>
                    </w:p>
                  </w:txbxContent>
                </v:textbox>
              </v:shape>
            </w:pict>
          </mc:Fallback>
        </mc:AlternateContent>
      </w:r>
      <w:r w:rsidRPr="00122E32">
        <w:rPr>
          <w:rFonts w:ascii="Times New Roman" w:eastAsia="BiauKai" w:cs="Times New Roman"/>
          <w:noProof/>
        </w:rPr>
        <mc:AlternateContent>
          <mc:Choice Requires="wps">
            <w:drawing>
              <wp:anchor distT="0" distB="0" distL="114300" distR="114300" simplePos="0" relativeHeight="251641344" behindDoc="0" locked="0" layoutInCell="1" allowOverlap="1" wp14:anchorId="1A161655" wp14:editId="133550CC">
                <wp:simplePos x="0" y="0"/>
                <wp:positionH relativeFrom="column">
                  <wp:posOffset>1229995</wp:posOffset>
                </wp:positionH>
                <wp:positionV relativeFrom="paragraph">
                  <wp:posOffset>1652270</wp:posOffset>
                </wp:positionV>
                <wp:extent cx="419100" cy="398780"/>
                <wp:effectExtent l="0" t="0" r="0" b="1270"/>
                <wp:wrapNone/>
                <wp:docPr id="124"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98780"/>
                        </a:xfrm>
                        <a:prstGeom prst="rect">
                          <a:avLst/>
                        </a:prstGeom>
                        <a:solidFill>
                          <a:srgbClr val="FFFFFF"/>
                        </a:solidFill>
                        <a:ln>
                          <a:noFill/>
                        </a:ln>
                      </wps:spPr>
                      <wps:txbx>
                        <w:txbxContent>
                          <w:p w14:paraId="71930F42" w14:textId="77777777" w:rsidR="000A235E" w:rsidRPr="00250B72" w:rsidRDefault="000A235E" w:rsidP="0012757E">
                            <w:pPr>
                              <w:rPr>
                                <w:rFonts w:ascii="標楷體" w:eastAsia="標楷體" w:hAnsi="標楷體"/>
                              </w:rPr>
                            </w:pPr>
                            <w:r w:rsidRPr="00250B72">
                              <w:rPr>
                                <w:rFonts w:ascii="標楷體" w:eastAsia="標楷體" w:hAnsi="標楷體" w:hint="eastAsia"/>
                              </w:rPr>
                              <w:t>否</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A161655" id="Text Box 136" o:spid="_x0000_s1086" type="#_x0000_t202" style="position:absolute;margin-left:96.85pt;margin-top:130.1pt;width:33pt;height:31.4pt;z-index:2516413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" stroked="f">
                <v:textbox style="mso-fit-shape-to-text:t">
                  <w:txbxContent>
                    <w:p w14:paraId="71930F42" w14:textId="77777777" w:rsidR="000A235E" w:rsidRPr="00250B72" w:rsidRDefault="000A235E" w:rsidP="0012757E">
                      <w:pPr>
                        <w:rPr>
                          <w:rFonts w:ascii="標楷體" w:eastAsia="標楷體" w:hAnsi="標楷體"/>
                        </w:rPr>
                      </w:pPr>
                      <w:r w:rsidRPr="00250B72">
                        <w:rPr>
                          <w:rFonts w:ascii="標楷體" w:eastAsia="標楷體" w:hAnsi="標楷體" w:hint="eastAsia"/>
                        </w:rPr>
                        <w:t>否</w:t>
                      </w:r>
                    </w:p>
                  </w:txbxContent>
                </v:textbox>
              </v:shape>
            </w:pict>
          </mc:Fallback>
        </mc:AlternateContent>
      </w:r>
    </w:p>
    <w:p w14:paraId="767DAA10"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4DF22E9C"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5EF2E7D1"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27B43244"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46F91F6A"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5E36EEA3"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7C6DC7D7"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1A988123"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679EE345"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5581B9D0"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6CC2420B"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736C85E5"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2559A398"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7AE5CC5E"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5CDE1D4B"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5016BCDB"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13580C02"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33D1522A"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0049D9E5"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2C38E85B"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1E36AD73"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32A8D418"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11DD62DB" w14:textId="77777777" w:rsidR="0012757E" w:rsidRPr="00122E32" w:rsidRDefault="0012757E" w:rsidP="00E7195D">
      <w:pPr>
        <w:pStyle w:val="af7"/>
      </w:pPr>
    </w:p>
    <w:p w14:paraId="75261FA1" w14:textId="77777777" w:rsidR="0012757E" w:rsidRPr="00122E32" w:rsidRDefault="0012757E" w:rsidP="00E7195D">
      <w:pPr>
        <w:pStyle w:val="af7"/>
      </w:pPr>
    </w:p>
    <w:p w14:paraId="52986CE8" w14:textId="77777777" w:rsidR="0012757E" w:rsidRPr="00122E32" w:rsidRDefault="0012757E" w:rsidP="00E7195D">
      <w:pPr>
        <w:pStyle w:val="af7"/>
      </w:pPr>
    </w:p>
    <w:p w14:paraId="3C96DF37" w14:textId="77777777" w:rsidR="0012757E" w:rsidRPr="00122E32" w:rsidRDefault="0012757E" w:rsidP="00E7195D">
      <w:pPr>
        <w:pStyle w:val="af7"/>
      </w:pPr>
    </w:p>
    <w:p w14:paraId="02FE2025" w14:textId="77777777" w:rsidR="0012757E" w:rsidRPr="00122E32" w:rsidRDefault="0012757E" w:rsidP="00E7195D">
      <w:pPr>
        <w:pStyle w:val="af7"/>
      </w:pPr>
    </w:p>
    <w:p w14:paraId="6A23D2C7" w14:textId="77777777" w:rsidR="0012757E" w:rsidRPr="00122E32" w:rsidRDefault="0012757E" w:rsidP="00E7195D">
      <w:pPr>
        <w:pStyle w:val="af7"/>
      </w:pPr>
      <w:bookmarkStart w:id="50" w:name="_Toc338060376"/>
      <w:bookmarkStart w:id="51" w:name="_Toc508958111"/>
      <w:r w:rsidRPr="00122E32">
        <w:t>圖</w:t>
      </w:r>
      <w:r w:rsidRPr="00122E32">
        <w:t xml:space="preserve">4-5 </w:t>
      </w:r>
      <w:r w:rsidRPr="00122E32">
        <w:t>材料設備檢驗流程圖</w:t>
      </w:r>
      <w:bookmarkEnd w:id="50"/>
      <w:bookmarkEnd w:id="51"/>
      <w:r w:rsidRPr="00122E32">
        <w:br w:type="page"/>
      </w:r>
    </w:p>
    <w:p w14:paraId="7B5A03FE" w14:textId="77777777" w:rsidR="00905D5B" w:rsidRPr="00122E32" w:rsidRDefault="009C7BCD" w:rsidP="00665C8D">
      <w:pPr>
        <w:pStyle w:val="afa"/>
        <w:rPr>
          <w:rFonts w:eastAsia="BiauKai"/>
        </w:rPr>
      </w:pPr>
      <w:bookmarkStart w:id="52" w:name="_Toc508958497"/>
      <w:r w:rsidRPr="00122E32">
        <w:rPr>
          <w:rFonts w:eastAsia="BiauKai"/>
        </w:rPr>
        <w:lastRenderedPageBreak/>
        <w:t>七</w:t>
      </w:r>
      <w:r w:rsidR="00311C77" w:rsidRPr="00122E32">
        <w:rPr>
          <w:rFonts w:eastAsia="BiauKai"/>
        </w:rPr>
        <w:t>、關鍵課題</w:t>
      </w:r>
      <w:bookmarkEnd w:id="52"/>
    </w:p>
    <w:p w14:paraId="4758271A" w14:textId="77777777" w:rsidR="00E17B32" w:rsidRPr="00122E32" w:rsidRDefault="0012757E" w:rsidP="0012757E">
      <w:pPr>
        <w:pStyle w:val="afe"/>
        <w:rPr>
          <w:rFonts w:eastAsia="BiauKai"/>
        </w:rPr>
      </w:pPr>
      <w:r w:rsidRPr="00122E32">
        <w:rPr>
          <w:rFonts w:eastAsia="BiauKai"/>
        </w:rPr>
        <w:t>施工完成後，需視各系統狀況，安排系統停機或逐台停機，將既設啟動盤與新設變頻器盤連結，並測試各變頻器運轉及旁通（</w:t>
      </w:r>
      <w:r w:rsidRPr="00122E32">
        <w:rPr>
          <w:rFonts w:eastAsia="BiauKai"/>
        </w:rPr>
        <w:t>By Pass</w:t>
      </w:r>
      <w:r w:rsidRPr="00122E32">
        <w:rPr>
          <w:rFonts w:eastAsia="BiauKai"/>
        </w:rPr>
        <w:t>）功能。以因應當變頻器異常時，能切換為既設啟動盤運轉，維持各系統正常運作。</w:t>
      </w:r>
    </w:p>
    <w:p w14:paraId="1BE0E5CB" w14:textId="77777777" w:rsidR="00653FFF" w:rsidRPr="00122E32" w:rsidRDefault="00653FFF">
      <w:pPr>
        <w:widowControl/>
        <w:autoSpaceDE/>
        <w:autoSpaceDN/>
        <w:adjustRightInd/>
        <w:spacing w:before="0" w:line="240" w:lineRule="auto"/>
        <w:rPr>
          <w:rFonts w:ascii="Times New Roman" w:eastAsia="BiauKai" w:cs="Times New Roman"/>
          <w:snapToGrid w:val="0"/>
          <w:sz w:val="32"/>
          <w:szCs w:val="20"/>
        </w:rPr>
      </w:pPr>
      <w:r w:rsidRPr="00122E32">
        <w:rPr>
          <w:rFonts w:ascii="Times New Roman" w:eastAsia="BiauKai" w:cs="Times New Roman"/>
        </w:rPr>
        <w:br w:type="page"/>
      </w:r>
    </w:p>
    <w:p w14:paraId="1DDC4BF4" w14:textId="77777777" w:rsidR="00905D5B" w:rsidRPr="00122E32" w:rsidRDefault="00905D5B" w:rsidP="00905D5B">
      <w:pPr>
        <w:pStyle w:val="af4"/>
        <w:rPr>
          <w:rFonts w:eastAsia="BiauKai"/>
        </w:rPr>
      </w:pPr>
      <w:bookmarkStart w:id="53" w:name="_Toc508958498"/>
      <w:r w:rsidRPr="00122E32">
        <w:rPr>
          <w:rFonts w:eastAsia="BiauKai"/>
        </w:rPr>
        <w:lastRenderedPageBreak/>
        <w:t>伍、</w:t>
      </w:r>
      <w:r w:rsidR="00311C77" w:rsidRPr="00122E32">
        <w:rPr>
          <w:rFonts w:eastAsia="BiauKai"/>
        </w:rPr>
        <w:t>進度管理</w:t>
      </w:r>
      <w:bookmarkEnd w:id="53"/>
    </w:p>
    <w:p w14:paraId="275A93C1" w14:textId="77777777" w:rsidR="00304928" w:rsidRPr="00122E32" w:rsidRDefault="00311C77" w:rsidP="00665C8D">
      <w:pPr>
        <w:pStyle w:val="afa"/>
        <w:rPr>
          <w:rFonts w:eastAsia="BiauKai"/>
        </w:rPr>
      </w:pPr>
      <w:bookmarkStart w:id="54" w:name="_Toc508958499"/>
      <w:r w:rsidRPr="00122E32">
        <w:rPr>
          <w:rFonts w:eastAsia="BiauKai"/>
        </w:rPr>
        <w:t>ㄧ、施工預定進度</w:t>
      </w:r>
      <w:bookmarkEnd w:id="54"/>
    </w:p>
    <w:p w14:paraId="58E30ADC" w14:textId="77777777" w:rsidR="0014305F" w:rsidRPr="00122E32" w:rsidRDefault="00E666DE" w:rsidP="00E666DE">
      <w:pPr>
        <w:pStyle w:val="afe"/>
        <w:rPr>
          <w:rFonts w:eastAsia="BiauKai"/>
        </w:rPr>
      </w:pPr>
      <w:r w:rsidRPr="00122E32">
        <w:rPr>
          <w:rFonts w:eastAsia="BiauKai"/>
        </w:rPr>
        <w:t>為能確實掌控整體工程之施作進度，希冀本工程能於預定之工程期限內如期如質完工，特制訂本工程施工進度表以作為施工進程之依據，主要編列原則係以節能系統工程施工之預定進度表為依循。</w:t>
      </w:r>
    </w:p>
    <w:p w14:paraId="19247929" w14:textId="77777777" w:rsidR="00311C77" w:rsidRPr="00122E32" w:rsidRDefault="00311C77" w:rsidP="00665C8D">
      <w:pPr>
        <w:pStyle w:val="afa"/>
        <w:rPr>
          <w:rFonts w:eastAsia="BiauKai"/>
        </w:rPr>
      </w:pPr>
      <w:bookmarkStart w:id="55" w:name="_Toc508958500"/>
      <w:r w:rsidRPr="00122E32">
        <w:rPr>
          <w:rFonts w:eastAsia="BiauKai"/>
        </w:rPr>
        <w:t>二、進度管控</w:t>
      </w:r>
      <w:bookmarkEnd w:id="55"/>
    </w:p>
    <w:p w14:paraId="2748C834" w14:textId="77777777" w:rsidR="0014305F" w:rsidRPr="00122E32" w:rsidRDefault="00460EC6" w:rsidP="00E666DE">
      <w:pPr>
        <w:pStyle w:val="afe"/>
        <w:rPr>
          <w:rFonts w:eastAsia="BiauKai"/>
        </w:rPr>
      </w:pPr>
      <w:r w:rsidRPr="00122E32">
        <w:rPr>
          <w:rFonts w:eastAsia="BiauKai"/>
        </w:rPr>
        <w:t>本案工程進度管控表，請詳參表</w:t>
      </w:r>
      <w:r w:rsidRPr="00122E32">
        <w:rPr>
          <w:rFonts w:eastAsia="BiauKai"/>
        </w:rPr>
        <w:t>5-1</w:t>
      </w:r>
      <w:r w:rsidRPr="00122E32">
        <w:rPr>
          <w:rFonts w:eastAsia="BiauKai"/>
        </w:rPr>
        <w:t>所示，工程進度依據實際開工日起算。</w:t>
      </w:r>
    </w:p>
    <w:p w14:paraId="2E35301C" w14:textId="77777777" w:rsidR="00E666DE" w:rsidRPr="00122E32" w:rsidRDefault="00E666DE" w:rsidP="00006D6F">
      <w:pPr>
        <w:pStyle w:val="af8"/>
        <w:rPr>
          <w:rFonts w:eastAsia="BiauKai"/>
        </w:rPr>
      </w:pPr>
      <w:bookmarkStart w:id="56" w:name="_Toc508958546"/>
      <w:r w:rsidRPr="00122E32">
        <w:rPr>
          <w:rFonts w:eastAsia="BiauKai"/>
        </w:rPr>
        <w:t>表</w:t>
      </w:r>
      <w:r w:rsidRPr="00122E32">
        <w:rPr>
          <w:rFonts w:eastAsia="BiauKai"/>
        </w:rPr>
        <w:t xml:space="preserve">5-1 </w:t>
      </w:r>
      <w:r w:rsidRPr="00122E32">
        <w:rPr>
          <w:rFonts w:eastAsia="BiauKai"/>
        </w:rPr>
        <w:t>工程進度管控表</w:t>
      </w:r>
      <w:bookmarkEnd w:id="56"/>
    </w:p>
    <w:tbl>
      <w:tblPr>
        <w:tblStyle w:val="aff2"/>
        <w:tblW w:w="0" w:type="auto"/>
        <w:tblBorders>
          <w:insideH w:val="single" w:sz="6" w:space="0" w:color="auto"/>
          <w:insideV w:val="single" w:sz="6" w:space="0" w:color="auto"/>
        </w:tblBorders>
        <w:tblLook w:val="04A0" w:firstRow="1" w:lastRow="0" w:firstColumn="1" w:lastColumn="0" w:noHBand="0" w:noVBand="1"/>
      </w:tblPr>
      <w:tblGrid>
        <w:gridCol w:w="4928"/>
        <w:gridCol w:w="1843"/>
        <w:gridCol w:w="1842"/>
      </w:tblGrid>
      <w:tr w:rsidR="00E666DE" w:rsidRPr="00122E32" w14:paraId="6495D168" w14:textId="77777777" w:rsidTr="00460EC6">
        <w:trPr>
          <w:trHeight w:val="324"/>
        </w:trPr>
        <w:tc>
          <w:tcPr>
            <w:tcW w:w="4928" w:type="dxa"/>
            <w:noWrap/>
            <w:hideMark/>
          </w:tcPr>
          <w:p w14:paraId="49836502" w14:textId="77777777" w:rsidR="00E666DE" w:rsidRPr="00122E32" w:rsidRDefault="00E666DE" w:rsidP="00E666DE">
            <w:pPr>
              <w:widowControl/>
              <w:autoSpaceDE/>
              <w:autoSpaceDN/>
              <w:adjustRightInd/>
              <w:spacing w:before="0" w:line="240" w:lineRule="auto"/>
              <w:rPr>
                <w:rFonts w:ascii="Times New Roman" w:eastAsia="BiauKai" w:cs="Times New Roman"/>
              </w:rPr>
            </w:pPr>
            <w:r w:rsidRPr="00122E32">
              <w:rPr>
                <w:rFonts w:ascii="Times New Roman" w:eastAsia="BiauKai" w:cs="Times New Roman"/>
              </w:rPr>
              <w:br w:type="page"/>
            </w:r>
          </w:p>
        </w:tc>
        <w:tc>
          <w:tcPr>
            <w:tcW w:w="1843" w:type="dxa"/>
            <w:noWrap/>
            <w:hideMark/>
          </w:tcPr>
          <w:p w14:paraId="50C6D877" w14:textId="77777777" w:rsidR="00E666DE" w:rsidRPr="00122E32" w:rsidRDefault="00E666DE" w:rsidP="00E666DE">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開始時間</w:t>
            </w:r>
            <w:r w:rsidRPr="00122E32">
              <w:rPr>
                <w:rFonts w:ascii="Times New Roman" w:eastAsia="BiauKai" w:cs="Times New Roman"/>
                <w:szCs w:val="20"/>
              </w:rPr>
              <w:t>(</w:t>
            </w:r>
            <w:r w:rsidRPr="00122E32">
              <w:rPr>
                <w:rFonts w:ascii="Times New Roman" w:eastAsia="BiauKai" w:cs="Times New Roman"/>
                <w:szCs w:val="20"/>
              </w:rPr>
              <w:t>天</w:t>
            </w:r>
            <w:r w:rsidRPr="00122E32">
              <w:rPr>
                <w:rFonts w:ascii="Times New Roman" w:eastAsia="BiauKai" w:cs="Times New Roman"/>
                <w:szCs w:val="20"/>
              </w:rPr>
              <w:t>)</w:t>
            </w:r>
          </w:p>
        </w:tc>
        <w:tc>
          <w:tcPr>
            <w:tcW w:w="1842" w:type="dxa"/>
            <w:noWrap/>
            <w:hideMark/>
          </w:tcPr>
          <w:p w14:paraId="776B25CB" w14:textId="77777777" w:rsidR="00E666DE" w:rsidRPr="00122E32" w:rsidRDefault="00E666DE" w:rsidP="00E666DE">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結束時間</w:t>
            </w:r>
            <w:r w:rsidRPr="00122E32">
              <w:rPr>
                <w:rFonts w:ascii="Times New Roman" w:eastAsia="BiauKai" w:cs="Times New Roman"/>
                <w:szCs w:val="20"/>
              </w:rPr>
              <w:t>(</w:t>
            </w:r>
            <w:r w:rsidRPr="00122E32">
              <w:rPr>
                <w:rFonts w:ascii="Times New Roman" w:eastAsia="BiauKai" w:cs="Times New Roman"/>
                <w:szCs w:val="20"/>
              </w:rPr>
              <w:t>天</w:t>
            </w:r>
            <w:r w:rsidRPr="00122E32">
              <w:rPr>
                <w:rFonts w:ascii="Times New Roman" w:eastAsia="BiauKai" w:cs="Times New Roman"/>
                <w:szCs w:val="20"/>
              </w:rPr>
              <w:t>)</w:t>
            </w:r>
          </w:p>
        </w:tc>
      </w:tr>
      <w:tr w:rsidR="00E17B32" w:rsidRPr="00122E32" w14:paraId="70FE3776" w14:textId="77777777" w:rsidTr="00460EC6">
        <w:trPr>
          <w:trHeight w:val="324"/>
        </w:trPr>
        <w:tc>
          <w:tcPr>
            <w:tcW w:w="4928" w:type="dxa"/>
            <w:noWrap/>
            <w:hideMark/>
          </w:tcPr>
          <w:p w14:paraId="628F7BF0" w14:textId="77777777" w:rsidR="00E17B32" w:rsidRPr="00122E32" w:rsidRDefault="00E17B32" w:rsidP="00E666DE">
            <w:pPr>
              <w:widowControl/>
              <w:autoSpaceDE/>
              <w:autoSpaceDN/>
              <w:adjustRightInd/>
              <w:spacing w:before="0" w:line="240" w:lineRule="auto"/>
              <w:rPr>
                <w:rFonts w:ascii="Times New Roman" w:eastAsia="BiauKai" w:cs="Times New Roman"/>
                <w:szCs w:val="20"/>
              </w:rPr>
            </w:pPr>
            <w:r w:rsidRPr="00122E32">
              <w:rPr>
                <w:rFonts w:ascii="Times New Roman" w:eastAsia="BiauKai" w:cs="Times New Roman"/>
                <w:szCs w:val="20"/>
              </w:rPr>
              <w:t>變頻器及</w:t>
            </w:r>
            <w:r w:rsidRPr="00122E32">
              <w:rPr>
                <w:rFonts w:ascii="Times New Roman" w:eastAsia="BiauKai" w:cs="Times New Roman"/>
                <w:szCs w:val="20"/>
              </w:rPr>
              <w:t>PLC</w:t>
            </w:r>
            <w:r w:rsidRPr="00122E32">
              <w:rPr>
                <w:rFonts w:ascii="Times New Roman" w:eastAsia="BiauKai" w:cs="Times New Roman"/>
                <w:szCs w:val="20"/>
              </w:rPr>
              <w:t>盤設計及圖面製作送審</w:t>
            </w:r>
          </w:p>
        </w:tc>
        <w:tc>
          <w:tcPr>
            <w:tcW w:w="1843" w:type="dxa"/>
            <w:noWrap/>
            <w:hideMark/>
          </w:tcPr>
          <w:p w14:paraId="35929B60" w14:textId="77777777" w:rsidR="00E17B32" w:rsidRPr="00122E32" w:rsidRDefault="00E17B32" w:rsidP="00042BA3">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0</w:t>
            </w:r>
          </w:p>
        </w:tc>
        <w:tc>
          <w:tcPr>
            <w:tcW w:w="1842" w:type="dxa"/>
            <w:noWrap/>
            <w:hideMark/>
          </w:tcPr>
          <w:p w14:paraId="545F8F03" w14:textId="77777777" w:rsidR="00E17B32" w:rsidRPr="00122E32" w:rsidRDefault="00CF12B5" w:rsidP="00042BA3">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2</w:t>
            </w:r>
            <w:r w:rsidR="00E17B32" w:rsidRPr="00122E32">
              <w:rPr>
                <w:rFonts w:ascii="Times New Roman" w:eastAsia="BiauKai" w:cs="Times New Roman"/>
                <w:szCs w:val="20"/>
              </w:rPr>
              <w:t>0</w:t>
            </w:r>
          </w:p>
        </w:tc>
      </w:tr>
      <w:tr w:rsidR="00E17B32" w:rsidRPr="00122E32" w14:paraId="71A69B32" w14:textId="77777777" w:rsidTr="00460EC6">
        <w:trPr>
          <w:trHeight w:val="324"/>
        </w:trPr>
        <w:tc>
          <w:tcPr>
            <w:tcW w:w="4928" w:type="dxa"/>
            <w:noWrap/>
            <w:hideMark/>
          </w:tcPr>
          <w:p w14:paraId="63A28DBF" w14:textId="77777777" w:rsidR="00E17B32" w:rsidRPr="00122E32" w:rsidRDefault="00E17B32" w:rsidP="00E666DE">
            <w:pPr>
              <w:widowControl/>
              <w:autoSpaceDE/>
              <w:autoSpaceDN/>
              <w:adjustRightInd/>
              <w:spacing w:before="0" w:line="240" w:lineRule="auto"/>
              <w:rPr>
                <w:rFonts w:ascii="Times New Roman" w:eastAsia="BiauKai" w:cs="Times New Roman"/>
                <w:szCs w:val="20"/>
              </w:rPr>
            </w:pPr>
            <w:r w:rsidRPr="00122E32">
              <w:rPr>
                <w:rFonts w:ascii="Times New Roman" w:eastAsia="BiauKai" w:cs="Times New Roman"/>
                <w:szCs w:val="20"/>
              </w:rPr>
              <w:t>箱體製作及材料採購</w:t>
            </w:r>
          </w:p>
        </w:tc>
        <w:tc>
          <w:tcPr>
            <w:tcW w:w="1843" w:type="dxa"/>
            <w:noWrap/>
            <w:hideMark/>
          </w:tcPr>
          <w:p w14:paraId="6E24B72B" w14:textId="77777777" w:rsidR="00E17B32" w:rsidRPr="00122E32" w:rsidRDefault="00CF12B5" w:rsidP="00042BA3">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2</w:t>
            </w:r>
            <w:r w:rsidR="00E17B32" w:rsidRPr="00122E32">
              <w:rPr>
                <w:rFonts w:ascii="Times New Roman" w:eastAsia="BiauKai" w:cs="Times New Roman"/>
                <w:szCs w:val="20"/>
              </w:rPr>
              <w:t>0</w:t>
            </w:r>
          </w:p>
        </w:tc>
        <w:tc>
          <w:tcPr>
            <w:tcW w:w="1842" w:type="dxa"/>
            <w:noWrap/>
            <w:hideMark/>
          </w:tcPr>
          <w:p w14:paraId="1193E436" w14:textId="77777777" w:rsidR="00E17B32" w:rsidRPr="00122E32" w:rsidRDefault="00CF12B5" w:rsidP="00042BA3">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35</w:t>
            </w:r>
          </w:p>
        </w:tc>
      </w:tr>
      <w:tr w:rsidR="00E17B32" w:rsidRPr="00122E32" w14:paraId="263FEDE3" w14:textId="77777777" w:rsidTr="00460EC6">
        <w:trPr>
          <w:trHeight w:val="324"/>
        </w:trPr>
        <w:tc>
          <w:tcPr>
            <w:tcW w:w="4928" w:type="dxa"/>
            <w:noWrap/>
            <w:hideMark/>
          </w:tcPr>
          <w:p w14:paraId="1F9CB41E" w14:textId="77777777" w:rsidR="00E17B32" w:rsidRPr="00122E32" w:rsidRDefault="00E17B32" w:rsidP="00E666DE">
            <w:pPr>
              <w:widowControl/>
              <w:autoSpaceDE/>
              <w:autoSpaceDN/>
              <w:adjustRightInd/>
              <w:spacing w:before="0" w:line="240" w:lineRule="auto"/>
              <w:rPr>
                <w:rFonts w:ascii="Times New Roman" w:eastAsia="BiauKai" w:cs="Times New Roman"/>
                <w:szCs w:val="20"/>
              </w:rPr>
            </w:pPr>
            <w:r w:rsidRPr="00122E32">
              <w:rPr>
                <w:rFonts w:ascii="Times New Roman" w:eastAsia="BiauKai" w:cs="Times New Roman"/>
                <w:szCs w:val="20"/>
              </w:rPr>
              <w:t>變頻器及</w:t>
            </w:r>
            <w:r w:rsidRPr="00122E32">
              <w:rPr>
                <w:rFonts w:ascii="Times New Roman" w:eastAsia="BiauKai" w:cs="Times New Roman"/>
                <w:szCs w:val="20"/>
              </w:rPr>
              <w:t>PLC</w:t>
            </w:r>
            <w:r w:rsidRPr="00122E32">
              <w:rPr>
                <w:rFonts w:ascii="Times New Roman" w:eastAsia="BiauKai" w:cs="Times New Roman"/>
                <w:szCs w:val="20"/>
              </w:rPr>
              <w:t>盤組裝及配線</w:t>
            </w:r>
          </w:p>
        </w:tc>
        <w:tc>
          <w:tcPr>
            <w:tcW w:w="1843" w:type="dxa"/>
            <w:noWrap/>
            <w:hideMark/>
          </w:tcPr>
          <w:p w14:paraId="59B6AC8D" w14:textId="77777777" w:rsidR="00E17B32" w:rsidRPr="00122E32" w:rsidRDefault="00CF12B5" w:rsidP="00042BA3">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35</w:t>
            </w:r>
          </w:p>
        </w:tc>
        <w:tc>
          <w:tcPr>
            <w:tcW w:w="1842" w:type="dxa"/>
            <w:noWrap/>
            <w:hideMark/>
          </w:tcPr>
          <w:p w14:paraId="50068C44" w14:textId="77777777" w:rsidR="00E17B32" w:rsidRPr="00122E32" w:rsidRDefault="00CF12B5" w:rsidP="00042BA3">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50</w:t>
            </w:r>
          </w:p>
        </w:tc>
      </w:tr>
      <w:tr w:rsidR="00E17B32" w:rsidRPr="00122E32" w14:paraId="38B6C549" w14:textId="77777777" w:rsidTr="00460EC6">
        <w:trPr>
          <w:trHeight w:val="324"/>
        </w:trPr>
        <w:tc>
          <w:tcPr>
            <w:tcW w:w="4928" w:type="dxa"/>
            <w:noWrap/>
            <w:hideMark/>
          </w:tcPr>
          <w:p w14:paraId="7D95E77E" w14:textId="77777777" w:rsidR="00E17B32" w:rsidRPr="00122E32" w:rsidRDefault="00E17B32" w:rsidP="00E666DE">
            <w:pPr>
              <w:widowControl/>
              <w:autoSpaceDE/>
              <w:autoSpaceDN/>
              <w:adjustRightInd/>
              <w:spacing w:before="0" w:line="240" w:lineRule="auto"/>
              <w:rPr>
                <w:rFonts w:ascii="Times New Roman" w:eastAsia="BiauKai" w:cs="Times New Roman"/>
                <w:szCs w:val="20"/>
              </w:rPr>
            </w:pPr>
            <w:r w:rsidRPr="00122E32">
              <w:rPr>
                <w:rFonts w:ascii="Times New Roman" w:eastAsia="BiauKai" w:cs="Times New Roman"/>
                <w:szCs w:val="20"/>
              </w:rPr>
              <w:t>現場定位及安裝固定</w:t>
            </w:r>
          </w:p>
        </w:tc>
        <w:tc>
          <w:tcPr>
            <w:tcW w:w="1843" w:type="dxa"/>
            <w:noWrap/>
            <w:hideMark/>
          </w:tcPr>
          <w:p w14:paraId="7ADEB84B" w14:textId="77777777" w:rsidR="00E17B32" w:rsidRPr="00122E32" w:rsidRDefault="00CF12B5" w:rsidP="00042BA3">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50</w:t>
            </w:r>
          </w:p>
        </w:tc>
        <w:tc>
          <w:tcPr>
            <w:tcW w:w="1842" w:type="dxa"/>
            <w:noWrap/>
            <w:hideMark/>
          </w:tcPr>
          <w:p w14:paraId="4D510843" w14:textId="77777777" w:rsidR="00E17B32" w:rsidRPr="00122E32" w:rsidRDefault="00CF12B5" w:rsidP="00042BA3">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6</w:t>
            </w:r>
            <w:r w:rsidR="00E17B32" w:rsidRPr="00122E32">
              <w:rPr>
                <w:rFonts w:ascii="Times New Roman" w:eastAsia="BiauKai" w:cs="Times New Roman"/>
                <w:szCs w:val="20"/>
              </w:rPr>
              <w:t>0</w:t>
            </w:r>
          </w:p>
        </w:tc>
      </w:tr>
      <w:tr w:rsidR="00E17B32" w:rsidRPr="00122E32" w14:paraId="04AA1C4F" w14:textId="77777777" w:rsidTr="00460EC6">
        <w:trPr>
          <w:trHeight w:val="324"/>
        </w:trPr>
        <w:tc>
          <w:tcPr>
            <w:tcW w:w="4928" w:type="dxa"/>
            <w:noWrap/>
            <w:hideMark/>
          </w:tcPr>
          <w:p w14:paraId="56BB5E48" w14:textId="77777777" w:rsidR="00E17B32" w:rsidRPr="00122E32" w:rsidRDefault="00E17B32" w:rsidP="00E666DE">
            <w:pPr>
              <w:widowControl/>
              <w:autoSpaceDE/>
              <w:autoSpaceDN/>
              <w:adjustRightInd/>
              <w:spacing w:before="0" w:line="240" w:lineRule="auto"/>
              <w:rPr>
                <w:rFonts w:ascii="Times New Roman" w:eastAsia="BiauKai" w:cs="Times New Roman"/>
                <w:szCs w:val="20"/>
              </w:rPr>
            </w:pPr>
            <w:r w:rsidRPr="00122E32">
              <w:rPr>
                <w:rFonts w:ascii="Times New Roman" w:eastAsia="BiauKai" w:cs="Times New Roman"/>
                <w:szCs w:val="20"/>
              </w:rPr>
              <w:t>變頻器及</w:t>
            </w:r>
            <w:r w:rsidRPr="00122E32">
              <w:rPr>
                <w:rFonts w:ascii="Times New Roman" w:eastAsia="BiauKai" w:cs="Times New Roman"/>
                <w:szCs w:val="20"/>
              </w:rPr>
              <w:t>PLC</w:t>
            </w:r>
            <w:r w:rsidRPr="00122E32">
              <w:rPr>
                <w:rFonts w:ascii="Times New Roman" w:eastAsia="BiauKai" w:cs="Times New Roman"/>
                <w:szCs w:val="20"/>
              </w:rPr>
              <w:t>盤與既設盤間線路拉設</w:t>
            </w:r>
          </w:p>
        </w:tc>
        <w:tc>
          <w:tcPr>
            <w:tcW w:w="1843" w:type="dxa"/>
            <w:noWrap/>
            <w:hideMark/>
          </w:tcPr>
          <w:p w14:paraId="6D1CC50C" w14:textId="77777777" w:rsidR="00E17B32" w:rsidRPr="00122E32" w:rsidRDefault="00CF12B5" w:rsidP="00042BA3">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6</w:t>
            </w:r>
            <w:r w:rsidR="00E17B32" w:rsidRPr="00122E32">
              <w:rPr>
                <w:rFonts w:ascii="Times New Roman" w:eastAsia="BiauKai" w:cs="Times New Roman"/>
                <w:szCs w:val="20"/>
              </w:rPr>
              <w:t>0</w:t>
            </w:r>
          </w:p>
        </w:tc>
        <w:tc>
          <w:tcPr>
            <w:tcW w:w="1842" w:type="dxa"/>
            <w:noWrap/>
            <w:hideMark/>
          </w:tcPr>
          <w:p w14:paraId="03C055D9" w14:textId="77777777" w:rsidR="00E17B32" w:rsidRPr="00122E32" w:rsidRDefault="00CF12B5" w:rsidP="00042BA3">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7</w:t>
            </w:r>
            <w:r w:rsidR="00E17B32" w:rsidRPr="00122E32">
              <w:rPr>
                <w:rFonts w:ascii="Times New Roman" w:eastAsia="BiauKai" w:cs="Times New Roman"/>
                <w:szCs w:val="20"/>
              </w:rPr>
              <w:t>0</w:t>
            </w:r>
          </w:p>
        </w:tc>
      </w:tr>
      <w:tr w:rsidR="00E17B32" w:rsidRPr="00122E32" w14:paraId="21E367F5" w14:textId="77777777" w:rsidTr="00460EC6">
        <w:trPr>
          <w:trHeight w:val="324"/>
        </w:trPr>
        <w:tc>
          <w:tcPr>
            <w:tcW w:w="4928" w:type="dxa"/>
            <w:noWrap/>
            <w:hideMark/>
          </w:tcPr>
          <w:p w14:paraId="0D0CB834" w14:textId="77777777" w:rsidR="00E17B32" w:rsidRPr="00122E32" w:rsidRDefault="00E17B32" w:rsidP="00E666DE">
            <w:pPr>
              <w:widowControl/>
              <w:autoSpaceDE/>
              <w:autoSpaceDN/>
              <w:adjustRightInd/>
              <w:spacing w:before="0" w:line="240" w:lineRule="auto"/>
              <w:rPr>
                <w:rFonts w:ascii="Times New Roman" w:eastAsia="BiauKai" w:cs="Times New Roman"/>
                <w:szCs w:val="20"/>
              </w:rPr>
            </w:pPr>
            <w:r w:rsidRPr="00122E32">
              <w:rPr>
                <w:rFonts w:ascii="Times New Roman" w:eastAsia="BiauKai" w:cs="Times New Roman"/>
                <w:szCs w:val="20"/>
              </w:rPr>
              <w:t>盤內結線及既設盤修改</w:t>
            </w:r>
          </w:p>
        </w:tc>
        <w:tc>
          <w:tcPr>
            <w:tcW w:w="1843" w:type="dxa"/>
            <w:noWrap/>
            <w:hideMark/>
          </w:tcPr>
          <w:p w14:paraId="3C034A87" w14:textId="77777777" w:rsidR="00E17B32" w:rsidRPr="00122E32" w:rsidRDefault="00CF12B5" w:rsidP="00CF12B5">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70</w:t>
            </w:r>
          </w:p>
        </w:tc>
        <w:tc>
          <w:tcPr>
            <w:tcW w:w="1842" w:type="dxa"/>
            <w:noWrap/>
            <w:hideMark/>
          </w:tcPr>
          <w:p w14:paraId="654EFA40" w14:textId="77777777" w:rsidR="00E17B32" w:rsidRPr="00122E32" w:rsidRDefault="00CF12B5" w:rsidP="00042BA3">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8</w:t>
            </w:r>
            <w:r w:rsidR="00E17B32" w:rsidRPr="00122E32">
              <w:rPr>
                <w:rFonts w:ascii="Times New Roman" w:eastAsia="BiauKai" w:cs="Times New Roman"/>
                <w:szCs w:val="20"/>
              </w:rPr>
              <w:t>5</w:t>
            </w:r>
          </w:p>
        </w:tc>
      </w:tr>
      <w:tr w:rsidR="00E17B32" w:rsidRPr="00122E32" w14:paraId="0E5A3F06" w14:textId="77777777" w:rsidTr="00460EC6">
        <w:trPr>
          <w:trHeight w:val="324"/>
        </w:trPr>
        <w:tc>
          <w:tcPr>
            <w:tcW w:w="4928" w:type="dxa"/>
            <w:noWrap/>
            <w:hideMark/>
          </w:tcPr>
          <w:p w14:paraId="2C17DB67" w14:textId="77777777" w:rsidR="00E17B32" w:rsidRPr="00122E32" w:rsidRDefault="00E17B32" w:rsidP="00E666DE">
            <w:pPr>
              <w:widowControl/>
              <w:autoSpaceDE/>
              <w:autoSpaceDN/>
              <w:adjustRightInd/>
              <w:spacing w:before="0" w:line="240" w:lineRule="auto"/>
              <w:rPr>
                <w:rFonts w:ascii="Times New Roman" w:eastAsia="BiauKai" w:cs="Times New Roman"/>
                <w:szCs w:val="20"/>
              </w:rPr>
            </w:pPr>
            <w:r w:rsidRPr="00122E32">
              <w:rPr>
                <w:rFonts w:ascii="Times New Roman" w:eastAsia="BiauKai" w:cs="Times New Roman"/>
                <w:szCs w:val="20"/>
              </w:rPr>
              <w:t>PLC</w:t>
            </w:r>
            <w:r w:rsidRPr="00122E32">
              <w:rPr>
                <w:rFonts w:ascii="Times New Roman" w:eastAsia="BiauKai" w:cs="Times New Roman"/>
                <w:szCs w:val="20"/>
              </w:rPr>
              <w:t>及圖控軟體撰寫</w:t>
            </w:r>
          </w:p>
        </w:tc>
        <w:tc>
          <w:tcPr>
            <w:tcW w:w="1843" w:type="dxa"/>
            <w:noWrap/>
            <w:hideMark/>
          </w:tcPr>
          <w:p w14:paraId="2A48B724" w14:textId="77777777" w:rsidR="00E17B32" w:rsidRPr="00122E32" w:rsidRDefault="00E17B32" w:rsidP="00042BA3">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15</w:t>
            </w:r>
          </w:p>
        </w:tc>
        <w:tc>
          <w:tcPr>
            <w:tcW w:w="1842" w:type="dxa"/>
            <w:noWrap/>
            <w:hideMark/>
          </w:tcPr>
          <w:p w14:paraId="42A6A6D0" w14:textId="77777777" w:rsidR="00E17B32" w:rsidRPr="00122E32" w:rsidRDefault="00CF12B5" w:rsidP="00042BA3">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80</w:t>
            </w:r>
          </w:p>
        </w:tc>
      </w:tr>
      <w:tr w:rsidR="00E17B32" w:rsidRPr="00122E32" w14:paraId="6D1C026B" w14:textId="77777777" w:rsidTr="00460EC6">
        <w:trPr>
          <w:trHeight w:val="324"/>
        </w:trPr>
        <w:tc>
          <w:tcPr>
            <w:tcW w:w="4928" w:type="dxa"/>
            <w:noWrap/>
            <w:hideMark/>
          </w:tcPr>
          <w:p w14:paraId="37308B44" w14:textId="77777777" w:rsidR="00E17B32" w:rsidRPr="00122E32" w:rsidRDefault="00E17B32" w:rsidP="00E666DE">
            <w:pPr>
              <w:widowControl/>
              <w:autoSpaceDE/>
              <w:autoSpaceDN/>
              <w:adjustRightInd/>
              <w:spacing w:before="0" w:line="240" w:lineRule="auto"/>
              <w:rPr>
                <w:rFonts w:ascii="Times New Roman" w:eastAsia="BiauKai" w:cs="Times New Roman"/>
                <w:szCs w:val="20"/>
              </w:rPr>
            </w:pPr>
            <w:r w:rsidRPr="00122E32">
              <w:rPr>
                <w:rFonts w:ascii="Times New Roman" w:eastAsia="BiauKai" w:cs="Times New Roman"/>
                <w:szCs w:val="20"/>
              </w:rPr>
              <w:t>現場測試</w:t>
            </w:r>
          </w:p>
        </w:tc>
        <w:tc>
          <w:tcPr>
            <w:tcW w:w="1843" w:type="dxa"/>
            <w:noWrap/>
            <w:hideMark/>
          </w:tcPr>
          <w:p w14:paraId="5C5B917C" w14:textId="77777777" w:rsidR="00E17B32" w:rsidRPr="00122E32" w:rsidRDefault="00CF12B5" w:rsidP="00042BA3">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85</w:t>
            </w:r>
          </w:p>
        </w:tc>
        <w:tc>
          <w:tcPr>
            <w:tcW w:w="1842" w:type="dxa"/>
            <w:noWrap/>
            <w:hideMark/>
          </w:tcPr>
          <w:p w14:paraId="3FE91D76" w14:textId="77777777" w:rsidR="00E17B32" w:rsidRPr="00122E32" w:rsidRDefault="00CF12B5" w:rsidP="00042BA3">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90</w:t>
            </w:r>
          </w:p>
        </w:tc>
      </w:tr>
    </w:tbl>
    <w:p w14:paraId="6695B8CE" w14:textId="77777777" w:rsidR="00E666DE" w:rsidRPr="00122E32" w:rsidRDefault="00E666DE" w:rsidP="00E666DE">
      <w:pPr>
        <w:pStyle w:val="afe"/>
        <w:rPr>
          <w:rFonts w:eastAsia="BiauKai"/>
        </w:rPr>
      </w:pPr>
    </w:p>
    <w:p w14:paraId="18DFB372" w14:textId="77777777" w:rsidR="00653FFF" w:rsidRPr="00122E32" w:rsidRDefault="00653FFF">
      <w:pPr>
        <w:widowControl/>
        <w:autoSpaceDE/>
        <w:autoSpaceDN/>
        <w:adjustRightInd/>
        <w:spacing w:before="0" w:line="240" w:lineRule="auto"/>
        <w:rPr>
          <w:rFonts w:ascii="Times New Roman" w:eastAsia="BiauKai" w:cs="Times New Roman"/>
          <w:snapToGrid w:val="0"/>
          <w:sz w:val="32"/>
          <w:szCs w:val="20"/>
        </w:rPr>
      </w:pPr>
      <w:r w:rsidRPr="00122E32">
        <w:rPr>
          <w:rFonts w:ascii="Times New Roman" w:eastAsia="BiauKai" w:cs="Times New Roman"/>
        </w:rPr>
        <w:br w:type="page"/>
      </w:r>
    </w:p>
    <w:p w14:paraId="58F3D283" w14:textId="77777777" w:rsidR="002A51D0" w:rsidRPr="00122E32" w:rsidRDefault="00311C77" w:rsidP="00FE2454">
      <w:pPr>
        <w:pStyle w:val="af4"/>
        <w:rPr>
          <w:rFonts w:eastAsia="BiauKai"/>
        </w:rPr>
      </w:pPr>
      <w:bookmarkStart w:id="57" w:name="_Toc508958501"/>
      <w:r w:rsidRPr="00122E32">
        <w:rPr>
          <w:rFonts w:eastAsia="BiauKai"/>
        </w:rPr>
        <w:lastRenderedPageBreak/>
        <w:t>陸、</w:t>
      </w:r>
      <w:r w:rsidR="00FE2454" w:rsidRPr="00122E32">
        <w:rPr>
          <w:rFonts w:eastAsia="BiauKai"/>
        </w:rPr>
        <w:t>測量計畫</w:t>
      </w:r>
      <w:bookmarkEnd w:id="57"/>
    </w:p>
    <w:p w14:paraId="1CDFCAFA" w14:textId="77777777" w:rsidR="00FE2454" w:rsidRPr="00122E32" w:rsidRDefault="00FE2454" w:rsidP="00665C8D">
      <w:pPr>
        <w:pStyle w:val="afa"/>
        <w:rPr>
          <w:rFonts w:eastAsia="BiauKai"/>
        </w:rPr>
      </w:pPr>
      <w:bookmarkStart w:id="58" w:name="_Toc508958502"/>
      <w:r w:rsidRPr="00122E32">
        <w:rPr>
          <w:rFonts w:eastAsia="BiauKai"/>
        </w:rPr>
        <w:t>ㄧ、測量使用設備</w:t>
      </w:r>
      <w:bookmarkEnd w:id="58"/>
    </w:p>
    <w:p w14:paraId="507A9510" w14:textId="77777777" w:rsidR="00460EC6" w:rsidRPr="00122E32" w:rsidRDefault="00460EC6" w:rsidP="00460EC6">
      <w:pPr>
        <w:pStyle w:val="afe"/>
        <w:rPr>
          <w:rFonts w:eastAsia="BiauKai"/>
        </w:rPr>
      </w:pPr>
      <w:r w:rsidRPr="00122E32">
        <w:rPr>
          <w:rFonts w:eastAsia="BiauKai"/>
        </w:rPr>
        <w:t>1.</w:t>
      </w:r>
      <w:r w:rsidRPr="00122E32">
        <w:rPr>
          <w:rFonts w:eastAsia="BiauKai"/>
        </w:rPr>
        <w:t>電力諧波分析儀：</w:t>
      </w:r>
      <w:r w:rsidRPr="00122E32">
        <w:rPr>
          <w:rFonts w:eastAsia="BiauKai"/>
        </w:rPr>
        <w:t>FLUKE 435-2</w:t>
      </w:r>
    </w:p>
    <w:p w14:paraId="09B56227" w14:textId="77777777" w:rsidR="004C442E" w:rsidRPr="00122E32" w:rsidRDefault="00460EC6" w:rsidP="00460EC6">
      <w:pPr>
        <w:pStyle w:val="afe"/>
        <w:rPr>
          <w:rFonts w:eastAsia="BiauKai"/>
        </w:rPr>
      </w:pPr>
      <w:r w:rsidRPr="00122E32">
        <w:rPr>
          <w:rFonts w:eastAsia="BiauKai"/>
        </w:rPr>
        <w:t>2.</w:t>
      </w:r>
      <w:r w:rsidRPr="00122E32">
        <w:rPr>
          <w:rFonts w:eastAsia="BiauKai"/>
        </w:rPr>
        <w:t>高阻計：</w:t>
      </w:r>
      <w:r w:rsidRPr="00122E32">
        <w:rPr>
          <w:rFonts w:eastAsia="BiauKai"/>
        </w:rPr>
        <w:t>SANWA DM-1528S</w:t>
      </w:r>
    </w:p>
    <w:p w14:paraId="0E8335C2" w14:textId="77777777" w:rsidR="00FE2454" w:rsidRPr="00122E32" w:rsidRDefault="00FE2454" w:rsidP="00665C8D">
      <w:pPr>
        <w:pStyle w:val="afa"/>
        <w:rPr>
          <w:rFonts w:eastAsia="BiauKai"/>
        </w:rPr>
      </w:pPr>
      <w:bookmarkStart w:id="59" w:name="_Toc508958503"/>
      <w:r w:rsidRPr="00122E32">
        <w:rPr>
          <w:rFonts w:eastAsia="BiauKai"/>
        </w:rPr>
        <w:t>二、諧波測量管控</w:t>
      </w:r>
      <w:bookmarkEnd w:id="59"/>
    </w:p>
    <w:p w14:paraId="5AB200CF" w14:textId="77777777" w:rsidR="00BE40B0" w:rsidRPr="00122E32" w:rsidRDefault="00BE40B0" w:rsidP="00BE40B0">
      <w:pPr>
        <w:pStyle w:val="afe"/>
        <w:rPr>
          <w:rFonts w:eastAsia="BiauKai"/>
        </w:rPr>
      </w:pPr>
      <w:r w:rsidRPr="00122E32">
        <w:rPr>
          <w:rFonts w:eastAsia="BiauKai"/>
        </w:rPr>
        <w:t>本案考量未來變頻器調速節能應用之日益普及，隨著變頻器容量不斷擴大，變頻裝置對於電力公網、電機負載、其他用電設備將潛藏衝擊影響且將日益嚴重。因此，基於「節能服務」長期穩定維運需求，本案採行以下諧波管控具體作為：</w:t>
      </w:r>
    </w:p>
    <w:p w14:paraId="79D5DAEA" w14:textId="77777777" w:rsidR="00BE40B0" w:rsidRPr="00122E32" w:rsidRDefault="00460EC6" w:rsidP="00BE40B0">
      <w:pPr>
        <w:pStyle w:val="afe"/>
        <w:rPr>
          <w:rFonts w:eastAsia="BiauKai"/>
        </w:rPr>
      </w:pPr>
      <w:r w:rsidRPr="00122E32">
        <w:rPr>
          <w:rFonts w:eastAsia="BiauKai"/>
        </w:rPr>
        <w:t>1.</w:t>
      </w:r>
      <w:r w:rsidR="00BE40B0" w:rsidRPr="00122E32">
        <w:rPr>
          <w:rFonts w:eastAsia="BiauKai"/>
        </w:rPr>
        <w:t>運用電力諧波分析儀</w:t>
      </w:r>
      <w:r w:rsidR="00BE40B0" w:rsidRPr="00122E32">
        <w:rPr>
          <w:rFonts w:eastAsia="BiauKai"/>
        </w:rPr>
        <w:t>(Power Harmonics Analyzer)</w:t>
      </w:r>
      <w:r w:rsidR="00BE40B0" w:rsidRPr="00122E32">
        <w:rPr>
          <w:rFonts w:eastAsia="BiauKai"/>
        </w:rPr>
        <w:t>，針對變頻器安裝環境進行施工前既有諧波源量測紀錄並追蹤既有諧波來源。</w:t>
      </w:r>
    </w:p>
    <w:p w14:paraId="1C3C3B6C" w14:textId="77777777" w:rsidR="00BE40B0" w:rsidRPr="00122E32" w:rsidRDefault="00460EC6" w:rsidP="00B767D5">
      <w:pPr>
        <w:pStyle w:val="afe"/>
        <w:rPr>
          <w:rFonts w:eastAsia="BiauKai"/>
        </w:rPr>
      </w:pPr>
      <w:r w:rsidRPr="00122E32">
        <w:rPr>
          <w:rFonts w:eastAsia="BiauKai"/>
        </w:rPr>
        <w:t>2.</w:t>
      </w:r>
      <w:r w:rsidR="00BE40B0" w:rsidRPr="00122E32">
        <w:rPr>
          <w:rFonts w:eastAsia="BiauKai"/>
        </w:rPr>
        <w:t>低壓變頻系統，市場上沒有符合</w:t>
      </w:r>
      <w:r w:rsidR="00BE40B0" w:rsidRPr="00122E32">
        <w:rPr>
          <w:rFonts w:eastAsia="BiauKai"/>
        </w:rPr>
        <w:t>IEEE 519</w:t>
      </w:r>
      <w:r w:rsidR="00BE40B0" w:rsidRPr="00122E32">
        <w:rPr>
          <w:rFonts w:eastAsia="BiauKai"/>
        </w:rPr>
        <w:t>規範之產品，須</w:t>
      </w:r>
      <w:r w:rsidR="00A17047" w:rsidRPr="00122E32">
        <w:rPr>
          <w:rFonts w:eastAsia="BiauKai"/>
        </w:rPr>
        <w:t>適時</w:t>
      </w:r>
      <w:r w:rsidR="00BE40B0" w:rsidRPr="00122E32">
        <w:rPr>
          <w:rFonts w:eastAsia="BiauKai"/>
        </w:rPr>
        <w:t>運用額外加裝：電抗器、濾波器、隔離變壓器、適當接地及屏蔽措施以有效抑制諧波干擾。</w:t>
      </w:r>
    </w:p>
    <w:p w14:paraId="4DC04DD0" w14:textId="77777777" w:rsidR="004C442E" w:rsidRPr="00122E32" w:rsidRDefault="00B767D5" w:rsidP="00BE40B0">
      <w:pPr>
        <w:pStyle w:val="afe"/>
        <w:rPr>
          <w:rFonts w:eastAsia="BiauKai"/>
        </w:rPr>
      </w:pPr>
      <w:r w:rsidRPr="00122E32">
        <w:rPr>
          <w:rFonts w:eastAsia="BiauKai"/>
        </w:rPr>
        <w:t>3</w:t>
      </w:r>
      <w:r w:rsidR="00460EC6" w:rsidRPr="00122E32">
        <w:rPr>
          <w:rFonts w:eastAsia="BiauKai"/>
        </w:rPr>
        <w:t>.</w:t>
      </w:r>
      <w:r w:rsidR="00BE40B0" w:rsidRPr="00122E32">
        <w:rPr>
          <w:rFonts w:eastAsia="BiauKai"/>
        </w:rPr>
        <w:t>建立變頻器輸入側與輸出側諧波量定期測量監管機制，以確保節能服務之長期營運品質。</w:t>
      </w:r>
    </w:p>
    <w:p w14:paraId="65760B83" w14:textId="77777777" w:rsidR="00FE2454" w:rsidRPr="00122E32" w:rsidRDefault="00FE2454" w:rsidP="00665C8D">
      <w:pPr>
        <w:pStyle w:val="afa"/>
        <w:rPr>
          <w:rFonts w:eastAsia="BiauKai"/>
        </w:rPr>
      </w:pPr>
      <w:bookmarkStart w:id="60" w:name="_Toc508958504"/>
      <w:r w:rsidRPr="00122E32">
        <w:rPr>
          <w:rFonts w:eastAsia="BiauKai"/>
        </w:rPr>
        <w:t>三、施工測量</w:t>
      </w:r>
      <w:bookmarkEnd w:id="60"/>
    </w:p>
    <w:p w14:paraId="7CA49074" w14:textId="77777777" w:rsidR="00E17B32" w:rsidRPr="00122E32" w:rsidRDefault="00E17B32" w:rsidP="00E17B32">
      <w:pPr>
        <w:pStyle w:val="afe"/>
        <w:rPr>
          <w:rFonts w:eastAsia="BiauKai"/>
        </w:rPr>
      </w:pPr>
      <w:r w:rsidRPr="00122E32">
        <w:rPr>
          <w:rFonts w:eastAsia="BiauKai"/>
        </w:rPr>
        <w:t>1.</w:t>
      </w:r>
      <w:r w:rsidRPr="00122E32">
        <w:rPr>
          <w:rFonts w:eastAsia="BiauKai"/>
        </w:rPr>
        <w:t>變頻器盤安裝及接線完成</w:t>
      </w:r>
      <w:r w:rsidRPr="00122E32">
        <w:rPr>
          <w:rFonts w:eastAsia="BiauKai"/>
        </w:rPr>
        <w:t xml:space="preserve">, </w:t>
      </w:r>
      <w:r w:rsidRPr="00122E32">
        <w:rPr>
          <w:rFonts w:eastAsia="BiauKai"/>
        </w:rPr>
        <w:t>須使用高阻計先完成盤內及電纜絕緣阻抗測試確認沒有異常才能送電測試。</w:t>
      </w:r>
    </w:p>
    <w:p w14:paraId="5046B99C" w14:textId="77777777" w:rsidR="00E17B32" w:rsidRPr="00122E32" w:rsidRDefault="00E17B32" w:rsidP="00E17B32">
      <w:pPr>
        <w:pStyle w:val="afe"/>
        <w:rPr>
          <w:rFonts w:eastAsia="BiauKai"/>
        </w:rPr>
      </w:pPr>
      <w:r w:rsidRPr="00122E32">
        <w:rPr>
          <w:rFonts w:eastAsia="BiauKai"/>
        </w:rPr>
        <w:t>2.</w:t>
      </w:r>
      <w:r w:rsidRPr="00122E32">
        <w:rPr>
          <w:rFonts w:eastAsia="BiauKai"/>
        </w:rPr>
        <w:t>變頻器送電運轉後需以電力諧波分析儀量測各變頻器輸入側與輸出側電壓及電流諧波資料並記錄其結果。</w:t>
      </w:r>
    </w:p>
    <w:p w14:paraId="444B7F19" w14:textId="77777777" w:rsidR="00E17B32" w:rsidRPr="00122E32" w:rsidRDefault="00E17B32" w:rsidP="00665C8D">
      <w:pPr>
        <w:pStyle w:val="afa"/>
        <w:rPr>
          <w:rFonts w:eastAsia="BiauKai"/>
        </w:rPr>
      </w:pPr>
    </w:p>
    <w:p w14:paraId="1F57AB5D" w14:textId="77777777" w:rsidR="00653FFF" w:rsidRPr="00122E32" w:rsidRDefault="00653FFF">
      <w:pPr>
        <w:widowControl/>
        <w:autoSpaceDE/>
        <w:autoSpaceDN/>
        <w:adjustRightInd/>
        <w:spacing w:before="0" w:line="240" w:lineRule="auto"/>
        <w:rPr>
          <w:rFonts w:ascii="Times New Roman" w:eastAsia="BiauKai" w:cs="Times New Roman"/>
          <w:snapToGrid w:val="0"/>
          <w:sz w:val="32"/>
          <w:szCs w:val="20"/>
        </w:rPr>
      </w:pPr>
      <w:r w:rsidRPr="00122E32">
        <w:rPr>
          <w:rFonts w:ascii="Times New Roman" w:eastAsia="BiauKai" w:cs="Times New Roman"/>
        </w:rPr>
        <w:br w:type="page"/>
      </w:r>
    </w:p>
    <w:p w14:paraId="0155DAFE" w14:textId="77777777" w:rsidR="00FE2454" w:rsidRPr="00122E32" w:rsidRDefault="00FE2454" w:rsidP="00FE2454">
      <w:pPr>
        <w:pStyle w:val="af4"/>
        <w:rPr>
          <w:rFonts w:eastAsia="BiauKai"/>
        </w:rPr>
      </w:pPr>
      <w:bookmarkStart w:id="61" w:name="_Toc508958505"/>
      <w:r w:rsidRPr="00122E32">
        <w:rPr>
          <w:rFonts w:eastAsia="BiauKai"/>
        </w:rPr>
        <w:lastRenderedPageBreak/>
        <w:t>柒、施工計畫</w:t>
      </w:r>
      <w:bookmarkEnd w:id="61"/>
    </w:p>
    <w:p w14:paraId="55BEEB55" w14:textId="77777777" w:rsidR="00E47452" w:rsidRPr="00122E32" w:rsidRDefault="00E47452" w:rsidP="00665C8D">
      <w:pPr>
        <w:pStyle w:val="afa"/>
        <w:rPr>
          <w:rFonts w:eastAsia="BiauKai"/>
        </w:rPr>
      </w:pPr>
      <w:bookmarkStart w:id="62" w:name="_Toc508958506"/>
      <w:r w:rsidRPr="00122E32">
        <w:rPr>
          <w:rFonts w:eastAsia="BiauKai"/>
        </w:rPr>
        <w:t>ㄧ、施工計畫提送時程與管制</w:t>
      </w:r>
      <w:bookmarkEnd w:id="62"/>
    </w:p>
    <w:p w14:paraId="18570A67" w14:textId="77777777" w:rsidR="006F7C10" w:rsidRPr="00122E32" w:rsidRDefault="006F7C10" w:rsidP="00A92A60">
      <w:pPr>
        <w:pStyle w:val="afe"/>
        <w:rPr>
          <w:rFonts w:eastAsia="BiauKai"/>
        </w:rPr>
      </w:pPr>
      <w:r w:rsidRPr="00122E32">
        <w:rPr>
          <w:rFonts w:eastAsia="BiauKai"/>
        </w:rPr>
        <w:tab/>
      </w:r>
      <w:r w:rsidRPr="00122E32">
        <w:rPr>
          <w:rFonts w:eastAsia="BiauKai"/>
        </w:rPr>
        <w:t>施工計畫應於開工前提出及審核完畢</w:t>
      </w:r>
      <w:r w:rsidR="00A92A60" w:rsidRPr="00122E32">
        <w:rPr>
          <w:rFonts w:eastAsia="BiauKai"/>
        </w:rPr>
        <w:t>，</w:t>
      </w:r>
      <w:r w:rsidRPr="00122E32">
        <w:rPr>
          <w:rFonts w:eastAsia="BiauKai"/>
        </w:rPr>
        <w:t>各階段施工進度及時程須按照計畫內容所列各階段所需時間並按時完成</w:t>
      </w:r>
      <w:r w:rsidR="00A92A60" w:rsidRPr="00122E32">
        <w:rPr>
          <w:rFonts w:eastAsia="BiauKai"/>
        </w:rPr>
        <w:t>，</w:t>
      </w:r>
      <w:r w:rsidRPr="00122E32">
        <w:rPr>
          <w:rFonts w:eastAsia="BiauKai"/>
        </w:rPr>
        <w:t>以利工程順利於完工期限前完成</w:t>
      </w:r>
      <w:r w:rsidR="00A92A60" w:rsidRPr="00122E32">
        <w:rPr>
          <w:rFonts w:eastAsia="BiauKai"/>
        </w:rPr>
        <w:t>。</w:t>
      </w:r>
    </w:p>
    <w:p w14:paraId="5E36CD49" w14:textId="77777777" w:rsidR="00460EC6" w:rsidRPr="00122E32" w:rsidRDefault="00460EC6" w:rsidP="00460EC6">
      <w:pPr>
        <w:pStyle w:val="afe"/>
        <w:rPr>
          <w:rFonts w:eastAsia="BiauKai"/>
          <w:color w:val="FF0000"/>
        </w:rPr>
      </w:pPr>
    </w:p>
    <w:p w14:paraId="776E4860" w14:textId="77777777" w:rsidR="00E47452" w:rsidRPr="00122E32" w:rsidRDefault="00E47452" w:rsidP="00665C8D">
      <w:pPr>
        <w:pStyle w:val="afa"/>
        <w:rPr>
          <w:rFonts w:eastAsia="BiauKai"/>
        </w:rPr>
      </w:pPr>
      <w:bookmarkStart w:id="63" w:name="_Toc508958507"/>
      <w:r w:rsidRPr="00122E32">
        <w:rPr>
          <w:rFonts w:eastAsia="BiauKai"/>
        </w:rPr>
        <w:t>二、施工計畫綱要</w:t>
      </w:r>
      <w:bookmarkEnd w:id="63"/>
    </w:p>
    <w:p w14:paraId="5CDB896D" w14:textId="77777777" w:rsidR="006F7C10" w:rsidRPr="00122E32" w:rsidRDefault="006F7C10" w:rsidP="00A92A60">
      <w:pPr>
        <w:pStyle w:val="afe"/>
        <w:rPr>
          <w:rFonts w:eastAsia="BiauKai"/>
        </w:rPr>
      </w:pPr>
      <w:r w:rsidRPr="00122E32">
        <w:rPr>
          <w:rFonts w:eastAsia="BiauKai"/>
        </w:rPr>
        <w:tab/>
      </w:r>
      <w:r w:rsidRPr="00122E32">
        <w:rPr>
          <w:rFonts w:eastAsia="BiauKai"/>
        </w:rPr>
        <w:t>施工計畫包含概述</w:t>
      </w:r>
      <w:r w:rsidR="00972C45" w:rsidRPr="00122E32">
        <w:rPr>
          <w:rFonts w:eastAsia="BiauKai"/>
        </w:rPr>
        <w:t>、</w:t>
      </w:r>
      <w:r w:rsidRPr="00122E32">
        <w:rPr>
          <w:rFonts w:eastAsia="BiauKai"/>
        </w:rPr>
        <w:t>開工前置作業</w:t>
      </w:r>
      <w:r w:rsidR="00972C45" w:rsidRPr="00122E32">
        <w:rPr>
          <w:rFonts w:eastAsia="BiauKai"/>
        </w:rPr>
        <w:t>、</w:t>
      </w:r>
      <w:r w:rsidRPr="00122E32">
        <w:rPr>
          <w:rFonts w:eastAsia="BiauKai"/>
        </w:rPr>
        <w:t>施工作業</w:t>
      </w:r>
      <w:r w:rsidR="00972C45" w:rsidRPr="00122E32">
        <w:rPr>
          <w:rFonts w:eastAsia="BiauKai"/>
        </w:rPr>
        <w:t>、</w:t>
      </w:r>
      <w:r w:rsidRPr="00122E32">
        <w:rPr>
          <w:rFonts w:eastAsia="BiauKai"/>
        </w:rPr>
        <w:t>進度管理</w:t>
      </w:r>
      <w:r w:rsidR="00972C45" w:rsidRPr="00122E32">
        <w:rPr>
          <w:rFonts w:eastAsia="BiauKai"/>
        </w:rPr>
        <w:t>、</w:t>
      </w:r>
      <w:r w:rsidRPr="00122E32">
        <w:rPr>
          <w:rFonts w:eastAsia="BiauKai"/>
        </w:rPr>
        <w:t>測量</w:t>
      </w:r>
      <w:r w:rsidR="00972C45" w:rsidRPr="00122E32">
        <w:rPr>
          <w:rFonts w:eastAsia="BiauKai"/>
        </w:rPr>
        <w:t>、</w:t>
      </w:r>
      <w:r w:rsidRPr="00122E32">
        <w:rPr>
          <w:rFonts w:eastAsia="BiauKai"/>
        </w:rPr>
        <w:t>勞工安全衛生</w:t>
      </w:r>
      <w:r w:rsidR="00972C45" w:rsidRPr="00122E32">
        <w:rPr>
          <w:rFonts w:eastAsia="BiauKai"/>
        </w:rPr>
        <w:t>、</w:t>
      </w:r>
      <w:r w:rsidRPr="00122E32">
        <w:rPr>
          <w:rFonts w:eastAsia="BiauKai"/>
        </w:rPr>
        <w:t>環境保護及節能計畫等項目</w:t>
      </w:r>
      <w:r w:rsidR="00972C45" w:rsidRPr="00122E32">
        <w:rPr>
          <w:rFonts w:eastAsia="BiauKai"/>
        </w:rPr>
        <w:t>，</w:t>
      </w:r>
      <w:r w:rsidRPr="00122E32">
        <w:rPr>
          <w:rFonts w:eastAsia="BiauKai"/>
        </w:rPr>
        <w:t>作為本案施工及檢測之基準</w:t>
      </w:r>
      <w:r w:rsidR="00972C45" w:rsidRPr="00122E32">
        <w:rPr>
          <w:rFonts w:eastAsia="BiauKai"/>
        </w:rPr>
        <w:t>。</w:t>
      </w:r>
    </w:p>
    <w:p w14:paraId="6D3412DB" w14:textId="77777777" w:rsidR="00460EC6" w:rsidRPr="00122E32" w:rsidRDefault="00460EC6" w:rsidP="00460EC6">
      <w:pPr>
        <w:pStyle w:val="afe"/>
        <w:rPr>
          <w:rFonts w:eastAsia="BiauKai"/>
          <w:color w:val="FF0000"/>
        </w:rPr>
      </w:pPr>
    </w:p>
    <w:p w14:paraId="01C449DB" w14:textId="77777777" w:rsidR="00E47452" w:rsidRPr="00122E32" w:rsidRDefault="00E47452" w:rsidP="00665C8D">
      <w:pPr>
        <w:pStyle w:val="afa"/>
        <w:rPr>
          <w:rFonts w:eastAsia="BiauKai"/>
        </w:rPr>
      </w:pPr>
      <w:bookmarkStart w:id="64" w:name="_Toc508958508"/>
      <w:r w:rsidRPr="00122E32">
        <w:rPr>
          <w:rFonts w:eastAsia="BiauKai"/>
        </w:rPr>
        <w:t>三、施工介面整合</w:t>
      </w:r>
      <w:bookmarkEnd w:id="64"/>
    </w:p>
    <w:p w14:paraId="6252186B" w14:textId="77777777" w:rsidR="006F7C10" w:rsidRPr="00122E32" w:rsidRDefault="006F7C10" w:rsidP="00A92A60">
      <w:pPr>
        <w:pStyle w:val="afe"/>
        <w:rPr>
          <w:rFonts w:eastAsia="BiauKai"/>
        </w:rPr>
      </w:pPr>
      <w:r w:rsidRPr="00122E32">
        <w:rPr>
          <w:rFonts w:eastAsia="BiauKai"/>
        </w:rPr>
        <w:tab/>
      </w:r>
      <w:r w:rsidRPr="00122E32">
        <w:rPr>
          <w:rFonts w:eastAsia="BiauKai"/>
        </w:rPr>
        <w:t>本案由進金生實業股份有限公司為主承包商</w:t>
      </w:r>
      <w:r w:rsidR="00972C45" w:rsidRPr="00122E32">
        <w:rPr>
          <w:rFonts w:eastAsia="BiauKai"/>
        </w:rPr>
        <w:t>，</w:t>
      </w:r>
      <w:r w:rsidR="00A92A60" w:rsidRPr="00122E32">
        <w:rPr>
          <w:rFonts w:eastAsia="BiauKai"/>
        </w:rPr>
        <w:t>負責統合全案並提供節能系統之規畫與量測</w:t>
      </w:r>
      <w:r w:rsidR="00972C45" w:rsidRPr="00122E32">
        <w:rPr>
          <w:rFonts w:eastAsia="BiauKai"/>
        </w:rPr>
        <w:t>。</w:t>
      </w:r>
      <w:r w:rsidRPr="00122E32">
        <w:rPr>
          <w:rFonts w:eastAsia="BiauKai"/>
        </w:rPr>
        <w:t>機電承包商為帝達股份有限公司</w:t>
      </w:r>
      <w:r w:rsidR="00972C45" w:rsidRPr="00122E32">
        <w:rPr>
          <w:rFonts w:eastAsia="BiauKai"/>
        </w:rPr>
        <w:t>，</w:t>
      </w:r>
      <w:r w:rsidR="00A92A60" w:rsidRPr="00122E32">
        <w:rPr>
          <w:rFonts w:eastAsia="BiauKai"/>
        </w:rPr>
        <w:t>負責提供盤體感測器安裝</w:t>
      </w:r>
      <w:r w:rsidR="00A92A60" w:rsidRPr="00122E32">
        <w:rPr>
          <w:rFonts w:eastAsia="BiauKai"/>
        </w:rPr>
        <w:t>PLC</w:t>
      </w:r>
      <w:r w:rsidR="00A92A60" w:rsidRPr="00122E32">
        <w:rPr>
          <w:rFonts w:eastAsia="BiauKai"/>
        </w:rPr>
        <w:t>軟體及介面整合</w:t>
      </w:r>
      <w:r w:rsidR="00972C45" w:rsidRPr="00122E32">
        <w:rPr>
          <w:rFonts w:eastAsia="BiauKai"/>
        </w:rPr>
        <w:t>。</w:t>
      </w:r>
    </w:p>
    <w:p w14:paraId="027FB41E" w14:textId="77777777" w:rsidR="00653FFF" w:rsidRPr="00122E32" w:rsidRDefault="00653FFF" w:rsidP="00460EC6">
      <w:pPr>
        <w:pStyle w:val="afe"/>
        <w:rPr>
          <w:rFonts w:eastAsia="BiauKai"/>
          <w:snapToGrid w:val="0"/>
          <w:sz w:val="32"/>
        </w:rPr>
      </w:pPr>
      <w:r w:rsidRPr="00122E32">
        <w:rPr>
          <w:rFonts w:eastAsia="BiauKai"/>
        </w:rPr>
        <w:br w:type="page"/>
      </w:r>
    </w:p>
    <w:p w14:paraId="782D94F3" w14:textId="77777777" w:rsidR="00E47452" w:rsidRPr="00122E32" w:rsidRDefault="00E47452" w:rsidP="00E47452">
      <w:pPr>
        <w:pStyle w:val="af4"/>
        <w:rPr>
          <w:rFonts w:eastAsia="BiauKai"/>
        </w:rPr>
      </w:pPr>
      <w:bookmarkStart w:id="65" w:name="_Toc508958509"/>
      <w:r w:rsidRPr="00122E32">
        <w:rPr>
          <w:rFonts w:eastAsia="BiauKai"/>
        </w:rPr>
        <w:lastRenderedPageBreak/>
        <w:t>捌、勞工安全衛生管理計畫</w:t>
      </w:r>
      <w:bookmarkEnd w:id="65"/>
    </w:p>
    <w:p w14:paraId="07B81503" w14:textId="77777777" w:rsidR="00E47452" w:rsidRPr="00122E32" w:rsidRDefault="00E47452" w:rsidP="00665C8D">
      <w:pPr>
        <w:pStyle w:val="afa"/>
        <w:rPr>
          <w:rFonts w:eastAsia="BiauKai"/>
        </w:rPr>
      </w:pPr>
      <w:bookmarkStart w:id="66" w:name="_Toc508958510"/>
      <w:r w:rsidRPr="00122E32">
        <w:rPr>
          <w:rFonts w:eastAsia="BiauKai"/>
        </w:rPr>
        <w:t>ㄧ、</w:t>
      </w:r>
      <w:r w:rsidR="002F7AC9" w:rsidRPr="00122E32">
        <w:rPr>
          <w:rFonts w:eastAsia="BiauKai"/>
        </w:rPr>
        <w:t>勞工安全衛生組織及協議</w:t>
      </w:r>
      <w:bookmarkEnd w:id="66"/>
    </w:p>
    <w:p w14:paraId="3C0AB954" w14:textId="77777777" w:rsidR="00460EC6" w:rsidRPr="00122E32" w:rsidRDefault="00D643CF" w:rsidP="00716C49">
      <w:pPr>
        <w:pStyle w:val="aff"/>
        <w:rPr>
          <w:rFonts w:eastAsia="BiauKai"/>
        </w:rPr>
      </w:pPr>
      <w:bookmarkStart w:id="67" w:name="_Toc508958511"/>
      <w:r w:rsidRPr="00122E32">
        <w:rPr>
          <w:rFonts w:eastAsia="BiauKai"/>
        </w:rPr>
        <w:t>(</w:t>
      </w:r>
      <w:r w:rsidRPr="00122E32">
        <w:rPr>
          <w:rFonts w:eastAsia="BiauKai"/>
        </w:rPr>
        <w:t>ㄧ</w:t>
      </w:r>
      <w:r w:rsidRPr="00122E32">
        <w:rPr>
          <w:rFonts w:eastAsia="BiauKai"/>
        </w:rPr>
        <w:t>)</w:t>
      </w:r>
      <w:r w:rsidRPr="00122E32">
        <w:rPr>
          <w:rFonts w:eastAsia="BiauKai"/>
        </w:rPr>
        <w:t>前言</w:t>
      </w:r>
      <w:bookmarkEnd w:id="67"/>
    </w:p>
    <w:p w14:paraId="0274AFEC" w14:textId="77777777" w:rsidR="00D643CF" w:rsidRPr="00122E32" w:rsidRDefault="00D643CF" w:rsidP="00372904">
      <w:pPr>
        <w:pStyle w:val="aff1"/>
        <w:rPr>
          <w:rFonts w:eastAsia="BiauKai"/>
        </w:rPr>
      </w:pPr>
      <w:r w:rsidRPr="00122E32">
        <w:rPr>
          <w:rFonts w:eastAsia="BiauKai"/>
        </w:rPr>
        <w:t>嚴密周詳之安全措施，乃防止意外事故發生之最有效方法。於工程進行中，除應注意工地設施之維護外，對於人員、機具及施工材料等，亦應予以妥善照顧及防護，避免發生意外事故，甚至造成生命財產之損失。施工安全之有關措施，應依勞工衛生安全法中有關之勞工安全作業規定實施。有關施工中所應具備之安全知識及措施，亦應多加宣導及執行，使任何進入工地之人員，均能有安全第一之觀念，以確保施工安全。本案依照勞工安全衛生組織管理及自動檢查辦法等法令規定擬定自查計畫，確實實施自動檢查，俾以消弭勞工職業災害發生。</w:t>
      </w:r>
    </w:p>
    <w:p w14:paraId="518DB37F" w14:textId="77777777" w:rsidR="00D643CF" w:rsidRPr="00122E32" w:rsidRDefault="00D643CF" w:rsidP="00372904">
      <w:pPr>
        <w:pStyle w:val="aff1"/>
        <w:rPr>
          <w:rFonts w:eastAsia="BiauKai"/>
        </w:rPr>
      </w:pPr>
      <w:r w:rsidRPr="00122E32">
        <w:rPr>
          <w:rFonts w:eastAsia="BiauKai"/>
        </w:rPr>
        <w:t>為有效控制施工安全，避免工地事故及災害發生並確實合乎安全品質達到零災害目標，特依照合約及相關法令規定，編製本計畫以便於工地執行。</w:t>
      </w:r>
    </w:p>
    <w:p w14:paraId="442BE2E9" w14:textId="77777777" w:rsidR="00D643CF" w:rsidRPr="00122E32" w:rsidRDefault="00D643CF" w:rsidP="00716C49">
      <w:pPr>
        <w:pStyle w:val="aff"/>
        <w:rPr>
          <w:rFonts w:eastAsia="BiauKai"/>
        </w:rPr>
      </w:pPr>
      <w:bookmarkStart w:id="68" w:name="_Toc508958512"/>
      <w:r w:rsidRPr="00122E32">
        <w:rPr>
          <w:rFonts w:eastAsia="BiauKai"/>
        </w:rPr>
        <w:t>(</w:t>
      </w:r>
      <w:r w:rsidRPr="00122E32">
        <w:rPr>
          <w:rFonts w:eastAsia="BiauKai"/>
        </w:rPr>
        <w:t>二</w:t>
      </w:r>
      <w:r w:rsidRPr="00122E32">
        <w:rPr>
          <w:rFonts w:eastAsia="BiauKai"/>
        </w:rPr>
        <w:t>)</w:t>
      </w:r>
      <w:r w:rsidRPr="00122E32">
        <w:rPr>
          <w:rFonts w:eastAsia="BiauKai"/>
        </w:rPr>
        <w:t>工地之安全管理</w:t>
      </w:r>
      <w:bookmarkEnd w:id="68"/>
    </w:p>
    <w:p w14:paraId="62ACD1F8" w14:textId="77777777" w:rsidR="00D643CF" w:rsidRPr="00122E32" w:rsidRDefault="00D643CF" w:rsidP="00CB2901">
      <w:pPr>
        <w:pStyle w:val="13"/>
        <w:rPr>
          <w:rFonts w:ascii="Times New Roman"/>
        </w:rPr>
      </w:pPr>
      <w:r w:rsidRPr="00122E32">
        <w:rPr>
          <w:rFonts w:ascii="Times New Roman"/>
        </w:rPr>
        <w:t>1.</w:t>
      </w:r>
      <w:r w:rsidRPr="00122E32">
        <w:rPr>
          <w:rFonts w:ascii="Times New Roman"/>
        </w:rPr>
        <w:t>安全管理之項目</w:t>
      </w:r>
    </w:p>
    <w:p w14:paraId="1B000252" w14:textId="77777777" w:rsidR="00D643CF" w:rsidRPr="00122E32" w:rsidRDefault="00D643CF" w:rsidP="00D643CF">
      <w:pPr>
        <w:pStyle w:val="14"/>
      </w:pPr>
      <w:r w:rsidRPr="00122E32">
        <w:t>安全管理之項目包括：材料進出之管制、車輛進出之管制、人員進出之管制、防火之管制、危險物的管制及施工之管理、機具維護及使用之管理、工人生活之管理。</w:t>
      </w:r>
    </w:p>
    <w:p w14:paraId="6A65B47D" w14:textId="77777777" w:rsidR="00D643CF" w:rsidRPr="00122E32" w:rsidRDefault="00D643CF" w:rsidP="00CB2901">
      <w:pPr>
        <w:pStyle w:val="13"/>
        <w:rPr>
          <w:rFonts w:ascii="Times New Roman"/>
        </w:rPr>
      </w:pPr>
      <w:r w:rsidRPr="00122E32">
        <w:rPr>
          <w:rFonts w:ascii="Times New Roman"/>
        </w:rPr>
        <w:t>2.</w:t>
      </w:r>
      <w:r w:rsidRPr="00122E32">
        <w:rPr>
          <w:rFonts w:ascii="Times New Roman"/>
        </w:rPr>
        <w:t>工地安全標幟之設置</w:t>
      </w:r>
      <w:r w:rsidRPr="00122E32">
        <w:rPr>
          <w:rFonts w:ascii="Times New Roman"/>
        </w:rPr>
        <w:t>(</w:t>
      </w:r>
      <w:r w:rsidRPr="00122E32">
        <w:rPr>
          <w:rFonts w:ascii="Times New Roman"/>
        </w:rPr>
        <w:t>視工區施作性質採用</w:t>
      </w:r>
      <w:r w:rsidRPr="00122E32">
        <w:rPr>
          <w:rFonts w:ascii="Times New Roman"/>
        </w:rPr>
        <w:t>)</w:t>
      </w:r>
    </w:p>
    <w:p w14:paraId="5ACA2229" w14:textId="77777777" w:rsidR="00D643CF" w:rsidRPr="00122E32" w:rsidRDefault="00D643CF" w:rsidP="00D643CF">
      <w:pPr>
        <w:pStyle w:val="14"/>
      </w:pPr>
      <w:r w:rsidRPr="00122E32">
        <w:t>(1)</w:t>
      </w:r>
      <w:r w:rsidRPr="00122E32">
        <w:t>進入工地請佩戴安全帽。</w:t>
      </w:r>
    </w:p>
    <w:p w14:paraId="178D5750" w14:textId="77777777" w:rsidR="00D643CF" w:rsidRPr="00122E32" w:rsidRDefault="00D643CF" w:rsidP="00D643CF">
      <w:pPr>
        <w:pStyle w:val="14"/>
      </w:pPr>
      <w:r w:rsidRPr="00122E32">
        <w:t>(2)</w:t>
      </w:r>
      <w:r w:rsidRPr="00122E32">
        <w:t>非工作人員請勿進入謝謝合作。</w:t>
      </w:r>
    </w:p>
    <w:p w14:paraId="245B586E" w14:textId="77777777" w:rsidR="00D643CF" w:rsidRPr="00122E32" w:rsidRDefault="00D643CF" w:rsidP="00D643CF">
      <w:pPr>
        <w:pStyle w:val="14"/>
      </w:pPr>
      <w:r w:rsidRPr="00122E32">
        <w:lastRenderedPageBreak/>
        <w:t>(3)</w:t>
      </w:r>
      <w:r w:rsidRPr="00122E32">
        <w:t>工地危險，請勿靠近。</w:t>
      </w:r>
    </w:p>
    <w:p w14:paraId="5F5C288F" w14:textId="77777777" w:rsidR="00D643CF" w:rsidRPr="00122E32" w:rsidRDefault="00D643CF" w:rsidP="00D643CF">
      <w:pPr>
        <w:pStyle w:val="14"/>
      </w:pPr>
      <w:r w:rsidRPr="00122E32">
        <w:t>(4)</w:t>
      </w:r>
      <w:r w:rsidRPr="00122E32">
        <w:t>施工期間諸多不便敬請原諒。</w:t>
      </w:r>
    </w:p>
    <w:p w14:paraId="6D8CE36B" w14:textId="77777777" w:rsidR="00D643CF" w:rsidRPr="00122E32" w:rsidRDefault="00D643CF" w:rsidP="00D643CF">
      <w:pPr>
        <w:pStyle w:val="14"/>
      </w:pPr>
      <w:r w:rsidRPr="00122E32">
        <w:t>(5)</w:t>
      </w:r>
      <w:r w:rsidRPr="00122E32">
        <w:t>施工車輛出入口請勿停車，謝謝合作。</w:t>
      </w:r>
    </w:p>
    <w:p w14:paraId="50FD682C" w14:textId="77777777" w:rsidR="00D643CF" w:rsidRPr="00122E32" w:rsidRDefault="00D643CF" w:rsidP="00D643CF">
      <w:pPr>
        <w:pStyle w:val="14"/>
      </w:pPr>
      <w:r w:rsidRPr="00122E32">
        <w:t>(6)</w:t>
      </w:r>
      <w:r w:rsidRPr="00122E32">
        <w:t>夜間警示燈。</w:t>
      </w:r>
    </w:p>
    <w:p w14:paraId="249233D5" w14:textId="77777777" w:rsidR="00D643CF" w:rsidRPr="00122E32" w:rsidRDefault="00D643CF" w:rsidP="00D643CF">
      <w:pPr>
        <w:pStyle w:val="14"/>
      </w:pPr>
      <w:r w:rsidRPr="00122E32">
        <w:t>(7)</w:t>
      </w:r>
      <w:r w:rsidRPr="00122E32">
        <w:t>前有工作開口請注意。</w:t>
      </w:r>
    </w:p>
    <w:p w14:paraId="17DB2FAC" w14:textId="77777777" w:rsidR="00D643CF" w:rsidRPr="00122E32" w:rsidRDefault="00D643CF" w:rsidP="00D643CF">
      <w:pPr>
        <w:pStyle w:val="14"/>
      </w:pPr>
      <w:r w:rsidRPr="00122E32">
        <w:t>(8)</w:t>
      </w:r>
      <w:r w:rsidRPr="00122E32">
        <w:t>危險物品，請謹慎使用。</w:t>
      </w:r>
    </w:p>
    <w:p w14:paraId="4EC0A34A" w14:textId="77777777" w:rsidR="00D643CF" w:rsidRPr="00122E32" w:rsidRDefault="00D643CF" w:rsidP="00D643CF">
      <w:pPr>
        <w:pStyle w:val="14"/>
      </w:pPr>
      <w:r w:rsidRPr="00122E32">
        <w:t>(9)</w:t>
      </w:r>
      <w:r w:rsidRPr="00122E32">
        <w:t>水電不用時，請隨手關掉以防危險。</w:t>
      </w:r>
    </w:p>
    <w:p w14:paraId="4F452480" w14:textId="77777777" w:rsidR="00D643CF" w:rsidRPr="00122E32" w:rsidRDefault="00D643CF" w:rsidP="00716C49">
      <w:pPr>
        <w:pStyle w:val="aff"/>
        <w:rPr>
          <w:rFonts w:eastAsia="BiauKai"/>
        </w:rPr>
      </w:pPr>
      <w:bookmarkStart w:id="69" w:name="_Toc508958513"/>
      <w:r w:rsidRPr="00122E32">
        <w:rPr>
          <w:rFonts w:eastAsia="BiauKai"/>
        </w:rPr>
        <w:t>(</w:t>
      </w:r>
      <w:r w:rsidRPr="00122E32">
        <w:rPr>
          <w:rFonts w:eastAsia="BiauKai"/>
        </w:rPr>
        <w:t>三</w:t>
      </w:r>
      <w:r w:rsidRPr="00122E32">
        <w:rPr>
          <w:rFonts w:eastAsia="BiauKai"/>
        </w:rPr>
        <w:t>)</w:t>
      </w:r>
      <w:r w:rsidR="00CC6851" w:rsidRPr="00122E32">
        <w:rPr>
          <w:rFonts w:eastAsia="BiauKai"/>
        </w:rPr>
        <w:t>工地之衛生管理</w:t>
      </w:r>
      <w:bookmarkEnd w:id="69"/>
    </w:p>
    <w:p w14:paraId="2A961B71" w14:textId="77777777" w:rsidR="00CC6851" w:rsidRPr="00122E32" w:rsidRDefault="00CC6851" w:rsidP="00CB2901">
      <w:pPr>
        <w:pStyle w:val="13"/>
        <w:rPr>
          <w:rFonts w:ascii="Times New Roman"/>
        </w:rPr>
      </w:pPr>
      <w:r w:rsidRPr="00122E32">
        <w:rPr>
          <w:rFonts w:ascii="Times New Roman"/>
        </w:rPr>
        <w:t>1.</w:t>
      </w:r>
      <w:r w:rsidRPr="00122E32">
        <w:rPr>
          <w:rFonts w:ascii="Times New Roman"/>
        </w:rPr>
        <w:t>衛生管理之項目</w:t>
      </w:r>
    </w:p>
    <w:p w14:paraId="5BA788D4" w14:textId="77777777" w:rsidR="00CC6851" w:rsidRPr="00122E32" w:rsidRDefault="00CC6851" w:rsidP="00CC6851">
      <w:pPr>
        <w:pStyle w:val="14"/>
      </w:pPr>
      <w:r w:rsidRPr="00122E32">
        <w:t>(1)</w:t>
      </w:r>
      <w:r w:rsidRPr="00122E32">
        <w:t>每日作業剩餘之物料及垃圾於下班前均需整理或裝置於垃圾袋運至指定地點，並勸導勿亂丟煙頭垃圾。</w:t>
      </w:r>
    </w:p>
    <w:p w14:paraId="4539117F" w14:textId="77777777" w:rsidR="00CC6851" w:rsidRPr="00122E32" w:rsidRDefault="00CC6851" w:rsidP="00CC6851">
      <w:pPr>
        <w:pStyle w:val="14"/>
      </w:pPr>
      <w:r w:rsidRPr="00122E32">
        <w:t>(2)</w:t>
      </w:r>
      <w:r w:rsidRPr="00122E32">
        <w:t>工地事務所應保持乾淨，每日應打掃，並應將辦工用品堆置整齊。</w:t>
      </w:r>
    </w:p>
    <w:p w14:paraId="3960FEDE" w14:textId="77777777" w:rsidR="00CC6851" w:rsidRPr="00122E32" w:rsidRDefault="00CC6851" w:rsidP="00CB2901">
      <w:pPr>
        <w:pStyle w:val="13"/>
        <w:rPr>
          <w:rFonts w:ascii="Times New Roman"/>
        </w:rPr>
      </w:pPr>
      <w:r w:rsidRPr="00122E32">
        <w:rPr>
          <w:rFonts w:ascii="Times New Roman"/>
        </w:rPr>
        <w:t>2.</w:t>
      </w:r>
      <w:r w:rsidRPr="00122E32">
        <w:rPr>
          <w:rFonts w:ascii="Times New Roman"/>
        </w:rPr>
        <w:t>工地工程師對安全及衛生之督導</w:t>
      </w:r>
    </w:p>
    <w:p w14:paraId="591E5A4C" w14:textId="77777777" w:rsidR="00CC6851" w:rsidRPr="00122E32" w:rsidRDefault="00CC6851" w:rsidP="00CC6851">
      <w:pPr>
        <w:pStyle w:val="14"/>
      </w:pPr>
      <w:r w:rsidRPr="00122E32">
        <w:t>工地安衛工程師每天應負起當日安全衛生之防範責任，隨時巡察，其餘人員亦應隨時注意。</w:t>
      </w:r>
    </w:p>
    <w:p w14:paraId="7C7AF2AB" w14:textId="77777777" w:rsidR="00CC6851" w:rsidRPr="00122E32" w:rsidRDefault="00CC6851" w:rsidP="00CB2901">
      <w:pPr>
        <w:pStyle w:val="13"/>
        <w:rPr>
          <w:rFonts w:ascii="Times New Roman"/>
        </w:rPr>
      </w:pPr>
      <w:r w:rsidRPr="00122E32">
        <w:rPr>
          <w:rFonts w:ascii="Times New Roman"/>
        </w:rPr>
        <w:t>3.</w:t>
      </w:r>
      <w:r w:rsidRPr="00122E32">
        <w:rPr>
          <w:rFonts w:ascii="Times New Roman"/>
        </w:rPr>
        <w:t>工地安衛工程師應注意安全衛生防範之項目</w:t>
      </w:r>
    </w:p>
    <w:p w14:paraId="13BC7AE4" w14:textId="77777777" w:rsidR="00CC6851" w:rsidRPr="00122E32" w:rsidRDefault="00CC6851" w:rsidP="00CC6851">
      <w:pPr>
        <w:pStyle w:val="14"/>
      </w:pPr>
      <w:r w:rsidRPr="00122E32">
        <w:t>(1)</w:t>
      </w:r>
      <w:r w:rsidRPr="00122E32">
        <w:t>人員有否佩戴安全帽。</w:t>
      </w:r>
    </w:p>
    <w:p w14:paraId="40C33E8A" w14:textId="77777777" w:rsidR="00CC6851" w:rsidRPr="00122E32" w:rsidRDefault="00CC6851" w:rsidP="00CC6851">
      <w:pPr>
        <w:pStyle w:val="14"/>
      </w:pPr>
      <w:r w:rsidRPr="00122E32">
        <w:t>(2)</w:t>
      </w:r>
      <w:r w:rsidRPr="00122E32">
        <w:t>廁所、辦工室是否清潔。</w:t>
      </w:r>
    </w:p>
    <w:p w14:paraId="1D431970" w14:textId="77777777" w:rsidR="00CC6851" w:rsidRPr="00122E32" w:rsidRDefault="00CC6851" w:rsidP="00CC6851">
      <w:pPr>
        <w:pStyle w:val="14"/>
      </w:pPr>
      <w:r w:rsidRPr="00122E32">
        <w:t>(3)</w:t>
      </w:r>
      <w:r w:rsidRPr="00122E32">
        <w:t>工地有否任意堆置垃圾。</w:t>
      </w:r>
    </w:p>
    <w:p w14:paraId="3233A758" w14:textId="77777777" w:rsidR="00CC6851" w:rsidRPr="00122E32" w:rsidRDefault="00CC6851" w:rsidP="00CC6851">
      <w:pPr>
        <w:pStyle w:val="14"/>
      </w:pPr>
      <w:r w:rsidRPr="00122E32">
        <w:t>(4)</w:t>
      </w:r>
      <w:r w:rsidRPr="00122E32">
        <w:t>工地四周街道是否清潔。</w:t>
      </w:r>
    </w:p>
    <w:p w14:paraId="02A7A3A7" w14:textId="77777777" w:rsidR="00CC6851" w:rsidRPr="00122E32" w:rsidRDefault="00CC6851" w:rsidP="00CC6851">
      <w:pPr>
        <w:pStyle w:val="14"/>
      </w:pPr>
      <w:r w:rsidRPr="00122E32">
        <w:t>(5)</w:t>
      </w:r>
      <w:r w:rsidRPr="00122E32">
        <w:t>材料是否任意堆置。</w:t>
      </w:r>
    </w:p>
    <w:p w14:paraId="743DF87C" w14:textId="77777777" w:rsidR="00CC6851" w:rsidRPr="00122E32" w:rsidRDefault="00CC6851" w:rsidP="00CC6851">
      <w:pPr>
        <w:pStyle w:val="14"/>
      </w:pPr>
      <w:r w:rsidRPr="00122E32">
        <w:t>(6)</w:t>
      </w:r>
      <w:r w:rsidRPr="00122E32">
        <w:t>危險物品及危險工作防範是否適當。</w:t>
      </w:r>
    </w:p>
    <w:p w14:paraId="08729D72" w14:textId="77777777" w:rsidR="00CC6851" w:rsidRPr="00122E32" w:rsidRDefault="00CC6851" w:rsidP="00CC6851">
      <w:pPr>
        <w:pStyle w:val="14"/>
      </w:pPr>
      <w:r w:rsidRPr="00122E32">
        <w:lastRenderedPageBreak/>
        <w:t>(7)</w:t>
      </w:r>
      <w:r w:rsidRPr="00122E32">
        <w:t>標語張貼有否遺漏之處。</w:t>
      </w:r>
    </w:p>
    <w:p w14:paraId="300ED44A" w14:textId="77777777" w:rsidR="00CC6851" w:rsidRPr="00122E32" w:rsidRDefault="00CC6851" w:rsidP="00CC6851">
      <w:pPr>
        <w:pStyle w:val="14"/>
      </w:pPr>
      <w:r w:rsidRPr="00122E32">
        <w:t>(8)</w:t>
      </w:r>
      <w:r w:rsidRPr="00122E32">
        <w:t>是否有童工或女工在危險工作。</w:t>
      </w:r>
    </w:p>
    <w:p w14:paraId="43F2E55D" w14:textId="77777777" w:rsidR="00CC6851" w:rsidRPr="00122E32" w:rsidRDefault="00CC6851" w:rsidP="00CC6851">
      <w:pPr>
        <w:pStyle w:val="14"/>
      </w:pPr>
      <w:r w:rsidRPr="00122E32">
        <w:t>(9)</w:t>
      </w:r>
      <w:r w:rsidRPr="00122E32">
        <w:t>缺口或開孔之防範是否適當。</w:t>
      </w:r>
    </w:p>
    <w:p w14:paraId="5855E964" w14:textId="77777777" w:rsidR="00CC6851" w:rsidRPr="00122E32" w:rsidRDefault="00CC6851" w:rsidP="00CC6851">
      <w:pPr>
        <w:pStyle w:val="14"/>
      </w:pPr>
      <w:r w:rsidRPr="00122E32">
        <w:t>(10)</w:t>
      </w:r>
      <w:r w:rsidRPr="00122E32">
        <w:t>對過路行人之安全維護是否週全。</w:t>
      </w:r>
    </w:p>
    <w:p w14:paraId="72E77B8A" w14:textId="77777777" w:rsidR="00CC6851" w:rsidRPr="00122E32" w:rsidRDefault="00CC6851" w:rsidP="00CC6851">
      <w:pPr>
        <w:pStyle w:val="14"/>
      </w:pPr>
      <w:r w:rsidRPr="00122E32">
        <w:t>(11)</w:t>
      </w:r>
      <w:r w:rsidRPr="00122E32">
        <w:t>工作機械之性能是否良好。</w:t>
      </w:r>
    </w:p>
    <w:p w14:paraId="357B51A6" w14:textId="77777777" w:rsidR="00CC6851" w:rsidRPr="00122E32" w:rsidRDefault="00CC6851" w:rsidP="00CC6851">
      <w:pPr>
        <w:pStyle w:val="14"/>
      </w:pPr>
      <w:r w:rsidRPr="00122E32">
        <w:t>(12)</w:t>
      </w:r>
      <w:r w:rsidRPr="00122E32">
        <w:t>工地嚴禁酗酒賭博。</w:t>
      </w:r>
    </w:p>
    <w:p w14:paraId="56F8122A" w14:textId="77777777" w:rsidR="00CC6851" w:rsidRPr="00122E32" w:rsidRDefault="00CC6851" w:rsidP="00CC6851">
      <w:pPr>
        <w:pStyle w:val="14"/>
      </w:pPr>
      <w:r w:rsidRPr="00122E32">
        <w:t>(13)</w:t>
      </w:r>
      <w:r w:rsidRPr="00122E32">
        <w:t>施工人員之情緒是否正常。</w:t>
      </w:r>
    </w:p>
    <w:p w14:paraId="05DDAC54" w14:textId="77777777" w:rsidR="00CC6851" w:rsidRPr="00122E32" w:rsidRDefault="00CC6851" w:rsidP="00CC6851">
      <w:pPr>
        <w:pStyle w:val="14"/>
      </w:pPr>
      <w:r w:rsidRPr="00122E32">
        <w:t>(14)</w:t>
      </w:r>
      <w:r w:rsidRPr="00122E32">
        <w:t>嚴禁在危險物品旁、缺口，及容易發生危險處追逐嬉戲。</w:t>
      </w:r>
    </w:p>
    <w:p w14:paraId="2428C88A" w14:textId="77777777" w:rsidR="00CC6851" w:rsidRPr="00122E32" w:rsidRDefault="00CC6851" w:rsidP="00CC6851">
      <w:pPr>
        <w:pStyle w:val="14"/>
      </w:pPr>
      <w:r w:rsidRPr="00122E32">
        <w:t>(15)</w:t>
      </w:r>
      <w:r w:rsidRPr="00122E32">
        <w:t>每日應填安全衛生日誌，以檢討當日安全衛生之工作是否週全，並作隔日改進之依據。</w:t>
      </w:r>
    </w:p>
    <w:p w14:paraId="4BA22E8C" w14:textId="77777777" w:rsidR="00CC6851" w:rsidRPr="00122E32" w:rsidRDefault="00CC6851" w:rsidP="00716C49">
      <w:pPr>
        <w:pStyle w:val="aff"/>
        <w:rPr>
          <w:rFonts w:eastAsia="BiauKai"/>
        </w:rPr>
      </w:pPr>
      <w:bookmarkStart w:id="70" w:name="_Toc508958514"/>
      <w:r w:rsidRPr="00122E32">
        <w:rPr>
          <w:rFonts w:eastAsia="BiauKai"/>
        </w:rPr>
        <w:t>(</w:t>
      </w:r>
      <w:r w:rsidRPr="00122E32">
        <w:rPr>
          <w:rFonts w:eastAsia="BiauKai"/>
        </w:rPr>
        <w:t>四</w:t>
      </w:r>
      <w:r w:rsidRPr="00122E32">
        <w:rPr>
          <w:rFonts w:eastAsia="BiauKai"/>
        </w:rPr>
        <w:t>)</w:t>
      </w:r>
      <w:r w:rsidRPr="00122E32">
        <w:rPr>
          <w:rFonts w:eastAsia="BiauKai"/>
        </w:rPr>
        <w:t>自動檢查實施計劃</w:t>
      </w:r>
      <w:bookmarkEnd w:id="70"/>
    </w:p>
    <w:p w14:paraId="27E09796" w14:textId="77777777" w:rsidR="00CC6851" w:rsidRPr="00122E32" w:rsidRDefault="00CC6851" w:rsidP="00CB2901">
      <w:pPr>
        <w:pStyle w:val="13"/>
        <w:rPr>
          <w:rFonts w:ascii="Times New Roman"/>
        </w:rPr>
      </w:pPr>
      <w:r w:rsidRPr="00122E32">
        <w:rPr>
          <w:rFonts w:ascii="Times New Roman"/>
        </w:rPr>
        <w:t>1.</w:t>
      </w:r>
      <w:r w:rsidRPr="00122E32">
        <w:rPr>
          <w:rFonts w:ascii="Times New Roman"/>
        </w:rPr>
        <w:t>目的</w:t>
      </w:r>
    </w:p>
    <w:p w14:paraId="6E243074" w14:textId="77777777" w:rsidR="00E15348" w:rsidRPr="00122E32" w:rsidRDefault="00E15348" w:rsidP="00E15348">
      <w:pPr>
        <w:pStyle w:val="14"/>
      </w:pPr>
      <w:r w:rsidRPr="00122E32">
        <w:t>為有效地推動安全衛生自動檢查工作，特訂表格對本工程進行中之各項施工、機械、車輛等，依檢查時間作自動檢查查核，以保持各項作業及設備之可使用性及安全性，並要求操作人員於每日施工前後做作業檢點，遇有損壞情況立刻修復或採取必要之措施，以保障操作人員及其他人員之安全，並避免意外事故之發生，俾使工程順利進行。</w:t>
      </w:r>
    </w:p>
    <w:p w14:paraId="7D63BF9C" w14:textId="77777777" w:rsidR="00CC6851" w:rsidRPr="00122E32" w:rsidRDefault="00CC6851" w:rsidP="00CB2901">
      <w:pPr>
        <w:pStyle w:val="13"/>
        <w:rPr>
          <w:rFonts w:ascii="Times New Roman"/>
        </w:rPr>
      </w:pPr>
      <w:r w:rsidRPr="00122E32">
        <w:rPr>
          <w:rFonts w:ascii="Times New Roman"/>
        </w:rPr>
        <w:t>2.</w:t>
      </w:r>
      <w:r w:rsidRPr="00122E32">
        <w:rPr>
          <w:rFonts w:ascii="Times New Roman"/>
        </w:rPr>
        <w:t>自動檢查對象</w:t>
      </w:r>
    </w:p>
    <w:p w14:paraId="76BAAC0B" w14:textId="77777777" w:rsidR="00E15348" w:rsidRPr="00122E32" w:rsidRDefault="00E15348" w:rsidP="00E15348">
      <w:pPr>
        <w:pStyle w:val="14"/>
      </w:pPr>
      <w:r w:rsidRPr="00122E32">
        <w:t>(1)</w:t>
      </w:r>
      <w:r w:rsidRPr="00122E32">
        <w:t>參加工程之勞工與進入工地之事務人員。</w:t>
      </w:r>
    </w:p>
    <w:p w14:paraId="7267233F" w14:textId="77777777" w:rsidR="00E15348" w:rsidRPr="00122E32" w:rsidRDefault="00E15348" w:rsidP="00E15348">
      <w:pPr>
        <w:pStyle w:val="14"/>
      </w:pPr>
      <w:r w:rsidRPr="00122E32">
        <w:t>(2)</w:t>
      </w:r>
      <w:r w:rsidRPr="00122E32">
        <w:t>施工用各式機械設備。</w:t>
      </w:r>
    </w:p>
    <w:p w14:paraId="79C00E76" w14:textId="77777777" w:rsidR="00E15348" w:rsidRPr="00122E32" w:rsidRDefault="00E15348" w:rsidP="00E15348">
      <w:pPr>
        <w:pStyle w:val="14"/>
      </w:pPr>
      <w:r w:rsidRPr="00122E32">
        <w:t>(3)</w:t>
      </w:r>
      <w:r w:rsidRPr="00122E32">
        <w:t>工地通道與車輛出入口。</w:t>
      </w:r>
    </w:p>
    <w:p w14:paraId="57F7B855" w14:textId="77777777" w:rsidR="00E15348" w:rsidRPr="00122E32" w:rsidRDefault="00E15348" w:rsidP="00E15348">
      <w:pPr>
        <w:pStyle w:val="14"/>
      </w:pPr>
      <w:r w:rsidRPr="00122E32">
        <w:lastRenderedPageBreak/>
        <w:t>(4)</w:t>
      </w:r>
      <w:r w:rsidRPr="00122E32">
        <w:t>工地臨時照明與工業用電。</w:t>
      </w:r>
    </w:p>
    <w:p w14:paraId="55676B45" w14:textId="77777777" w:rsidR="00E15348" w:rsidRPr="00122E32" w:rsidRDefault="00E15348" w:rsidP="00E15348">
      <w:pPr>
        <w:pStyle w:val="14"/>
      </w:pPr>
      <w:r w:rsidRPr="00122E32">
        <w:t>(5)</w:t>
      </w:r>
      <w:r w:rsidRPr="00122E32">
        <w:t>物料儲存。</w:t>
      </w:r>
    </w:p>
    <w:p w14:paraId="7B8B2076" w14:textId="77777777" w:rsidR="00CC6851" w:rsidRPr="00122E32" w:rsidRDefault="00CC6851" w:rsidP="00CB2901">
      <w:pPr>
        <w:pStyle w:val="13"/>
        <w:rPr>
          <w:rFonts w:ascii="Times New Roman"/>
        </w:rPr>
      </w:pPr>
      <w:r w:rsidRPr="00122E32">
        <w:rPr>
          <w:rFonts w:ascii="Times New Roman"/>
        </w:rPr>
        <w:t>3.</w:t>
      </w:r>
      <w:r w:rsidRPr="00122E32">
        <w:rPr>
          <w:rFonts w:ascii="Times New Roman"/>
        </w:rPr>
        <w:t>檢查項目與作業規定</w:t>
      </w:r>
    </w:p>
    <w:p w14:paraId="23694C60" w14:textId="77777777" w:rsidR="00E15348" w:rsidRPr="00122E32" w:rsidRDefault="00E15348" w:rsidP="00E15348">
      <w:pPr>
        <w:pStyle w:val="14"/>
      </w:pPr>
      <w:r w:rsidRPr="00122E32">
        <w:t>(1)</w:t>
      </w:r>
      <w:r w:rsidRPr="00122E32">
        <w:t>非工作人員任何時刻不得無故進入工作地區，並應設置禁止標示。</w:t>
      </w:r>
    </w:p>
    <w:p w14:paraId="19A3BBF2" w14:textId="77777777" w:rsidR="00E15348" w:rsidRPr="00122E32" w:rsidRDefault="00E15348" w:rsidP="00E15348">
      <w:pPr>
        <w:pStyle w:val="14"/>
      </w:pPr>
      <w:r w:rsidRPr="00122E32">
        <w:t>(2)</w:t>
      </w:r>
      <w:r w:rsidRPr="00122E32">
        <w:t>凡進入工地直接或間接參加工作人員，必須佩戴合格標準之安全帽，並繫緊牢固。</w:t>
      </w:r>
    </w:p>
    <w:p w14:paraId="396DE7D0" w14:textId="77777777" w:rsidR="00E15348" w:rsidRPr="00122E32" w:rsidRDefault="00E15348" w:rsidP="00E15348">
      <w:pPr>
        <w:pStyle w:val="14"/>
      </w:pPr>
      <w:r w:rsidRPr="00122E32">
        <w:t>(3)</w:t>
      </w:r>
      <w:r w:rsidRPr="00122E32">
        <w:t>隨身攜帶之工具應事先注意安全。</w:t>
      </w:r>
    </w:p>
    <w:p w14:paraId="4862F98B" w14:textId="77777777" w:rsidR="00E15348" w:rsidRPr="00122E32" w:rsidRDefault="00E15348" w:rsidP="00E15348">
      <w:pPr>
        <w:pStyle w:val="14"/>
      </w:pPr>
      <w:r w:rsidRPr="00122E32">
        <w:t>(4)</w:t>
      </w:r>
      <w:r w:rsidRPr="00122E32">
        <w:t>特殊工作地區之工作人員應按規定使用各式安全設備。</w:t>
      </w:r>
    </w:p>
    <w:p w14:paraId="180C2151" w14:textId="77777777" w:rsidR="00E15348" w:rsidRPr="00122E32" w:rsidRDefault="00E15348" w:rsidP="00E15348">
      <w:pPr>
        <w:pStyle w:val="14"/>
      </w:pPr>
      <w:r w:rsidRPr="00122E32">
        <w:t>(5)</w:t>
      </w:r>
      <w:r w:rsidRPr="00122E32">
        <w:t>工地臨時用電源一切設備與線路除依照電力公司規定安裝外，其變壓器與電源開關附近四週應設有明顯之危險警告標示牌，並不得堆儲材料與雜物。</w:t>
      </w:r>
    </w:p>
    <w:p w14:paraId="2466CF68" w14:textId="77777777" w:rsidR="00E15348" w:rsidRPr="00122E32" w:rsidRDefault="00E15348" w:rsidP="00E15348">
      <w:pPr>
        <w:pStyle w:val="14"/>
      </w:pPr>
      <w:r w:rsidRPr="00122E32">
        <w:t>(6)</w:t>
      </w:r>
      <w:r w:rsidRPr="00122E32">
        <w:t>鋼架施工架與支撐不得有變形彎曲與腐蝕等影響強度之材料，並按規定施工。</w:t>
      </w:r>
    </w:p>
    <w:p w14:paraId="172F9E5A" w14:textId="77777777" w:rsidR="00E15348" w:rsidRPr="00122E32" w:rsidRDefault="00E15348" w:rsidP="00E15348">
      <w:pPr>
        <w:pStyle w:val="14"/>
      </w:pPr>
      <w:r w:rsidRPr="00122E32">
        <w:t>(7)</w:t>
      </w:r>
      <w:r w:rsidRPr="00122E32">
        <w:t>施工用各式機械設備之定期檢查與檢查項目按各種檢查方法實施。</w:t>
      </w:r>
    </w:p>
    <w:p w14:paraId="18DAA6CF" w14:textId="77777777" w:rsidR="00E15348" w:rsidRPr="00122E32" w:rsidRDefault="00E15348" w:rsidP="00E15348">
      <w:pPr>
        <w:pStyle w:val="14"/>
      </w:pPr>
      <w:r w:rsidRPr="00122E32">
        <w:t>(8)</w:t>
      </w:r>
      <w:r w:rsidRPr="00122E32">
        <w:t>工地通道與出入口應保持通暢，各開口及深坑應設置固定柵欄檔板，並設有危險警告標示。</w:t>
      </w:r>
    </w:p>
    <w:p w14:paraId="173E0AF3" w14:textId="77777777" w:rsidR="00E15348" w:rsidRPr="00122E32" w:rsidRDefault="00E15348" w:rsidP="00E15348">
      <w:pPr>
        <w:pStyle w:val="14"/>
      </w:pPr>
      <w:r w:rsidRPr="00122E32">
        <w:t>(9)</w:t>
      </w:r>
      <w:r w:rsidRPr="00122E32">
        <w:t>注意施工架與支撐基腳之下沉與滑動狀況及接觸與安裝部份之鬆弛狀況。</w:t>
      </w:r>
    </w:p>
    <w:p w14:paraId="4236C526" w14:textId="77777777" w:rsidR="00E15348" w:rsidRPr="00122E32" w:rsidRDefault="00E15348" w:rsidP="00E15348">
      <w:pPr>
        <w:pStyle w:val="14"/>
      </w:pPr>
      <w:r w:rsidRPr="00122E32">
        <w:t>(10)</w:t>
      </w:r>
      <w:r w:rsidRPr="00122E32">
        <w:t>物料儲存應堆放整齊，不得超過堆放地最大安全負荷，高度不得影響照明光度。</w:t>
      </w:r>
    </w:p>
    <w:p w14:paraId="4A361779" w14:textId="77777777" w:rsidR="00E15348" w:rsidRPr="00122E32" w:rsidRDefault="00E15348" w:rsidP="00E15348">
      <w:pPr>
        <w:pStyle w:val="14"/>
      </w:pPr>
      <w:r w:rsidRPr="00122E32">
        <w:lastRenderedPageBreak/>
        <w:t>(11)</w:t>
      </w:r>
      <w:r w:rsidRPr="00122E32">
        <w:t>鋼材之儲存應防止傾斜滾落，必要時應用繩索等加以束縛，置放地點應避免在電線上下方與電器設備附近。</w:t>
      </w:r>
    </w:p>
    <w:p w14:paraId="182F608A" w14:textId="77777777" w:rsidR="00E15348" w:rsidRPr="00122E32" w:rsidRDefault="00E15348" w:rsidP="00E15348">
      <w:pPr>
        <w:pStyle w:val="14"/>
      </w:pPr>
      <w:r w:rsidRPr="00122E32">
        <w:t>(12)</w:t>
      </w:r>
      <w:r w:rsidRPr="00122E32">
        <w:t>工地臨時房舍與木材儲存處，應設有滅火器材。</w:t>
      </w:r>
    </w:p>
    <w:p w14:paraId="6C9750F7" w14:textId="77777777" w:rsidR="00CC6851" w:rsidRPr="00122E32" w:rsidRDefault="00E15348" w:rsidP="00E15348">
      <w:pPr>
        <w:pStyle w:val="14"/>
      </w:pPr>
      <w:r w:rsidRPr="00122E32">
        <w:t>(13)</w:t>
      </w:r>
      <w:r w:rsidRPr="00122E32">
        <w:t>注意員工飲水之清潔，非經過濾不得生飲，臨時工寮應注意通風與排水良好。廚房、廁所等地區應經常保持清潔。</w:t>
      </w:r>
    </w:p>
    <w:p w14:paraId="040A14D6" w14:textId="77777777" w:rsidR="00E47452" w:rsidRPr="00122E32" w:rsidRDefault="00E47452" w:rsidP="00665C8D">
      <w:pPr>
        <w:pStyle w:val="afa"/>
        <w:rPr>
          <w:rFonts w:eastAsia="BiauKai"/>
        </w:rPr>
      </w:pPr>
      <w:bookmarkStart w:id="71" w:name="_Toc508958515"/>
      <w:r w:rsidRPr="00122E32">
        <w:rPr>
          <w:rFonts w:eastAsia="BiauKai"/>
        </w:rPr>
        <w:t>二、</w:t>
      </w:r>
      <w:r w:rsidR="00074485" w:rsidRPr="00122E32">
        <w:rPr>
          <w:rFonts w:eastAsia="BiauKai"/>
        </w:rPr>
        <w:t>教育訓練</w:t>
      </w:r>
      <w:bookmarkEnd w:id="71"/>
    </w:p>
    <w:p w14:paraId="11CE0806" w14:textId="77777777" w:rsidR="00460EC6" w:rsidRPr="00122E32" w:rsidRDefault="002041F6" w:rsidP="00EA2BE9">
      <w:pPr>
        <w:pStyle w:val="afe"/>
        <w:rPr>
          <w:rFonts w:eastAsia="BiauKai"/>
        </w:rPr>
      </w:pPr>
      <w:r w:rsidRPr="00122E32">
        <w:rPr>
          <w:rFonts w:eastAsia="BiauKai"/>
        </w:rPr>
        <w:t>(</w:t>
      </w:r>
      <w:r w:rsidRPr="00122E32">
        <w:rPr>
          <w:rFonts w:eastAsia="BiauKai"/>
        </w:rPr>
        <w:t>ㄧ</w:t>
      </w:r>
      <w:r w:rsidRPr="00122E32">
        <w:rPr>
          <w:rFonts w:eastAsia="BiauKai"/>
        </w:rPr>
        <w:t>)</w:t>
      </w:r>
      <w:r w:rsidRPr="00122E32">
        <w:rPr>
          <w:rFonts w:eastAsia="BiauKai"/>
        </w:rPr>
        <w:t>施工前勞工安全衛生教育訓練</w:t>
      </w:r>
    </w:p>
    <w:p w14:paraId="28167D16" w14:textId="77777777" w:rsidR="002041F6" w:rsidRPr="00122E32" w:rsidRDefault="002041F6" w:rsidP="00372904">
      <w:pPr>
        <w:pStyle w:val="aff1"/>
        <w:rPr>
          <w:rFonts w:eastAsia="BiauKai"/>
        </w:rPr>
      </w:pPr>
      <w:r w:rsidRPr="00122E32">
        <w:rPr>
          <w:rFonts w:eastAsia="BiauKai"/>
        </w:rPr>
        <w:t>將依本工程性質及業主告知之危險內容，對本公司所僱用勞工實施工作安全教導，並由勞工於工作安全教導紀錄上簽章，並作成記錄及拍照存證，裝訂成冊，於現場施工前報業主監造單位審核備查。</w:t>
      </w:r>
    </w:p>
    <w:p w14:paraId="01C98399" w14:textId="77777777" w:rsidR="002041F6" w:rsidRPr="00122E32" w:rsidRDefault="002041F6" w:rsidP="00EA2BE9">
      <w:pPr>
        <w:pStyle w:val="afe"/>
        <w:rPr>
          <w:rFonts w:eastAsia="BiauKai"/>
        </w:rPr>
      </w:pPr>
      <w:r w:rsidRPr="00122E32">
        <w:rPr>
          <w:rFonts w:eastAsia="BiauKai"/>
        </w:rPr>
        <w:t>(</w:t>
      </w:r>
      <w:r w:rsidRPr="00122E32">
        <w:rPr>
          <w:rFonts w:eastAsia="BiauKai"/>
        </w:rPr>
        <w:t>二</w:t>
      </w:r>
      <w:r w:rsidRPr="00122E32">
        <w:rPr>
          <w:rFonts w:eastAsia="BiauKai"/>
        </w:rPr>
        <w:t>)</w:t>
      </w:r>
      <w:r w:rsidR="00EA2BE9" w:rsidRPr="00122E32">
        <w:rPr>
          <w:rFonts w:eastAsia="BiauKai"/>
        </w:rPr>
        <w:t>新進及調換作業勞工之一般安全衛生訓練</w:t>
      </w:r>
      <w:r w:rsidR="00EA2BE9" w:rsidRPr="00122E32">
        <w:rPr>
          <w:rFonts w:eastAsia="BiauKai"/>
        </w:rPr>
        <w:t>(</w:t>
      </w:r>
      <w:r w:rsidR="00EA2BE9" w:rsidRPr="00122E32">
        <w:rPr>
          <w:rFonts w:eastAsia="BiauKai"/>
        </w:rPr>
        <w:t>包括工作安全教導</w:t>
      </w:r>
      <w:r w:rsidR="00EA2BE9" w:rsidRPr="00122E32">
        <w:rPr>
          <w:rFonts w:eastAsia="BiauKai"/>
        </w:rPr>
        <w:t>)</w:t>
      </w:r>
      <w:r w:rsidR="00EA2BE9" w:rsidRPr="00122E32">
        <w:rPr>
          <w:rFonts w:eastAsia="BiauKai"/>
        </w:rPr>
        <w:t>，使其有熟練之技能，並熟悉工作環境。</w:t>
      </w:r>
    </w:p>
    <w:p w14:paraId="2ACA2674" w14:textId="77777777" w:rsidR="00EA2BE9" w:rsidRPr="00122E32" w:rsidRDefault="00EA2BE9" w:rsidP="00EA2BE9">
      <w:pPr>
        <w:pStyle w:val="afe"/>
        <w:rPr>
          <w:rFonts w:eastAsia="BiauKai"/>
        </w:rPr>
      </w:pPr>
      <w:r w:rsidRPr="00122E32">
        <w:rPr>
          <w:rFonts w:eastAsia="BiauKai"/>
        </w:rPr>
        <w:t>(</w:t>
      </w:r>
      <w:r w:rsidRPr="00122E32">
        <w:rPr>
          <w:rFonts w:eastAsia="BiauKai"/>
        </w:rPr>
        <w:t>三</w:t>
      </w:r>
      <w:r w:rsidRPr="00122E32">
        <w:rPr>
          <w:rFonts w:eastAsia="BiauKai"/>
        </w:rPr>
        <w:t>)</w:t>
      </w:r>
      <w:r w:rsidRPr="00122E32">
        <w:rPr>
          <w:rFonts w:eastAsia="BiauKai"/>
        </w:rPr>
        <w:t>危險機械操作人員之訓練。</w:t>
      </w:r>
    </w:p>
    <w:p w14:paraId="2831E784" w14:textId="77777777" w:rsidR="002041F6" w:rsidRPr="00122E32" w:rsidRDefault="00EA2BE9" w:rsidP="00EA2BE9">
      <w:pPr>
        <w:pStyle w:val="afe"/>
        <w:rPr>
          <w:rFonts w:eastAsia="BiauKai"/>
        </w:rPr>
      </w:pPr>
      <w:r w:rsidRPr="00122E32">
        <w:rPr>
          <w:rFonts w:eastAsia="BiauKai"/>
        </w:rPr>
        <w:t>(</w:t>
      </w:r>
      <w:r w:rsidRPr="00122E32">
        <w:rPr>
          <w:rFonts w:eastAsia="BiauKai"/>
        </w:rPr>
        <w:t>四</w:t>
      </w:r>
      <w:r w:rsidRPr="00122E32">
        <w:rPr>
          <w:rFonts w:eastAsia="BiauKai"/>
        </w:rPr>
        <w:t>)</w:t>
      </w:r>
      <w:r w:rsidRPr="00122E32">
        <w:rPr>
          <w:rFonts w:eastAsia="BiauKai"/>
        </w:rPr>
        <w:t>特殊安全衛生作業人員或管理人員之訓練。</w:t>
      </w:r>
    </w:p>
    <w:p w14:paraId="1D8B865A" w14:textId="77777777" w:rsidR="00EA2BE9" w:rsidRPr="00122E32" w:rsidRDefault="00EA2BE9" w:rsidP="00EA2BE9">
      <w:pPr>
        <w:pStyle w:val="afe"/>
        <w:rPr>
          <w:rFonts w:eastAsia="BiauKai"/>
        </w:rPr>
      </w:pPr>
      <w:r w:rsidRPr="00122E32">
        <w:rPr>
          <w:rFonts w:eastAsia="BiauKai"/>
        </w:rPr>
        <w:t>(</w:t>
      </w:r>
      <w:r w:rsidRPr="00122E32">
        <w:rPr>
          <w:rFonts w:eastAsia="BiauKai"/>
        </w:rPr>
        <w:t>五</w:t>
      </w:r>
      <w:r w:rsidRPr="00122E32">
        <w:rPr>
          <w:rFonts w:eastAsia="BiauKai"/>
        </w:rPr>
        <w:t>)</w:t>
      </w:r>
      <w:r w:rsidRPr="00122E32">
        <w:rPr>
          <w:rFonts w:eastAsia="BiauKai"/>
        </w:rPr>
        <w:t>其他有關安全衛生訓練。</w:t>
      </w:r>
    </w:p>
    <w:p w14:paraId="0CADE48B" w14:textId="77777777" w:rsidR="00E47452" w:rsidRPr="00122E32" w:rsidRDefault="00E47452" w:rsidP="00665C8D">
      <w:pPr>
        <w:pStyle w:val="afa"/>
        <w:rPr>
          <w:rFonts w:eastAsia="BiauKai"/>
        </w:rPr>
      </w:pPr>
      <w:bookmarkStart w:id="72" w:name="_Toc508958516"/>
      <w:r w:rsidRPr="00122E32">
        <w:rPr>
          <w:rFonts w:eastAsia="BiauKai"/>
        </w:rPr>
        <w:t>三、</w:t>
      </w:r>
      <w:r w:rsidR="00074485" w:rsidRPr="00122E32">
        <w:rPr>
          <w:rFonts w:eastAsia="BiauKai"/>
        </w:rPr>
        <w:t>管理目標</w:t>
      </w:r>
      <w:bookmarkEnd w:id="72"/>
    </w:p>
    <w:p w14:paraId="062564AB" w14:textId="77777777" w:rsidR="00460EC6" w:rsidRPr="00122E32" w:rsidRDefault="00E15348" w:rsidP="00460EC6">
      <w:pPr>
        <w:pStyle w:val="afe"/>
        <w:rPr>
          <w:rFonts w:eastAsia="BiauKai"/>
        </w:rPr>
      </w:pPr>
      <w:r w:rsidRPr="00122E32">
        <w:rPr>
          <w:rFonts w:eastAsia="BiauKai"/>
        </w:rPr>
        <w:t>有效控制施工安全，避免工地事故及災害發生並確實合乎安全品質達到零災害目標。</w:t>
      </w:r>
    </w:p>
    <w:p w14:paraId="6393A220" w14:textId="77777777" w:rsidR="00653FFF" w:rsidRPr="00122E32" w:rsidRDefault="00653FFF">
      <w:pPr>
        <w:widowControl/>
        <w:autoSpaceDE/>
        <w:autoSpaceDN/>
        <w:adjustRightInd/>
        <w:spacing w:before="0" w:line="240" w:lineRule="auto"/>
        <w:rPr>
          <w:rFonts w:ascii="Times New Roman" w:eastAsia="BiauKai" w:cs="Times New Roman"/>
          <w:snapToGrid w:val="0"/>
          <w:sz w:val="32"/>
          <w:szCs w:val="20"/>
        </w:rPr>
      </w:pPr>
      <w:r w:rsidRPr="00122E32">
        <w:rPr>
          <w:rFonts w:ascii="Times New Roman" w:eastAsia="BiauKai" w:cs="Times New Roman"/>
        </w:rPr>
        <w:br w:type="page"/>
      </w:r>
    </w:p>
    <w:p w14:paraId="31BF93B2" w14:textId="77777777" w:rsidR="00074485" w:rsidRPr="00122E32" w:rsidRDefault="00074485" w:rsidP="00074485">
      <w:pPr>
        <w:pStyle w:val="af4"/>
        <w:rPr>
          <w:rFonts w:eastAsia="BiauKai"/>
        </w:rPr>
      </w:pPr>
      <w:bookmarkStart w:id="73" w:name="_Toc508958517"/>
      <w:r w:rsidRPr="00122E32">
        <w:rPr>
          <w:rFonts w:eastAsia="BiauKai"/>
        </w:rPr>
        <w:lastRenderedPageBreak/>
        <w:t>玖、緊急應變及防災計畫</w:t>
      </w:r>
      <w:bookmarkEnd w:id="73"/>
    </w:p>
    <w:p w14:paraId="1D91E6FD" w14:textId="77777777" w:rsidR="00074485" w:rsidRPr="00122E32" w:rsidRDefault="00074485" w:rsidP="00665C8D">
      <w:pPr>
        <w:pStyle w:val="afa"/>
        <w:rPr>
          <w:rFonts w:eastAsia="BiauKai"/>
        </w:rPr>
      </w:pPr>
      <w:bookmarkStart w:id="74" w:name="_Toc508958518"/>
      <w:r w:rsidRPr="00122E32">
        <w:rPr>
          <w:rFonts w:eastAsia="BiauKai"/>
        </w:rPr>
        <w:t>ㄧ、緊急應變組織</w:t>
      </w:r>
      <w:bookmarkEnd w:id="74"/>
    </w:p>
    <w:p w14:paraId="01572ACA" w14:textId="77777777" w:rsidR="00D8271A" w:rsidRPr="00122E32" w:rsidRDefault="000B4DF7" w:rsidP="000B4DF7">
      <w:pPr>
        <w:pStyle w:val="afe"/>
        <w:rPr>
          <w:rFonts w:eastAsia="BiauKai"/>
        </w:rPr>
      </w:pPr>
      <w:r w:rsidRPr="00122E32">
        <w:rPr>
          <w:rFonts w:eastAsia="BiauKai"/>
        </w:rPr>
        <w:t>本工程於施工期間，若發生意外事故，則依下列緊急應變處理要領來處理，期使人員傷害、財物之損失及對工程進行之影響程度能降至最低，並獲得妥善之安排及處理。除就現場災害情形緊急處理及通報相關單位救援外，並應於發生後第一時間立即電告</w:t>
      </w:r>
      <w:r w:rsidR="00511766" w:rsidRPr="00122E32">
        <w:rPr>
          <w:rFonts w:eastAsia="BiauKai"/>
        </w:rPr>
        <w:t>總公司</w:t>
      </w:r>
      <w:r w:rsidRPr="00122E32">
        <w:rPr>
          <w:rFonts w:eastAsia="BiauKai"/>
        </w:rPr>
        <w:t>協助處理。</w:t>
      </w:r>
    </w:p>
    <w:p w14:paraId="081147AD" w14:textId="77777777" w:rsidR="000B4DF7" w:rsidRPr="00122E32" w:rsidRDefault="000B4DF7" w:rsidP="00716C49">
      <w:pPr>
        <w:pStyle w:val="aff"/>
        <w:rPr>
          <w:rFonts w:eastAsia="BiauKai"/>
        </w:rPr>
      </w:pPr>
      <w:bookmarkStart w:id="75" w:name="_Toc508958519"/>
      <w:r w:rsidRPr="00122E32">
        <w:rPr>
          <w:rFonts w:eastAsia="BiauKai"/>
        </w:rPr>
        <w:t>(</w:t>
      </w:r>
      <w:r w:rsidRPr="00122E32">
        <w:rPr>
          <w:rFonts w:eastAsia="BiauKai"/>
        </w:rPr>
        <w:t>ㄧ</w:t>
      </w:r>
      <w:r w:rsidRPr="00122E32">
        <w:rPr>
          <w:rFonts w:eastAsia="BiauKai"/>
        </w:rPr>
        <w:t>)</w:t>
      </w:r>
      <w:r w:rsidRPr="00122E32">
        <w:rPr>
          <w:rFonts w:eastAsia="BiauKai"/>
        </w:rPr>
        <w:t>現場緊急應變處理</w:t>
      </w:r>
      <w:bookmarkEnd w:id="75"/>
    </w:p>
    <w:p w14:paraId="19F7657C" w14:textId="77777777" w:rsidR="000B4DF7" w:rsidRPr="00122E32" w:rsidRDefault="000B4DF7" w:rsidP="00372904">
      <w:pPr>
        <w:pStyle w:val="aff1"/>
        <w:rPr>
          <w:rFonts w:eastAsia="BiauKai"/>
        </w:rPr>
      </w:pPr>
      <w:r w:rsidRPr="00122E32">
        <w:rPr>
          <w:rFonts w:eastAsia="BiauKai"/>
        </w:rPr>
        <w:t>1.</w:t>
      </w:r>
      <w:r w:rsidRPr="00122E32">
        <w:rPr>
          <w:rFonts w:eastAsia="BiauKai"/>
        </w:rPr>
        <w:t>迅速通報聯絡</w:t>
      </w:r>
    </w:p>
    <w:p w14:paraId="42FCF66A" w14:textId="77777777" w:rsidR="000B4DF7" w:rsidRPr="00122E32" w:rsidRDefault="000B4DF7" w:rsidP="00372904">
      <w:pPr>
        <w:pStyle w:val="aff1"/>
        <w:rPr>
          <w:rFonts w:eastAsia="BiauKai"/>
        </w:rPr>
      </w:pPr>
      <w:r w:rsidRPr="00122E32">
        <w:rPr>
          <w:rFonts w:eastAsia="BiauKai"/>
        </w:rPr>
        <w:t>2.</w:t>
      </w:r>
      <w:r w:rsidRPr="00122E32">
        <w:rPr>
          <w:rFonts w:eastAsia="BiauKai"/>
        </w:rPr>
        <w:t>交通管制與災區之隔離及警示</w:t>
      </w:r>
    </w:p>
    <w:p w14:paraId="7D8610B7" w14:textId="77777777" w:rsidR="000B4DF7" w:rsidRPr="00122E32" w:rsidRDefault="000B4DF7" w:rsidP="00372904">
      <w:pPr>
        <w:pStyle w:val="aff1"/>
        <w:rPr>
          <w:rFonts w:eastAsia="BiauKai"/>
        </w:rPr>
      </w:pPr>
      <w:r w:rsidRPr="00122E32">
        <w:rPr>
          <w:rFonts w:eastAsia="BiauKai"/>
        </w:rPr>
        <w:t>3.</w:t>
      </w:r>
      <w:r w:rsidRPr="00122E32">
        <w:rPr>
          <w:rFonts w:eastAsia="BiauKai"/>
        </w:rPr>
        <w:t>人身、生命之優先搶救</w:t>
      </w:r>
    </w:p>
    <w:p w14:paraId="1B3C3AAA" w14:textId="77777777" w:rsidR="000B4DF7" w:rsidRPr="00122E32" w:rsidRDefault="000B4DF7" w:rsidP="00372904">
      <w:pPr>
        <w:pStyle w:val="aff1"/>
        <w:rPr>
          <w:rFonts w:eastAsia="BiauKai"/>
        </w:rPr>
      </w:pPr>
      <w:r w:rsidRPr="00122E32">
        <w:rPr>
          <w:rFonts w:eastAsia="BiauKai"/>
        </w:rPr>
        <w:t>4.</w:t>
      </w:r>
      <w:r w:rsidRPr="00122E32">
        <w:rPr>
          <w:rFonts w:eastAsia="BiauKai"/>
        </w:rPr>
        <w:t>避難誘導</w:t>
      </w:r>
    </w:p>
    <w:p w14:paraId="70A33ABC" w14:textId="77777777" w:rsidR="000B4DF7" w:rsidRPr="00122E32" w:rsidRDefault="000B4DF7" w:rsidP="00372904">
      <w:pPr>
        <w:pStyle w:val="aff1"/>
        <w:rPr>
          <w:rFonts w:eastAsia="BiauKai"/>
        </w:rPr>
      </w:pPr>
      <w:r w:rsidRPr="00122E32">
        <w:rPr>
          <w:rFonts w:eastAsia="BiauKai"/>
        </w:rPr>
        <w:t>5.</w:t>
      </w:r>
      <w:r w:rsidRPr="00122E32">
        <w:rPr>
          <w:rFonts w:eastAsia="BiauKai"/>
        </w:rPr>
        <w:t>避免二次災害發生</w:t>
      </w:r>
    </w:p>
    <w:p w14:paraId="41113A3B" w14:textId="77777777" w:rsidR="000B4DF7" w:rsidRPr="00122E32" w:rsidRDefault="000B4DF7" w:rsidP="00372904">
      <w:pPr>
        <w:pStyle w:val="aff1"/>
        <w:rPr>
          <w:rFonts w:eastAsia="BiauKai"/>
        </w:rPr>
      </w:pPr>
      <w:r w:rsidRPr="00122E32">
        <w:rPr>
          <w:rFonts w:eastAsia="BiauKai"/>
        </w:rPr>
        <w:t>6.</w:t>
      </w:r>
      <w:r w:rsidRPr="00122E32">
        <w:rPr>
          <w:rFonts w:eastAsia="BiauKai"/>
        </w:rPr>
        <w:t>支援單位之協調配合</w:t>
      </w:r>
    </w:p>
    <w:p w14:paraId="4CF3ADB1" w14:textId="77777777" w:rsidR="000B4DF7" w:rsidRPr="00122E32" w:rsidRDefault="000B4DF7" w:rsidP="00716C49">
      <w:pPr>
        <w:pStyle w:val="aff"/>
        <w:rPr>
          <w:rFonts w:eastAsia="BiauKai"/>
        </w:rPr>
      </w:pPr>
      <w:bookmarkStart w:id="76" w:name="_Toc508958520"/>
      <w:r w:rsidRPr="00122E32">
        <w:rPr>
          <w:rFonts w:eastAsia="BiauKai"/>
        </w:rPr>
        <w:t>(</w:t>
      </w:r>
      <w:r w:rsidRPr="00122E32">
        <w:rPr>
          <w:rFonts w:eastAsia="BiauKai"/>
        </w:rPr>
        <w:t>二</w:t>
      </w:r>
      <w:r w:rsidRPr="00122E32">
        <w:rPr>
          <w:rFonts w:eastAsia="BiauKai"/>
        </w:rPr>
        <w:t>)</w:t>
      </w:r>
      <w:r w:rsidRPr="00122E32">
        <w:rPr>
          <w:rFonts w:eastAsia="BiauKai"/>
        </w:rPr>
        <w:t>聯絡要領</w:t>
      </w:r>
      <w:bookmarkEnd w:id="76"/>
    </w:p>
    <w:p w14:paraId="3B5B4B59" w14:textId="77777777" w:rsidR="000B4DF7" w:rsidRPr="00122E32" w:rsidRDefault="000B4DF7" w:rsidP="00372904">
      <w:pPr>
        <w:pStyle w:val="aff1"/>
        <w:rPr>
          <w:rFonts w:eastAsia="BiauKai"/>
        </w:rPr>
      </w:pPr>
      <w:r w:rsidRPr="00122E32">
        <w:rPr>
          <w:rFonts w:eastAsia="BiauKai"/>
        </w:rPr>
        <w:t>1.</w:t>
      </w:r>
      <w:r w:rsidRPr="00122E32">
        <w:rPr>
          <w:rFonts w:eastAsia="BiauKai"/>
        </w:rPr>
        <w:t>何種事故？嚴重程度？</w:t>
      </w:r>
    </w:p>
    <w:p w14:paraId="38666C53" w14:textId="77777777" w:rsidR="000B4DF7" w:rsidRPr="00122E32" w:rsidRDefault="000B4DF7" w:rsidP="00372904">
      <w:pPr>
        <w:pStyle w:val="aff1"/>
        <w:rPr>
          <w:rFonts w:eastAsia="BiauKai"/>
        </w:rPr>
      </w:pPr>
      <w:r w:rsidRPr="00122E32">
        <w:rPr>
          <w:rFonts w:eastAsia="BiauKai"/>
        </w:rPr>
        <w:t>2.</w:t>
      </w:r>
      <w:r w:rsidRPr="00122E32">
        <w:rPr>
          <w:rFonts w:eastAsia="BiauKai"/>
        </w:rPr>
        <w:t>發生地點？現場名稱？</w:t>
      </w:r>
    </w:p>
    <w:p w14:paraId="4C568192" w14:textId="77777777" w:rsidR="000B4DF7" w:rsidRPr="00122E32" w:rsidRDefault="000B4DF7" w:rsidP="00372904">
      <w:pPr>
        <w:pStyle w:val="aff1"/>
        <w:rPr>
          <w:rFonts w:eastAsia="BiauKai"/>
        </w:rPr>
      </w:pPr>
      <w:r w:rsidRPr="00122E32">
        <w:rPr>
          <w:rFonts w:eastAsia="BiauKai"/>
        </w:rPr>
        <w:t>3.</w:t>
      </w:r>
      <w:r w:rsidRPr="00122E32">
        <w:rPr>
          <w:rFonts w:eastAsia="BiauKai"/>
        </w:rPr>
        <w:t>發生時間？</w:t>
      </w:r>
    </w:p>
    <w:p w14:paraId="2DB59A94" w14:textId="77777777" w:rsidR="000B4DF7" w:rsidRPr="00122E32" w:rsidRDefault="000B4DF7" w:rsidP="00372904">
      <w:pPr>
        <w:pStyle w:val="aff1"/>
        <w:rPr>
          <w:rFonts w:eastAsia="BiauKai"/>
        </w:rPr>
      </w:pPr>
      <w:r w:rsidRPr="00122E32">
        <w:rPr>
          <w:rFonts w:eastAsia="BiauKai"/>
        </w:rPr>
        <w:t>4.</w:t>
      </w:r>
      <w:r w:rsidRPr="00122E32">
        <w:rPr>
          <w:rFonts w:eastAsia="BiauKai"/>
        </w:rPr>
        <w:t>狀況</w:t>
      </w:r>
      <w:r w:rsidRPr="00122E32">
        <w:rPr>
          <w:rFonts w:eastAsia="BiauKai"/>
        </w:rPr>
        <w:t>(</w:t>
      </w:r>
      <w:r w:rsidRPr="00122E32">
        <w:rPr>
          <w:rFonts w:eastAsia="BiauKai"/>
        </w:rPr>
        <w:t>現況、已採對策、人身傷害、財產損失情況？</w:t>
      </w:r>
      <w:r w:rsidRPr="00122E32">
        <w:rPr>
          <w:rFonts w:eastAsia="BiauKai"/>
        </w:rPr>
        <w:t>)</w:t>
      </w:r>
    </w:p>
    <w:p w14:paraId="2AF7DFC2" w14:textId="77777777" w:rsidR="000B4DF7" w:rsidRPr="00122E32" w:rsidRDefault="000B4DF7" w:rsidP="00716C49">
      <w:pPr>
        <w:pStyle w:val="aff"/>
        <w:rPr>
          <w:rFonts w:eastAsia="BiauKai"/>
        </w:rPr>
      </w:pPr>
      <w:bookmarkStart w:id="77" w:name="_Toc508958521"/>
      <w:r w:rsidRPr="00122E32">
        <w:rPr>
          <w:rFonts w:eastAsia="BiauKai"/>
        </w:rPr>
        <w:t>(</w:t>
      </w:r>
      <w:r w:rsidRPr="00122E32">
        <w:rPr>
          <w:rFonts w:eastAsia="BiauKai"/>
        </w:rPr>
        <w:t>三</w:t>
      </w:r>
      <w:r w:rsidRPr="00122E32">
        <w:rPr>
          <w:rFonts w:eastAsia="BiauKai"/>
        </w:rPr>
        <w:t>)</w:t>
      </w:r>
      <w:r w:rsidRPr="00122E32">
        <w:rPr>
          <w:rFonts w:eastAsia="BiauKai"/>
        </w:rPr>
        <w:t>災害事故緊急應變流程</w:t>
      </w:r>
      <w:bookmarkEnd w:id="77"/>
    </w:p>
    <w:p w14:paraId="024FCD9A" w14:textId="77777777" w:rsidR="00F238C6" w:rsidRPr="00122E32" w:rsidRDefault="00000BBE" w:rsidP="00372904">
      <w:pPr>
        <w:pStyle w:val="aff1"/>
        <w:rPr>
          <w:rFonts w:eastAsia="BiauKai"/>
        </w:rPr>
      </w:pPr>
      <w:r w:rsidRPr="00122E32">
        <w:rPr>
          <w:rFonts w:eastAsia="BiauKai"/>
        </w:rPr>
        <w:t>工地遇緊急事故即依循緊急事故處理程序</w:t>
      </w:r>
      <w:r w:rsidRPr="00122E32">
        <w:rPr>
          <w:rFonts w:eastAsia="BiauKai"/>
        </w:rPr>
        <w:t>(</w:t>
      </w:r>
      <w:r w:rsidRPr="00122E32">
        <w:rPr>
          <w:rFonts w:eastAsia="BiauKai"/>
        </w:rPr>
        <w:t>詳圖</w:t>
      </w:r>
      <w:r w:rsidRPr="00122E32">
        <w:rPr>
          <w:rFonts w:eastAsia="BiauKai"/>
        </w:rPr>
        <w:t>9-1</w:t>
      </w:r>
      <w:r w:rsidRPr="00122E32">
        <w:rPr>
          <w:rFonts w:eastAsia="BiauKai"/>
        </w:rPr>
        <w:t>災害事故應變處理流程</w:t>
      </w:r>
      <w:r w:rsidRPr="00122E32">
        <w:rPr>
          <w:rFonts w:eastAsia="BiauKai"/>
        </w:rPr>
        <w:t>)</w:t>
      </w:r>
      <w:r w:rsidRPr="00122E32">
        <w:rPr>
          <w:rFonts w:eastAsia="BiauKai"/>
        </w:rPr>
        <w:t>進行處理；若遇工傷突發事故，需立即實施必要之急救措施，依傷害類別並參考表</w:t>
      </w:r>
      <w:r w:rsidRPr="00122E32">
        <w:rPr>
          <w:rFonts w:eastAsia="BiauKai"/>
        </w:rPr>
        <w:t>9-1</w:t>
      </w:r>
      <w:r w:rsidRPr="00122E32">
        <w:rPr>
          <w:rFonts w:eastAsia="BiauKai"/>
        </w:rPr>
        <w:t>簡易急救程序所示辦理。</w:t>
      </w:r>
    </w:p>
    <w:p w14:paraId="40FB2DB7" w14:textId="5AACAB55" w:rsidR="00296239" w:rsidRPr="00122E32" w:rsidRDefault="00296239" w:rsidP="00296239">
      <w:pPr>
        <w:pStyle w:val="aff1"/>
        <w:rPr>
          <w:rFonts w:eastAsia="BiauKai"/>
        </w:rPr>
      </w:pPr>
      <w:r w:rsidRPr="00122E32">
        <w:rPr>
          <w:rFonts w:eastAsia="BiauKai"/>
          <w:noProof/>
        </w:rPr>
        <w:lastRenderedPageBreak/>
        <mc:AlternateContent>
          <mc:Choice Requires="wps">
            <w:drawing>
              <wp:anchor distT="0" distB="0" distL="114300" distR="114300" simplePos="0" relativeHeight="251866624" behindDoc="0" locked="0" layoutInCell="1" allowOverlap="1" wp14:anchorId="14AE4788" wp14:editId="175E53CF">
                <wp:simplePos x="0" y="0"/>
                <wp:positionH relativeFrom="column">
                  <wp:posOffset>3074035</wp:posOffset>
                </wp:positionH>
                <wp:positionV relativeFrom="paragraph">
                  <wp:posOffset>6336532</wp:posOffset>
                </wp:positionV>
                <wp:extent cx="2400300" cy="1838960"/>
                <wp:effectExtent l="0" t="0" r="19050" b="27940"/>
                <wp:wrapSquare wrapText="bothSides"/>
                <wp:docPr id="84"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838960"/>
                        </a:xfrm>
                        <a:prstGeom prst="rect">
                          <a:avLst/>
                        </a:prstGeom>
                        <a:solidFill>
                          <a:srgbClr val="FFFFFF"/>
                        </a:solidFill>
                        <a:ln w="9525">
                          <a:solidFill>
                            <a:srgbClr val="000000"/>
                          </a:solidFill>
                          <a:miter lim="800000"/>
                          <a:headEnd/>
                          <a:tailEnd/>
                        </a:ln>
                      </wps:spPr>
                      <wps:txbx>
                        <w:txbxContent>
                          <w:p w14:paraId="6ED478F5" w14:textId="77777777" w:rsidR="000A235E" w:rsidRPr="0033261A" w:rsidRDefault="000A235E" w:rsidP="00F238C6">
                            <w:pPr>
                              <w:jc w:val="distribute"/>
                              <w:rPr>
                                <w:rFonts w:ascii="Times New Roman" w:eastAsia="標楷體" w:cs="Times New Roman"/>
                                <w:sz w:val="22"/>
                                <w:szCs w:val="22"/>
                              </w:rPr>
                            </w:pPr>
                            <w:r w:rsidRPr="0033261A">
                              <w:rPr>
                                <w:rFonts w:ascii="Times New Roman" w:eastAsia="標楷體" w:cs="Times New Roman"/>
                                <w:sz w:val="22"/>
                                <w:szCs w:val="22"/>
                              </w:rPr>
                              <w:t>現場緊急應變處理</w:t>
                            </w:r>
                          </w:p>
                          <w:p w14:paraId="683153B3" w14:textId="77777777" w:rsidR="000A235E" w:rsidRPr="0033261A" w:rsidRDefault="000A235E" w:rsidP="00F238C6">
                            <w:pPr>
                              <w:spacing w:line="200" w:lineRule="exact"/>
                              <w:rPr>
                                <w:rFonts w:ascii="Times New Roman" w:eastAsia="標楷體" w:cs="Times New Roman"/>
                                <w:sz w:val="20"/>
                                <w:szCs w:val="20"/>
                              </w:rPr>
                            </w:pPr>
                            <w:r w:rsidRPr="0033261A">
                              <w:rPr>
                                <w:rFonts w:ascii="Times New Roman" w:eastAsia="標楷體" w:cs="Times New Roman"/>
                                <w:sz w:val="20"/>
                                <w:szCs w:val="20"/>
                              </w:rPr>
                              <w:t>處理要領</w:t>
                            </w:r>
                            <w:r w:rsidRPr="0033261A">
                              <w:rPr>
                                <w:rFonts w:ascii="Times New Roman" w:eastAsia="標楷體" w:cs="Times New Roman"/>
                                <w:sz w:val="20"/>
                                <w:szCs w:val="20"/>
                              </w:rPr>
                              <w:t>:</w:t>
                            </w:r>
                          </w:p>
                          <w:p w14:paraId="4764EE3E" w14:textId="77777777" w:rsidR="000A235E" w:rsidRPr="0033261A" w:rsidRDefault="000A235E" w:rsidP="00F238C6">
                            <w:pPr>
                              <w:spacing w:line="200" w:lineRule="exact"/>
                              <w:rPr>
                                <w:rFonts w:ascii="Times New Roman" w:eastAsia="標楷體" w:cs="Times New Roman"/>
                                <w:sz w:val="20"/>
                                <w:szCs w:val="20"/>
                              </w:rPr>
                            </w:pPr>
                            <w:r w:rsidRPr="0033261A">
                              <w:rPr>
                                <w:rFonts w:ascii="Times New Roman" w:eastAsia="標楷體" w:cs="Times New Roman"/>
                                <w:sz w:val="20"/>
                                <w:szCs w:val="20"/>
                              </w:rPr>
                              <w:t>1.</w:t>
                            </w:r>
                            <w:r w:rsidRPr="0033261A">
                              <w:rPr>
                                <w:rFonts w:ascii="Times New Roman" w:eastAsia="標楷體" w:cs="Times New Roman"/>
                                <w:sz w:val="20"/>
                                <w:szCs w:val="20"/>
                              </w:rPr>
                              <w:t>迅速通報聯絡</w:t>
                            </w:r>
                          </w:p>
                          <w:p w14:paraId="06148FCD" w14:textId="77777777" w:rsidR="000A235E" w:rsidRPr="0033261A" w:rsidRDefault="000A235E" w:rsidP="00F238C6">
                            <w:pPr>
                              <w:spacing w:line="200" w:lineRule="exact"/>
                              <w:rPr>
                                <w:rFonts w:ascii="Times New Roman" w:eastAsia="標楷體" w:cs="Times New Roman"/>
                                <w:sz w:val="20"/>
                                <w:szCs w:val="20"/>
                              </w:rPr>
                            </w:pPr>
                            <w:r w:rsidRPr="0033261A">
                              <w:rPr>
                                <w:rFonts w:ascii="Times New Roman" w:eastAsia="標楷體" w:cs="Times New Roman"/>
                                <w:sz w:val="20"/>
                                <w:szCs w:val="20"/>
                              </w:rPr>
                              <w:t>2.</w:t>
                            </w:r>
                            <w:r w:rsidRPr="0033261A">
                              <w:rPr>
                                <w:rFonts w:ascii="Times New Roman" w:eastAsia="標楷體" w:cs="Times New Roman"/>
                                <w:sz w:val="20"/>
                                <w:szCs w:val="20"/>
                              </w:rPr>
                              <w:t>交通管制與災區之隔離及警示</w:t>
                            </w:r>
                          </w:p>
                          <w:p w14:paraId="5DDD65B1" w14:textId="77777777" w:rsidR="000A235E" w:rsidRPr="0033261A" w:rsidRDefault="000A235E" w:rsidP="00F238C6">
                            <w:pPr>
                              <w:spacing w:line="200" w:lineRule="exact"/>
                              <w:rPr>
                                <w:rFonts w:ascii="Times New Roman" w:eastAsia="標楷體" w:cs="Times New Roman"/>
                                <w:sz w:val="20"/>
                                <w:szCs w:val="20"/>
                              </w:rPr>
                            </w:pPr>
                            <w:r w:rsidRPr="0033261A">
                              <w:rPr>
                                <w:rFonts w:ascii="Times New Roman" w:eastAsia="標楷體" w:cs="Times New Roman"/>
                                <w:sz w:val="20"/>
                                <w:szCs w:val="20"/>
                              </w:rPr>
                              <w:t>3.</w:t>
                            </w:r>
                            <w:r w:rsidRPr="0033261A">
                              <w:rPr>
                                <w:rFonts w:ascii="Times New Roman" w:eastAsia="標楷體" w:cs="Times New Roman"/>
                                <w:sz w:val="20"/>
                                <w:szCs w:val="20"/>
                              </w:rPr>
                              <w:t>人身、生命、</w:t>
                            </w:r>
                            <w:r w:rsidRPr="0033261A">
                              <w:rPr>
                                <w:rFonts w:ascii="Times New Roman" w:eastAsia="標楷體" w:cs="Times New Roman"/>
                                <w:sz w:val="20"/>
                                <w:szCs w:val="20"/>
                              </w:rPr>
                              <w:t xml:space="preserve"> </w:t>
                            </w:r>
                            <w:r w:rsidRPr="0033261A">
                              <w:rPr>
                                <w:rFonts w:ascii="Times New Roman" w:eastAsia="標楷體" w:cs="Times New Roman"/>
                                <w:sz w:val="20"/>
                                <w:szCs w:val="20"/>
                              </w:rPr>
                              <w:t>優先搶救</w:t>
                            </w:r>
                          </w:p>
                          <w:p w14:paraId="11931650" w14:textId="77777777" w:rsidR="000A235E" w:rsidRPr="0033261A" w:rsidRDefault="000A235E" w:rsidP="00F238C6">
                            <w:pPr>
                              <w:spacing w:line="200" w:lineRule="exact"/>
                              <w:rPr>
                                <w:rFonts w:ascii="Times New Roman" w:eastAsia="標楷體" w:cs="Times New Roman"/>
                                <w:sz w:val="20"/>
                                <w:szCs w:val="20"/>
                              </w:rPr>
                            </w:pPr>
                            <w:r w:rsidRPr="0033261A">
                              <w:rPr>
                                <w:rFonts w:ascii="Times New Roman" w:eastAsia="標楷體" w:cs="Times New Roman"/>
                                <w:sz w:val="20"/>
                                <w:szCs w:val="20"/>
                              </w:rPr>
                              <w:t>4.</w:t>
                            </w:r>
                            <w:r w:rsidRPr="0033261A">
                              <w:rPr>
                                <w:rFonts w:ascii="Times New Roman" w:eastAsia="標楷體" w:cs="Times New Roman"/>
                                <w:sz w:val="20"/>
                                <w:szCs w:val="20"/>
                              </w:rPr>
                              <w:t>避難誘導</w:t>
                            </w:r>
                          </w:p>
                          <w:p w14:paraId="52CBBAD3" w14:textId="77777777" w:rsidR="000A235E" w:rsidRPr="0033261A" w:rsidRDefault="000A235E" w:rsidP="00F238C6">
                            <w:pPr>
                              <w:spacing w:line="200" w:lineRule="exact"/>
                              <w:rPr>
                                <w:rFonts w:ascii="Times New Roman" w:eastAsia="標楷體" w:cs="Times New Roman"/>
                                <w:sz w:val="20"/>
                                <w:szCs w:val="20"/>
                              </w:rPr>
                            </w:pPr>
                            <w:r w:rsidRPr="0033261A">
                              <w:rPr>
                                <w:rFonts w:ascii="Times New Roman" w:eastAsia="標楷體" w:cs="Times New Roman"/>
                                <w:sz w:val="20"/>
                                <w:szCs w:val="20"/>
                              </w:rPr>
                              <w:t>5.</w:t>
                            </w:r>
                            <w:r w:rsidRPr="0033261A">
                              <w:rPr>
                                <w:rFonts w:ascii="Times New Roman" w:eastAsia="標楷體" w:cs="Times New Roman"/>
                                <w:sz w:val="20"/>
                                <w:szCs w:val="20"/>
                              </w:rPr>
                              <w:t>避免二次災害發生</w:t>
                            </w:r>
                          </w:p>
                          <w:p w14:paraId="6CCB2098" w14:textId="77777777" w:rsidR="000A235E" w:rsidRPr="0033261A" w:rsidRDefault="000A235E" w:rsidP="00F238C6">
                            <w:pPr>
                              <w:spacing w:line="200" w:lineRule="exact"/>
                              <w:rPr>
                                <w:rFonts w:ascii="Times New Roman" w:eastAsia="標楷體" w:cs="Times New Roman"/>
                                <w:sz w:val="20"/>
                                <w:szCs w:val="20"/>
                              </w:rPr>
                            </w:pPr>
                            <w:r w:rsidRPr="0033261A">
                              <w:rPr>
                                <w:rFonts w:ascii="Times New Roman" w:eastAsia="標楷體" w:cs="Times New Roman"/>
                                <w:sz w:val="20"/>
                                <w:szCs w:val="20"/>
                              </w:rPr>
                              <w:t>6.</w:t>
                            </w:r>
                            <w:r w:rsidRPr="0033261A">
                              <w:rPr>
                                <w:rFonts w:ascii="Times New Roman" w:eastAsia="標楷體" w:cs="Times New Roman"/>
                                <w:sz w:val="20"/>
                                <w:szCs w:val="20"/>
                              </w:rPr>
                              <w:t>支援單位之協調配合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AE4788" id="Rectangle 85" o:spid="_x0000_s1087" style="position:absolute;left:0;text-align:left;margin-left:242.05pt;margin-top:498.95pt;width:189pt;height:144.8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">
                <v:textbox>
                  <w:txbxContent>
                    <w:p w14:paraId="6ED478F5" w14:textId="77777777" w:rsidR="000A235E" w:rsidRPr="0033261A" w:rsidRDefault="000A235E" w:rsidP="00F238C6">
                      <w:pPr>
                        <w:jc w:val="distribute"/>
                        <w:rPr>
                          <w:rFonts w:ascii="Times New Roman" w:eastAsia="標楷體" w:cs="Times New Roman"/>
                          <w:sz w:val="22"/>
                          <w:szCs w:val="22"/>
                        </w:rPr>
                      </w:pPr>
                      <w:r w:rsidRPr="0033261A">
                        <w:rPr>
                          <w:rFonts w:ascii="Times New Roman" w:eastAsia="標楷體" w:cs="Times New Roman"/>
                          <w:sz w:val="22"/>
                          <w:szCs w:val="22"/>
                        </w:rPr>
                        <w:t>現場緊急應變處理</w:t>
                      </w:r>
                    </w:p>
                    <w:p w14:paraId="683153B3" w14:textId="77777777" w:rsidR="000A235E" w:rsidRPr="0033261A" w:rsidRDefault="000A235E" w:rsidP="00F238C6">
                      <w:pPr>
                        <w:spacing w:line="200" w:lineRule="exact"/>
                        <w:rPr>
                          <w:rFonts w:ascii="Times New Roman" w:eastAsia="標楷體" w:cs="Times New Roman"/>
                          <w:sz w:val="20"/>
                          <w:szCs w:val="20"/>
                        </w:rPr>
                      </w:pPr>
                      <w:r w:rsidRPr="0033261A">
                        <w:rPr>
                          <w:rFonts w:ascii="Times New Roman" w:eastAsia="標楷體" w:cs="Times New Roman"/>
                          <w:sz w:val="20"/>
                          <w:szCs w:val="20"/>
                        </w:rPr>
                        <w:t>處理要領</w:t>
                      </w:r>
                      <w:r w:rsidRPr="0033261A">
                        <w:rPr>
                          <w:rFonts w:ascii="Times New Roman" w:eastAsia="標楷體" w:cs="Times New Roman"/>
                          <w:sz w:val="20"/>
                          <w:szCs w:val="20"/>
                        </w:rPr>
                        <w:t>:</w:t>
                      </w:r>
                    </w:p>
                    <w:p w14:paraId="4764EE3E" w14:textId="77777777" w:rsidR="000A235E" w:rsidRPr="0033261A" w:rsidRDefault="000A235E" w:rsidP="00F238C6">
                      <w:pPr>
                        <w:spacing w:line="200" w:lineRule="exact"/>
                        <w:rPr>
                          <w:rFonts w:ascii="Times New Roman" w:eastAsia="標楷體" w:cs="Times New Roman"/>
                          <w:sz w:val="20"/>
                          <w:szCs w:val="20"/>
                        </w:rPr>
                      </w:pPr>
                      <w:r w:rsidRPr="0033261A">
                        <w:rPr>
                          <w:rFonts w:ascii="Times New Roman" w:eastAsia="標楷體" w:cs="Times New Roman"/>
                          <w:sz w:val="20"/>
                          <w:szCs w:val="20"/>
                        </w:rPr>
                        <w:t>1.</w:t>
                      </w:r>
                      <w:r w:rsidRPr="0033261A">
                        <w:rPr>
                          <w:rFonts w:ascii="Times New Roman" w:eastAsia="標楷體" w:cs="Times New Roman"/>
                          <w:sz w:val="20"/>
                          <w:szCs w:val="20"/>
                        </w:rPr>
                        <w:t>迅速通報聯絡</w:t>
                      </w:r>
                    </w:p>
                    <w:p w14:paraId="06148FCD" w14:textId="77777777" w:rsidR="000A235E" w:rsidRPr="0033261A" w:rsidRDefault="000A235E" w:rsidP="00F238C6">
                      <w:pPr>
                        <w:spacing w:line="200" w:lineRule="exact"/>
                        <w:rPr>
                          <w:rFonts w:ascii="Times New Roman" w:eastAsia="標楷體" w:cs="Times New Roman"/>
                          <w:sz w:val="20"/>
                          <w:szCs w:val="20"/>
                        </w:rPr>
                      </w:pPr>
                      <w:r w:rsidRPr="0033261A">
                        <w:rPr>
                          <w:rFonts w:ascii="Times New Roman" w:eastAsia="標楷體" w:cs="Times New Roman"/>
                          <w:sz w:val="20"/>
                          <w:szCs w:val="20"/>
                        </w:rPr>
                        <w:t>2.</w:t>
                      </w:r>
                      <w:r w:rsidRPr="0033261A">
                        <w:rPr>
                          <w:rFonts w:ascii="Times New Roman" w:eastAsia="標楷體" w:cs="Times New Roman"/>
                          <w:sz w:val="20"/>
                          <w:szCs w:val="20"/>
                        </w:rPr>
                        <w:t>交通管制與災區之隔離及警示</w:t>
                      </w:r>
                    </w:p>
                    <w:p w14:paraId="5DDD65B1" w14:textId="77777777" w:rsidR="000A235E" w:rsidRPr="0033261A" w:rsidRDefault="000A235E" w:rsidP="00F238C6">
                      <w:pPr>
                        <w:spacing w:line="200" w:lineRule="exact"/>
                        <w:rPr>
                          <w:rFonts w:ascii="Times New Roman" w:eastAsia="標楷體" w:cs="Times New Roman"/>
                          <w:sz w:val="20"/>
                          <w:szCs w:val="20"/>
                        </w:rPr>
                      </w:pPr>
                      <w:r w:rsidRPr="0033261A">
                        <w:rPr>
                          <w:rFonts w:ascii="Times New Roman" w:eastAsia="標楷體" w:cs="Times New Roman"/>
                          <w:sz w:val="20"/>
                          <w:szCs w:val="20"/>
                        </w:rPr>
                        <w:t>3.</w:t>
                      </w:r>
                      <w:r w:rsidRPr="0033261A">
                        <w:rPr>
                          <w:rFonts w:ascii="Times New Roman" w:eastAsia="標楷體" w:cs="Times New Roman"/>
                          <w:sz w:val="20"/>
                          <w:szCs w:val="20"/>
                        </w:rPr>
                        <w:t>人身、生命、</w:t>
                      </w:r>
                      <w:r w:rsidRPr="0033261A">
                        <w:rPr>
                          <w:rFonts w:ascii="Times New Roman" w:eastAsia="標楷體" w:cs="Times New Roman"/>
                          <w:sz w:val="20"/>
                          <w:szCs w:val="20"/>
                        </w:rPr>
                        <w:t xml:space="preserve"> </w:t>
                      </w:r>
                      <w:r w:rsidRPr="0033261A">
                        <w:rPr>
                          <w:rFonts w:ascii="Times New Roman" w:eastAsia="標楷體" w:cs="Times New Roman"/>
                          <w:sz w:val="20"/>
                          <w:szCs w:val="20"/>
                        </w:rPr>
                        <w:t>優先搶救</w:t>
                      </w:r>
                    </w:p>
                    <w:p w14:paraId="11931650" w14:textId="77777777" w:rsidR="000A235E" w:rsidRPr="0033261A" w:rsidRDefault="000A235E" w:rsidP="00F238C6">
                      <w:pPr>
                        <w:spacing w:line="200" w:lineRule="exact"/>
                        <w:rPr>
                          <w:rFonts w:ascii="Times New Roman" w:eastAsia="標楷體" w:cs="Times New Roman"/>
                          <w:sz w:val="20"/>
                          <w:szCs w:val="20"/>
                        </w:rPr>
                      </w:pPr>
                      <w:r w:rsidRPr="0033261A">
                        <w:rPr>
                          <w:rFonts w:ascii="Times New Roman" w:eastAsia="標楷體" w:cs="Times New Roman"/>
                          <w:sz w:val="20"/>
                          <w:szCs w:val="20"/>
                        </w:rPr>
                        <w:t>4.</w:t>
                      </w:r>
                      <w:r w:rsidRPr="0033261A">
                        <w:rPr>
                          <w:rFonts w:ascii="Times New Roman" w:eastAsia="標楷體" w:cs="Times New Roman"/>
                          <w:sz w:val="20"/>
                          <w:szCs w:val="20"/>
                        </w:rPr>
                        <w:t>避難誘導</w:t>
                      </w:r>
                    </w:p>
                    <w:p w14:paraId="52CBBAD3" w14:textId="77777777" w:rsidR="000A235E" w:rsidRPr="0033261A" w:rsidRDefault="000A235E" w:rsidP="00F238C6">
                      <w:pPr>
                        <w:spacing w:line="200" w:lineRule="exact"/>
                        <w:rPr>
                          <w:rFonts w:ascii="Times New Roman" w:eastAsia="標楷體" w:cs="Times New Roman"/>
                          <w:sz w:val="20"/>
                          <w:szCs w:val="20"/>
                        </w:rPr>
                      </w:pPr>
                      <w:r w:rsidRPr="0033261A">
                        <w:rPr>
                          <w:rFonts w:ascii="Times New Roman" w:eastAsia="標楷體" w:cs="Times New Roman"/>
                          <w:sz w:val="20"/>
                          <w:szCs w:val="20"/>
                        </w:rPr>
                        <w:t>5.</w:t>
                      </w:r>
                      <w:r w:rsidRPr="0033261A">
                        <w:rPr>
                          <w:rFonts w:ascii="Times New Roman" w:eastAsia="標楷體" w:cs="Times New Roman"/>
                          <w:sz w:val="20"/>
                          <w:szCs w:val="20"/>
                        </w:rPr>
                        <w:t>避免二次災害發生</w:t>
                      </w:r>
                    </w:p>
                    <w:p w14:paraId="6CCB2098" w14:textId="77777777" w:rsidR="000A235E" w:rsidRPr="0033261A" w:rsidRDefault="000A235E" w:rsidP="00F238C6">
                      <w:pPr>
                        <w:spacing w:line="200" w:lineRule="exact"/>
                        <w:rPr>
                          <w:rFonts w:ascii="Times New Roman" w:eastAsia="標楷體" w:cs="Times New Roman"/>
                          <w:sz w:val="20"/>
                          <w:szCs w:val="20"/>
                        </w:rPr>
                      </w:pPr>
                      <w:r w:rsidRPr="0033261A">
                        <w:rPr>
                          <w:rFonts w:ascii="Times New Roman" w:eastAsia="標楷體" w:cs="Times New Roman"/>
                          <w:sz w:val="20"/>
                          <w:szCs w:val="20"/>
                        </w:rPr>
                        <w:t>6.</w:t>
                      </w:r>
                      <w:r w:rsidRPr="0033261A">
                        <w:rPr>
                          <w:rFonts w:ascii="Times New Roman" w:eastAsia="標楷體" w:cs="Times New Roman"/>
                          <w:sz w:val="20"/>
                          <w:szCs w:val="20"/>
                        </w:rPr>
                        <w:t>支援單位之協調配合</w:t>
                      </w:r>
                    </w:p>
                  </w:txbxContent>
                </v:textbox>
                <w10:wrap type="square"/>
              </v:rect>
            </w:pict>
          </mc:Fallback>
        </mc:AlternateContent>
      </w:r>
      <w:r w:rsidRPr="00122E32">
        <w:rPr>
          <w:rFonts w:eastAsia="BiauKai"/>
          <w:noProof/>
        </w:rPr>
        <mc:AlternateContent>
          <mc:Choice Requires="wps">
            <w:drawing>
              <wp:anchor distT="0" distB="0" distL="114300" distR="114300" simplePos="0" relativeHeight="251662848" behindDoc="0" locked="0" layoutInCell="1" allowOverlap="1" wp14:anchorId="5C637F66" wp14:editId="00BF8345">
                <wp:simplePos x="0" y="0"/>
                <wp:positionH relativeFrom="column">
                  <wp:posOffset>-103077</wp:posOffset>
                </wp:positionH>
                <wp:positionV relativeFrom="paragraph">
                  <wp:posOffset>83288</wp:posOffset>
                </wp:positionV>
                <wp:extent cx="5575300" cy="7518400"/>
                <wp:effectExtent l="0" t="0" r="0" b="0"/>
                <wp:wrapSquare wrapText="bothSides"/>
                <wp:docPr id="92" name="AutoShape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noTextEdit="1"/>
                      </wps:cNvSpPr>
                      <wps:spPr bwMode="auto">
                        <a:xfrm>
                          <a:off x="0" y="0"/>
                          <a:ext cx="5575300" cy="7518400"/>
                        </a:xfrm>
                        <a:prstGeom prst="rect">
                          <a:avLst/>
                        </a:prstGeom>
                        <a:noFill/>
                      </wps:spPr>
                      <wps:txbx>
                        <w:txbxContent>
                          <w:p w14:paraId="62A8B003" w14:textId="77777777" w:rsidR="000A235E" w:rsidRPr="008D2B22" w:rsidRDefault="000A235E" w:rsidP="00E9229B">
                            <w:pPr>
                              <w:jc w:val="center"/>
                              <w:rPr>
                                <w:rFonts w:ascii="標楷體" w:eastAsia="標楷體" w:hAnsi="標楷體"/>
                              </w:rPr>
                            </w:pPr>
                            <w:r w:rsidRPr="008D2B22">
                              <w:rPr>
                                <w:rFonts w:ascii="標楷體" w:eastAsia="標楷體" w:hAnsi="標楷體" w:hint="eastAsia"/>
                              </w:rPr>
                              <w:t>醫療支援組</w:t>
                            </w:r>
                          </w:p>
                          <w:p w14:paraId="7C755820" w14:textId="77777777" w:rsidR="000A235E" w:rsidRPr="0033261A" w:rsidRDefault="000A235E" w:rsidP="00E9229B">
                            <w:pPr>
                              <w:rPr>
                                <w:rFonts w:ascii="標楷體" w:eastAsia="標楷體" w:hAnsi="標楷體"/>
                              </w:rPr>
                            </w:pPr>
                            <w:r w:rsidRPr="0033261A">
                              <w:rPr>
                                <w:rFonts w:ascii="標楷體" w:eastAsia="標楷體" w:hAnsi="標楷體" w:hint="eastAsia"/>
                              </w:rPr>
                              <w:t>組長：吳信賢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637F66" id="AutoShape 64" o:spid="_x0000_s1088" style="position:absolute;left:0;text-align:left;margin-left:-8.1pt;margin-top:6.55pt;width:439pt;height:59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" filled="f" stroked="f">
                <o:lock v:ext="edit" aspectratio="t" text="t"/>
                <v:textbox>
                  <w:txbxContent>
                    <w:p w14:paraId="62A8B003" w14:textId="77777777" w:rsidR="000A235E" w:rsidRPr="008D2B22" w:rsidRDefault="000A235E" w:rsidP="00E9229B">
                      <w:pPr>
                        <w:jc w:val="center"/>
                        <w:rPr>
                          <w:rFonts w:ascii="標楷體" w:eastAsia="標楷體" w:hAnsi="標楷體"/>
                        </w:rPr>
                      </w:pPr>
                      <w:r w:rsidRPr="008D2B22">
                        <w:rPr>
                          <w:rFonts w:ascii="標楷體" w:eastAsia="標楷體" w:hAnsi="標楷體" w:hint="eastAsia"/>
                        </w:rPr>
                        <w:t>醫療支援組</w:t>
                      </w:r>
                    </w:p>
                    <w:p w14:paraId="7C755820" w14:textId="77777777" w:rsidR="000A235E" w:rsidRPr="0033261A" w:rsidRDefault="000A235E" w:rsidP="00E9229B">
                      <w:pPr>
                        <w:rPr>
                          <w:rFonts w:ascii="標楷體" w:eastAsia="標楷體" w:hAnsi="標楷體"/>
                        </w:rPr>
                      </w:pPr>
                      <w:r w:rsidRPr="0033261A">
                        <w:rPr>
                          <w:rFonts w:ascii="標楷體" w:eastAsia="標楷體" w:hAnsi="標楷體" w:hint="eastAsia"/>
                        </w:rPr>
                        <w:t>組長：吳信賢</w:t>
                      </w:r>
                    </w:p>
                  </w:txbxContent>
                </v:textbox>
                <w10:wrap type="square"/>
              </v:rect>
            </w:pict>
          </mc:Fallback>
        </mc:AlternateContent>
      </w:r>
      <w:r w:rsidRPr="00122E32">
        <w:rPr>
          <w:rFonts w:eastAsia="BiauKai"/>
          <w:noProof/>
        </w:rPr>
        <mc:AlternateContent>
          <mc:Choice Requires="wps">
            <w:drawing>
              <wp:anchor distT="0" distB="0" distL="114300" distR="114300" simplePos="0" relativeHeight="251859456" behindDoc="0" locked="0" layoutInCell="1" allowOverlap="1" wp14:anchorId="7CFAF1B6" wp14:editId="5733FD65">
                <wp:simplePos x="0" y="0"/>
                <wp:positionH relativeFrom="column">
                  <wp:posOffset>3051205</wp:posOffset>
                </wp:positionH>
                <wp:positionV relativeFrom="paragraph">
                  <wp:posOffset>5672647</wp:posOffset>
                </wp:positionV>
                <wp:extent cx="2400300" cy="556260"/>
                <wp:effectExtent l="0" t="0" r="19050" b="15240"/>
                <wp:wrapSquare wrapText="bothSides"/>
                <wp:docPr id="83"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556260"/>
                        </a:xfrm>
                        <a:prstGeom prst="rect">
                          <a:avLst/>
                        </a:prstGeom>
                        <a:solidFill>
                          <a:srgbClr val="FFFFFF"/>
                        </a:solidFill>
                        <a:ln w="9525">
                          <a:solidFill>
                            <a:srgbClr val="000000"/>
                          </a:solidFill>
                          <a:miter lim="800000"/>
                          <a:headEnd/>
                          <a:tailEnd/>
                        </a:ln>
                      </wps:spPr>
                      <wps:txbx>
                        <w:txbxContent>
                          <w:p w14:paraId="0524D5A1" w14:textId="77777777" w:rsidR="000A235E" w:rsidRPr="0033261A" w:rsidRDefault="000A235E" w:rsidP="00F238C6">
                            <w:pPr>
                              <w:spacing w:line="240" w:lineRule="exact"/>
                              <w:jc w:val="center"/>
                              <w:rPr>
                                <w:rFonts w:ascii="Times New Roman" w:eastAsia="標楷體" w:cs="Times New Roman"/>
                                <w:sz w:val="22"/>
                                <w:szCs w:val="22"/>
                              </w:rPr>
                            </w:pPr>
                            <w:r w:rsidRPr="0033261A">
                              <w:rPr>
                                <w:rFonts w:ascii="Times New Roman" w:eastAsia="標楷體" w:cs="Times New Roman"/>
                                <w:sz w:val="22"/>
                                <w:szCs w:val="22"/>
                              </w:rPr>
                              <w:t>支援搶救之協力廠商</w:t>
                            </w:r>
                          </w:p>
                          <w:p w14:paraId="71242BBF" w14:textId="77777777" w:rsidR="000A235E" w:rsidRPr="0033261A" w:rsidRDefault="000A235E" w:rsidP="00F238C6">
                            <w:pPr>
                              <w:spacing w:line="240" w:lineRule="exact"/>
                              <w:ind w:firstLine="200"/>
                              <w:rPr>
                                <w:rFonts w:ascii="Times New Roman" w:eastAsia="標楷體" w:cs="Times New Roman"/>
                                <w:sz w:val="20"/>
                                <w:szCs w:val="20"/>
                              </w:rPr>
                            </w:pPr>
                            <w:r w:rsidRPr="0033261A">
                              <w:rPr>
                                <w:rFonts w:ascii="Times New Roman" w:eastAsia="標楷體" w:cs="Times New Roman"/>
                                <w:sz w:val="20"/>
                                <w:szCs w:val="20"/>
                              </w:rPr>
                              <w:t>公司名稱</w:t>
                            </w:r>
                            <w:r w:rsidRPr="0033261A">
                              <w:rPr>
                                <w:rFonts w:ascii="Times New Roman" w:eastAsia="標楷體" w:cs="Times New Roman"/>
                                <w:sz w:val="20"/>
                                <w:szCs w:val="20"/>
                              </w:rPr>
                              <w:t xml:space="preserve"> </w:t>
                            </w:r>
                            <w:r w:rsidRPr="0033261A">
                              <w:rPr>
                                <w:rFonts w:ascii="Times New Roman" w:eastAsia="標楷體" w:cs="Times New Roman"/>
                                <w:sz w:val="20"/>
                                <w:szCs w:val="20"/>
                              </w:rPr>
                              <w:t>聯絡人</w:t>
                            </w:r>
                            <w:r w:rsidRPr="0033261A">
                              <w:rPr>
                                <w:rFonts w:ascii="Times New Roman" w:eastAsia="標楷體" w:cs="Times New Roman"/>
                                <w:sz w:val="20"/>
                                <w:szCs w:val="20"/>
                              </w:rPr>
                              <w:t xml:space="preserve"> </w:t>
                            </w:r>
                            <w:r w:rsidRPr="0033261A">
                              <w:rPr>
                                <w:rFonts w:ascii="Times New Roman" w:eastAsia="標楷體" w:cs="Times New Roman"/>
                                <w:sz w:val="20"/>
                                <w:szCs w:val="20"/>
                              </w:rPr>
                              <w:t>救災資源名稱數量</w:t>
                            </w:r>
                          </w:p>
                          <w:p w14:paraId="13AF2950" w14:textId="77777777" w:rsidR="000A235E" w:rsidRPr="0033261A" w:rsidRDefault="000A235E" w:rsidP="00F238C6">
                            <w:pPr>
                              <w:ind w:firstLineChars="100" w:firstLine="200"/>
                              <w:rPr>
                                <w:rFonts w:ascii="Times New Roman" w:eastAsia="標楷體" w:cs="Times New Roman"/>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FAF1B6" id="Rectangle 84" o:spid="_x0000_s1089" style="position:absolute;left:0;text-align:left;margin-left:240.25pt;margin-top:446.65pt;width:189pt;height:43.8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">
                <v:textbox>
                  <w:txbxContent>
                    <w:p w14:paraId="0524D5A1" w14:textId="77777777" w:rsidR="000A235E" w:rsidRPr="0033261A" w:rsidRDefault="000A235E" w:rsidP="00F238C6">
                      <w:pPr>
                        <w:spacing w:line="240" w:lineRule="exact"/>
                        <w:jc w:val="center"/>
                        <w:rPr>
                          <w:rFonts w:ascii="Times New Roman" w:eastAsia="標楷體" w:cs="Times New Roman"/>
                          <w:sz w:val="22"/>
                          <w:szCs w:val="22"/>
                        </w:rPr>
                      </w:pPr>
                      <w:r w:rsidRPr="0033261A">
                        <w:rPr>
                          <w:rFonts w:ascii="Times New Roman" w:eastAsia="標楷體" w:cs="Times New Roman"/>
                          <w:sz w:val="22"/>
                          <w:szCs w:val="22"/>
                        </w:rPr>
                        <w:t>支援搶救之協力廠商</w:t>
                      </w:r>
                    </w:p>
                    <w:p w14:paraId="71242BBF" w14:textId="77777777" w:rsidR="000A235E" w:rsidRPr="0033261A" w:rsidRDefault="000A235E" w:rsidP="00F238C6">
                      <w:pPr>
                        <w:spacing w:line="240" w:lineRule="exact"/>
                        <w:ind w:firstLine="200"/>
                        <w:rPr>
                          <w:rFonts w:ascii="Times New Roman" w:eastAsia="標楷體" w:cs="Times New Roman"/>
                          <w:sz w:val="20"/>
                          <w:szCs w:val="20"/>
                        </w:rPr>
                      </w:pPr>
                      <w:r w:rsidRPr="0033261A">
                        <w:rPr>
                          <w:rFonts w:ascii="Times New Roman" w:eastAsia="標楷體" w:cs="Times New Roman"/>
                          <w:sz w:val="20"/>
                          <w:szCs w:val="20"/>
                        </w:rPr>
                        <w:t>公司名稱</w:t>
                      </w:r>
                      <w:r w:rsidRPr="0033261A">
                        <w:rPr>
                          <w:rFonts w:ascii="Times New Roman" w:eastAsia="標楷體" w:cs="Times New Roman"/>
                          <w:sz w:val="20"/>
                          <w:szCs w:val="20"/>
                        </w:rPr>
                        <w:t xml:space="preserve"> </w:t>
                      </w:r>
                      <w:r w:rsidRPr="0033261A">
                        <w:rPr>
                          <w:rFonts w:ascii="Times New Roman" w:eastAsia="標楷體" w:cs="Times New Roman"/>
                          <w:sz w:val="20"/>
                          <w:szCs w:val="20"/>
                        </w:rPr>
                        <w:t>聯絡人</w:t>
                      </w:r>
                      <w:r w:rsidRPr="0033261A">
                        <w:rPr>
                          <w:rFonts w:ascii="Times New Roman" w:eastAsia="標楷體" w:cs="Times New Roman"/>
                          <w:sz w:val="20"/>
                          <w:szCs w:val="20"/>
                        </w:rPr>
                        <w:t xml:space="preserve"> </w:t>
                      </w:r>
                      <w:r w:rsidRPr="0033261A">
                        <w:rPr>
                          <w:rFonts w:ascii="Times New Roman" w:eastAsia="標楷體" w:cs="Times New Roman"/>
                          <w:sz w:val="20"/>
                          <w:szCs w:val="20"/>
                        </w:rPr>
                        <w:t>救災資源名稱數量</w:t>
                      </w:r>
                    </w:p>
                    <w:p w14:paraId="13AF2950" w14:textId="77777777" w:rsidR="000A235E" w:rsidRPr="0033261A" w:rsidRDefault="000A235E" w:rsidP="00F238C6">
                      <w:pPr>
                        <w:ind w:firstLineChars="100" w:firstLine="200"/>
                        <w:rPr>
                          <w:rFonts w:ascii="Times New Roman" w:eastAsia="標楷體" w:cs="Times New Roman"/>
                          <w:sz w:val="20"/>
                          <w:szCs w:val="20"/>
                        </w:rPr>
                      </w:pPr>
                    </w:p>
                  </w:txbxContent>
                </v:textbox>
                <w10:wrap type="square"/>
              </v:rect>
            </w:pict>
          </mc:Fallback>
        </mc:AlternateContent>
      </w:r>
      <w:r w:rsidRPr="00122E32">
        <w:rPr>
          <w:rFonts w:eastAsia="BiauKai"/>
          <w:noProof/>
        </w:rPr>
        <mc:AlternateContent>
          <mc:Choice Requires="wps">
            <w:drawing>
              <wp:anchor distT="0" distB="0" distL="114300" distR="114300" simplePos="0" relativeHeight="251677184" behindDoc="0" locked="0" layoutInCell="1" allowOverlap="1" wp14:anchorId="64B87D5D" wp14:editId="79CC37FE">
                <wp:simplePos x="0" y="0"/>
                <wp:positionH relativeFrom="column">
                  <wp:posOffset>3216304</wp:posOffset>
                </wp:positionH>
                <wp:positionV relativeFrom="paragraph">
                  <wp:posOffset>4770947</wp:posOffset>
                </wp:positionV>
                <wp:extent cx="800735" cy="533400"/>
                <wp:effectExtent l="0" t="0" r="0" b="0"/>
                <wp:wrapSquare wrapText="bothSides"/>
                <wp:docPr id="94"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735" cy="533400"/>
                        </a:xfrm>
                        <a:prstGeom prst="rect">
                          <a:avLst/>
                        </a:prstGeom>
                        <a:solidFill>
                          <a:srgbClr val="FFFFFF"/>
                        </a:solidFill>
                        <a:ln>
                          <a:noFill/>
                        </a:ln>
                      </wps:spPr>
                      <wps:txbx>
                        <w:txbxContent>
                          <w:p w14:paraId="3D3D3230" w14:textId="77777777" w:rsidR="000A235E" w:rsidRPr="0033261A" w:rsidRDefault="000A235E" w:rsidP="00F238C6">
                            <w:pPr>
                              <w:spacing w:line="240" w:lineRule="exact"/>
                              <w:jc w:val="center"/>
                              <w:rPr>
                                <w:rFonts w:ascii="Times New Roman" w:eastAsia="標楷體" w:cs="Times New Roman"/>
                                <w:sz w:val="20"/>
                              </w:rPr>
                            </w:pPr>
                            <w:r w:rsidRPr="0033261A">
                              <w:rPr>
                                <w:rFonts w:ascii="Times New Roman" w:eastAsia="標楷體" w:cs="Times New Roman"/>
                                <w:sz w:val="20"/>
                              </w:rPr>
                              <w:t>24</w:t>
                            </w:r>
                            <w:r w:rsidRPr="0033261A">
                              <w:rPr>
                                <w:rFonts w:ascii="Times New Roman" w:eastAsia="標楷體" w:cs="Times New Roman"/>
                                <w:sz w:val="20"/>
                              </w:rPr>
                              <w:t>小時內</w:t>
                            </w:r>
                          </w:p>
                          <w:p w14:paraId="6FBB3D5E" w14:textId="77777777" w:rsidR="000A235E" w:rsidRPr="0033261A" w:rsidRDefault="000A235E" w:rsidP="00F238C6">
                            <w:pPr>
                              <w:spacing w:line="240" w:lineRule="exact"/>
                              <w:rPr>
                                <w:rFonts w:ascii="Times New Roman" w:eastAsia="標楷體" w:cs="Times New Roman"/>
                                <w:sz w:val="20"/>
                              </w:rPr>
                            </w:pPr>
                            <w:r w:rsidRPr="0033261A">
                              <w:rPr>
                                <w:rFonts w:ascii="Times New Roman" w:eastAsia="標楷體" w:cs="Times New Roman"/>
                                <w:sz w:val="20"/>
                              </w:rPr>
                              <w:t xml:space="preserve"> </w:t>
                            </w:r>
                            <w:r w:rsidRPr="0033261A">
                              <w:rPr>
                                <w:rFonts w:ascii="Times New Roman" w:eastAsia="標楷體" w:cs="Times New Roman"/>
                                <w:sz w:val="20"/>
                              </w:rPr>
                              <w:t>通報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B87D5D" id="Rectangle 66" o:spid="_x0000_s1090" style="position:absolute;left:0;text-align:left;margin-left:253.25pt;margin-top:375.65pt;width:63.05pt;height:42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" stroked="f">
                <v:textbox>
                  <w:txbxContent>
                    <w:p w14:paraId="3D3D3230" w14:textId="77777777" w:rsidR="000A235E" w:rsidRPr="0033261A" w:rsidRDefault="000A235E" w:rsidP="00F238C6">
                      <w:pPr>
                        <w:spacing w:line="240" w:lineRule="exact"/>
                        <w:jc w:val="center"/>
                        <w:rPr>
                          <w:rFonts w:ascii="Times New Roman" w:eastAsia="標楷體" w:cs="Times New Roman"/>
                          <w:sz w:val="20"/>
                        </w:rPr>
                      </w:pPr>
                      <w:r w:rsidRPr="0033261A">
                        <w:rPr>
                          <w:rFonts w:ascii="Times New Roman" w:eastAsia="標楷體" w:cs="Times New Roman"/>
                          <w:sz w:val="20"/>
                        </w:rPr>
                        <w:t>24</w:t>
                      </w:r>
                      <w:r w:rsidRPr="0033261A">
                        <w:rPr>
                          <w:rFonts w:ascii="Times New Roman" w:eastAsia="標楷體" w:cs="Times New Roman"/>
                          <w:sz w:val="20"/>
                        </w:rPr>
                        <w:t>小時內</w:t>
                      </w:r>
                    </w:p>
                    <w:p w14:paraId="6FBB3D5E" w14:textId="77777777" w:rsidR="000A235E" w:rsidRPr="0033261A" w:rsidRDefault="000A235E" w:rsidP="00F238C6">
                      <w:pPr>
                        <w:spacing w:line="240" w:lineRule="exact"/>
                        <w:rPr>
                          <w:rFonts w:ascii="Times New Roman" w:eastAsia="標楷體" w:cs="Times New Roman"/>
                          <w:sz w:val="20"/>
                        </w:rPr>
                      </w:pPr>
                      <w:r w:rsidRPr="0033261A">
                        <w:rPr>
                          <w:rFonts w:ascii="Times New Roman" w:eastAsia="標楷體" w:cs="Times New Roman"/>
                          <w:sz w:val="20"/>
                        </w:rPr>
                        <w:t xml:space="preserve"> </w:t>
                      </w:r>
                      <w:r w:rsidRPr="0033261A">
                        <w:rPr>
                          <w:rFonts w:ascii="Times New Roman" w:eastAsia="標楷體" w:cs="Times New Roman"/>
                          <w:sz w:val="20"/>
                        </w:rPr>
                        <w:t>通報</w:t>
                      </w:r>
                    </w:p>
                  </w:txbxContent>
                </v:textbox>
                <w10:wrap type="square"/>
              </v:rect>
            </w:pict>
          </mc:Fallback>
        </mc:AlternateContent>
      </w:r>
      <w:r w:rsidR="000C658D" w:rsidRPr="00122E32">
        <w:rPr>
          <w:rFonts w:eastAsia="BiauKai"/>
          <w:noProof/>
        </w:rPr>
        <mc:AlternateContent>
          <mc:Choice Requires="wps">
            <w:drawing>
              <wp:anchor distT="0" distB="0" distL="114300" distR="114300" simplePos="0" relativeHeight="251684352" behindDoc="0" locked="0" layoutInCell="1" allowOverlap="1" wp14:anchorId="28A3419E" wp14:editId="6B8456AD">
                <wp:simplePos x="0" y="0"/>
                <wp:positionH relativeFrom="column">
                  <wp:posOffset>2002790</wp:posOffset>
                </wp:positionH>
                <wp:positionV relativeFrom="paragraph">
                  <wp:posOffset>810422</wp:posOffset>
                </wp:positionV>
                <wp:extent cx="1485900" cy="372110"/>
                <wp:effectExtent l="0" t="0" r="19050" b="27940"/>
                <wp:wrapSquare wrapText="bothSides"/>
                <wp:docPr id="95"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72110"/>
                        </a:xfrm>
                        <a:prstGeom prst="rect">
                          <a:avLst/>
                        </a:prstGeom>
                        <a:solidFill>
                          <a:srgbClr val="FFFFFF"/>
                        </a:solidFill>
                        <a:ln w="9525">
                          <a:solidFill>
                            <a:srgbClr val="000000"/>
                          </a:solidFill>
                          <a:miter lim="800000"/>
                          <a:headEnd/>
                          <a:tailEnd/>
                        </a:ln>
                      </wps:spPr>
                      <wps:txbx>
                        <w:txbxContent>
                          <w:p w14:paraId="3D6A5C7C" w14:textId="77777777" w:rsidR="000A235E" w:rsidRPr="008D2B22" w:rsidRDefault="000A235E" w:rsidP="00F238C6">
                            <w:pPr>
                              <w:jc w:val="center"/>
                              <w:rPr>
                                <w:rFonts w:ascii="標楷體" w:eastAsia="標楷體" w:hAnsi="標楷體"/>
                                <w:sz w:val="24"/>
                                <w:szCs w:val="24"/>
                              </w:rPr>
                            </w:pPr>
                            <w:r w:rsidRPr="008D2B22">
                              <w:rPr>
                                <w:rFonts w:ascii="標楷體" w:eastAsia="標楷體" w:hAnsi="標楷體" w:hint="eastAsia"/>
                                <w:sz w:val="24"/>
                                <w:szCs w:val="24"/>
                              </w:rPr>
                              <w:t>意外事故發現者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A3419E" id="Rectangle 67" o:spid="_x0000_s1091" style="position:absolute;left:0;text-align:left;margin-left:157.7pt;margin-top:63.8pt;width:117pt;height:29.3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">
                <v:textbox>
                  <w:txbxContent>
                    <w:p w14:paraId="3D6A5C7C" w14:textId="77777777" w:rsidR="000A235E" w:rsidRPr="008D2B22" w:rsidRDefault="000A235E" w:rsidP="00F238C6">
                      <w:pPr>
                        <w:jc w:val="center"/>
                        <w:rPr>
                          <w:rFonts w:ascii="標楷體" w:eastAsia="標楷體" w:hAnsi="標楷體"/>
                          <w:sz w:val="24"/>
                          <w:szCs w:val="24"/>
                        </w:rPr>
                      </w:pPr>
                      <w:r w:rsidRPr="008D2B22">
                        <w:rPr>
                          <w:rFonts w:ascii="標楷體" w:eastAsia="標楷體" w:hAnsi="標楷體" w:hint="eastAsia"/>
                          <w:sz w:val="24"/>
                          <w:szCs w:val="24"/>
                        </w:rPr>
                        <w:t>意外事故發現者</w:t>
                      </w:r>
                    </w:p>
                  </w:txbxContent>
                </v:textbox>
                <w10:wrap type="square"/>
              </v:rect>
            </w:pict>
          </mc:Fallback>
        </mc:AlternateContent>
      </w:r>
      <w:r w:rsidR="002A43DB" w:rsidRPr="00122E32">
        <w:rPr>
          <w:rFonts w:eastAsia="BiauKai"/>
          <w:noProof/>
        </w:rPr>
        <mc:AlternateContent>
          <mc:Choice Requires="wps">
            <w:drawing>
              <wp:anchor distT="0" distB="0" distL="114300" distR="114300" simplePos="0" relativeHeight="251880960" behindDoc="0" locked="0" layoutInCell="1" allowOverlap="1" wp14:anchorId="701B5D4E" wp14:editId="0AB402C0">
                <wp:simplePos x="0" y="0"/>
                <wp:positionH relativeFrom="column">
                  <wp:posOffset>-88900</wp:posOffset>
                </wp:positionH>
                <wp:positionV relativeFrom="paragraph">
                  <wp:posOffset>4648200</wp:posOffset>
                </wp:positionV>
                <wp:extent cx="2127885" cy="3416300"/>
                <wp:effectExtent l="0" t="0" r="24765" b="12700"/>
                <wp:wrapSquare wrapText="bothSides"/>
                <wp:docPr id="76"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7885" cy="3416300"/>
                        </a:xfrm>
                        <a:prstGeom prst="rect">
                          <a:avLst/>
                        </a:prstGeom>
                        <a:solidFill>
                          <a:srgbClr val="FFFFFF"/>
                        </a:solidFill>
                        <a:ln w="9525">
                          <a:solidFill>
                            <a:srgbClr val="000000"/>
                          </a:solidFill>
                          <a:miter lim="800000"/>
                          <a:headEnd/>
                          <a:tailEnd/>
                        </a:ln>
                      </wps:spPr>
                      <wps:txbx>
                        <w:txbxContent>
                          <w:p w14:paraId="09FC14ED" w14:textId="77777777" w:rsidR="000A235E" w:rsidRPr="0033261A" w:rsidRDefault="000A235E" w:rsidP="00F238C6">
                            <w:pPr>
                              <w:jc w:val="distribute"/>
                              <w:rPr>
                                <w:rFonts w:ascii="Times New Roman" w:eastAsia="標楷體" w:cs="Times New Roman"/>
                              </w:rPr>
                            </w:pPr>
                            <w:r w:rsidRPr="0033261A">
                              <w:rPr>
                                <w:rFonts w:ascii="Times New Roman" w:eastAsia="標楷體" w:cs="Times New Roman"/>
                              </w:rPr>
                              <w:t>相關單位</w:t>
                            </w:r>
                          </w:p>
                          <w:p w14:paraId="26BB7EDF" w14:textId="77777777" w:rsidR="000A235E" w:rsidRPr="0033261A" w:rsidRDefault="000A235E" w:rsidP="00F238C6">
                            <w:pPr>
                              <w:jc w:val="center"/>
                              <w:rPr>
                                <w:rFonts w:ascii="Times New Roman" w:eastAsia="標楷體" w:cs="Times New Roman"/>
                                <w:sz w:val="22"/>
                                <w:szCs w:val="22"/>
                              </w:rPr>
                            </w:pPr>
                            <w:r w:rsidRPr="0033261A">
                              <w:rPr>
                                <w:rFonts w:ascii="Times New Roman" w:eastAsia="標楷體" w:cs="Times New Roman"/>
                                <w:sz w:val="22"/>
                                <w:szCs w:val="22"/>
                              </w:rPr>
                              <w:t>名稱</w:t>
                            </w:r>
                            <w:r w:rsidRPr="0033261A">
                              <w:rPr>
                                <w:rFonts w:ascii="Times New Roman" w:eastAsia="標楷體" w:cs="Times New Roman"/>
                                <w:sz w:val="22"/>
                                <w:szCs w:val="22"/>
                              </w:rPr>
                              <w:t xml:space="preserve">        </w:t>
                            </w:r>
                            <w:r w:rsidRPr="0033261A">
                              <w:rPr>
                                <w:rFonts w:ascii="Times New Roman" w:eastAsia="標楷體" w:cs="Times New Roman"/>
                                <w:sz w:val="22"/>
                                <w:szCs w:val="22"/>
                              </w:rPr>
                              <w:t>聯絡電話</w:t>
                            </w:r>
                          </w:p>
                          <w:p w14:paraId="100B6651" w14:textId="2EDC1C1F" w:rsidR="000A235E" w:rsidRDefault="000A235E" w:rsidP="00F238C6">
                            <w:pPr>
                              <w:rPr>
                                <w:rFonts w:ascii="Times New Roman" w:eastAsia="標楷體" w:cs="Times New Roman"/>
                                <w:bCs/>
                                <w:sz w:val="20"/>
                                <w:szCs w:val="20"/>
                              </w:rPr>
                            </w:pPr>
                            <w:r>
                              <w:rPr>
                                <w:rFonts w:ascii="Times New Roman" w:eastAsia="標楷體" w:cs="Times New Roman" w:hint="eastAsia"/>
                                <w:bCs/>
                                <w:sz w:val="20"/>
                                <w:szCs w:val="20"/>
                              </w:rPr>
                              <w:t>桃園市</w:t>
                            </w:r>
                            <w:r w:rsidRPr="0033261A">
                              <w:rPr>
                                <w:rFonts w:ascii="Times New Roman" w:eastAsia="標楷體" w:cs="Times New Roman"/>
                                <w:bCs/>
                                <w:sz w:val="20"/>
                                <w:szCs w:val="20"/>
                              </w:rPr>
                              <w:t>警察局總局</w:t>
                            </w:r>
                            <w:r w:rsidRPr="0033261A">
                              <w:rPr>
                                <w:rFonts w:ascii="Times New Roman" w:eastAsia="標楷體" w:cs="Times New Roman"/>
                                <w:bCs/>
                                <w:sz w:val="20"/>
                                <w:szCs w:val="20"/>
                              </w:rPr>
                              <w:t xml:space="preserve">  (0</w:t>
                            </w:r>
                            <w:r>
                              <w:rPr>
                                <w:rFonts w:ascii="Times New Roman" w:eastAsia="標楷體" w:cs="Times New Roman" w:hint="eastAsia"/>
                                <w:bCs/>
                                <w:sz w:val="20"/>
                                <w:szCs w:val="20"/>
                              </w:rPr>
                              <w:t>3</w:t>
                            </w:r>
                            <w:r w:rsidRPr="0033261A">
                              <w:rPr>
                                <w:rFonts w:ascii="Times New Roman" w:eastAsia="標楷體" w:cs="Times New Roman"/>
                                <w:bCs/>
                                <w:sz w:val="20"/>
                                <w:szCs w:val="20"/>
                              </w:rPr>
                              <w:t>)</w:t>
                            </w:r>
                            <w:r>
                              <w:rPr>
                                <w:rFonts w:ascii="Times New Roman" w:eastAsia="標楷體" w:cs="Times New Roman" w:hint="eastAsia"/>
                                <w:bCs/>
                                <w:sz w:val="20"/>
                                <w:szCs w:val="20"/>
                              </w:rPr>
                              <w:t>333</w:t>
                            </w:r>
                            <w:r w:rsidRPr="0033261A">
                              <w:rPr>
                                <w:rFonts w:ascii="Times New Roman" w:eastAsia="標楷體" w:cs="Times New Roman"/>
                                <w:bCs/>
                                <w:sz w:val="20"/>
                                <w:szCs w:val="20"/>
                              </w:rPr>
                              <w:t>-</w:t>
                            </w:r>
                            <w:r>
                              <w:rPr>
                                <w:rFonts w:ascii="Times New Roman" w:eastAsia="標楷體" w:cs="Times New Roman" w:hint="eastAsia"/>
                                <w:bCs/>
                                <w:sz w:val="20"/>
                                <w:szCs w:val="20"/>
                              </w:rPr>
                              <w:t>4400</w:t>
                            </w:r>
                          </w:p>
                          <w:p w14:paraId="2F0B4D7B" w14:textId="4B1C6312" w:rsidR="000A235E" w:rsidRPr="0033261A" w:rsidRDefault="000A235E" w:rsidP="00F238C6">
                            <w:pPr>
                              <w:rPr>
                                <w:rFonts w:ascii="Times New Roman" w:eastAsia="標楷體" w:cs="Times New Roman"/>
                                <w:bCs/>
                                <w:sz w:val="20"/>
                                <w:szCs w:val="20"/>
                              </w:rPr>
                            </w:pPr>
                            <w:r>
                              <w:rPr>
                                <w:rFonts w:ascii="Times New Roman" w:eastAsia="標楷體" w:cs="Times New Roman" w:hint="eastAsia"/>
                                <w:bCs/>
                                <w:sz w:val="20"/>
                                <w:szCs w:val="20"/>
                              </w:rPr>
                              <w:t>大園</w:t>
                            </w:r>
                            <w:r w:rsidRPr="0033261A">
                              <w:rPr>
                                <w:rFonts w:ascii="Times New Roman" w:eastAsia="標楷體" w:cs="Times New Roman"/>
                                <w:bCs/>
                                <w:sz w:val="20"/>
                                <w:szCs w:val="20"/>
                              </w:rPr>
                              <w:t>派出所</w:t>
                            </w:r>
                            <w:r w:rsidRPr="0033261A">
                              <w:rPr>
                                <w:rFonts w:ascii="Times New Roman" w:eastAsia="標楷體" w:cs="Times New Roman"/>
                                <w:bCs/>
                                <w:sz w:val="20"/>
                                <w:szCs w:val="20"/>
                              </w:rPr>
                              <w:t xml:space="preserve">        (0</w:t>
                            </w:r>
                            <w:r>
                              <w:rPr>
                                <w:rFonts w:ascii="Times New Roman" w:eastAsia="標楷體" w:cs="Times New Roman" w:hint="eastAsia"/>
                                <w:bCs/>
                                <w:sz w:val="20"/>
                                <w:szCs w:val="20"/>
                              </w:rPr>
                              <w:t>3</w:t>
                            </w:r>
                            <w:r w:rsidRPr="0033261A">
                              <w:rPr>
                                <w:rFonts w:ascii="Times New Roman" w:eastAsia="標楷體" w:cs="Times New Roman"/>
                                <w:bCs/>
                                <w:sz w:val="20"/>
                                <w:szCs w:val="20"/>
                              </w:rPr>
                              <w:t>)</w:t>
                            </w:r>
                            <w:r>
                              <w:rPr>
                                <w:rFonts w:ascii="Times New Roman" w:eastAsia="標楷體" w:cs="Times New Roman" w:hint="eastAsia"/>
                                <w:bCs/>
                                <w:sz w:val="20"/>
                                <w:szCs w:val="20"/>
                              </w:rPr>
                              <w:t>386</w:t>
                            </w:r>
                            <w:r w:rsidRPr="0033261A">
                              <w:rPr>
                                <w:rFonts w:ascii="Times New Roman" w:eastAsia="標楷體" w:cs="Times New Roman"/>
                                <w:bCs/>
                                <w:sz w:val="20"/>
                                <w:szCs w:val="20"/>
                              </w:rPr>
                              <w:t>-</w:t>
                            </w:r>
                            <w:r>
                              <w:rPr>
                                <w:rFonts w:ascii="Times New Roman" w:eastAsia="標楷體" w:cs="Times New Roman" w:hint="eastAsia"/>
                                <w:bCs/>
                                <w:sz w:val="20"/>
                                <w:szCs w:val="20"/>
                              </w:rPr>
                              <w:t>6555</w:t>
                            </w:r>
                          </w:p>
                          <w:p w14:paraId="5FA84665" w14:textId="47A0594F" w:rsidR="000A235E" w:rsidRPr="0033261A" w:rsidRDefault="000A235E" w:rsidP="00F238C6">
                            <w:pPr>
                              <w:rPr>
                                <w:rFonts w:ascii="Times New Roman" w:eastAsia="標楷體" w:cs="Times New Roman"/>
                                <w:bCs/>
                                <w:sz w:val="20"/>
                                <w:szCs w:val="20"/>
                              </w:rPr>
                            </w:pPr>
                            <w:r>
                              <w:rPr>
                                <w:rFonts w:ascii="Times New Roman" w:eastAsia="標楷體" w:cs="Times New Roman" w:hint="eastAsia"/>
                                <w:bCs/>
                                <w:sz w:val="20"/>
                                <w:szCs w:val="20"/>
                              </w:rPr>
                              <w:t>觀音</w:t>
                            </w:r>
                            <w:r w:rsidRPr="0033261A">
                              <w:rPr>
                                <w:rFonts w:ascii="Times New Roman" w:eastAsia="標楷體" w:cs="Times New Roman"/>
                                <w:bCs/>
                                <w:sz w:val="20"/>
                                <w:szCs w:val="20"/>
                              </w:rPr>
                              <w:t>分駐所</w:t>
                            </w:r>
                            <w:r w:rsidRPr="0033261A">
                              <w:rPr>
                                <w:rFonts w:ascii="Times New Roman" w:eastAsia="標楷體" w:cs="Times New Roman"/>
                                <w:bCs/>
                                <w:sz w:val="20"/>
                                <w:szCs w:val="20"/>
                              </w:rPr>
                              <w:t xml:space="preserve">   </w:t>
                            </w:r>
                            <w:r>
                              <w:rPr>
                                <w:rFonts w:ascii="Times New Roman" w:eastAsia="標楷體" w:cs="Times New Roman" w:hint="eastAsia"/>
                                <w:bCs/>
                                <w:sz w:val="20"/>
                                <w:szCs w:val="20"/>
                              </w:rPr>
                              <w:tab/>
                              <w:t xml:space="preserve"> </w:t>
                            </w:r>
                            <w:r w:rsidRPr="0033261A">
                              <w:rPr>
                                <w:rFonts w:ascii="Times New Roman" w:eastAsia="標楷體" w:cs="Times New Roman"/>
                                <w:bCs/>
                                <w:sz w:val="20"/>
                                <w:szCs w:val="20"/>
                              </w:rPr>
                              <w:t xml:space="preserve"> (</w:t>
                            </w:r>
                            <w:r>
                              <w:rPr>
                                <w:rFonts w:ascii="Times New Roman" w:eastAsia="標楷體" w:cs="Times New Roman" w:hint="eastAsia"/>
                                <w:bCs/>
                                <w:sz w:val="20"/>
                                <w:szCs w:val="20"/>
                              </w:rPr>
                              <w:t>03)473</w:t>
                            </w:r>
                            <w:r w:rsidRPr="0033261A">
                              <w:rPr>
                                <w:rFonts w:ascii="Times New Roman" w:eastAsia="標楷體" w:cs="Times New Roman"/>
                                <w:bCs/>
                                <w:sz w:val="20"/>
                                <w:szCs w:val="20"/>
                              </w:rPr>
                              <w:t>-20</w:t>
                            </w:r>
                            <w:r>
                              <w:rPr>
                                <w:rFonts w:ascii="Times New Roman" w:eastAsia="標楷體" w:cs="Times New Roman" w:hint="eastAsia"/>
                                <w:bCs/>
                                <w:sz w:val="20"/>
                                <w:szCs w:val="20"/>
                              </w:rPr>
                              <w:t>25</w:t>
                            </w:r>
                          </w:p>
                          <w:p w14:paraId="55A171F3" w14:textId="29766B42" w:rsidR="000A235E" w:rsidRPr="0033261A" w:rsidRDefault="000A235E" w:rsidP="00F238C6">
                            <w:pPr>
                              <w:rPr>
                                <w:rFonts w:ascii="Times New Roman" w:eastAsia="標楷體" w:cs="Times New Roman"/>
                                <w:bCs/>
                                <w:sz w:val="20"/>
                                <w:szCs w:val="20"/>
                              </w:rPr>
                            </w:pPr>
                            <w:r>
                              <w:rPr>
                                <w:rFonts w:ascii="Times New Roman" w:eastAsia="標楷體" w:cs="Times New Roman" w:hint="eastAsia"/>
                                <w:bCs/>
                                <w:sz w:val="20"/>
                                <w:szCs w:val="20"/>
                              </w:rPr>
                              <w:t>觀音</w:t>
                            </w:r>
                            <w:r w:rsidRPr="0033261A">
                              <w:rPr>
                                <w:rFonts w:ascii="Times New Roman" w:eastAsia="標楷體" w:cs="Times New Roman"/>
                                <w:bCs/>
                                <w:sz w:val="20"/>
                                <w:szCs w:val="20"/>
                              </w:rPr>
                              <w:t>消防隊</w:t>
                            </w:r>
                            <w:r w:rsidRPr="0033261A">
                              <w:rPr>
                                <w:rFonts w:ascii="Times New Roman" w:eastAsia="標楷體" w:cs="Times New Roman"/>
                                <w:bCs/>
                                <w:sz w:val="20"/>
                                <w:szCs w:val="20"/>
                              </w:rPr>
                              <w:t xml:space="preserve">        (0</w:t>
                            </w:r>
                            <w:r>
                              <w:rPr>
                                <w:rFonts w:ascii="Times New Roman" w:eastAsia="標楷體" w:cs="Times New Roman" w:hint="eastAsia"/>
                                <w:bCs/>
                                <w:sz w:val="20"/>
                                <w:szCs w:val="20"/>
                              </w:rPr>
                              <w:t>3</w:t>
                            </w:r>
                            <w:r w:rsidRPr="0033261A">
                              <w:rPr>
                                <w:rFonts w:ascii="Times New Roman" w:eastAsia="標楷體" w:cs="Times New Roman"/>
                                <w:bCs/>
                                <w:sz w:val="20"/>
                                <w:szCs w:val="20"/>
                              </w:rPr>
                              <w:t>)</w:t>
                            </w:r>
                            <w:r>
                              <w:rPr>
                                <w:rFonts w:ascii="Times New Roman" w:eastAsia="標楷體" w:cs="Times New Roman" w:hint="eastAsia"/>
                                <w:bCs/>
                                <w:sz w:val="20"/>
                                <w:szCs w:val="20"/>
                              </w:rPr>
                              <w:t>473</w:t>
                            </w:r>
                            <w:r w:rsidRPr="0033261A">
                              <w:rPr>
                                <w:rFonts w:ascii="Times New Roman" w:eastAsia="標楷體" w:cs="Times New Roman"/>
                                <w:bCs/>
                                <w:sz w:val="20"/>
                                <w:szCs w:val="20"/>
                              </w:rPr>
                              <w:t>-</w:t>
                            </w:r>
                            <w:r>
                              <w:rPr>
                                <w:rFonts w:ascii="Times New Roman" w:eastAsia="標楷體" w:cs="Times New Roman" w:hint="eastAsia"/>
                                <w:bCs/>
                                <w:sz w:val="20"/>
                                <w:szCs w:val="20"/>
                              </w:rPr>
                              <w:t>2014</w:t>
                            </w:r>
                          </w:p>
                          <w:p w14:paraId="2D9D4847" w14:textId="77777777" w:rsidR="000A235E" w:rsidRPr="0033261A" w:rsidRDefault="000A235E" w:rsidP="00F238C6">
                            <w:pPr>
                              <w:rPr>
                                <w:rFonts w:ascii="Times New Roman" w:eastAsia="標楷體" w:cs="Times New Roman"/>
                                <w:bCs/>
                                <w:sz w:val="20"/>
                                <w:szCs w:val="20"/>
                              </w:rPr>
                            </w:pPr>
                            <w:r w:rsidRPr="0033261A">
                              <w:rPr>
                                <w:rFonts w:ascii="Times New Roman" w:eastAsia="標楷體" w:cs="Times New Roman"/>
                                <w:bCs/>
                                <w:sz w:val="20"/>
                                <w:szCs w:val="20"/>
                              </w:rPr>
                              <w:t>內政部應變中心</w:t>
                            </w:r>
                            <w:r w:rsidRPr="0033261A">
                              <w:rPr>
                                <w:rFonts w:ascii="Times New Roman" w:eastAsia="標楷體" w:cs="Times New Roman"/>
                                <w:bCs/>
                                <w:sz w:val="20"/>
                                <w:szCs w:val="20"/>
                              </w:rPr>
                              <w:t xml:space="preserve">    0800-033-119</w:t>
                            </w:r>
                          </w:p>
                          <w:p w14:paraId="05EA8CD6" w14:textId="77777777" w:rsidR="000A235E" w:rsidRPr="0033261A" w:rsidRDefault="000A235E" w:rsidP="00F238C6">
                            <w:pPr>
                              <w:rPr>
                                <w:rFonts w:ascii="Times New Roman" w:eastAsia="標楷體" w:cs="Times New Roman"/>
                                <w:bCs/>
                                <w:sz w:val="20"/>
                                <w:szCs w:val="20"/>
                              </w:rPr>
                            </w:pPr>
                            <w:r w:rsidRPr="0033261A">
                              <w:rPr>
                                <w:rFonts w:ascii="Times New Roman" w:eastAsia="標楷體" w:cs="Times New Roman"/>
                                <w:bCs/>
                                <w:sz w:val="20"/>
                                <w:szCs w:val="20"/>
                              </w:rPr>
                              <w:t>農委會水保局</w:t>
                            </w:r>
                            <w:r w:rsidRPr="0033261A">
                              <w:rPr>
                                <w:rFonts w:ascii="Times New Roman" w:eastAsia="標楷體" w:cs="Times New Roman"/>
                                <w:bCs/>
                                <w:sz w:val="20"/>
                                <w:szCs w:val="20"/>
                              </w:rPr>
                              <w:t xml:space="preserve">      0800-246-246</w:t>
                            </w:r>
                          </w:p>
                          <w:p w14:paraId="12299455" w14:textId="6FF61B65" w:rsidR="000A235E" w:rsidRPr="0033261A" w:rsidRDefault="000A235E" w:rsidP="00F238C6">
                            <w:pPr>
                              <w:rPr>
                                <w:rFonts w:ascii="Times New Roman" w:eastAsia="標楷體" w:cs="Times New Roman"/>
                                <w:bCs/>
                                <w:sz w:val="20"/>
                                <w:szCs w:val="20"/>
                              </w:rPr>
                            </w:pPr>
                            <w:r w:rsidRPr="0033261A">
                              <w:rPr>
                                <w:rFonts w:ascii="Times New Roman" w:eastAsia="標楷體" w:cs="Times New Roman"/>
                                <w:bCs/>
                                <w:sz w:val="20"/>
                                <w:szCs w:val="20"/>
                              </w:rPr>
                              <w:t>環境保護局</w:t>
                            </w:r>
                            <w:r w:rsidRPr="0033261A">
                              <w:rPr>
                                <w:rFonts w:ascii="Times New Roman" w:eastAsia="標楷體" w:cs="Times New Roman"/>
                                <w:bCs/>
                                <w:sz w:val="20"/>
                                <w:szCs w:val="20"/>
                              </w:rPr>
                              <w:t xml:space="preserve">        (0</w:t>
                            </w:r>
                            <w:r>
                              <w:rPr>
                                <w:rFonts w:ascii="Times New Roman" w:eastAsia="標楷體" w:cs="Times New Roman" w:hint="eastAsia"/>
                                <w:bCs/>
                                <w:sz w:val="20"/>
                                <w:szCs w:val="20"/>
                              </w:rPr>
                              <w:t>3</w:t>
                            </w:r>
                            <w:r w:rsidRPr="0033261A">
                              <w:rPr>
                                <w:rFonts w:ascii="Times New Roman" w:eastAsia="標楷體" w:cs="Times New Roman"/>
                                <w:bCs/>
                                <w:sz w:val="20"/>
                                <w:szCs w:val="20"/>
                              </w:rPr>
                              <w:t>)</w:t>
                            </w:r>
                            <w:r>
                              <w:rPr>
                                <w:rFonts w:ascii="Times New Roman" w:eastAsia="標楷體" w:cs="Times New Roman" w:hint="eastAsia"/>
                                <w:bCs/>
                                <w:sz w:val="20"/>
                                <w:szCs w:val="20"/>
                              </w:rPr>
                              <w:t>338</w:t>
                            </w:r>
                            <w:r w:rsidRPr="0033261A">
                              <w:rPr>
                                <w:rFonts w:ascii="Times New Roman" w:eastAsia="標楷體" w:cs="Times New Roman"/>
                                <w:bCs/>
                                <w:sz w:val="20"/>
                                <w:szCs w:val="20"/>
                              </w:rPr>
                              <w:t>-</w:t>
                            </w:r>
                            <w:r>
                              <w:rPr>
                                <w:rFonts w:ascii="Times New Roman" w:eastAsia="標楷體" w:cs="Times New Roman" w:hint="eastAsia"/>
                                <w:bCs/>
                                <w:sz w:val="20"/>
                                <w:szCs w:val="20"/>
                              </w:rPr>
                              <w:t>2456</w:t>
                            </w:r>
                          </w:p>
                          <w:p w14:paraId="602C4942" w14:textId="1E73F623" w:rsidR="000A235E" w:rsidRPr="0033261A" w:rsidRDefault="000A235E" w:rsidP="00F238C6">
                            <w:pPr>
                              <w:rPr>
                                <w:rFonts w:ascii="Times New Roman" w:eastAsia="標楷體" w:cs="Times New Roman"/>
                                <w:bCs/>
                                <w:sz w:val="20"/>
                                <w:szCs w:val="20"/>
                              </w:rPr>
                            </w:pPr>
                            <w:r>
                              <w:rPr>
                                <w:rFonts w:ascii="Times New Roman" w:eastAsia="標楷體" w:cs="Times New Roman" w:hint="eastAsia"/>
                                <w:bCs/>
                                <w:sz w:val="20"/>
                                <w:szCs w:val="20"/>
                              </w:rPr>
                              <w:t>桃園醫院新屋分院</w:t>
                            </w:r>
                            <w:r>
                              <w:rPr>
                                <w:rFonts w:ascii="Times New Roman" w:eastAsia="標楷體" w:cs="Times New Roman" w:hint="eastAsia"/>
                                <w:bCs/>
                                <w:sz w:val="20"/>
                                <w:szCs w:val="20"/>
                              </w:rPr>
                              <w:t xml:space="preserve"> </w:t>
                            </w:r>
                            <w:r w:rsidRPr="0033261A">
                              <w:rPr>
                                <w:rFonts w:ascii="Times New Roman" w:eastAsia="標楷體" w:cs="Times New Roman"/>
                                <w:bCs/>
                                <w:sz w:val="20"/>
                                <w:szCs w:val="20"/>
                              </w:rPr>
                              <w:t xml:space="preserve"> (0</w:t>
                            </w:r>
                            <w:r>
                              <w:rPr>
                                <w:rFonts w:ascii="Times New Roman" w:eastAsia="標楷體" w:cs="Times New Roman" w:hint="eastAsia"/>
                                <w:bCs/>
                                <w:sz w:val="20"/>
                                <w:szCs w:val="20"/>
                              </w:rPr>
                              <w:t>3</w:t>
                            </w:r>
                            <w:r w:rsidRPr="0033261A">
                              <w:rPr>
                                <w:rFonts w:ascii="Times New Roman" w:eastAsia="標楷體" w:cs="Times New Roman"/>
                                <w:bCs/>
                                <w:sz w:val="20"/>
                                <w:szCs w:val="20"/>
                              </w:rPr>
                              <w:t>)</w:t>
                            </w:r>
                            <w:r>
                              <w:rPr>
                                <w:rFonts w:ascii="Times New Roman" w:eastAsia="標楷體" w:cs="Times New Roman" w:hint="eastAsia"/>
                                <w:bCs/>
                                <w:sz w:val="20"/>
                                <w:szCs w:val="20"/>
                              </w:rPr>
                              <w:t>497</w:t>
                            </w:r>
                            <w:r w:rsidRPr="0033261A">
                              <w:rPr>
                                <w:rFonts w:ascii="Times New Roman" w:eastAsia="標楷體" w:cs="Times New Roman"/>
                                <w:bCs/>
                                <w:sz w:val="20"/>
                                <w:szCs w:val="20"/>
                              </w:rPr>
                              <w:t>-</w:t>
                            </w:r>
                            <w:r>
                              <w:rPr>
                                <w:rFonts w:ascii="Times New Roman" w:eastAsia="標楷體" w:cs="Times New Roman" w:hint="eastAsia"/>
                                <w:bCs/>
                                <w:sz w:val="20"/>
                                <w:szCs w:val="20"/>
                              </w:rPr>
                              <w:t>1989</w:t>
                            </w:r>
                          </w:p>
                          <w:p w14:paraId="1E0354A7" w14:textId="7AADF162" w:rsidR="000A235E" w:rsidRPr="0033261A" w:rsidRDefault="000A235E" w:rsidP="00F238C6">
                            <w:pPr>
                              <w:rPr>
                                <w:rFonts w:ascii="Times New Roman" w:eastAsia="標楷體" w:cs="Times New Roman"/>
                                <w:bCs/>
                                <w:sz w:val="20"/>
                                <w:szCs w:val="20"/>
                              </w:rPr>
                            </w:pPr>
                            <w:r>
                              <w:rPr>
                                <w:rFonts w:ascii="Times New Roman" w:eastAsia="標楷體" w:cs="Times New Roman" w:hint="eastAsia"/>
                                <w:bCs/>
                                <w:sz w:val="20"/>
                                <w:szCs w:val="20"/>
                              </w:rPr>
                              <w:t>敏盛</w:t>
                            </w:r>
                            <w:r w:rsidRPr="0033261A">
                              <w:rPr>
                                <w:rFonts w:ascii="Times New Roman" w:eastAsia="標楷體" w:cs="Times New Roman"/>
                                <w:bCs/>
                                <w:sz w:val="20"/>
                                <w:szCs w:val="20"/>
                              </w:rPr>
                              <w:t>醫院</w:t>
                            </w:r>
                            <w:r w:rsidRPr="0033261A">
                              <w:rPr>
                                <w:rFonts w:ascii="Times New Roman" w:eastAsia="標楷體" w:cs="Times New Roman"/>
                                <w:bCs/>
                                <w:sz w:val="20"/>
                                <w:szCs w:val="20"/>
                              </w:rPr>
                              <w:t xml:space="preserve">          </w:t>
                            </w:r>
                            <w:r>
                              <w:rPr>
                                <w:rFonts w:ascii="Times New Roman" w:eastAsia="標楷體" w:cs="Times New Roman"/>
                                <w:bCs/>
                                <w:sz w:val="20"/>
                                <w:szCs w:val="20"/>
                              </w:rPr>
                              <w:t>(0</w:t>
                            </w:r>
                            <w:r>
                              <w:rPr>
                                <w:rFonts w:ascii="Times New Roman" w:eastAsia="標楷體" w:cs="Times New Roman" w:hint="eastAsia"/>
                                <w:bCs/>
                                <w:sz w:val="20"/>
                                <w:szCs w:val="20"/>
                              </w:rPr>
                              <w:t>3</w:t>
                            </w:r>
                            <w:r w:rsidRPr="0033261A">
                              <w:rPr>
                                <w:rFonts w:ascii="Times New Roman" w:eastAsia="標楷體" w:cs="Times New Roman"/>
                                <w:bCs/>
                                <w:sz w:val="20"/>
                                <w:szCs w:val="20"/>
                              </w:rPr>
                              <w:t>)</w:t>
                            </w:r>
                            <w:r>
                              <w:rPr>
                                <w:rFonts w:ascii="Times New Roman" w:eastAsia="標楷體" w:cs="Times New Roman" w:hint="eastAsia"/>
                                <w:bCs/>
                                <w:sz w:val="20"/>
                                <w:szCs w:val="20"/>
                              </w:rPr>
                              <w:t>386</w:t>
                            </w:r>
                            <w:r w:rsidRPr="0033261A">
                              <w:rPr>
                                <w:rFonts w:ascii="Times New Roman" w:eastAsia="標楷體" w:cs="Times New Roman"/>
                                <w:bCs/>
                                <w:sz w:val="20"/>
                                <w:szCs w:val="20"/>
                              </w:rPr>
                              <w:t>-</w:t>
                            </w:r>
                            <w:r>
                              <w:rPr>
                                <w:rFonts w:ascii="Times New Roman" w:eastAsia="標楷體" w:cs="Times New Roman" w:hint="eastAsia"/>
                                <w:bCs/>
                                <w:sz w:val="20"/>
                                <w:szCs w:val="20"/>
                              </w:rPr>
                              <w:t>7521</w:t>
                            </w:r>
                          </w:p>
                          <w:p w14:paraId="00D33ED2" w14:textId="06A2CFFE" w:rsidR="000A235E" w:rsidRPr="0033261A" w:rsidRDefault="000A235E" w:rsidP="00F238C6">
                            <w:pPr>
                              <w:rPr>
                                <w:rFonts w:ascii="Times New Roman" w:eastAsia="標楷體" w:cs="Times New Roman"/>
                                <w:bCs/>
                                <w:sz w:val="20"/>
                                <w:szCs w:val="20"/>
                              </w:rPr>
                            </w:pPr>
                            <w:r>
                              <w:rPr>
                                <w:rFonts w:ascii="Times New Roman" w:eastAsia="標楷體" w:cs="Times New Roman" w:hint="eastAsia"/>
                                <w:bCs/>
                                <w:sz w:val="20"/>
                                <w:szCs w:val="20"/>
                              </w:rPr>
                              <w:t>居善</w:t>
                            </w:r>
                            <w:r w:rsidRPr="0033261A">
                              <w:rPr>
                                <w:rFonts w:ascii="Times New Roman" w:eastAsia="標楷體" w:cs="Times New Roman"/>
                                <w:bCs/>
                                <w:sz w:val="20"/>
                                <w:szCs w:val="20"/>
                              </w:rPr>
                              <w:t>醫院</w:t>
                            </w:r>
                            <w:r w:rsidRPr="0033261A">
                              <w:rPr>
                                <w:rFonts w:ascii="Times New Roman" w:eastAsia="標楷體" w:cs="Times New Roman"/>
                                <w:bCs/>
                                <w:sz w:val="20"/>
                                <w:szCs w:val="20"/>
                              </w:rPr>
                              <w:t xml:space="preserve">          (0</w:t>
                            </w:r>
                            <w:r>
                              <w:rPr>
                                <w:rFonts w:ascii="Times New Roman" w:eastAsia="標楷體" w:cs="Times New Roman" w:hint="eastAsia"/>
                                <w:bCs/>
                                <w:sz w:val="20"/>
                                <w:szCs w:val="20"/>
                              </w:rPr>
                              <w:t>3</w:t>
                            </w:r>
                            <w:r w:rsidRPr="0033261A">
                              <w:rPr>
                                <w:rFonts w:ascii="Times New Roman" w:eastAsia="標楷體" w:cs="Times New Roman"/>
                                <w:bCs/>
                                <w:sz w:val="20"/>
                                <w:szCs w:val="20"/>
                              </w:rPr>
                              <w:t>)</w:t>
                            </w:r>
                            <w:r>
                              <w:rPr>
                                <w:rFonts w:ascii="Times New Roman" w:eastAsia="標楷體" w:cs="Times New Roman" w:hint="eastAsia"/>
                                <w:bCs/>
                                <w:sz w:val="20"/>
                                <w:szCs w:val="20"/>
                              </w:rPr>
                              <w:t>386</w:t>
                            </w:r>
                            <w:r w:rsidRPr="0033261A">
                              <w:rPr>
                                <w:rFonts w:ascii="Times New Roman" w:eastAsia="標楷體" w:cs="Times New Roman"/>
                                <w:bCs/>
                                <w:sz w:val="20"/>
                                <w:szCs w:val="20"/>
                              </w:rPr>
                              <w:t>-</w:t>
                            </w:r>
                            <w:r>
                              <w:rPr>
                                <w:rFonts w:ascii="Times New Roman" w:eastAsia="標楷體" w:cs="Times New Roman" w:hint="eastAsia"/>
                                <w:bCs/>
                                <w:sz w:val="20"/>
                                <w:szCs w:val="20"/>
                              </w:rPr>
                              <w:t>6511</w:t>
                            </w:r>
                          </w:p>
                          <w:p w14:paraId="431DC1F3" w14:textId="26D9F85A" w:rsidR="000A235E" w:rsidRPr="0033261A" w:rsidRDefault="000A235E" w:rsidP="00F238C6">
                            <w:pPr>
                              <w:rPr>
                                <w:rFonts w:ascii="Times New Roman" w:eastAsia="標楷體" w:cs="Times New Roman"/>
                                <w:bCs/>
                                <w:sz w:val="20"/>
                                <w:szCs w:val="20"/>
                              </w:rPr>
                            </w:pPr>
                            <w:r w:rsidRPr="0033261A">
                              <w:rPr>
                                <w:rFonts w:ascii="Times New Roman" w:eastAsia="標楷體" w:cs="Times New Roman"/>
                                <w:bCs/>
                                <w:sz w:val="20"/>
                                <w:szCs w:val="20"/>
                              </w:rPr>
                              <w:t>電力公司</w:t>
                            </w:r>
                            <w:r w:rsidRPr="0033261A">
                              <w:rPr>
                                <w:rFonts w:ascii="Times New Roman" w:eastAsia="標楷體" w:cs="Times New Roman"/>
                                <w:bCs/>
                                <w:sz w:val="20"/>
                                <w:szCs w:val="20"/>
                              </w:rPr>
                              <w:t xml:space="preserve">          (0</w:t>
                            </w:r>
                            <w:r>
                              <w:rPr>
                                <w:rFonts w:ascii="Times New Roman" w:eastAsia="標楷體" w:cs="Times New Roman" w:hint="eastAsia"/>
                                <w:bCs/>
                                <w:sz w:val="20"/>
                                <w:szCs w:val="20"/>
                              </w:rPr>
                              <w:t>3</w:t>
                            </w:r>
                            <w:r w:rsidRPr="0033261A">
                              <w:rPr>
                                <w:rFonts w:ascii="Times New Roman" w:eastAsia="標楷體" w:cs="Times New Roman"/>
                                <w:bCs/>
                                <w:sz w:val="20"/>
                                <w:szCs w:val="20"/>
                              </w:rPr>
                              <w:t>)</w:t>
                            </w:r>
                            <w:r>
                              <w:rPr>
                                <w:rFonts w:ascii="Times New Roman" w:eastAsia="標楷體" w:cs="Times New Roman" w:hint="eastAsia"/>
                                <w:bCs/>
                                <w:sz w:val="20"/>
                                <w:szCs w:val="20"/>
                              </w:rPr>
                              <w:t>339</w:t>
                            </w:r>
                            <w:r w:rsidRPr="0033261A">
                              <w:rPr>
                                <w:rFonts w:ascii="Times New Roman" w:eastAsia="標楷體" w:cs="Times New Roman"/>
                                <w:bCs/>
                                <w:sz w:val="20"/>
                                <w:szCs w:val="20"/>
                              </w:rPr>
                              <w:t>-2</w:t>
                            </w:r>
                            <w:r>
                              <w:rPr>
                                <w:rFonts w:ascii="Times New Roman" w:eastAsia="標楷體" w:cs="Times New Roman" w:hint="eastAsia"/>
                                <w:bCs/>
                                <w:sz w:val="20"/>
                                <w:szCs w:val="20"/>
                              </w:rPr>
                              <w:t>121</w:t>
                            </w:r>
                          </w:p>
                          <w:p w14:paraId="67A661F1" w14:textId="77777777" w:rsidR="000A235E" w:rsidRPr="0033261A" w:rsidRDefault="000A235E" w:rsidP="00F238C6">
                            <w:pPr>
                              <w:rPr>
                                <w:rFonts w:ascii="Times New Roman" w:eastAsia="標楷體" w:cs="Times New Roman"/>
                                <w:bCs/>
                                <w:sz w:val="20"/>
                                <w:szCs w:val="20"/>
                              </w:rPr>
                            </w:pPr>
                            <w:r w:rsidRPr="0033261A">
                              <w:rPr>
                                <w:rFonts w:ascii="Times New Roman" w:eastAsia="標楷體" w:cs="Times New Roman"/>
                                <w:bCs/>
                                <w:sz w:val="20"/>
                                <w:szCs w:val="20"/>
                              </w:rPr>
                              <w:t>電信公司</w:t>
                            </w:r>
                            <w:r w:rsidRPr="0033261A">
                              <w:rPr>
                                <w:rFonts w:ascii="Times New Roman" w:eastAsia="標楷體" w:cs="Times New Roman"/>
                                <w:bCs/>
                                <w:sz w:val="20"/>
                                <w:szCs w:val="20"/>
                              </w:rPr>
                              <w:t xml:space="preserve">          </w:t>
                            </w:r>
                            <w:r w:rsidRPr="0033261A">
                              <w:rPr>
                                <w:rFonts w:ascii="Times New Roman" w:eastAsia="標楷體" w:cs="Times New Roman"/>
                                <w:sz w:val="20"/>
                                <w:szCs w:val="20"/>
                              </w:rPr>
                              <w:t>0800-080-123</w:t>
                            </w:r>
                          </w:p>
                          <w:p w14:paraId="7508379C" w14:textId="77777777" w:rsidR="000A235E" w:rsidRPr="0033261A" w:rsidRDefault="000A235E" w:rsidP="00F238C6">
                            <w:pPr>
                              <w:rPr>
                                <w:rFonts w:ascii="Times New Roman" w:eastAsia="標楷體" w:cs="Times New Roman"/>
                                <w:sz w:val="20"/>
                                <w:szCs w:val="20"/>
                              </w:rPr>
                            </w:pPr>
                            <w:r w:rsidRPr="0033261A">
                              <w:rPr>
                                <w:rFonts w:ascii="Times New Roman" w:eastAsia="標楷體" w:cs="Times New Roman"/>
                                <w:bCs/>
                                <w:sz w:val="20"/>
                                <w:szCs w:val="20"/>
                              </w:rPr>
                              <w:t>自來水公司</w:t>
                            </w:r>
                            <w:r w:rsidRPr="0033261A">
                              <w:rPr>
                                <w:rFonts w:ascii="Times New Roman" w:eastAsia="標楷體" w:cs="Times New Roman"/>
                                <w:bCs/>
                                <w:sz w:val="20"/>
                                <w:szCs w:val="20"/>
                              </w:rPr>
                              <w:t xml:space="preserve">        (04)724-5031</w:t>
                            </w:r>
                          </w:p>
                          <w:p w14:paraId="574A4C70" w14:textId="77777777" w:rsidR="000A235E" w:rsidRPr="0033261A" w:rsidRDefault="000A235E" w:rsidP="00F238C6">
                            <w:pPr>
                              <w:jc w:val="center"/>
                              <w:rPr>
                                <w:rFonts w:ascii="Times New Roman" w:eastAsia="標楷體" w:cs="Times New Roman"/>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1B5D4E" id="Rectangle 87" o:spid="_x0000_s1092" style="position:absolute;left:0;text-align:left;margin-left:-7pt;margin-top:366pt;width:167.55pt;height:269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">
                <v:textbox>
                  <w:txbxContent>
                    <w:p w14:paraId="09FC14ED" w14:textId="77777777" w:rsidR="000A235E" w:rsidRPr="0033261A" w:rsidRDefault="000A235E" w:rsidP="00F238C6">
                      <w:pPr>
                        <w:jc w:val="distribute"/>
                        <w:rPr>
                          <w:rFonts w:ascii="Times New Roman" w:eastAsia="標楷體" w:cs="Times New Roman"/>
                        </w:rPr>
                      </w:pPr>
                      <w:r w:rsidRPr="0033261A">
                        <w:rPr>
                          <w:rFonts w:ascii="Times New Roman" w:eastAsia="標楷體" w:cs="Times New Roman"/>
                        </w:rPr>
                        <w:t>相關單位</w:t>
                      </w:r>
                    </w:p>
                    <w:p w14:paraId="26BB7EDF" w14:textId="77777777" w:rsidR="000A235E" w:rsidRPr="0033261A" w:rsidRDefault="000A235E" w:rsidP="00F238C6">
                      <w:pPr>
                        <w:jc w:val="center"/>
                        <w:rPr>
                          <w:rFonts w:ascii="Times New Roman" w:eastAsia="標楷體" w:cs="Times New Roman"/>
                          <w:sz w:val="22"/>
                          <w:szCs w:val="22"/>
                        </w:rPr>
                      </w:pPr>
                      <w:r w:rsidRPr="0033261A">
                        <w:rPr>
                          <w:rFonts w:ascii="Times New Roman" w:eastAsia="標楷體" w:cs="Times New Roman"/>
                          <w:sz w:val="22"/>
                          <w:szCs w:val="22"/>
                        </w:rPr>
                        <w:t>名稱</w:t>
                      </w:r>
                      <w:r w:rsidRPr="0033261A">
                        <w:rPr>
                          <w:rFonts w:ascii="Times New Roman" w:eastAsia="標楷體" w:cs="Times New Roman"/>
                          <w:sz w:val="22"/>
                          <w:szCs w:val="22"/>
                        </w:rPr>
                        <w:t xml:space="preserve">        </w:t>
                      </w:r>
                      <w:r w:rsidRPr="0033261A">
                        <w:rPr>
                          <w:rFonts w:ascii="Times New Roman" w:eastAsia="標楷體" w:cs="Times New Roman"/>
                          <w:sz w:val="22"/>
                          <w:szCs w:val="22"/>
                        </w:rPr>
                        <w:t>聯絡電話</w:t>
                      </w:r>
                    </w:p>
                    <w:p w14:paraId="100B6651" w14:textId="2EDC1C1F" w:rsidR="000A235E" w:rsidRDefault="000A235E" w:rsidP="00F238C6">
                      <w:pPr>
                        <w:rPr>
                          <w:rFonts w:ascii="Times New Roman" w:eastAsia="標楷體" w:cs="Times New Roman"/>
                          <w:bCs/>
                          <w:sz w:val="20"/>
                          <w:szCs w:val="20"/>
                        </w:rPr>
                      </w:pPr>
                      <w:r>
                        <w:rPr>
                          <w:rFonts w:ascii="Times New Roman" w:eastAsia="標楷體" w:cs="Times New Roman" w:hint="eastAsia"/>
                          <w:bCs/>
                          <w:sz w:val="20"/>
                          <w:szCs w:val="20"/>
                        </w:rPr>
                        <w:t>桃園市</w:t>
                      </w:r>
                      <w:r w:rsidRPr="0033261A">
                        <w:rPr>
                          <w:rFonts w:ascii="Times New Roman" w:eastAsia="標楷體" w:cs="Times New Roman"/>
                          <w:bCs/>
                          <w:sz w:val="20"/>
                          <w:szCs w:val="20"/>
                        </w:rPr>
                        <w:t>警察局總局</w:t>
                      </w:r>
                      <w:r w:rsidRPr="0033261A">
                        <w:rPr>
                          <w:rFonts w:ascii="Times New Roman" w:eastAsia="標楷體" w:cs="Times New Roman"/>
                          <w:bCs/>
                          <w:sz w:val="20"/>
                          <w:szCs w:val="20"/>
                        </w:rPr>
                        <w:t xml:space="preserve">  (0</w:t>
                      </w:r>
                      <w:r>
                        <w:rPr>
                          <w:rFonts w:ascii="Times New Roman" w:eastAsia="標楷體" w:cs="Times New Roman" w:hint="eastAsia"/>
                          <w:bCs/>
                          <w:sz w:val="20"/>
                          <w:szCs w:val="20"/>
                        </w:rPr>
                        <w:t>3</w:t>
                      </w:r>
                      <w:r w:rsidRPr="0033261A">
                        <w:rPr>
                          <w:rFonts w:ascii="Times New Roman" w:eastAsia="標楷體" w:cs="Times New Roman"/>
                          <w:bCs/>
                          <w:sz w:val="20"/>
                          <w:szCs w:val="20"/>
                        </w:rPr>
                        <w:t>)</w:t>
                      </w:r>
                      <w:r>
                        <w:rPr>
                          <w:rFonts w:ascii="Times New Roman" w:eastAsia="標楷體" w:cs="Times New Roman" w:hint="eastAsia"/>
                          <w:bCs/>
                          <w:sz w:val="20"/>
                          <w:szCs w:val="20"/>
                        </w:rPr>
                        <w:t>333</w:t>
                      </w:r>
                      <w:r w:rsidRPr="0033261A">
                        <w:rPr>
                          <w:rFonts w:ascii="Times New Roman" w:eastAsia="標楷體" w:cs="Times New Roman"/>
                          <w:bCs/>
                          <w:sz w:val="20"/>
                          <w:szCs w:val="20"/>
                        </w:rPr>
                        <w:t>-</w:t>
                      </w:r>
                      <w:r>
                        <w:rPr>
                          <w:rFonts w:ascii="Times New Roman" w:eastAsia="標楷體" w:cs="Times New Roman" w:hint="eastAsia"/>
                          <w:bCs/>
                          <w:sz w:val="20"/>
                          <w:szCs w:val="20"/>
                        </w:rPr>
                        <w:t>4400</w:t>
                      </w:r>
                    </w:p>
                    <w:p w14:paraId="2F0B4D7B" w14:textId="4B1C6312" w:rsidR="000A235E" w:rsidRPr="0033261A" w:rsidRDefault="000A235E" w:rsidP="00F238C6">
                      <w:pPr>
                        <w:rPr>
                          <w:rFonts w:ascii="Times New Roman" w:eastAsia="標楷體" w:cs="Times New Roman"/>
                          <w:bCs/>
                          <w:sz w:val="20"/>
                          <w:szCs w:val="20"/>
                        </w:rPr>
                      </w:pPr>
                      <w:r>
                        <w:rPr>
                          <w:rFonts w:ascii="Times New Roman" w:eastAsia="標楷體" w:cs="Times New Roman" w:hint="eastAsia"/>
                          <w:bCs/>
                          <w:sz w:val="20"/>
                          <w:szCs w:val="20"/>
                        </w:rPr>
                        <w:t>大園</w:t>
                      </w:r>
                      <w:r w:rsidRPr="0033261A">
                        <w:rPr>
                          <w:rFonts w:ascii="Times New Roman" w:eastAsia="標楷體" w:cs="Times New Roman"/>
                          <w:bCs/>
                          <w:sz w:val="20"/>
                          <w:szCs w:val="20"/>
                        </w:rPr>
                        <w:t>派出所</w:t>
                      </w:r>
                      <w:r w:rsidRPr="0033261A">
                        <w:rPr>
                          <w:rFonts w:ascii="Times New Roman" w:eastAsia="標楷體" w:cs="Times New Roman"/>
                          <w:bCs/>
                          <w:sz w:val="20"/>
                          <w:szCs w:val="20"/>
                        </w:rPr>
                        <w:t xml:space="preserve">        (0</w:t>
                      </w:r>
                      <w:r>
                        <w:rPr>
                          <w:rFonts w:ascii="Times New Roman" w:eastAsia="標楷體" w:cs="Times New Roman" w:hint="eastAsia"/>
                          <w:bCs/>
                          <w:sz w:val="20"/>
                          <w:szCs w:val="20"/>
                        </w:rPr>
                        <w:t>3</w:t>
                      </w:r>
                      <w:r w:rsidRPr="0033261A">
                        <w:rPr>
                          <w:rFonts w:ascii="Times New Roman" w:eastAsia="標楷體" w:cs="Times New Roman"/>
                          <w:bCs/>
                          <w:sz w:val="20"/>
                          <w:szCs w:val="20"/>
                        </w:rPr>
                        <w:t>)</w:t>
                      </w:r>
                      <w:r>
                        <w:rPr>
                          <w:rFonts w:ascii="Times New Roman" w:eastAsia="標楷體" w:cs="Times New Roman" w:hint="eastAsia"/>
                          <w:bCs/>
                          <w:sz w:val="20"/>
                          <w:szCs w:val="20"/>
                        </w:rPr>
                        <w:t>386</w:t>
                      </w:r>
                      <w:r w:rsidRPr="0033261A">
                        <w:rPr>
                          <w:rFonts w:ascii="Times New Roman" w:eastAsia="標楷體" w:cs="Times New Roman"/>
                          <w:bCs/>
                          <w:sz w:val="20"/>
                          <w:szCs w:val="20"/>
                        </w:rPr>
                        <w:t>-</w:t>
                      </w:r>
                      <w:r>
                        <w:rPr>
                          <w:rFonts w:ascii="Times New Roman" w:eastAsia="標楷體" w:cs="Times New Roman" w:hint="eastAsia"/>
                          <w:bCs/>
                          <w:sz w:val="20"/>
                          <w:szCs w:val="20"/>
                        </w:rPr>
                        <w:t>6555</w:t>
                      </w:r>
                    </w:p>
                    <w:p w14:paraId="5FA84665" w14:textId="47A0594F" w:rsidR="000A235E" w:rsidRPr="0033261A" w:rsidRDefault="000A235E" w:rsidP="00F238C6">
                      <w:pPr>
                        <w:rPr>
                          <w:rFonts w:ascii="Times New Roman" w:eastAsia="標楷體" w:cs="Times New Roman"/>
                          <w:bCs/>
                          <w:sz w:val="20"/>
                          <w:szCs w:val="20"/>
                        </w:rPr>
                      </w:pPr>
                      <w:r>
                        <w:rPr>
                          <w:rFonts w:ascii="Times New Roman" w:eastAsia="標楷體" w:cs="Times New Roman" w:hint="eastAsia"/>
                          <w:bCs/>
                          <w:sz w:val="20"/>
                          <w:szCs w:val="20"/>
                        </w:rPr>
                        <w:t>觀音</w:t>
                      </w:r>
                      <w:r w:rsidRPr="0033261A">
                        <w:rPr>
                          <w:rFonts w:ascii="Times New Roman" w:eastAsia="標楷體" w:cs="Times New Roman"/>
                          <w:bCs/>
                          <w:sz w:val="20"/>
                          <w:szCs w:val="20"/>
                        </w:rPr>
                        <w:t>分駐所</w:t>
                      </w:r>
                      <w:r w:rsidRPr="0033261A">
                        <w:rPr>
                          <w:rFonts w:ascii="Times New Roman" w:eastAsia="標楷體" w:cs="Times New Roman"/>
                          <w:bCs/>
                          <w:sz w:val="20"/>
                          <w:szCs w:val="20"/>
                        </w:rPr>
                        <w:t xml:space="preserve">   </w:t>
                      </w:r>
                      <w:r>
                        <w:rPr>
                          <w:rFonts w:ascii="Times New Roman" w:eastAsia="標楷體" w:cs="Times New Roman" w:hint="eastAsia"/>
                          <w:bCs/>
                          <w:sz w:val="20"/>
                          <w:szCs w:val="20"/>
                        </w:rPr>
                        <w:tab/>
                        <w:t xml:space="preserve"> </w:t>
                      </w:r>
                      <w:r w:rsidRPr="0033261A">
                        <w:rPr>
                          <w:rFonts w:ascii="Times New Roman" w:eastAsia="標楷體" w:cs="Times New Roman"/>
                          <w:bCs/>
                          <w:sz w:val="20"/>
                          <w:szCs w:val="20"/>
                        </w:rPr>
                        <w:t xml:space="preserve"> (</w:t>
                      </w:r>
                      <w:r>
                        <w:rPr>
                          <w:rFonts w:ascii="Times New Roman" w:eastAsia="標楷體" w:cs="Times New Roman" w:hint="eastAsia"/>
                          <w:bCs/>
                          <w:sz w:val="20"/>
                          <w:szCs w:val="20"/>
                        </w:rPr>
                        <w:t>03)473</w:t>
                      </w:r>
                      <w:r w:rsidRPr="0033261A">
                        <w:rPr>
                          <w:rFonts w:ascii="Times New Roman" w:eastAsia="標楷體" w:cs="Times New Roman"/>
                          <w:bCs/>
                          <w:sz w:val="20"/>
                          <w:szCs w:val="20"/>
                        </w:rPr>
                        <w:t>-20</w:t>
                      </w:r>
                      <w:r>
                        <w:rPr>
                          <w:rFonts w:ascii="Times New Roman" w:eastAsia="標楷體" w:cs="Times New Roman" w:hint="eastAsia"/>
                          <w:bCs/>
                          <w:sz w:val="20"/>
                          <w:szCs w:val="20"/>
                        </w:rPr>
                        <w:t>25</w:t>
                      </w:r>
                    </w:p>
                    <w:p w14:paraId="55A171F3" w14:textId="29766B42" w:rsidR="000A235E" w:rsidRPr="0033261A" w:rsidRDefault="000A235E" w:rsidP="00F238C6">
                      <w:pPr>
                        <w:rPr>
                          <w:rFonts w:ascii="Times New Roman" w:eastAsia="標楷體" w:cs="Times New Roman"/>
                          <w:bCs/>
                          <w:sz w:val="20"/>
                          <w:szCs w:val="20"/>
                        </w:rPr>
                      </w:pPr>
                      <w:r>
                        <w:rPr>
                          <w:rFonts w:ascii="Times New Roman" w:eastAsia="標楷體" w:cs="Times New Roman" w:hint="eastAsia"/>
                          <w:bCs/>
                          <w:sz w:val="20"/>
                          <w:szCs w:val="20"/>
                        </w:rPr>
                        <w:t>觀音</w:t>
                      </w:r>
                      <w:r w:rsidRPr="0033261A">
                        <w:rPr>
                          <w:rFonts w:ascii="Times New Roman" w:eastAsia="標楷體" w:cs="Times New Roman"/>
                          <w:bCs/>
                          <w:sz w:val="20"/>
                          <w:szCs w:val="20"/>
                        </w:rPr>
                        <w:t>消防隊</w:t>
                      </w:r>
                      <w:r w:rsidRPr="0033261A">
                        <w:rPr>
                          <w:rFonts w:ascii="Times New Roman" w:eastAsia="標楷體" w:cs="Times New Roman"/>
                          <w:bCs/>
                          <w:sz w:val="20"/>
                          <w:szCs w:val="20"/>
                        </w:rPr>
                        <w:t xml:space="preserve">        (0</w:t>
                      </w:r>
                      <w:r>
                        <w:rPr>
                          <w:rFonts w:ascii="Times New Roman" w:eastAsia="標楷體" w:cs="Times New Roman" w:hint="eastAsia"/>
                          <w:bCs/>
                          <w:sz w:val="20"/>
                          <w:szCs w:val="20"/>
                        </w:rPr>
                        <w:t>3</w:t>
                      </w:r>
                      <w:r w:rsidRPr="0033261A">
                        <w:rPr>
                          <w:rFonts w:ascii="Times New Roman" w:eastAsia="標楷體" w:cs="Times New Roman"/>
                          <w:bCs/>
                          <w:sz w:val="20"/>
                          <w:szCs w:val="20"/>
                        </w:rPr>
                        <w:t>)</w:t>
                      </w:r>
                      <w:r>
                        <w:rPr>
                          <w:rFonts w:ascii="Times New Roman" w:eastAsia="標楷體" w:cs="Times New Roman" w:hint="eastAsia"/>
                          <w:bCs/>
                          <w:sz w:val="20"/>
                          <w:szCs w:val="20"/>
                        </w:rPr>
                        <w:t>473</w:t>
                      </w:r>
                      <w:r w:rsidRPr="0033261A">
                        <w:rPr>
                          <w:rFonts w:ascii="Times New Roman" w:eastAsia="標楷體" w:cs="Times New Roman"/>
                          <w:bCs/>
                          <w:sz w:val="20"/>
                          <w:szCs w:val="20"/>
                        </w:rPr>
                        <w:t>-</w:t>
                      </w:r>
                      <w:r>
                        <w:rPr>
                          <w:rFonts w:ascii="Times New Roman" w:eastAsia="標楷體" w:cs="Times New Roman" w:hint="eastAsia"/>
                          <w:bCs/>
                          <w:sz w:val="20"/>
                          <w:szCs w:val="20"/>
                        </w:rPr>
                        <w:t>2014</w:t>
                      </w:r>
                    </w:p>
                    <w:p w14:paraId="2D9D4847" w14:textId="77777777" w:rsidR="000A235E" w:rsidRPr="0033261A" w:rsidRDefault="000A235E" w:rsidP="00F238C6">
                      <w:pPr>
                        <w:rPr>
                          <w:rFonts w:ascii="Times New Roman" w:eastAsia="標楷體" w:cs="Times New Roman"/>
                          <w:bCs/>
                          <w:sz w:val="20"/>
                          <w:szCs w:val="20"/>
                        </w:rPr>
                      </w:pPr>
                      <w:r w:rsidRPr="0033261A">
                        <w:rPr>
                          <w:rFonts w:ascii="Times New Roman" w:eastAsia="標楷體" w:cs="Times New Roman"/>
                          <w:bCs/>
                          <w:sz w:val="20"/>
                          <w:szCs w:val="20"/>
                        </w:rPr>
                        <w:t>內政部應變中心</w:t>
                      </w:r>
                      <w:r w:rsidRPr="0033261A">
                        <w:rPr>
                          <w:rFonts w:ascii="Times New Roman" w:eastAsia="標楷體" w:cs="Times New Roman"/>
                          <w:bCs/>
                          <w:sz w:val="20"/>
                          <w:szCs w:val="20"/>
                        </w:rPr>
                        <w:t xml:space="preserve">    0800-033-119</w:t>
                      </w:r>
                    </w:p>
                    <w:p w14:paraId="05EA8CD6" w14:textId="77777777" w:rsidR="000A235E" w:rsidRPr="0033261A" w:rsidRDefault="000A235E" w:rsidP="00F238C6">
                      <w:pPr>
                        <w:rPr>
                          <w:rFonts w:ascii="Times New Roman" w:eastAsia="標楷體" w:cs="Times New Roman"/>
                          <w:bCs/>
                          <w:sz w:val="20"/>
                          <w:szCs w:val="20"/>
                        </w:rPr>
                      </w:pPr>
                      <w:r w:rsidRPr="0033261A">
                        <w:rPr>
                          <w:rFonts w:ascii="Times New Roman" w:eastAsia="標楷體" w:cs="Times New Roman"/>
                          <w:bCs/>
                          <w:sz w:val="20"/>
                          <w:szCs w:val="20"/>
                        </w:rPr>
                        <w:t>農委會水保局</w:t>
                      </w:r>
                      <w:r w:rsidRPr="0033261A">
                        <w:rPr>
                          <w:rFonts w:ascii="Times New Roman" w:eastAsia="標楷體" w:cs="Times New Roman"/>
                          <w:bCs/>
                          <w:sz w:val="20"/>
                          <w:szCs w:val="20"/>
                        </w:rPr>
                        <w:t xml:space="preserve">      0800-246-246</w:t>
                      </w:r>
                    </w:p>
                    <w:p w14:paraId="12299455" w14:textId="6FF61B65" w:rsidR="000A235E" w:rsidRPr="0033261A" w:rsidRDefault="000A235E" w:rsidP="00F238C6">
                      <w:pPr>
                        <w:rPr>
                          <w:rFonts w:ascii="Times New Roman" w:eastAsia="標楷體" w:cs="Times New Roman"/>
                          <w:bCs/>
                          <w:sz w:val="20"/>
                          <w:szCs w:val="20"/>
                        </w:rPr>
                      </w:pPr>
                      <w:r w:rsidRPr="0033261A">
                        <w:rPr>
                          <w:rFonts w:ascii="Times New Roman" w:eastAsia="標楷體" w:cs="Times New Roman"/>
                          <w:bCs/>
                          <w:sz w:val="20"/>
                          <w:szCs w:val="20"/>
                        </w:rPr>
                        <w:t>環境保護局</w:t>
                      </w:r>
                      <w:r w:rsidRPr="0033261A">
                        <w:rPr>
                          <w:rFonts w:ascii="Times New Roman" w:eastAsia="標楷體" w:cs="Times New Roman"/>
                          <w:bCs/>
                          <w:sz w:val="20"/>
                          <w:szCs w:val="20"/>
                        </w:rPr>
                        <w:t xml:space="preserve">        (0</w:t>
                      </w:r>
                      <w:r>
                        <w:rPr>
                          <w:rFonts w:ascii="Times New Roman" w:eastAsia="標楷體" w:cs="Times New Roman" w:hint="eastAsia"/>
                          <w:bCs/>
                          <w:sz w:val="20"/>
                          <w:szCs w:val="20"/>
                        </w:rPr>
                        <w:t>3</w:t>
                      </w:r>
                      <w:r w:rsidRPr="0033261A">
                        <w:rPr>
                          <w:rFonts w:ascii="Times New Roman" w:eastAsia="標楷體" w:cs="Times New Roman"/>
                          <w:bCs/>
                          <w:sz w:val="20"/>
                          <w:szCs w:val="20"/>
                        </w:rPr>
                        <w:t>)</w:t>
                      </w:r>
                      <w:r>
                        <w:rPr>
                          <w:rFonts w:ascii="Times New Roman" w:eastAsia="標楷體" w:cs="Times New Roman" w:hint="eastAsia"/>
                          <w:bCs/>
                          <w:sz w:val="20"/>
                          <w:szCs w:val="20"/>
                        </w:rPr>
                        <w:t>338</w:t>
                      </w:r>
                      <w:r w:rsidRPr="0033261A">
                        <w:rPr>
                          <w:rFonts w:ascii="Times New Roman" w:eastAsia="標楷體" w:cs="Times New Roman"/>
                          <w:bCs/>
                          <w:sz w:val="20"/>
                          <w:szCs w:val="20"/>
                        </w:rPr>
                        <w:t>-</w:t>
                      </w:r>
                      <w:r>
                        <w:rPr>
                          <w:rFonts w:ascii="Times New Roman" w:eastAsia="標楷體" w:cs="Times New Roman" w:hint="eastAsia"/>
                          <w:bCs/>
                          <w:sz w:val="20"/>
                          <w:szCs w:val="20"/>
                        </w:rPr>
                        <w:t>2456</w:t>
                      </w:r>
                    </w:p>
                    <w:p w14:paraId="602C4942" w14:textId="1E73F623" w:rsidR="000A235E" w:rsidRPr="0033261A" w:rsidRDefault="000A235E" w:rsidP="00F238C6">
                      <w:pPr>
                        <w:rPr>
                          <w:rFonts w:ascii="Times New Roman" w:eastAsia="標楷體" w:cs="Times New Roman"/>
                          <w:bCs/>
                          <w:sz w:val="20"/>
                          <w:szCs w:val="20"/>
                        </w:rPr>
                      </w:pPr>
                      <w:r>
                        <w:rPr>
                          <w:rFonts w:ascii="Times New Roman" w:eastAsia="標楷體" w:cs="Times New Roman" w:hint="eastAsia"/>
                          <w:bCs/>
                          <w:sz w:val="20"/>
                          <w:szCs w:val="20"/>
                        </w:rPr>
                        <w:t>桃園醫院新屋分院</w:t>
                      </w:r>
                      <w:r>
                        <w:rPr>
                          <w:rFonts w:ascii="Times New Roman" w:eastAsia="標楷體" w:cs="Times New Roman" w:hint="eastAsia"/>
                          <w:bCs/>
                          <w:sz w:val="20"/>
                          <w:szCs w:val="20"/>
                        </w:rPr>
                        <w:t xml:space="preserve"> </w:t>
                      </w:r>
                      <w:r w:rsidRPr="0033261A">
                        <w:rPr>
                          <w:rFonts w:ascii="Times New Roman" w:eastAsia="標楷體" w:cs="Times New Roman"/>
                          <w:bCs/>
                          <w:sz w:val="20"/>
                          <w:szCs w:val="20"/>
                        </w:rPr>
                        <w:t xml:space="preserve"> (0</w:t>
                      </w:r>
                      <w:r>
                        <w:rPr>
                          <w:rFonts w:ascii="Times New Roman" w:eastAsia="標楷體" w:cs="Times New Roman" w:hint="eastAsia"/>
                          <w:bCs/>
                          <w:sz w:val="20"/>
                          <w:szCs w:val="20"/>
                        </w:rPr>
                        <w:t>3</w:t>
                      </w:r>
                      <w:r w:rsidRPr="0033261A">
                        <w:rPr>
                          <w:rFonts w:ascii="Times New Roman" w:eastAsia="標楷體" w:cs="Times New Roman"/>
                          <w:bCs/>
                          <w:sz w:val="20"/>
                          <w:szCs w:val="20"/>
                        </w:rPr>
                        <w:t>)</w:t>
                      </w:r>
                      <w:r>
                        <w:rPr>
                          <w:rFonts w:ascii="Times New Roman" w:eastAsia="標楷體" w:cs="Times New Roman" w:hint="eastAsia"/>
                          <w:bCs/>
                          <w:sz w:val="20"/>
                          <w:szCs w:val="20"/>
                        </w:rPr>
                        <w:t>497</w:t>
                      </w:r>
                      <w:r w:rsidRPr="0033261A">
                        <w:rPr>
                          <w:rFonts w:ascii="Times New Roman" w:eastAsia="標楷體" w:cs="Times New Roman"/>
                          <w:bCs/>
                          <w:sz w:val="20"/>
                          <w:szCs w:val="20"/>
                        </w:rPr>
                        <w:t>-</w:t>
                      </w:r>
                      <w:r>
                        <w:rPr>
                          <w:rFonts w:ascii="Times New Roman" w:eastAsia="標楷體" w:cs="Times New Roman" w:hint="eastAsia"/>
                          <w:bCs/>
                          <w:sz w:val="20"/>
                          <w:szCs w:val="20"/>
                        </w:rPr>
                        <w:t>1989</w:t>
                      </w:r>
                    </w:p>
                    <w:p w14:paraId="1E0354A7" w14:textId="7AADF162" w:rsidR="000A235E" w:rsidRPr="0033261A" w:rsidRDefault="000A235E" w:rsidP="00F238C6">
                      <w:pPr>
                        <w:rPr>
                          <w:rFonts w:ascii="Times New Roman" w:eastAsia="標楷體" w:cs="Times New Roman"/>
                          <w:bCs/>
                          <w:sz w:val="20"/>
                          <w:szCs w:val="20"/>
                        </w:rPr>
                      </w:pPr>
                      <w:r>
                        <w:rPr>
                          <w:rFonts w:ascii="Times New Roman" w:eastAsia="標楷體" w:cs="Times New Roman" w:hint="eastAsia"/>
                          <w:bCs/>
                          <w:sz w:val="20"/>
                          <w:szCs w:val="20"/>
                        </w:rPr>
                        <w:t>敏盛</w:t>
                      </w:r>
                      <w:r w:rsidRPr="0033261A">
                        <w:rPr>
                          <w:rFonts w:ascii="Times New Roman" w:eastAsia="標楷體" w:cs="Times New Roman"/>
                          <w:bCs/>
                          <w:sz w:val="20"/>
                          <w:szCs w:val="20"/>
                        </w:rPr>
                        <w:t>醫院</w:t>
                      </w:r>
                      <w:r w:rsidRPr="0033261A">
                        <w:rPr>
                          <w:rFonts w:ascii="Times New Roman" w:eastAsia="標楷體" w:cs="Times New Roman"/>
                          <w:bCs/>
                          <w:sz w:val="20"/>
                          <w:szCs w:val="20"/>
                        </w:rPr>
                        <w:t xml:space="preserve">          </w:t>
                      </w:r>
                      <w:r>
                        <w:rPr>
                          <w:rFonts w:ascii="Times New Roman" w:eastAsia="標楷體" w:cs="Times New Roman"/>
                          <w:bCs/>
                          <w:sz w:val="20"/>
                          <w:szCs w:val="20"/>
                        </w:rPr>
                        <w:t>(0</w:t>
                      </w:r>
                      <w:r>
                        <w:rPr>
                          <w:rFonts w:ascii="Times New Roman" w:eastAsia="標楷體" w:cs="Times New Roman" w:hint="eastAsia"/>
                          <w:bCs/>
                          <w:sz w:val="20"/>
                          <w:szCs w:val="20"/>
                        </w:rPr>
                        <w:t>3</w:t>
                      </w:r>
                      <w:r w:rsidRPr="0033261A">
                        <w:rPr>
                          <w:rFonts w:ascii="Times New Roman" w:eastAsia="標楷體" w:cs="Times New Roman"/>
                          <w:bCs/>
                          <w:sz w:val="20"/>
                          <w:szCs w:val="20"/>
                        </w:rPr>
                        <w:t>)</w:t>
                      </w:r>
                      <w:r>
                        <w:rPr>
                          <w:rFonts w:ascii="Times New Roman" w:eastAsia="標楷體" w:cs="Times New Roman" w:hint="eastAsia"/>
                          <w:bCs/>
                          <w:sz w:val="20"/>
                          <w:szCs w:val="20"/>
                        </w:rPr>
                        <w:t>386</w:t>
                      </w:r>
                      <w:r w:rsidRPr="0033261A">
                        <w:rPr>
                          <w:rFonts w:ascii="Times New Roman" w:eastAsia="標楷體" w:cs="Times New Roman"/>
                          <w:bCs/>
                          <w:sz w:val="20"/>
                          <w:szCs w:val="20"/>
                        </w:rPr>
                        <w:t>-</w:t>
                      </w:r>
                      <w:r>
                        <w:rPr>
                          <w:rFonts w:ascii="Times New Roman" w:eastAsia="標楷體" w:cs="Times New Roman" w:hint="eastAsia"/>
                          <w:bCs/>
                          <w:sz w:val="20"/>
                          <w:szCs w:val="20"/>
                        </w:rPr>
                        <w:t>7521</w:t>
                      </w:r>
                    </w:p>
                    <w:p w14:paraId="00D33ED2" w14:textId="06A2CFFE" w:rsidR="000A235E" w:rsidRPr="0033261A" w:rsidRDefault="000A235E" w:rsidP="00F238C6">
                      <w:pPr>
                        <w:rPr>
                          <w:rFonts w:ascii="Times New Roman" w:eastAsia="標楷體" w:cs="Times New Roman"/>
                          <w:bCs/>
                          <w:sz w:val="20"/>
                          <w:szCs w:val="20"/>
                        </w:rPr>
                      </w:pPr>
                      <w:r>
                        <w:rPr>
                          <w:rFonts w:ascii="Times New Roman" w:eastAsia="標楷體" w:cs="Times New Roman" w:hint="eastAsia"/>
                          <w:bCs/>
                          <w:sz w:val="20"/>
                          <w:szCs w:val="20"/>
                        </w:rPr>
                        <w:t>居善</w:t>
                      </w:r>
                      <w:r w:rsidRPr="0033261A">
                        <w:rPr>
                          <w:rFonts w:ascii="Times New Roman" w:eastAsia="標楷體" w:cs="Times New Roman"/>
                          <w:bCs/>
                          <w:sz w:val="20"/>
                          <w:szCs w:val="20"/>
                        </w:rPr>
                        <w:t>醫院</w:t>
                      </w:r>
                      <w:r w:rsidRPr="0033261A">
                        <w:rPr>
                          <w:rFonts w:ascii="Times New Roman" w:eastAsia="標楷體" w:cs="Times New Roman"/>
                          <w:bCs/>
                          <w:sz w:val="20"/>
                          <w:szCs w:val="20"/>
                        </w:rPr>
                        <w:t xml:space="preserve">          (0</w:t>
                      </w:r>
                      <w:r>
                        <w:rPr>
                          <w:rFonts w:ascii="Times New Roman" w:eastAsia="標楷體" w:cs="Times New Roman" w:hint="eastAsia"/>
                          <w:bCs/>
                          <w:sz w:val="20"/>
                          <w:szCs w:val="20"/>
                        </w:rPr>
                        <w:t>3</w:t>
                      </w:r>
                      <w:r w:rsidRPr="0033261A">
                        <w:rPr>
                          <w:rFonts w:ascii="Times New Roman" w:eastAsia="標楷體" w:cs="Times New Roman"/>
                          <w:bCs/>
                          <w:sz w:val="20"/>
                          <w:szCs w:val="20"/>
                        </w:rPr>
                        <w:t>)</w:t>
                      </w:r>
                      <w:r>
                        <w:rPr>
                          <w:rFonts w:ascii="Times New Roman" w:eastAsia="標楷體" w:cs="Times New Roman" w:hint="eastAsia"/>
                          <w:bCs/>
                          <w:sz w:val="20"/>
                          <w:szCs w:val="20"/>
                        </w:rPr>
                        <w:t>386</w:t>
                      </w:r>
                      <w:r w:rsidRPr="0033261A">
                        <w:rPr>
                          <w:rFonts w:ascii="Times New Roman" w:eastAsia="標楷體" w:cs="Times New Roman"/>
                          <w:bCs/>
                          <w:sz w:val="20"/>
                          <w:szCs w:val="20"/>
                        </w:rPr>
                        <w:t>-</w:t>
                      </w:r>
                      <w:r>
                        <w:rPr>
                          <w:rFonts w:ascii="Times New Roman" w:eastAsia="標楷體" w:cs="Times New Roman" w:hint="eastAsia"/>
                          <w:bCs/>
                          <w:sz w:val="20"/>
                          <w:szCs w:val="20"/>
                        </w:rPr>
                        <w:t>6511</w:t>
                      </w:r>
                    </w:p>
                    <w:p w14:paraId="431DC1F3" w14:textId="26D9F85A" w:rsidR="000A235E" w:rsidRPr="0033261A" w:rsidRDefault="000A235E" w:rsidP="00F238C6">
                      <w:pPr>
                        <w:rPr>
                          <w:rFonts w:ascii="Times New Roman" w:eastAsia="標楷體" w:cs="Times New Roman"/>
                          <w:bCs/>
                          <w:sz w:val="20"/>
                          <w:szCs w:val="20"/>
                        </w:rPr>
                      </w:pPr>
                      <w:r w:rsidRPr="0033261A">
                        <w:rPr>
                          <w:rFonts w:ascii="Times New Roman" w:eastAsia="標楷體" w:cs="Times New Roman"/>
                          <w:bCs/>
                          <w:sz w:val="20"/>
                          <w:szCs w:val="20"/>
                        </w:rPr>
                        <w:t>電力公司</w:t>
                      </w:r>
                      <w:r w:rsidRPr="0033261A">
                        <w:rPr>
                          <w:rFonts w:ascii="Times New Roman" w:eastAsia="標楷體" w:cs="Times New Roman"/>
                          <w:bCs/>
                          <w:sz w:val="20"/>
                          <w:szCs w:val="20"/>
                        </w:rPr>
                        <w:t xml:space="preserve">          (0</w:t>
                      </w:r>
                      <w:r>
                        <w:rPr>
                          <w:rFonts w:ascii="Times New Roman" w:eastAsia="標楷體" w:cs="Times New Roman" w:hint="eastAsia"/>
                          <w:bCs/>
                          <w:sz w:val="20"/>
                          <w:szCs w:val="20"/>
                        </w:rPr>
                        <w:t>3</w:t>
                      </w:r>
                      <w:r w:rsidRPr="0033261A">
                        <w:rPr>
                          <w:rFonts w:ascii="Times New Roman" w:eastAsia="標楷體" w:cs="Times New Roman"/>
                          <w:bCs/>
                          <w:sz w:val="20"/>
                          <w:szCs w:val="20"/>
                        </w:rPr>
                        <w:t>)</w:t>
                      </w:r>
                      <w:r>
                        <w:rPr>
                          <w:rFonts w:ascii="Times New Roman" w:eastAsia="標楷體" w:cs="Times New Roman" w:hint="eastAsia"/>
                          <w:bCs/>
                          <w:sz w:val="20"/>
                          <w:szCs w:val="20"/>
                        </w:rPr>
                        <w:t>339</w:t>
                      </w:r>
                      <w:r w:rsidRPr="0033261A">
                        <w:rPr>
                          <w:rFonts w:ascii="Times New Roman" w:eastAsia="標楷體" w:cs="Times New Roman"/>
                          <w:bCs/>
                          <w:sz w:val="20"/>
                          <w:szCs w:val="20"/>
                        </w:rPr>
                        <w:t>-2</w:t>
                      </w:r>
                      <w:r>
                        <w:rPr>
                          <w:rFonts w:ascii="Times New Roman" w:eastAsia="標楷體" w:cs="Times New Roman" w:hint="eastAsia"/>
                          <w:bCs/>
                          <w:sz w:val="20"/>
                          <w:szCs w:val="20"/>
                        </w:rPr>
                        <w:t>121</w:t>
                      </w:r>
                    </w:p>
                    <w:p w14:paraId="67A661F1" w14:textId="77777777" w:rsidR="000A235E" w:rsidRPr="0033261A" w:rsidRDefault="000A235E" w:rsidP="00F238C6">
                      <w:pPr>
                        <w:rPr>
                          <w:rFonts w:ascii="Times New Roman" w:eastAsia="標楷體" w:cs="Times New Roman"/>
                          <w:bCs/>
                          <w:sz w:val="20"/>
                          <w:szCs w:val="20"/>
                        </w:rPr>
                      </w:pPr>
                      <w:r w:rsidRPr="0033261A">
                        <w:rPr>
                          <w:rFonts w:ascii="Times New Roman" w:eastAsia="標楷體" w:cs="Times New Roman"/>
                          <w:bCs/>
                          <w:sz w:val="20"/>
                          <w:szCs w:val="20"/>
                        </w:rPr>
                        <w:t>電信公司</w:t>
                      </w:r>
                      <w:r w:rsidRPr="0033261A">
                        <w:rPr>
                          <w:rFonts w:ascii="Times New Roman" w:eastAsia="標楷體" w:cs="Times New Roman"/>
                          <w:bCs/>
                          <w:sz w:val="20"/>
                          <w:szCs w:val="20"/>
                        </w:rPr>
                        <w:t xml:space="preserve">          </w:t>
                      </w:r>
                      <w:r w:rsidRPr="0033261A">
                        <w:rPr>
                          <w:rFonts w:ascii="Times New Roman" w:eastAsia="標楷體" w:cs="Times New Roman"/>
                          <w:sz w:val="20"/>
                          <w:szCs w:val="20"/>
                        </w:rPr>
                        <w:t>0800-080-123</w:t>
                      </w:r>
                    </w:p>
                    <w:p w14:paraId="7508379C" w14:textId="77777777" w:rsidR="000A235E" w:rsidRPr="0033261A" w:rsidRDefault="000A235E" w:rsidP="00F238C6">
                      <w:pPr>
                        <w:rPr>
                          <w:rFonts w:ascii="Times New Roman" w:eastAsia="標楷體" w:cs="Times New Roman"/>
                          <w:sz w:val="20"/>
                          <w:szCs w:val="20"/>
                        </w:rPr>
                      </w:pPr>
                      <w:r w:rsidRPr="0033261A">
                        <w:rPr>
                          <w:rFonts w:ascii="Times New Roman" w:eastAsia="標楷體" w:cs="Times New Roman"/>
                          <w:bCs/>
                          <w:sz w:val="20"/>
                          <w:szCs w:val="20"/>
                        </w:rPr>
                        <w:t>自來水公司</w:t>
                      </w:r>
                      <w:r w:rsidRPr="0033261A">
                        <w:rPr>
                          <w:rFonts w:ascii="Times New Roman" w:eastAsia="標楷體" w:cs="Times New Roman"/>
                          <w:bCs/>
                          <w:sz w:val="20"/>
                          <w:szCs w:val="20"/>
                        </w:rPr>
                        <w:t xml:space="preserve">        (04)724-5031</w:t>
                      </w:r>
                    </w:p>
                    <w:p w14:paraId="574A4C70" w14:textId="77777777" w:rsidR="000A235E" w:rsidRPr="0033261A" w:rsidRDefault="000A235E" w:rsidP="00F238C6">
                      <w:pPr>
                        <w:jc w:val="center"/>
                        <w:rPr>
                          <w:rFonts w:ascii="Times New Roman" w:eastAsia="標楷體" w:cs="Times New Roman"/>
                          <w:sz w:val="22"/>
                          <w:szCs w:val="22"/>
                        </w:rPr>
                      </w:pPr>
                    </w:p>
                  </w:txbxContent>
                </v:textbox>
                <w10:wrap type="square"/>
              </v:rect>
            </w:pict>
          </mc:Fallback>
        </mc:AlternateContent>
      </w:r>
      <w:r w:rsidR="002A43DB" w:rsidRPr="00122E32">
        <w:rPr>
          <w:rFonts w:eastAsia="BiauKai"/>
          <w:noProof/>
        </w:rPr>
        <mc:AlternateContent>
          <mc:Choice Requires="wps">
            <w:drawing>
              <wp:anchor distT="0" distB="0" distL="114300" distR="114300" simplePos="0" relativeHeight="251931136" behindDoc="0" locked="0" layoutInCell="1" allowOverlap="1" wp14:anchorId="64D77B69" wp14:editId="36DA29EF">
                <wp:simplePos x="0" y="0"/>
                <wp:positionH relativeFrom="column">
                  <wp:posOffset>3187700</wp:posOffset>
                </wp:positionH>
                <wp:positionV relativeFrom="paragraph">
                  <wp:posOffset>4625340</wp:posOffset>
                </wp:positionV>
                <wp:extent cx="635" cy="965200"/>
                <wp:effectExtent l="57150" t="0" r="75565" b="63500"/>
                <wp:wrapSquare wrapText="bothSides"/>
                <wp:docPr id="106" name="Lin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96520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4CCA75DD" id="Line 94" o:spid="_x0000_s1026" style="position:absolute;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1pt,364.2pt" to="251.05pt,4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">
                <v:stroke endarrow="block"/>
                <w10:wrap type="square"/>
              </v:line>
            </w:pict>
          </mc:Fallback>
        </mc:AlternateContent>
      </w:r>
      <w:r w:rsidR="002A43DB" w:rsidRPr="00122E32">
        <w:rPr>
          <w:rFonts w:eastAsia="BiauKai"/>
          <w:noProof/>
        </w:rPr>
        <mc:AlternateContent>
          <mc:Choice Requires="wps">
            <w:drawing>
              <wp:anchor distT="0" distB="0" distL="114300" distR="114300" simplePos="0" relativeHeight="251727360" behindDoc="0" locked="0" layoutInCell="1" allowOverlap="1" wp14:anchorId="39A65192" wp14:editId="6A8799C7">
                <wp:simplePos x="0" y="0"/>
                <wp:positionH relativeFrom="column">
                  <wp:posOffset>4330065</wp:posOffset>
                </wp:positionH>
                <wp:positionV relativeFrom="paragraph">
                  <wp:posOffset>3749040</wp:posOffset>
                </wp:positionV>
                <wp:extent cx="1414145" cy="642620"/>
                <wp:effectExtent l="0" t="0" r="14605" b="24130"/>
                <wp:wrapSquare wrapText="bothSides"/>
                <wp:docPr id="105"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4145" cy="642620"/>
                        </a:xfrm>
                        <a:prstGeom prst="rect">
                          <a:avLst/>
                        </a:prstGeom>
                        <a:solidFill>
                          <a:srgbClr val="FFFFFF"/>
                        </a:solidFill>
                        <a:ln w="9525">
                          <a:solidFill>
                            <a:srgbClr val="000000"/>
                          </a:solidFill>
                          <a:miter lim="800000"/>
                          <a:headEnd/>
                          <a:tailEnd/>
                        </a:ln>
                      </wps:spPr>
                      <wps:txbx>
                        <w:txbxContent>
                          <w:p w14:paraId="7484BA24" w14:textId="77777777" w:rsidR="000A235E" w:rsidRPr="0033261A" w:rsidRDefault="000A235E" w:rsidP="00F238C6">
                            <w:pPr>
                              <w:rPr>
                                <w:rFonts w:ascii="Times New Roman" w:eastAsia="標楷體" w:cs="Times New Roman"/>
                                <w:sz w:val="20"/>
                                <w:szCs w:val="20"/>
                              </w:rPr>
                            </w:pPr>
                            <w:r w:rsidRPr="0033261A">
                              <w:rPr>
                                <w:rFonts w:ascii="Times New Roman" w:eastAsia="標楷體" w:cs="Times New Roman"/>
                                <w:sz w:val="20"/>
                                <w:szCs w:val="20"/>
                              </w:rPr>
                              <w:t>監造單位連絡電話：</w:t>
                            </w:r>
                          </w:p>
                          <w:p w14:paraId="22E5E719" w14:textId="77777777" w:rsidR="000A235E" w:rsidRPr="0033261A" w:rsidRDefault="000A235E" w:rsidP="00F238C6">
                            <w:pPr>
                              <w:rPr>
                                <w:rFonts w:ascii="Times New Roman" w:eastAsia="標楷體" w:cs="Times New Roman"/>
                                <w:sz w:val="20"/>
                                <w:szCs w:val="20"/>
                              </w:rPr>
                            </w:pPr>
                          </w:p>
                          <w:p w14:paraId="68DF72D6" w14:textId="77777777" w:rsidR="000A235E" w:rsidRPr="0033261A" w:rsidRDefault="000A235E" w:rsidP="00F238C6">
                            <w:pPr>
                              <w:rPr>
                                <w:rFonts w:ascii="Times New Roman" w:eastAsia="標楷體"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A65192" id="Rectangle 73" o:spid="_x0000_s1093" style="position:absolute;left:0;text-align:left;margin-left:340.95pt;margin-top:295.2pt;width:111.35pt;height:50.6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">
                <v:textbox>
                  <w:txbxContent>
                    <w:p w14:paraId="7484BA24" w14:textId="77777777" w:rsidR="000A235E" w:rsidRPr="0033261A" w:rsidRDefault="000A235E" w:rsidP="00F238C6">
                      <w:pPr>
                        <w:rPr>
                          <w:rFonts w:ascii="Times New Roman" w:eastAsia="標楷體" w:cs="Times New Roman"/>
                          <w:sz w:val="20"/>
                          <w:szCs w:val="20"/>
                        </w:rPr>
                      </w:pPr>
                      <w:r w:rsidRPr="0033261A">
                        <w:rPr>
                          <w:rFonts w:ascii="Times New Roman" w:eastAsia="標楷體" w:cs="Times New Roman"/>
                          <w:sz w:val="20"/>
                          <w:szCs w:val="20"/>
                        </w:rPr>
                        <w:t>監造單位連絡電話：</w:t>
                      </w:r>
                    </w:p>
                    <w:p w14:paraId="22E5E719" w14:textId="77777777" w:rsidR="000A235E" w:rsidRPr="0033261A" w:rsidRDefault="000A235E" w:rsidP="00F238C6">
                      <w:pPr>
                        <w:rPr>
                          <w:rFonts w:ascii="Times New Roman" w:eastAsia="標楷體" w:cs="Times New Roman"/>
                          <w:sz w:val="20"/>
                          <w:szCs w:val="20"/>
                        </w:rPr>
                      </w:pPr>
                    </w:p>
                    <w:p w14:paraId="68DF72D6" w14:textId="77777777" w:rsidR="000A235E" w:rsidRPr="0033261A" w:rsidRDefault="000A235E" w:rsidP="00F238C6">
                      <w:pPr>
                        <w:rPr>
                          <w:rFonts w:ascii="Times New Roman" w:eastAsia="標楷體" w:cs="Times New Roman"/>
                        </w:rPr>
                      </w:pPr>
                    </w:p>
                  </w:txbxContent>
                </v:textbox>
                <w10:wrap type="square"/>
              </v:rect>
            </w:pict>
          </mc:Fallback>
        </mc:AlternateContent>
      </w:r>
      <w:r w:rsidR="002A43DB" w:rsidRPr="00122E32">
        <w:rPr>
          <w:rFonts w:eastAsia="BiauKai"/>
          <w:noProof/>
        </w:rPr>
        <mc:AlternateContent>
          <mc:Choice Requires="wps">
            <w:drawing>
              <wp:anchor distT="0" distB="0" distL="114300" distR="114300" simplePos="0" relativeHeight="251705856" behindDoc="0" locked="0" layoutInCell="1" allowOverlap="1" wp14:anchorId="3C94337E" wp14:editId="6F234CF8">
                <wp:simplePos x="0" y="0"/>
                <wp:positionH relativeFrom="column">
                  <wp:posOffset>3046730</wp:posOffset>
                </wp:positionH>
                <wp:positionV relativeFrom="paragraph">
                  <wp:posOffset>2739390</wp:posOffset>
                </wp:positionV>
                <wp:extent cx="2697480" cy="342900"/>
                <wp:effectExtent l="0" t="0" r="26670" b="19050"/>
                <wp:wrapSquare wrapText="bothSides"/>
                <wp:docPr id="104"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97480" cy="342900"/>
                        </a:xfrm>
                        <a:prstGeom prst="rect">
                          <a:avLst/>
                        </a:prstGeom>
                        <a:solidFill>
                          <a:srgbClr val="FFFFFF"/>
                        </a:solidFill>
                        <a:ln w="9525">
                          <a:solidFill>
                            <a:srgbClr val="000000"/>
                          </a:solidFill>
                          <a:miter lim="800000"/>
                          <a:headEnd/>
                          <a:tailEnd/>
                        </a:ln>
                      </wps:spPr>
                      <wps:txbx>
                        <w:txbxContent>
                          <w:p w14:paraId="04160E1A" w14:textId="77777777" w:rsidR="000A235E" w:rsidRPr="0033261A" w:rsidRDefault="000A235E" w:rsidP="00F238C6">
                            <w:pPr>
                              <w:rPr>
                                <w:rFonts w:ascii="Times New Roman" w:eastAsia="標楷體" w:cs="Times New Roman"/>
                                <w:sz w:val="24"/>
                                <w:szCs w:val="24"/>
                              </w:rPr>
                            </w:pPr>
                            <w:r w:rsidRPr="0033261A">
                              <w:rPr>
                                <w:rFonts w:ascii="Times New Roman" w:eastAsia="標楷體" w:cs="Times New Roman"/>
                                <w:sz w:val="24"/>
                                <w:szCs w:val="24"/>
                              </w:rPr>
                              <w:t>總公司緊急連絡電話：</w:t>
                            </w:r>
                            <w:r w:rsidRPr="0033261A">
                              <w:rPr>
                                <w:rFonts w:ascii="Times New Roman" w:eastAsia="標楷體" w:cs="Times New Roman"/>
                                <w:sz w:val="24"/>
                                <w:szCs w:val="24"/>
                              </w:rPr>
                              <w:t>02-2898-6200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94337E" id="Rectangle 70" o:spid="_x0000_s1094" style="position:absolute;left:0;text-align:left;margin-left:239.9pt;margin-top:215.7pt;width:212.4pt;height:27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">
                <v:textbox>
                  <w:txbxContent>
                    <w:p w14:paraId="04160E1A" w14:textId="77777777" w:rsidR="000A235E" w:rsidRPr="0033261A" w:rsidRDefault="000A235E" w:rsidP="00F238C6">
                      <w:pPr>
                        <w:rPr>
                          <w:rFonts w:ascii="Times New Roman" w:eastAsia="標楷體" w:cs="Times New Roman"/>
                          <w:sz w:val="24"/>
                          <w:szCs w:val="24"/>
                        </w:rPr>
                      </w:pPr>
                      <w:r w:rsidRPr="0033261A">
                        <w:rPr>
                          <w:rFonts w:ascii="Times New Roman" w:eastAsia="標楷體" w:cs="Times New Roman"/>
                          <w:sz w:val="24"/>
                          <w:szCs w:val="24"/>
                        </w:rPr>
                        <w:t>總公司緊急連絡電話：</w:t>
                      </w:r>
                      <w:r w:rsidRPr="0033261A">
                        <w:rPr>
                          <w:rFonts w:ascii="Times New Roman" w:eastAsia="標楷體" w:cs="Times New Roman"/>
                          <w:sz w:val="24"/>
                          <w:szCs w:val="24"/>
                        </w:rPr>
                        <w:t>02-2898-6200</w:t>
                      </w:r>
                    </w:p>
                  </w:txbxContent>
                </v:textbox>
                <w10:wrap type="square"/>
              </v:rect>
            </w:pict>
          </mc:Fallback>
        </mc:AlternateContent>
      </w:r>
      <w:r w:rsidR="002A43DB" w:rsidRPr="00122E32">
        <w:rPr>
          <w:rFonts w:eastAsia="BiauKai"/>
          <w:noProof/>
        </w:rPr>
        <mc:AlternateContent>
          <mc:Choice Requires="wps">
            <w:drawing>
              <wp:anchor distT="0" distB="0" distL="114300" distR="114300" simplePos="0" relativeHeight="251923968" behindDoc="0" locked="0" layoutInCell="1" allowOverlap="1" wp14:anchorId="1C88405E" wp14:editId="384CB297">
                <wp:simplePos x="0" y="0"/>
                <wp:positionH relativeFrom="column">
                  <wp:posOffset>2386330</wp:posOffset>
                </wp:positionH>
                <wp:positionV relativeFrom="paragraph">
                  <wp:posOffset>2927350</wp:posOffset>
                </wp:positionV>
                <wp:extent cx="660400" cy="635"/>
                <wp:effectExtent l="38100" t="76200" r="25400" b="94615"/>
                <wp:wrapSquare wrapText="bothSides"/>
                <wp:docPr id="103" name="Auto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0400" cy="635"/>
                        </a:xfrm>
                        <a:prstGeom prst="straightConnector1">
                          <a:avLst/>
                        </a:prstGeom>
                        <a:noFill/>
                        <a:ln w="9525">
                          <a:solidFill>
                            <a:srgbClr val="000000"/>
                          </a:solidFill>
                          <a:round/>
                          <a:headEnd type="triangl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7E71A94D" id="_x0000_t32" coordsize="21600,21600" o:spt="32" o:oned="t" path="m,l21600,21600e" filled="f">
                <v:path arrowok="t" fillok="f" o:connecttype="none"/>
                <o:lock v:ext="edit" shapetype="t"/>
              </v:shapetype>
              <v:shape id="AutoShape 93" o:spid="_x0000_s1026" type="#_x0000_t32" style="position:absolute;margin-left:187.9pt;margin-top:230.5pt;width:52pt;height:.05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">
                <v:stroke startarrow="block" endarrow="block"/>
                <w10:wrap type="square"/>
              </v:shape>
            </w:pict>
          </mc:Fallback>
        </mc:AlternateContent>
      </w:r>
      <w:r w:rsidR="002A43DB" w:rsidRPr="00122E32">
        <w:rPr>
          <w:rFonts w:eastAsia="BiauKai"/>
          <w:noProof/>
        </w:rPr>
        <mc:AlternateContent>
          <mc:Choice Requires="wps">
            <w:drawing>
              <wp:anchor distT="0" distB="0" distL="114300" distR="114300" simplePos="0" relativeHeight="251809280" behindDoc="0" locked="0" layoutInCell="1" allowOverlap="1" wp14:anchorId="321A1697" wp14:editId="716C254B">
                <wp:simplePos x="0" y="0"/>
                <wp:positionH relativeFrom="column">
                  <wp:posOffset>3593465</wp:posOffset>
                </wp:positionH>
                <wp:positionV relativeFrom="paragraph">
                  <wp:posOffset>3533140</wp:posOffset>
                </wp:positionV>
                <wp:extent cx="635" cy="228600"/>
                <wp:effectExtent l="76200" t="0" r="75565" b="57150"/>
                <wp:wrapSquare wrapText="bothSides"/>
                <wp:docPr id="102"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2860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03A225C4" id="Line 77" o:spid="_x0000_s1026" style="position:absolute;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2.95pt,278.2pt" to="283pt,29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">
                <v:stroke endarrow="block"/>
                <w10:wrap type="square"/>
              </v:line>
            </w:pict>
          </mc:Fallback>
        </mc:AlternateContent>
      </w:r>
      <w:r w:rsidR="002A43DB" w:rsidRPr="00122E32">
        <w:rPr>
          <w:rFonts w:eastAsia="BiauKai"/>
          <w:noProof/>
        </w:rPr>
        <mc:AlternateContent>
          <mc:Choice Requires="wps">
            <w:drawing>
              <wp:anchor distT="0" distB="0" distL="114300" distR="114300" simplePos="0" relativeHeight="251802112" behindDoc="0" locked="0" layoutInCell="1" allowOverlap="1" wp14:anchorId="2DE15A6D" wp14:editId="5CDF914D">
                <wp:simplePos x="0" y="0"/>
                <wp:positionH relativeFrom="column">
                  <wp:posOffset>3593465</wp:posOffset>
                </wp:positionH>
                <wp:positionV relativeFrom="paragraph">
                  <wp:posOffset>3533140</wp:posOffset>
                </wp:positionV>
                <wp:extent cx="1371600" cy="635"/>
                <wp:effectExtent l="0" t="0" r="19050" b="37465"/>
                <wp:wrapSquare wrapText="bothSides"/>
                <wp:docPr id="101" name="Lin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78025D3" id="Line 76" o:spid="_x0000_s1026" style="position:absolute;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2.95pt,278.2pt" to="390.95pt,27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">
                <w10:wrap type="square"/>
              </v:line>
            </w:pict>
          </mc:Fallback>
        </mc:AlternateContent>
      </w:r>
      <w:r w:rsidR="002A43DB" w:rsidRPr="00122E32">
        <w:rPr>
          <w:rFonts w:eastAsia="BiauKai"/>
          <w:noProof/>
        </w:rPr>
        <mc:AlternateContent>
          <mc:Choice Requires="wps">
            <w:drawing>
              <wp:anchor distT="0" distB="0" distL="114300" distR="114300" simplePos="0" relativeHeight="251794944" behindDoc="0" locked="0" layoutInCell="1" allowOverlap="1" wp14:anchorId="3956CA96" wp14:editId="07D615E9">
                <wp:simplePos x="0" y="0"/>
                <wp:positionH relativeFrom="column">
                  <wp:posOffset>4291330</wp:posOffset>
                </wp:positionH>
                <wp:positionV relativeFrom="paragraph">
                  <wp:posOffset>3082290</wp:posOffset>
                </wp:positionV>
                <wp:extent cx="635" cy="438150"/>
                <wp:effectExtent l="0" t="0" r="37465" b="19050"/>
                <wp:wrapSquare wrapText="bothSides"/>
                <wp:docPr id="100" name="Lin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3815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653AC968" id="Line 75" o:spid="_x0000_s1026" style="position:absolute;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7.9pt,242.7pt" to="337.95pt,2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">
                <w10:wrap type="square"/>
              </v:line>
            </w:pict>
          </mc:Fallback>
        </mc:AlternateContent>
      </w:r>
      <w:r w:rsidR="002A43DB" w:rsidRPr="00122E32">
        <w:rPr>
          <w:rFonts w:eastAsia="BiauKai"/>
          <w:noProof/>
        </w:rPr>
        <mc:AlternateContent>
          <mc:Choice Requires="wps">
            <w:drawing>
              <wp:anchor distT="0" distB="0" distL="114300" distR="114300" simplePos="0" relativeHeight="251734528" behindDoc="0" locked="0" layoutInCell="1" allowOverlap="1" wp14:anchorId="51A69ECE" wp14:editId="3B134471">
                <wp:simplePos x="0" y="0"/>
                <wp:positionH relativeFrom="column">
                  <wp:posOffset>2806065</wp:posOffset>
                </wp:positionH>
                <wp:positionV relativeFrom="paragraph">
                  <wp:posOffset>3749040</wp:posOffset>
                </wp:positionV>
                <wp:extent cx="1371600" cy="876300"/>
                <wp:effectExtent l="0" t="0" r="19050" b="19050"/>
                <wp:wrapSquare wrapText="bothSides"/>
                <wp:docPr id="99"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876300"/>
                        </a:xfrm>
                        <a:prstGeom prst="rect">
                          <a:avLst/>
                        </a:prstGeom>
                        <a:solidFill>
                          <a:srgbClr val="FFFFFF"/>
                        </a:solidFill>
                        <a:ln w="9525">
                          <a:solidFill>
                            <a:srgbClr val="000000"/>
                          </a:solidFill>
                          <a:miter lim="800000"/>
                          <a:headEnd/>
                          <a:tailEnd/>
                        </a:ln>
                      </wps:spPr>
                      <wps:txbx>
                        <w:txbxContent>
                          <w:p w14:paraId="5923263D" w14:textId="77777777" w:rsidR="000A235E" w:rsidRPr="0033261A" w:rsidRDefault="000A235E" w:rsidP="00F238C6">
                            <w:pPr>
                              <w:rPr>
                                <w:rFonts w:ascii="Times New Roman" w:eastAsia="標楷體" w:cs="Times New Roman"/>
                                <w:sz w:val="20"/>
                                <w:szCs w:val="20"/>
                              </w:rPr>
                            </w:pPr>
                            <w:r w:rsidRPr="0033261A">
                              <w:rPr>
                                <w:rFonts w:ascii="Times New Roman" w:eastAsia="標楷體" w:cs="Times New Roman"/>
                                <w:sz w:val="20"/>
                                <w:szCs w:val="20"/>
                              </w:rPr>
                              <w:t>緊急應變聯絡電話：</w:t>
                            </w:r>
                          </w:p>
                          <w:p w14:paraId="347ECFD2" w14:textId="77777777" w:rsidR="000A235E" w:rsidRPr="0033261A" w:rsidRDefault="000A235E" w:rsidP="00F238C6">
                            <w:pPr>
                              <w:rPr>
                                <w:rFonts w:ascii="Times New Roman" w:eastAsia="標楷體" w:cs="Times New Roman"/>
                                <w:sz w:val="20"/>
                                <w:szCs w:val="20"/>
                              </w:rPr>
                            </w:pPr>
                            <w:r w:rsidRPr="0033261A">
                              <w:rPr>
                                <w:rFonts w:ascii="Times New Roman" w:eastAsia="標楷體" w:cs="Times New Roman"/>
                                <w:sz w:val="20"/>
                                <w:szCs w:val="20"/>
                              </w:rPr>
                              <w:t>02-2898-6200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A69ECE" id="Rectangle 74" o:spid="_x0000_s1095" style="position:absolute;left:0;text-align:left;margin-left:220.95pt;margin-top:295.2pt;width:108pt;height:69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">
                <v:textbox>
                  <w:txbxContent>
                    <w:p w14:paraId="5923263D" w14:textId="77777777" w:rsidR="000A235E" w:rsidRPr="0033261A" w:rsidRDefault="000A235E" w:rsidP="00F238C6">
                      <w:pPr>
                        <w:rPr>
                          <w:rFonts w:ascii="Times New Roman" w:eastAsia="標楷體" w:cs="Times New Roman"/>
                          <w:sz w:val="20"/>
                          <w:szCs w:val="20"/>
                        </w:rPr>
                      </w:pPr>
                      <w:r w:rsidRPr="0033261A">
                        <w:rPr>
                          <w:rFonts w:ascii="Times New Roman" w:eastAsia="標楷體" w:cs="Times New Roman"/>
                          <w:sz w:val="20"/>
                          <w:szCs w:val="20"/>
                        </w:rPr>
                        <w:t>緊急應變聯絡電話：</w:t>
                      </w:r>
                    </w:p>
                    <w:p w14:paraId="347ECFD2" w14:textId="77777777" w:rsidR="000A235E" w:rsidRPr="0033261A" w:rsidRDefault="000A235E" w:rsidP="00F238C6">
                      <w:pPr>
                        <w:rPr>
                          <w:rFonts w:ascii="Times New Roman" w:eastAsia="標楷體" w:cs="Times New Roman"/>
                          <w:sz w:val="20"/>
                          <w:szCs w:val="20"/>
                        </w:rPr>
                      </w:pPr>
                      <w:r w:rsidRPr="0033261A">
                        <w:rPr>
                          <w:rFonts w:ascii="Times New Roman" w:eastAsia="標楷體" w:cs="Times New Roman"/>
                          <w:sz w:val="20"/>
                          <w:szCs w:val="20"/>
                        </w:rPr>
                        <w:t>02-2898-6200</w:t>
                      </w:r>
                    </w:p>
                  </w:txbxContent>
                </v:textbox>
                <w10:wrap type="square"/>
              </v:rect>
            </w:pict>
          </mc:Fallback>
        </mc:AlternateContent>
      </w:r>
      <w:r w:rsidR="002A43DB" w:rsidRPr="00122E32">
        <w:rPr>
          <w:rFonts w:eastAsia="BiauKai"/>
          <w:noProof/>
        </w:rPr>
        <mc:AlternateContent>
          <mc:Choice Requires="wps">
            <w:drawing>
              <wp:anchor distT="0" distB="0" distL="114300" distR="114300" simplePos="0" relativeHeight="251720192" behindDoc="0" locked="0" layoutInCell="1" allowOverlap="1" wp14:anchorId="0027152A" wp14:editId="6D3570C0">
                <wp:simplePos x="0" y="0"/>
                <wp:positionH relativeFrom="column">
                  <wp:posOffset>2755265</wp:posOffset>
                </wp:positionH>
                <wp:positionV relativeFrom="paragraph">
                  <wp:posOffset>2123440</wp:posOffset>
                </wp:positionV>
                <wp:extent cx="635" cy="800100"/>
                <wp:effectExtent l="76200" t="0" r="75565" b="57150"/>
                <wp:wrapSquare wrapText="bothSides"/>
                <wp:docPr id="98" name="Lin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80010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68676D40" id="Line 72" o:spid="_x0000_s1026" style="position:absolute;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6.95pt,167.2pt" to="217pt,2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">
                <v:stroke endarrow="block"/>
                <w10:wrap type="square"/>
              </v:line>
            </w:pict>
          </mc:Fallback>
        </mc:AlternateContent>
      </w:r>
      <w:r w:rsidR="002A43DB" w:rsidRPr="00122E32">
        <w:rPr>
          <w:rFonts w:eastAsia="BiauKai"/>
          <w:noProof/>
        </w:rPr>
        <mc:AlternateContent>
          <mc:Choice Requires="wps">
            <w:drawing>
              <wp:anchor distT="0" distB="0" distL="114300" distR="114300" simplePos="0" relativeHeight="251713024" behindDoc="0" locked="0" layoutInCell="1" allowOverlap="1" wp14:anchorId="766394F1" wp14:editId="36335D74">
                <wp:simplePos x="0" y="0"/>
                <wp:positionH relativeFrom="column">
                  <wp:posOffset>214630</wp:posOffset>
                </wp:positionH>
                <wp:positionV relativeFrom="paragraph">
                  <wp:posOffset>2498090</wp:posOffset>
                </wp:positionV>
                <wp:extent cx="2171700" cy="825500"/>
                <wp:effectExtent l="0" t="0" r="19050" b="12700"/>
                <wp:wrapSquare wrapText="bothSides"/>
                <wp:docPr id="97"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825500"/>
                        </a:xfrm>
                        <a:prstGeom prst="rect">
                          <a:avLst/>
                        </a:prstGeom>
                        <a:solidFill>
                          <a:srgbClr val="FFFFFF"/>
                        </a:solidFill>
                        <a:ln w="9525">
                          <a:solidFill>
                            <a:srgbClr val="000000"/>
                          </a:solidFill>
                          <a:miter lim="800000"/>
                          <a:headEnd/>
                          <a:tailEnd/>
                        </a:ln>
                      </wps:spPr>
                      <wps:txbx>
                        <w:txbxContent>
                          <w:p w14:paraId="5605D14C" w14:textId="77777777" w:rsidR="000A235E" w:rsidRPr="008D2B22" w:rsidRDefault="000A235E" w:rsidP="00F238C6">
                            <w:pPr>
                              <w:rPr>
                                <w:rFonts w:ascii="標楷體" w:eastAsia="標楷體" w:hAnsi="標楷體"/>
                                <w:sz w:val="22"/>
                                <w:szCs w:val="22"/>
                              </w:rPr>
                            </w:pPr>
                            <w:r w:rsidRPr="008D2B22">
                              <w:rPr>
                                <w:rFonts w:ascii="標楷體" w:eastAsia="標楷體" w:hAnsi="標楷體" w:hint="eastAsia"/>
                                <w:sz w:val="22"/>
                                <w:szCs w:val="22"/>
                              </w:rPr>
                              <w:t>工地緊急應變編組聯絡電話：</w:t>
                            </w:r>
                          </w:p>
                          <w:p w14:paraId="383B31F1" w14:textId="77777777" w:rsidR="000A235E" w:rsidRPr="008D2B22" w:rsidRDefault="000A235E" w:rsidP="00F238C6">
                            <w:pPr>
                              <w:rPr>
                                <w:rFonts w:ascii="標楷體" w:eastAsia="標楷體" w:hAnsi="標楷體"/>
                                <w:sz w:val="20"/>
                                <w:szCs w:val="20"/>
                              </w:rPr>
                            </w:pPr>
                            <w:r w:rsidRPr="008D2B22">
                              <w:rPr>
                                <w:rFonts w:ascii="標楷體" w:eastAsia="標楷體" w:hAnsi="標楷體" w:hint="eastAsia"/>
                                <w:sz w:val="20"/>
                                <w:szCs w:val="20"/>
                              </w:rPr>
                              <w:t>工地負責人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6394F1" id="Rectangle 71" o:spid="_x0000_s1096" style="position:absolute;left:0;text-align:left;margin-left:16.9pt;margin-top:196.7pt;width:171pt;height:6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">
                <v:textbox>
                  <w:txbxContent>
                    <w:p w14:paraId="5605D14C" w14:textId="77777777" w:rsidR="000A235E" w:rsidRPr="008D2B22" w:rsidRDefault="000A235E" w:rsidP="00F238C6">
                      <w:pPr>
                        <w:rPr>
                          <w:rFonts w:ascii="標楷體" w:eastAsia="標楷體" w:hAnsi="標楷體"/>
                          <w:sz w:val="22"/>
                          <w:szCs w:val="22"/>
                        </w:rPr>
                      </w:pPr>
                      <w:r w:rsidRPr="008D2B22">
                        <w:rPr>
                          <w:rFonts w:ascii="標楷體" w:eastAsia="標楷體" w:hAnsi="標楷體" w:hint="eastAsia"/>
                          <w:sz w:val="22"/>
                          <w:szCs w:val="22"/>
                        </w:rPr>
                        <w:t>工地緊急應變編組聯絡電話：</w:t>
                      </w:r>
                    </w:p>
                    <w:p w14:paraId="383B31F1" w14:textId="77777777" w:rsidR="000A235E" w:rsidRPr="008D2B22" w:rsidRDefault="000A235E" w:rsidP="00F238C6">
                      <w:pPr>
                        <w:rPr>
                          <w:rFonts w:ascii="標楷體" w:eastAsia="標楷體" w:hAnsi="標楷體"/>
                          <w:sz w:val="20"/>
                          <w:szCs w:val="20"/>
                        </w:rPr>
                      </w:pPr>
                      <w:r w:rsidRPr="008D2B22">
                        <w:rPr>
                          <w:rFonts w:ascii="標楷體" w:eastAsia="標楷體" w:hAnsi="標楷體" w:hint="eastAsia"/>
                          <w:sz w:val="20"/>
                          <w:szCs w:val="20"/>
                        </w:rPr>
                        <w:t>工地負責人</w:t>
                      </w:r>
                    </w:p>
                  </w:txbxContent>
                </v:textbox>
                <w10:wrap type="square"/>
              </v:rect>
            </w:pict>
          </mc:Fallback>
        </mc:AlternateContent>
      </w:r>
      <w:r w:rsidR="002A43DB" w:rsidRPr="00122E32">
        <w:rPr>
          <w:rFonts w:eastAsia="BiauKai"/>
          <w:noProof/>
        </w:rPr>
        <mc:AlternateContent>
          <mc:Choice Requires="wps">
            <w:drawing>
              <wp:anchor distT="0" distB="0" distL="114300" distR="114300" simplePos="0" relativeHeight="251691520" behindDoc="0" locked="0" layoutInCell="1" allowOverlap="1" wp14:anchorId="6555D397" wp14:editId="45B12EA8">
                <wp:simplePos x="0" y="0"/>
                <wp:positionH relativeFrom="column">
                  <wp:posOffset>2348865</wp:posOffset>
                </wp:positionH>
                <wp:positionV relativeFrom="paragraph">
                  <wp:posOffset>1767840</wp:posOffset>
                </wp:positionV>
                <wp:extent cx="800100" cy="342900"/>
                <wp:effectExtent l="0" t="0" r="19050" b="19050"/>
                <wp:wrapSquare wrapText="bothSides"/>
                <wp:docPr id="96"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42900"/>
                        </a:xfrm>
                        <a:prstGeom prst="rect">
                          <a:avLst/>
                        </a:prstGeom>
                        <a:solidFill>
                          <a:srgbClr val="FFFFFF"/>
                        </a:solidFill>
                        <a:ln w="9525">
                          <a:solidFill>
                            <a:srgbClr val="000000"/>
                          </a:solidFill>
                          <a:miter lim="800000"/>
                          <a:headEnd/>
                          <a:tailEnd/>
                        </a:ln>
                      </wps:spPr>
                      <wps:txbx>
                        <w:txbxContent>
                          <w:p w14:paraId="28EE253C" w14:textId="77777777" w:rsidR="000A235E" w:rsidRPr="008D2B22" w:rsidRDefault="000A235E" w:rsidP="00F238C6">
                            <w:pPr>
                              <w:jc w:val="center"/>
                              <w:rPr>
                                <w:rFonts w:ascii="標楷體" w:eastAsia="標楷體" w:hAnsi="標楷體"/>
                                <w:sz w:val="24"/>
                                <w:szCs w:val="24"/>
                              </w:rPr>
                            </w:pPr>
                            <w:r w:rsidRPr="008D2B22">
                              <w:rPr>
                                <w:rFonts w:ascii="標楷體" w:eastAsia="標楷體" w:hAnsi="標楷體" w:hint="eastAsia"/>
                                <w:sz w:val="24"/>
                                <w:szCs w:val="24"/>
                              </w:rPr>
                              <w:t>工務所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55D397" id="Rectangle 68" o:spid="_x0000_s1097" style="position:absolute;left:0;text-align:left;margin-left:184.95pt;margin-top:139.2pt;width:63pt;height:2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">
                <v:textbox>
                  <w:txbxContent>
                    <w:p w14:paraId="28EE253C" w14:textId="77777777" w:rsidR="000A235E" w:rsidRPr="008D2B22" w:rsidRDefault="000A235E" w:rsidP="00F238C6">
                      <w:pPr>
                        <w:jc w:val="center"/>
                        <w:rPr>
                          <w:rFonts w:ascii="標楷體" w:eastAsia="標楷體" w:hAnsi="標楷體"/>
                          <w:sz w:val="24"/>
                          <w:szCs w:val="24"/>
                        </w:rPr>
                      </w:pPr>
                      <w:r w:rsidRPr="008D2B22">
                        <w:rPr>
                          <w:rFonts w:ascii="標楷體" w:eastAsia="標楷體" w:hAnsi="標楷體" w:hint="eastAsia"/>
                          <w:sz w:val="24"/>
                          <w:szCs w:val="24"/>
                        </w:rPr>
                        <w:t>工務所</w:t>
                      </w:r>
                    </w:p>
                  </w:txbxContent>
                </v:textbox>
                <w10:wrap type="square"/>
              </v:rect>
            </w:pict>
          </mc:Fallback>
        </mc:AlternateContent>
      </w:r>
      <w:r w:rsidR="002A43DB" w:rsidRPr="00122E32">
        <w:rPr>
          <w:rFonts w:eastAsia="BiauKai"/>
          <w:noProof/>
        </w:rPr>
        <mc:AlternateContent>
          <mc:Choice Requires="wps">
            <w:drawing>
              <wp:anchor distT="0" distB="0" distL="114300" distR="114300" simplePos="0" relativeHeight="251670016" behindDoc="0" locked="0" layoutInCell="1" allowOverlap="1" wp14:anchorId="1A19043F" wp14:editId="57C1A35D">
                <wp:simplePos x="0" y="0"/>
                <wp:positionH relativeFrom="column">
                  <wp:posOffset>4803775</wp:posOffset>
                </wp:positionH>
                <wp:positionV relativeFrom="paragraph">
                  <wp:posOffset>4526280</wp:posOffset>
                </wp:positionV>
                <wp:extent cx="800735" cy="342900"/>
                <wp:effectExtent l="0" t="0" r="0" b="0"/>
                <wp:wrapSquare wrapText="bothSides"/>
                <wp:docPr id="93"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735" cy="342900"/>
                        </a:xfrm>
                        <a:prstGeom prst="rect">
                          <a:avLst/>
                        </a:prstGeom>
                        <a:solidFill>
                          <a:srgbClr val="FFFFFF"/>
                        </a:solidFill>
                        <a:ln>
                          <a:noFill/>
                        </a:ln>
                      </wps:spPr>
                      <wps:txbx>
                        <w:txbxContent>
                          <w:p w14:paraId="01F1ACED" w14:textId="77777777" w:rsidR="000A235E" w:rsidRPr="0033261A" w:rsidRDefault="000A235E" w:rsidP="00F238C6">
                            <w:pPr>
                              <w:jc w:val="center"/>
                              <w:rPr>
                                <w:rFonts w:ascii="Times New Roman" w:eastAsia="標楷體" w:cs="Times New Roman"/>
                                <w:sz w:val="20"/>
                              </w:rPr>
                            </w:pPr>
                            <w:r w:rsidRPr="0033261A">
                              <w:rPr>
                                <w:rFonts w:ascii="Times New Roman" w:eastAsia="標楷體" w:cs="Times New Roman"/>
                                <w:sz w:val="20"/>
                              </w:rPr>
                              <w:t>立即通報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19043F" id="Rectangle 65" o:spid="_x0000_s1098" style="position:absolute;left:0;text-align:left;margin-left:378.25pt;margin-top:356.4pt;width:63.05pt;height:27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" stroked="f">
                <v:textbox>
                  <w:txbxContent>
                    <w:p w14:paraId="01F1ACED" w14:textId="77777777" w:rsidR="000A235E" w:rsidRPr="0033261A" w:rsidRDefault="000A235E" w:rsidP="00F238C6">
                      <w:pPr>
                        <w:jc w:val="center"/>
                        <w:rPr>
                          <w:rFonts w:ascii="Times New Roman" w:eastAsia="標楷體" w:cs="Times New Roman"/>
                          <w:sz w:val="20"/>
                        </w:rPr>
                      </w:pPr>
                      <w:r w:rsidRPr="0033261A">
                        <w:rPr>
                          <w:rFonts w:ascii="Times New Roman" w:eastAsia="標楷體" w:cs="Times New Roman"/>
                          <w:sz w:val="20"/>
                        </w:rPr>
                        <w:t>立即通報</w:t>
                      </w:r>
                    </w:p>
                  </w:txbxContent>
                </v:textbox>
                <w10:wrap type="square"/>
              </v:rect>
            </w:pict>
          </mc:Fallback>
        </mc:AlternateContent>
      </w:r>
      <w:r w:rsidR="002A43DB" w:rsidRPr="00122E32">
        <w:rPr>
          <w:rFonts w:eastAsia="BiauKai"/>
          <w:noProof/>
        </w:rPr>
        <mc:AlternateContent>
          <mc:Choice Requires="wps">
            <w:drawing>
              <wp:anchor distT="0" distB="0" distL="114299" distR="114299" simplePos="0" relativeHeight="251698688" behindDoc="0" locked="0" layoutInCell="1" allowOverlap="1" wp14:anchorId="4CC4A10E" wp14:editId="37B1D9DF">
                <wp:simplePos x="0" y="0"/>
                <wp:positionH relativeFrom="column">
                  <wp:posOffset>2748914</wp:posOffset>
                </wp:positionH>
                <wp:positionV relativeFrom="paragraph">
                  <wp:posOffset>1196340</wp:posOffset>
                </wp:positionV>
                <wp:extent cx="0" cy="571500"/>
                <wp:effectExtent l="76200" t="0" r="57150" b="57150"/>
                <wp:wrapSquare wrapText="bothSides"/>
                <wp:docPr id="91"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04AA7975" id="AutoShape 69" o:spid="_x0000_s1026" type="#_x0000_t32" style="position:absolute;margin-left:216.45pt;margin-top:94.2pt;width:0;height:45pt;z-index:2516986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">
                <v:stroke endarrow="block"/>
                <w10:wrap type="square"/>
              </v:shape>
            </w:pict>
          </mc:Fallback>
        </mc:AlternateContent>
      </w:r>
      <w:r w:rsidR="002A43DB" w:rsidRPr="00122E32">
        <w:rPr>
          <w:rFonts w:eastAsia="BiauKai"/>
          <w:noProof/>
        </w:rPr>
        <mc:AlternateContent>
          <mc:Choice Requires="wps">
            <w:drawing>
              <wp:anchor distT="0" distB="0" distL="114299" distR="114299" simplePos="0" relativeHeight="251916800" behindDoc="0" locked="0" layoutInCell="1" allowOverlap="1" wp14:anchorId="2E636A75" wp14:editId="5764B545">
                <wp:simplePos x="0" y="0"/>
                <wp:positionH relativeFrom="column">
                  <wp:posOffset>4803774</wp:posOffset>
                </wp:positionH>
                <wp:positionV relativeFrom="paragraph">
                  <wp:posOffset>4391660</wp:posOffset>
                </wp:positionV>
                <wp:extent cx="0" cy="624205"/>
                <wp:effectExtent l="76200" t="0" r="76200" b="61595"/>
                <wp:wrapSquare wrapText="bothSides"/>
                <wp:docPr id="90" name="Lin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4205"/>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6BEB20CF" id="Line 92" o:spid="_x0000_s1026" style="position:absolute;z-index:2519168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78.25pt,345.8pt" to="378.25pt,39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">
                <v:stroke endarrow="block"/>
                <w10:wrap type="square"/>
              </v:line>
            </w:pict>
          </mc:Fallback>
        </mc:AlternateContent>
      </w:r>
      <w:r w:rsidR="002A43DB" w:rsidRPr="00122E32">
        <w:rPr>
          <w:rFonts w:eastAsia="BiauKai"/>
          <w:noProof/>
        </w:rPr>
        <mc:AlternateContent>
          <mc:Choice Requires="wps">
            <w:drawing>
              <wp:anchor distT="0" distB="0" distL="114300" distR="114300" simplePos="0" relativeHeight="251909632" behindDoc="0" locked="0" layoutInCell="1" allowOverlap="1" wp14:anchorId="36F7D236" wp14:editId="4D8AFAF9">
                <wp:simplePos x="0" y="0"/>
                <wp:positionH relativeFrom="column">
                  <wp:posOffset>4164965</wp:posOffset>
                </wp:positionH>
                <wp:positionV relativeFrom="paragraph">
                  <wp:posOffset>4996815</wp:posOffset>
                </wp:positionV>
                <wp:extent cx="1308100" cy="571500"/>
                <wp:effectExtent l="0" t="0" r="25400" b="19050"/>
                <wp:wrapSquare wrapText="bothSides"/>
                <wp:docPr id="89"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8100" cy="571500"/>
                        </a:xfrm>
                        <a:prstGeom prst="rect">
                          <a:avLst/>
                        </a:prstGeom>
                        <a:solidFill>
                          <a:srgbClr val="FFFFFF"/>
                        </a:solidFill>
                        <a:ln w="9525">
                          <a:solidFill>
                            <a:srgbClr val="000000"/>
                          </a:solidFill>
                          <a:miter lim="800000"/>
                          <a:headEnd/>
                          <a:tailEnd/>
                        </a:ln>
                      </wps:spPr>
                      <wps:txbx>
                        <w:txbxContent>
                          <w:p w14:paraId="6A564288" w14:textId="1EB37C59" w:rsidR="000A235E" w:rsidRPr="0033261A" w:rsidRDefault="000A235E" w:rsidP="00F238C6">
                            <w:pPr>
                              <w:rPr>
                                <w:rFonts w:ascii="Times New Roman" w:eastAsia="標楷體" w:cs="Times New Roman"/>
                                <w:sz w:val="18"/>
                                <w:szCs w:val="18"/>
                              </w:rPr>
                            </w:pPr>
                            <w:r>
                              <w:rPr>
                                <w:rFonts w:ascii="Times New Roman" w:eastAsia="標楷體" w:cs="Times New Roman" w:hint="eastAsia"/>
                                <w:sz w:val="18"/>
                                <w:szCs w:val="18"/>
                              </w:rPr>
                              <w:t>觀音</w:t>
                            </w:r>
                            <w:r w:rsidRPr="0033261A">
                              <w:rPr>
                                <w:rFonts w:ascii="Times New Roman" w:eastAsia="標楷體" w:cs="Times New Roman"/>
                                <w:sz w:val="18"/>
                                <w:szCs w:val="18"/>
                              </w:rPr>
                              <w:t>工業區管理局電話：</w:t>
                            </w:r>
                            <w:r>
                              <w:rPr>
                                <w:rFonts w:ascii="Times New Roman" w:eastAsia="標楷體" w:cs="Times New Roman"/>
                                <w:sz w:val="18"/>
                                <w:szCs w:val="18"/>
                              </w:rPr>
                              <w:t>(0</w:t>
                            </w:r>
                            <w:r>
                              <w:rPr>
                                <w:rFonts w:ascii="Times New Roman" w:eastAsia="標楷體" w:cs="Times New Roman" w:hint="eastAsia"/>
                                <w:sz w:val="18"/>
                                <w:szCs w:val="18"/>
                              </w:rPr>
                              <w:t>3</w:t>
                            </w:r>
                            <w:r w:rsidRPr="0033261A">
                              <w:rPr>
                                <w:rFonts w:ascii="Times New Roman" w:eastAsia="標楷體" w:cs="Times New Roman"/>
                                <w:sz w:val="18"/>
                                <w:szCs w:val="18"/>
                              </w:rPr>
                              <w:t>)</w:t>
                            </w:r>
                            <w:r>
                              <w:rPr>
                                <w:rFonts w:ascii="Times New Roman" w:eastAsia="標楷體" w:cs="Times New Roman"/>
                                <w:sz w:val="18"/>
                                <w:szCs w:val="18"/>
                              </w:rPr>
                              <w:t>483</w:t>
                            </w:r>
                            <w:r w:rsidRPr="0033261A">
                              <w:rPr>
                                <w:rFonts w:ascii="Times New Roman" w:eastAsia="標楷體" w:cs="Times New Roman"/>
                                <w:sz w:val="18"/>
                                <w:szCs w:val="18"/>
                              </w:rPr>
                              <w:t>-</w:t>
                            </w:r>
                            <w:r>
                              <w:rPr>
                                <w:rFonts w:ascii="Times New Roman" w:eastAsia="標楷體" w:cs="Times New Roman"/>
                                <w:sz w:val="18"/>
                                <w:szCs w:val="18"/>
                              </w:rPr>
                              <w:t>0400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F7D236" id="Rectangle 91" o:spid="_x0000_s1099" style="position:absolute;left:0;text-align:left;margin-left:327.95pt;margin-top:393.45pt;width:103pt;height:4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">
                <v:textbox>
                  <w:txbxContent>
                    <w:p w14:paraId="6A564288" w14:textId="1EB37C59" w:rsidR="000A235E" w:rsidRPr="0033261A" w:rsidRDefault="000A235E" w:rsidP="00F238C6">
                      <w:pPr>
                        <w:rPr>
                          <w:rFonts w:ascii="Times New Roman" w:eastAsia="標楷體" w:cs="Times New Roman"/>
                          <w:sz w:val="18"/>
                          <w:szCs w:val="18"/>
                        </w:rPr>
                      </w:pPr>
                      <w:r>
                        <w:rPr>
                          <w:rFonts w:ascii="Times New Roman" w:eastAsia="標楷體" w:cs="Times New Roman" w:hint="eastAsia"/>
                          <w:sz w:val="18"/>
                          <w:szCs w:val="18"/>
                        </w:rPr>
                        <w:t>觀音</w:t>
                      </w:r>
                      <w:r w:rsidRPr="0033261A">
                        <w:rPr>
                          <w:rFonts w:ascii="Times New Roman" w:eastAsia="標楷體" w:cs="Times New Roman"/>
                          <w:sz w:val="18"/>
                          <w:szCs w:val="18"/>
                        </w:rPr>
                        <w:t>工業區管理局電話：</w:t>
                      </w:r>
                      <w:r>
                        <w:rPr>
                          <w:rFonts w:ascii="Times New Roman" w:eastAsia="標楷體" w:cs="Times New Roman"/>
                          <w:sz w:val="18"/>
                          <w:szCs w:val="18"/>
                        </w:rPr>
                        <w:t>(0</w:t>
                      </w:r>
                      <w:r>
                        <w:rPr>
                          <w:rFonts w:ascii="Times New Roman" w:eastAsia="標楷體" w:cs="Times New Roman" w:hint="eastAsia"/>
                          <w:sz w:val="18"/>
                          <w:szCs w:val="18"/>
                        </w:rPr>
                        <w:t>3</w:t>
                      </w:r>
                      <w:r w:rsidRPr="0033261A">
                        <w:rPr>
                          <w:rFonts w:ascii="Times New Roman" w:eastAsia="標楷體" w:cs="Times New Roman"/>
                          <w:sz w:val="18"/>
                          <w:szCs w:val="18"/>
                        </w:rPr>
                        <w:t>)</w:t>
                      </w:r>
                      <w:r>
                        <w:rPr>
                          <w:rFonts w:ascii="Times New Roman" w:eastAsia="標楷體" w:cs="Times New Roman"/>
                          <w:sz w:val="18"/>
                          <w:szCs w:val="18"/>
                        </w:rPr>
                        <w:t>483</w:t>
                      </w:r>
                      <w:r w:rsidRPr="0033261A">
                        <w:rPr>
                          <w:rFonts w:ascii="Times New Roman" w:eastAsia="標楷體" w:cs="Times New Roman"/>
                          <w:sz w:val="18"/>
                          <w:szCs w:val="18"/>
                        </w:rPr>
                        <w:t>-</w:t>
                      </w:r>
                      <w:r>
                        <w:rPr>
                          <w:rFonts w:ascii="Times New Roman" w:eastAsia="標楷體" w:cs="Times New Roman"/>
                          <w:sz w:val="18"/>
                          <w:szCs w:val="18"/>
                        </w:rPr>
                        <w:t>0400</w:t>
                      </w:r>
                    </w:p>
                  </w:txbxContent>
                </v:textbox>
                <w10:wrap type="square"/>
              </v:rect>
            </w:pict>
          </mc:Fallback>
        </mc:AlternateContent>
      </w:r>
      <w:r w:rsidR="002A43DB" w:rsidRPr="00122E32">
        <w:rPr>
          <w:rFonts w:eastAsia="BiauKai"/>
          <w:noProof/>
        </w:rPr>
        <mc:AlternateContent>
          <mc:Choice Requires="wps">
            <w:drawing>
              <wp:anchor distT="0" distB="0" distL="114300" distR="114300" simplePos="0" relativeHeight="251902464" behindDoc="0" locked="0" layoutInCell="1" allowOverlap="1" wp14:anchorId="5C4834F0" wp14:editId="67CAF34D">
                <wp:simplePos x="0" y="0"/>
                <wp:positionH relativeFrom="column">
                  <wp:posOffset>2806065</wp:posOffset>
                </wp:positionH>
                <wp:positionV relativeFrom="paragraph">
                  <wp:posOffset>2263140</wp:posOffset>
                </wp:positionV>
                <wp:extent cx="774700" cy="342900"/>
                <wp:effectExtent l="0" t="0" r="6350" b="0"/>
                <wp:wrapSquare wrapText="bothSides"/>
                <wp:docPr id="88"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700" cy="342900"/>
                        </a:xfrm>
                        <a:prstGeom prst="rect">
                          <a:avLst/>
                        </a:prstGeom>
                        <a:solidFill>
                          <a:srgbClr val="FFFFFF"/>
                        </a:solidFill>
                        <a:ln>
                          <a:noFill/>
                        </a:ln>
                      </wps:spPr>
                      <wps:txbx>
                        <w:txbxContent>
                          <w:p w14:paraId="52FC19EA" w14:textId="77777777" w:rsidR="000A235E" w:rsidRPr="008D2B22" w:rsidRDefault="000A235E" w:rsidP="00F238C6">
                            <w:pPr>
                              <w:jc w:val="center"/>
                              <w:rPr>
                                <w:rFonts w:ascii="標楷體" w:eastAsia="標楷體" w:hAnsi="標楷體"/>
                                <w:sz w:val="20"/>
                              </w:rPr>
                            </w:pPr>
                            <w:r w:rsidRPr="008D2B22">
                              <w:rPr>
                                <w:rFonts w:ascii="標楷體" w:eastAsia="標楷體" w:hAnsi="標楷體" w:hint="eastAsia"/>
                                <w:sz w:val="20"/>
                              </w:rPr>
                              <w:t>立即通報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4834F0" id="Rectangle 90" o:spid="_x0000_s1100" style="position:absolute;left:0;text-align:left;margin-left:220.95pt;margin-top:178.2pt;width:61pt;height:27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" stroked="f">
                <v:textbox>
                  <w:txbxContent>
                    <w:p w14:paraId="52FC19EA" w14:textId="77777777" w:rsidR="000A235E" w:rsidRPr="008D2B22" w:rsidRDefault="000A235E" w:rsidP="00F238C6">
                      <w:pPr>
                        <w:jc w:val="center"/>
                        <w:rPr>
                          <w:rFonts w:ascii="標楷體" w:eastAsia="標楷體" w:hAnsi="標楷體"/>
                          <w:sz w:val="20"/>
                        </w:rPr>
                      </w:pPr>
                      <w:r w:rsidRPr="008D2B22">
                        <w:rPr>
                          <w:rFonts w:ascii="標楷體" w:eastAsia="標楷體" w:hAnsi="標楷體" w:hint="eastAsia"/>
                          <w:sz w:val="20"/>
                        </w:rPr>
                        <w:t>立即通報</w:t>
                      </w:r>
                    </w:p>
                  </w:txbxContent>
                </v:textbox>
                <w10:wrap type="square"/>
              </v:rect>
            </w:pict>
          </mc:Fallback>
        </mc:AlternateContent>
      </w:r>
      <w:r w:rsidR="002A43DB" w:rsidRPr="00122E32">
        <w:rPr>
          <w:rFonts w:eastAsia="BiauKai"/>
          <w:noProof/>
        </w:rPr>
        <mc:AlternateContent>
          <mc:Choice Requires="wps">
            <w:drawing>
              <wp:anchor distT="0" distB="0" distL="114300" distR="114300" simplePos="0" relativeHeight="251895296" behindDoc="0" locked="0" layoutInCell="1" allowOverlap="1" wp14:anchorId="5923B46D" wp14:editId="6FE4D0CC">
                <wp:simplePos x="0" y="0"/>
                <wp:positionH relativeFrom="column">
                  <wp:posOffset>2780030</wp:posOffset>
                </wp:positionH>
                <wp:positionV relativeFrom="paragraph">
                  <wp:posOffset>1291590</wp:posOffset>
                </wp:positionV>
                <wp:extent cx="800735" cy="342900"/>
                <wp:effectExtent l="0" t="0" r="0" b="0"/>
                <wp:wrapSquare wrapText="bothSides"/>
                <wp:docPr id="87"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735" cy="342900"/>
                        </a:xfrm>
                        <a:prstGeom prst="rect">
                          <a:avLst/>
                        </a:prstGeom>
                        <a:solidFill>
                          <a:srgbClr val="FFFFFF"/>
                        </a:solidFill>
                        <a:ln>
                          <a:noFill/>
                        </a:ln>
                      </wps:spPr>
                      <wps:txbx>
                        <w:txbxContent>
                          <w:p w14:paraId="08005F20" w14:textId="77777777" w:rsidR="000A235E" w:rsidRPr="008D2B22" w:rsidRDefault="000A235E" w:rsidP="00F238C6">
                            <w:pPr>
                              <w:jc w:val="center"/>
                              <w:rPr>
                                <w:rFonts w:ascii="標楷體" w:eastAsia="標楷體" w:hAnsi="標楷體"/>
                                <w:sz w:val="20"/>
                              </w:rPr>
                            </w:pPr>
                            <w:r w:rsidRPr="008D2B22">
                              <w:rPr>
                                <w:rFonts w:ascii="標楷體" w:eastAsia="標楷體" w:hAnsi="標楷體" w:hint="eastAsia"/>
                                <w:sz w:val="20"/>
                              </w:rPr>
                              <w:t>立即通報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23B46D" id="Rectangle 89" o:spid="_x0000_s1101" style="position:absolute;left:0;text-align:left;margin-left:218.9pt;margin-top:101.7pt;width:63.05pt;height:27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" stroked="f">
                <v:textbox>
                  <w:txbxContent>
                    <w:p w14:paraId="08005F20" w14:textId="77777777" w:rsidR="000A235E" w:rsidRPr="008D2B22" w:rsidRDefault="000A235E" w:rsidP="00F238C6">
                      <w:pPr>
                        <w:jc w:val="center"/>
                        <w:rPr>
                          <w:rFonts w:ascii="標楷體" w:eastAsia="標楷體" w:hAnsi="標楷體"/>
                          <w:sz w:val="20"/>
                        </w:rPr>
                      </w:pPr>
                      <w:r w:rsidRPr="008D2B22">
                        <w:rPr>
                          <w:rFonts w:ascii="標楷體" w:eastAsia="標楷體" w:hAnsi="標楷體" w:hint="eastAsia"/>
                          <w:sz w:val="20"/>
                        </w:rPr>
                        <w:t>立即通報</w:t>
                      </w:r>
                    </w:p>
                  </w:txbxContent>
                </v:textbox>
                <w10:wrap type="square"/>
              </v:rect>
            </w:pict>
          </mc:Fallback>
        </mc:AlternateContent>
      </w:r>
      <w:r w:rsidR="002A43DB" w:rsidRPr="00122E32">
        <w:rPr>
          <w:rFonts w:eastAsia="BiauKai"/>
          <w:noProof/>
        </w:rPr>
        <mc:AlternateContent>
          <mc:Choice Requires="wps">
            <w:drawing>
              <wp:anchor distT="0" distB="0" distL="114300" distR="114300" simplePos="0" relativeHeight="251888128" behindDoc="0" locked="0" layoutInCell="1" allowOverlap="1" wp14:anchorId="49CDA040" wp14:editId="382B1DAB">
                <wp:simplePos x="0" y="0"/>
                <wp:positionH relativeFrom="column">
                  <wp:posOffset>2119630</wp:posOffset>
                </wp:positionH>
                <wp:positionV relativeFrom="paragraph">
                  <wp:posOffset>3323590</wp:posOffset>
                </wp:positionV>
                <wp:extent cx="25400" cy="3949700"/>
                <wp:effectExtent l="0" t="0" r="31750" b="12700"/>
                <wp:wrapSquare wrapText="bothSides"/>
                <wp:docPr id="86" name="Lin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400" cy="394970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3AC1300A" id="Line 88" o:spid="_x0000_s1026" style="position:absolute;flip:y;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9pt,261.7pt" to="168.9pt,5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">
                <w10:wrap type="square"/>
              </v:line>
            </w:pict>
          </mc:Fallback>
        </mc:AlternateContent>
      </w:r>
      <w:r w:rsidR="002A43DB" w:rsidRPr="00122E32">
        <w:rPr>
          <w:rFonts w:eastAsia="BiauKai"/>
          <w:noProof/>
        </w:rPr>
        <mc:AlternateContent>
          <mc:Choice Requires="wps">
            <w:drawing>
              <wp:anchor distT="0" distB="0" distL="114300" distR="114300" simplePos="0" relativeHeight="251873792" behindDoc="0" locked="0" layoutInCell="1" allowOverlap="1" wp14:anchorId="70898B3E" wp14:editId="691DF0D3">
                <wp:simplePos x="0" y="0"/>
                <wp:positionH relativeFrom="column">
                  <wp:posOffset>3796665</wp:posOffset>
                </wp:positionH>
                <wp:positionV relativeFrom="paragraph">
                  <wp:posOffset>993140</wp:posOffset>
                </wp:positionV>
                <wp:extent cx="1600200" cy="1485900"/>
                <wp:effectExtent l="0" t="0" r="19050" b="19050"/>
                <wp:wrapSquare wrapText="bothSides"/>
                <wp:docPr id="85"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1485900"/>
                        </a:xfrm>
                        <a:prstGeom prst="rect">
                          <a:avLst/>
                        </a:prstGeom>
                        <a:solidFill>
                          <a:srgbClr val="FFFFFF"/>
                        </a:solidFill>
                        <a:ln w="9525">
                          <a:solidFill>
                            <a:srgbClr val="000000"/>
                          </a:solidFill>
                          <a:miter lim="800000"/>
                          <a:headEnd/>
                          <a:tailEnd/>
                        </a:ln>
                      </wps:spPr>
                      <wps:txbx>
                        <w:txbxContent>
                          <w:p w14:paraId="7920AC33" w14:textId="77777777" w:rsidR="000A235E" w:rsidRPr="0033261A" w:rsidRDefault="000A235E" w:rsidP="00F238C6">
                            <w:pPr>
                              <w:rPr>
                                <w:rFonts w:ascii="Times New Roman" w:eastAsia="標楷體" w:cs="Times New Roman"/>
                              </w:rPr>
                            </w:pPr>
                            <w:r w:rsidRPr="0033261A">
                              <w:rPr>
                                <w:rFonts w:ascii="Times New Roman" w:eastAsia="標楷體" w:cs="Times New Roman"/>
                                <w:sz w:val="21"/>
                                <w:szCs w:val="21"/>
                              </w:rPr>
                              <w:t>聯絡要領</w:t>
                            </w:r>
                            <w:r w:rsidRPr="0033261A">
                              <w:rPr>
                                <w:rFonts w:ascii="Times New Roman" w:eastAsia="標楷體" w:cs="Times New Roman"/>
                              </w:rPr>
                              <w:t>:</w:t>
                            </w:r>
                          </w:p>
                          <w:p w14:paraId="757B1D21" w14:textId="77777777" w:rsidR="000A235E" w:rsidRPr="0033261A" w:rsidRDefault="000A235E" w:rsidP="00F238C6">
                            <w:pPr>
                              <w:rPr>
                                <w:rFonts w:ascii="Times New Roman" w:eastAsia="標楷體" w:cs="Times New Roman"/>
                                <w:sz w:val="18"/>
                                <w:szCs w:val="18"/>
                              </w:rPr>
                            </w:pPr>
                            <w:r w:rsidRPr="0033261A">
                              <w:rPr>
                                <w:rFonts w:ascii="Times New Roman" w:eastAsia="標楷體" w:cs="Times New Roman"/>
                                <w:sz w:val="18"/>
                                <w:szCs w:val="18"/>
                              </w:rPr>
                              <w:t>1.</w:t>
                            </w:r>
                            <w:r w:rsidRPr="0033261A">
                              <w:rPr>
                                <w:rFonts w:ascii="Times New Roman" w:eastAsia="標楷體" w:cs="Times New Roman"/>
                                <w:sz w:val="18"/>
                                <w:szCs w:val="18"/>
                              </w:rPr>
                              <w:t>何種事故</w:t>
                            </w:r>
                            <w:r w:rsidRPr="0033261A">
                              <w:rPr>
                                <w:rFonts w:ascii="Times New Roman" w:eastAsia="標楷體" w:cs="Times New Roman"/>
                                <w:sz w:val="18"/>
                                <w:szCs w:val="18"/>
                              </w:rPr>
                              <w:t>?</w:t>
                            </w:r>
                            <w:r w:rsidRPr="0033261A">
                              <w:rPr>
                                <w:rFonts w:ascii="Times New Roman" w:eastAsia="標楷體" w:cs="Times New Roman"/>
                                <w:sz w:val="18"/>
                                <w:szCs w:val="18"/>
                              </w:rPr>
                              <w:t>嚴重程度</w:t>
                            </w:r>
                            <w:r w:rsidRPr="0033261A">
                              <w:rPr>
                                <w:rFonts w:ascii="Times New Roman" w:eastAsia="標楷體" w:cs="Times New Roman"/>
                                <w:sz w:val="18"/>
                                <w:szCs w:val="18"/>
                              </w:rPr>
                              <w:t>?</w:t>
                            </w:r>
                          </w:p>
                          <w:p w14:paraId="0F197DE4" w14:textId="77777777" w:rsidR="000A235E" w:rsidRPr="0033261A" w:rsidRDefault="000A235E" w:rsidP="00F238C6">
                            <w:pPr>
                              <w:rPr>
                                <w:rFonts w:ascii="Times New Roman" w:eastAsia="標楷體" w:cs="Times New Roman"/>
                                <w:sz w:val="18"/>
                                <w:szCs w:val="18"/>
                              </w:rPr>
                            </w:pPr>
                            <w:r w:rsidRPr="0033261A">
                              <w:rPr>
                                <w:rFonts w:ascii="Times New Roman" w:eastAsia="標楷體" w:cs="Times New Roman"/>
                                <w:sz w:val="18"/>
                                <w:szCs w:val="18"/>
                              </w:rPr>
                              <w:t>2.</w:t>
                            </w:r>
                            <w:r w:rsidRPr="0033261A">
                              <w:rPr>
                                <w:rFonts w:ascii="Times New Roman" w:eastAsia="標楷體" w:cs="Times New Roman"/>
                                <w:sz w:val="18"/>
                                <w:szCs w:val="18"/>
                              </w:rPr>
                              <w:t>發生地點</w:t>
                            </w:r>
                            <w:r w:rsidRPr="0033261A">
                              <w:rPr>
                                <w:rFonts w:ascii="Times New Roman" w:eastAsia="標楷體" w:cs="Times New Roman"/>
                                <w:sz w:val="18"/>
                                <w:szCs w:val="18"/>
                              </w:rPr>
                              <w:t>?</w:t>
                            </w:r>
                            <w:r w:rsidRPr="0033261A">
                              <w:rPr>
                                <w:rFonts w:ascii="Times New Roman" w:eastAsia="標楷體" w:cs="Times New Roman"/>
                                <w:sz w:val="18"/>
                                <w:szCs w:val="18"/>
                              </w:rPr>
                              <w:t>現場名稱</w:t>
                            </w:r>
                            <w:r w:rsidRPr="0033261A">
                              <w:rPr>
                                <w:rFonts w:ascii="Times New Roman" w:eastAsia="標楷體" w:cs="Times New Roman"/>
                                <w:sz w:val="18"/>
                                <w:szCs w:val="18"/>
                              </w:rPr>
                              <w:t>?</w:t>
                            </w:r>
                          </w:p>
                          <w:p w14:paraId="5FFF53E4" w14:textId="77777777" w:rsidR="000A235E" w:rsidRPr="0033261A" w:rsidRDefault="000A235E" w:rsidP="00F238C6">
                            <w:pPr>
                              <w:rPr>
                                <w:rFonts w:ascii="Times New Roman" w:eastAsia="標楷體" w:cs="Times New Roman"/>
                                <w:sz w:val="18"/>
                                <w:szCs w:val="18"/>
                              </w:rPr>
                            </w:pPr>
                            <w:r w:rsidRPr="0033261A">
                              <w:rPr>
                                <w:rFonts w:ascii="Times New Roman" w:eastAsia="標楷體" w:cs="Times New Roman"/>
                                <w:sz w:val="18"/>
                                <w:szCs w:val="18"/>
                              </w:rPr>
                              <w:t>3.</w:t>
                            </w:r>
                            <w:r w:rsidRPr="0033261A">
                              <w:rPr>
                                <w:rFonts w:ascii="Times New Roman" w:eastAsia="標楷體" w:cs="Times New Roman"/>
                                <w:sz w:val="18"/>
                                <w:szCs w:val="18"/>
                              </w:rPr>
                              <w:t>發生時間</w:t>
                            </w:r>
                            <w:r w:rsidRPr="0033261A">
                              <w:rPr>
                                <w:rFonts w:ascii="Times New Roman" w:eastAsia="標楷體" w:cs="Times New Roman"/>
                                <w:sz w:val="18"/>
                                <w:szCs w:val="18"/>
                              </w:rPr>
                              <w:t>?</w:t>
                            </w:r>
                          </w:p>
                          <w:p w14:paraId="61423748" w14:textId="77777777" w:rsidR="000A235E" w:rsidRPr="0033261A" w:rsidRDefault="000A235E" w:rsidP="00F238C6">
                            <w:pPr>
                              <w:rPr>
                                <w:rFonts w:ascii="Times New Roman" w:eastAsia="標楷體" w:cs="Times New Roman"/>
                                <w:sz w:val="18"/>
                                <w:szCs w:val="18"/>
                              </w:rPr>
                            </w:pPr>
                            <w:r w:rsidRPr="0033261A">
                              <w:rPr>
                                <w:rFonts w:ascii="Times New Roman" w:eastAsia="標楷體" w:cs="Times New Roman"/>
                                <w:sz w:val="18"/>
                                <w:szCs w:val="18"/>
                              </w:rPr>
                              <w:t>4.</w:t>
                            </w:r>
                            <w:r w:rsidRPr="0033261A">
                              <w:rPr>
                                <w:rFonts w:ascii="Times New Roman" w:eastAsia="標楷體" w:cs="Times New Roman"/>
                                <w:sz w:val="18"/>
                                <w:szCs w:val="18"/>
                              </w:rPr>
                              <w:t>狀況</w:t>
                            </w:r>
                            <w:r w:rsidRPr="0033261A">
                              <w:rPr>
                                <w:rFonts w:ascii="Times New Roman" w:eastAsia="標楷體" w:cs="Times New Roman"/>
                                <w:sz w:val="18"/>
                                <w:szCs w:val="18"/>
                              </w:rPr>
                              <w:t>(</w:t>
                            </w:r>
                            <w:r w:rsidRPr="0033261A">
                              <w:rPr>
                                <w:rFonts w:ascii="Times New Roman" w:eastAsia="標楷體" w:cs="Times New Roman"/>
                                <w:sz w:val="18"/>
                                <w:szCs w:val="18"/>
                              </w:rPr>
                              <w:t>現況、已採對策、人身傷害、財產損失情況</w:t>
                            </w:r>
                            <w:r w:rsidRPr="0033261A">
                              <w:rPr>
                                <w:rFonts w:ascii="Times New Roman" w:eastAsia="標楷體" w:cs="Times New Roman"/>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898B3E" id="Rectangle 86" o:spid="_x0000_s1102" style="position:absolute;left:0;text-align:left;margin-left:298.95pt;margin-top:78.2pt;width:126pt;height:117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">
                <v:textbox>
                  <w:txbxContent>
                    <w:p w14:paraId="7920AC33" w14:textId="77777777" w:rsidR="000A235E" w:rsidRPr="0033261A" w:rsidRDefault="000A235E" w:rsidP="00F238C6">
                      <w:pPr>
                        <w:rPr>
                          <w:rFonts w:ascii="Times New Roman" w:eastAsia="標楷體" w:cs="Times New Roman"/>
                        </w:rPr>
                      </w:pPr>
                      <w:r w:rsidRPr="0033261A">
                        <w:rPr>
                          <w:rFonts w:ascii="Times New Roman" w:eastAsia="標楷體" w:cs="Times New Roman"/>
                          <w:sz w:val="21"/>
                          <w:szCs w:val="21"/>
                        </w:rPr>
                        <w:t>聯絡要領</w:t>
                      </w:r>
                      <w:r w:rsidRPr="0033261A">
                        <w:rPr>
                          <w:rFonts w:ascii="Times New Roman" w:eastAsia="標楷體" w:cs="Times New Roman"/>
                        </w:rPr>
                        <w:t>:</w:t>
                      </w:r>
                    </w:p>
                    <w:p w14:paraId="757B1D21" w14:textId="77777777" w:rsidR="000A235E" w:rsidRPr="0033261A" w:rsidRDefault="000A235E" w:rsidP="00F238C6">
                      <w:pPr>
                        <w:rPr>
                          <w:rFonts w:ascii="Times New Roman" w:eastAsia="標楷體" w:cs="Times New Roman"/>
                          <w:sz w:val="18"/>
                          <w:szCs w:val="18"/>
                        </w:rPr>
                      </w:pPr>
                      <w:r w:rsidRPr="0033261A">
                        <w:rPr>
                          <w:rFonts w:ascii="Times New Roman" w:eastAsia="標楷體" w:cs="Times New Roman"/>
                          <w:sz w:val="18"/>
                          <w:szCs w:val="18"/>
                        </w:rPr>
                        <w:t>1.</w:t>
                      </w:r>
                      <w:r w:rsidRPr="0033261A">
                        <w:rPr>
                          <w:rFonts w:ascii="Times New Roman" w:eastAsia="標楷體" w:cs="Times New Roman"/>
                          <w:sz w:val="18"/>
                          <w:szCs w:val="18"/>
                        </w:rPr>
                        <w:t>何種事故</w:t>
                      </w:r>
                      <w:r w:rsidRPr="0033261A">
                        <w:rPr>
                          <w:rFonts w:ascii="Times New Roman" w:eastAsia="標楷體" w:cs="Times New Roman"/>
                          <w:sz w:val="18"/>
                          <w:szCs w:val="18"/>
                        </w:rPr>
                        <w:t>?</w:t>
                      </w:r>
                      <w:r w:rsidRPr="0033261A">
                        <w:rPr>
                          <w:rFonts w:ascii="Times New Roman" w:eastAsia="標楷體" w:cs="Times New Roman"/>
                          <w:sz w:val="18"/>
                          <w:szCs w:val="18"/>
                        </w:rPr>
                        <w:t>嚴重程度</w:t>
                      </w:r>
                      <w:r w:rsidRPr="0033261A">
                        <w:rPr>
                          <w:rFonts w:ascii="Times New Roman" w:eastAsia="標楷體" w:cs="Times New Roman"/>
                          <w:sz w:val="18"/>
                          <w:szCs w:val="18"/>
                        </w:rPr>
                        <w:t>?</w:t>
                      </w:r>
                    </w:p>
                    <w:p w14:paraId="0F197DE4" w14:textId="77777777" w:rsidR="000A235E" w:rsidRPr="0033261A" w:rsidRDefault="000A235E" w:rsidP="00F238C6">
                      <w:pPr>
                        <w:rPr>
                          <w:rFonts w:ascii="Times New Roman" w:eastAsia="標楷體" w:cs="Times New Roman"/>
                          <w:sz w:val="18"/>
                          <w:szCs w:val="18"/>
                        </w:rPr>
                      </w:pPr>
                      <w:r w:rsidRPr="0033261A">
                        <w:rPr>
                          <w:rFonts w:ascii="Times New Roman" w:eastAsia="標楷體" w:cs="Times New Roman"/>
                          <w:sz w:val="18"/>
                          <w:szCs w:val="18"/>
                        </w:rPr>
                        <w:t>2.</w:t>
                      </w:r>
                      <w:r w:rsidRPr="0033261A">
                        <w:rPr>
                          <w:rFonts w:ascii="Times New Roman" w:eastAsia="標楷體" w:cs="Times New Roman"/>
                          <w:sz w:val="18"/>
                          <w:szCs w:val="18"/>
                        </w:rPr>
                        <w:t>發生地點</w:t>
                      </w:r>
                      <w:r w:rsidRPr="0033261A">
                        <w:rPr>
                          <w:rFonts w:ascii="Times New Roman" w:eastAsia="標楷體" w:cs="Times New Roman"/>
                          <w:sz w:val="18"/>
                          <w:szCs w:val="18"/>
                        </w:rPr>
                        <w:t>?</w:t>
                      </w:r>
                      <w:r w:rsidRPr="0033261A">
                        <w:rPr>
                          <w:rFonts w:ascii="Times New Roman" w:eastAsia="標楷體" w:cs="Times New Roman"/>
                          <w:sz w:val="18"/>
                          <w:szCs w:val="18"/>
                        </w:rPr>
                        <w:t>現場名稱</w:t>
                      </w:r>
                      <w:r w:rsidRPr="0033261A">
                        <w:rPr>
                          <w:rFonts w:ascii="Times New Roman" w:eastAsia="標楷體" w:cs="Times New Roman"/>
                          <w:sz w:val="18"/>
                          <w:szCs w:val="18"/>
                        </w:rPr>
                        <w:t>?</w:t>
                      </w:r>
                    </w:p>
                    <w:p w14:paraId="5FFF53E4" w14:textId="77777777" w:rsidR="000A235E" w:rsidRPr="0033261A" w:rsidRDefault="000A235E" w:rsidP="00F238C6">
                      <w:pPr>
                        <w:rPr>
                          <w:rFonts w:ascii="Times New Roman" w:eastAsia="標楷體" w:cs="Times New Roman"/>
                          <w:sz w:val="18"/>
                          <w:szCs w:val="18"/>
                        </w:rPr>
                      </w:pPr>
                      <w:r w:rsidRPr="0033261A">
                        <w:rPr>
                          <w:rFonts w:ascii="Times New Roman" w:eastAsia="標楷體" w:cs="Times New Roman"/>
                          <w:sz w:val="18"/>
                          <w:szCs w:val="18"/>
                        </w:rPr>
                        <w:t>3.</w:t>
                      </w:r>
                      <w:r w:rsidRPr="0033261A">
                        <w:rPr>
                          <w:rFonts w:ascii="Times New Roman" w:eastAsia="標楷體" w:cs="Times New Roman"/>
                          <w:sz w:val="18"/>
                          <w:szCs w:val="18"/>
                        </w:rPr>
                        <w:t>發生時間</w:t>
                      </w:r>
                      <w:r w:rsidRPr="0033261A">
                        <w:rPr>
                          <w:rFonts w:ascii="Times New Roman" w:eastAsia="標楷體" w:cs="Times New Roman"/>
                          <w:sz w:val="18"/>
                          <w:szCs w:val="18"/>
                        </w:rPr>
                        <w:t>?</w:t>
                      </w:r>
                    </w:p>
                    <w:p w14:paraId="61423748" w14:textId="77777777" w:rsidR="000A235E" w:rsidRPr="0033261A" w:rsidRDefault="000A235E" w:rsidP="00F238C6">
                      <w:pPr>
                        <w:rPr>
                          <w:rFonts w:ascii="Times New Roman" w:eastAsia="標楷體" w:cs="Times New Roman"/>
                          <w:sz w:val="18"/>
                          <w:szCs w:val="18"/>
                        </w:rPr>
                      </w:pPr>
                      <w:r w:rsidRPr="0033261A">
                        <w:rPr>
                          <w:rFonts w:ascii="Times New Roman" w:eastAsia="標楷體" w:cs="Times New Roman"/>
                          <w:sz w:val="18"/>
                          <w:szCs w:val="18"/>
                        </w:rPr>
                        <w:t>4.</w:t>
                      </w:r>
                      <w:r w:rsidRPr="0033261A">
                        <w:rPr>
                          <w:rFonts w:ascii="Times New Roman" w:eastAsia="標楷體" w:cs="Times New Roman"/>
                          <w:sz w:val="18"/>
                          <w:szCs w:val="18"/>
                        </w:rPr>
                        <w:t>狀況</w:t>
                      </w:r>
                      <w:r w:rsidRPr="0033261A">
                        <w:rPr>
                          <w:rFonts w:ascii="Times New Roman" w:eastAsia="標楷體" w:cs="Times New Roman"/>
                          <w:sz w:val="18"/>
                          <w:szCs w:val="18"/>
                        </w:rPr>
                        <w:t>(</w:t>
                      </w:r>
                      <w:r w:rsidRPr="0033261A">
                        <w:rPr>
                          <w:rFonts w:ascii="Times New Roman" w:eastAsia="標楷體" w:cs="Times New Roman"/>
                          <w:sz w:val="18"/>
                          <w:szCs w:val="18"/>
                        </w:rPr>
                        <w:t>現況、已採對策、人身傷害、財產損失情況</w:t>
                      </w:r>
                      <w:r w:rsidRPr="0033261A">
                        <w:rPr>
                          <w:rFonts w:ascii="Times New Roman" w:eastAsia="標楷體" w:cs="Times New Roman"/>
                          <w:sz w:val="18"/>
                          <w:szCs w:val="18"/>
                        </w:rPr>
                        <w:t>)</w:t>
                      </w:r>
                    </w:p>
                  </w:txbxContent>
                </v:textbox>
                <w10:wrap type="square"/>
              </v:rect>
            </w:pict>
          </mc:Fallback>
        </mc:AlternateContent>
      </w:r>
      <w:r w:rsidR="002A43DB" w:rsidRPr="00122E32">
        <w:rPr>
          <w:rFonts w:eastAsia="BiauKai"/>
          <w:noProof/>
        </w:rPr>
        <mc:AlternateContent>
          <mc:Choice Requires="wps">
            <w:drawing>
              <wp:anchor distT="0" distB="0" distL="114300" distR="114300" simplePos="0" relativeHeight="251852288" behindDoc="0" locked="0" layoutInCell="1" allowOverlap="1" wp14:anchorId="67AFBB1D" wp14:editId="3CACC856">
                <wp:simplePos x="0" y="0"/>
                <wp:positionH relativeFrom="column">
                  <wp:posOffset>2132330</wp:posOffset>
                </wp:positionH>
                <wp:positionV relativeFrom="paragraph">
                  <wp:posOffset>7260590</wp:posOffset>
                </wp:positionV>
                <wp:extent cx="914400" cy="635"/>
                <wp:effectExtent l="0" t="76200" r="19050" b="94615"/>
                <wp:wrapSquare wrapText="bothSides"/>
                <wp:docPr id="82" name="Lin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635"/>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5F7FB147" id="Line 83" o:spid="_x0000_s1026" style="position:absolute;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7.9pt,571.7pt" to="239.9pt,5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">
                <v:stroke endarrow="block"/>
                <w10:wrap type="square"/>
              </v:line>
            </w:pict>
          </mc:Fallback>
        </mc:AlternateContent>
      </w:r>
      <w:r w:rsidR="002A43DB" w:rsidRPr="00122E32">
        <w:rPr>
          <w:rFonts w:eastAsia="BiauKai"/>
          <w:noProof/>
        </w:rPr>
        <mc:AlternateContent>
          <mc:Choice Requires="wps">
            <w:drawing>
              <wp:anchor distT="0" distB="0" distL="114300" distR="114300" simplePos="0" relativeHeight="251845120" behindDoc="0" locked="0" layoutInCell="1" allowOverlap="1" wp14:anchorId="5BAA2F76" wp14:editId="4B8E647B">
                <wp:simplePos x="0" y="0"/>
                <wp:positionH relativeFrom="column">
                  <wp:posOffset>2234565</wp:posOffset>
                </wp:positionH>
                <wp:positionV relativeFrom="paragraph">
                  <wp:posOffset>5946140</wp:posOffset>
                </wp:positionV>
                <wp:extent cx="800100" cy="635"/>
                <wp:effectExtent l="0" t="76200" r="19050" b="94615"/>
                <wp:wrapSquare wrapText="bothSides"/>
                <wp:docPr id="81" name="Lin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635"/>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58EBCF1D" id="Line 82" o:spid="_x0000_s1026" style="position:absolute;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95pt,468.2pt" to="238.95pt,4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">
                <v:stroke endarrow="block"/>
                <w10:wrap type="square"/>
              </v:line>
            </w:pict>
          </mc:Fallback>
        </mc:AlternateContent>
      </w:r>
      <w:r w:rsidR="002A43DB" w:rsidRPr="00122E32">
        <w:rPr>
          <w:rFonts w:eastAsia="BiauKai"/>
          <w:noProof/>
        </w:rPr>
        <mc:AlternateContent>
          <mc:Choice Requires="wps">
            <w:drawing>
              <wp:anchor distT="0" distB="0" distL="114300" distR="114300" simplePos="0" relativeHeight="251837952" behindDoc="0" locked="0" layoutInCell="1" allowOverlap="1" wp14:anchorId="2AEB993C" wp14:editId="30B1A956">
                <wp:simplePos x="0" y="0"/>
                <wp:positionH relativeFrom="column">
                  <wp:posOffset>2233930</wp:posOffset>
                </wp:positionH>
                <wp:positionV relativeFrom="paragraph">
                  <wp:posOffset>3323590</wp:posOffset>
                </wp:positionV>
                <wp:extent cx="635" cy="2635250"/>
                <wp:effectExtent l="0" t="0" r="37465" b="12700"/>
                <wp:wrapSquare wrapText="bothSides"/>
                <wp:docPr id="80"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3525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57202E6D" id="Line 81" o:spid="_x0000_s1026" style="position:absolute;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9pt,261.7pt" to="175.95pt,46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">
                <w10:wrap type="square"/>
              </v:line>
            </w:pict>
          </mc:Fallback>
        </mc:AlternateContent>
      </w:r>
      <w:r w:rsidR="002A43DB" w:rsidRPr="00122E32">
        <w:rPr>
          <w:rFonts w:eastAsia="BiauKai"/>
          <w:noProof/>
        </w:rPr>
        <mc:AlternateContent>
          <mc:Choice Requires="wps">
            <w:drawing>
              <wp:anchor distT="0" distB="0" distL="114300" distR="114300" simplePos="0" relativeHeight="251830784" behindDoc="0" locked="0" layoutInCell="1" allowOverlap="1" wp14:anchorId="2B6264B2" wp14:editId="2ABA1C3D">
                <wp:simplePos x="0" y="0"/>
                <wp:positionH relativeFrom="column">
                  <wp:posOffset>2234565</wp:posOffset>
                </wp:positionH>
                <wp:positionV relativeFrom="paragraph">
                  <wp:posOffset>4091940</wp:posOffset>
                </wp:positionV>
                <wp:extent cx="571500" cy="5080"/>
                <wp:effectExtent l="38100" t="76200" r="0" b="90170"/>
                <wp:wrapSquare wrapText="bothSides"/>
                <wp:docPr id="79" name="Lin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1500" cy="508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4B6F3DF7" id="Line 80" o:spid="_x0000_s1026" style="position:absolute;flip:x y;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95pt,322.2pt" to="220.95pt,3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">
                <v:stroke endarrow="block"/>
                <w10:wrap type="square"/>
              </v:line>
            </w:pict>
          </mc:Fallback>
        </mc:AlternateContent>
      </w:r>
      <w:r w:rsidR="002A43DB" w:rsidRPr="00122E32">
        <w:rPr>
          <w:rFonts w:eastAsia="BiauKai"/>
          <w:noProof/>
        </w:rPr>
        <mc:AlternateContent>
          <mc:Choice Requires="wps">
            <w:drawing>
              <wp:anchor distT="0" distB="0" distL="114300" distR="114300" simplePos="0" relativeHeight="251823616" behindDoc="0" locked="0" layoutInCell="1" allowOverlap="1" wp14:anchorId="78BDC898" wp14:editId="40DA1B63">
                <wp:simplePos x="0" y="0"/>
                <wp:positionH relativeFrom="column">
                  <wp:posOffset>1078230</wp:posOffset>
                </wp:positionH>
                <wp:positionV relativeFrom="paragraph">
                  <wp:posOffset>3336290</wp:posOffset>
                </wp:positionV>
                <wp:extent cx="12700" cy="1333500"/>
                <wp:effectExtent l="76200" t="0" r="63500" b="57150"/>
                <wp:wrapSquare wrapText="bothSides"/>
                <wp:docPr id="78" name="Lin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00" cy="133350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373A1C7D" id="Line 79" o:spid="_x0000_s1026" style="position:absolute;flip:x;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9pt,262.7pt" to="85.9pt,3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">
                <v:stroke endarrow="block"/>
                <w10:wrap type="square"/>
              </v:line>
            </w:pict>
          </mc:Fallback>
        </mc:AlternateContent>
      </w:r>
      <w:r w:rsidR="002A43DB" w:rsidRPr="00122E32">
        <w:rPr>
          <w:rFonts w:eastAsia="BiauKai"/>
          <w:noProof/>
        </w:rPr>
        <mc:AlternateContent>
          <mc:Choice Requires="wps">
            <w:drawing>
              <wp:anchor distT="0" distB="0" distL="114300" distR="114300" simplePos="0" relativeHeight="251816448" behindDoc="0" locked="0" layoutInCell="1" allowOverlap="1" wp14:anchorId="23C55772" wp14:editId="0A598CE5">
                <wp:simplePos x="0" y="0"/>
                <wp:positionH relativeFrom="column">
                  <wp:posOffset>4977765</wp:posOffset>
                </wp:positionH>
                <wp:positionV relativeFrom="paragraph">
                  <wp:posOffset>3533140</wp:posOffset>
                </wp:positionV>
                <wp:extent cx="635" cy="228600"/>
                <wp:effectExtent l="76200" t="0" r="75565" b="57150"/>
                <wp:wrapSquare wrapText="bothSides"/>
                <wp:docPr id="77" name="Lin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2860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5B0A9EC6" id="Line 78" o:spid="_x0000_s1026" style="position:absolute;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95pt,278.2pt" to="392pt,29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">
                <v:stroke endarrow="block"/>
                <w10:wrap type="square"/>
              </v:line>
            </w:pict>
          </mc:Fallback>
        </mc:AlternateContent>
      </w:r>
      <w:bookmarkStart w:id="78" w:name="_Toc338060377"/>
    </w:p>
    <w:p w14:paraId="14524BF1" w14:textId="3B112D40" w:rsidR="00F238C6" w:rsidRPr="00122E32" w:rsidRDefault="00296239" w:rsidP="00E7195D">
      <w:pPr>
        <w:pStyle w:val="af7"/>
      </w:pPr>
      <w:r w:rsidRPr="00122E32">
        <w:rPr>
          <w:rFonts w:hint="eastAsia"/>
        </w:rPr>
        <w:t xml:space="preserve">                 </w:t>
      </w:r>
      <w:bookmarkStart w:id="79" w:name="_Toc508958112"/>
      <w:r w:rsidRPr="00122E32">
        <w:rPr>
          <w:rFonts w:hint="eastAsia"/>
        </w:rPr>
        <w:lastRenderedPageBreak/>
        <w:t>圖</w:t>
      </w:r>
      <w:r w:rsidR="00F238C6" w:rsidRPr="00122E32">
        <w:t xml:space="preserve">9-1 </w:t>
      </w:r>
      <w:r w:rsidR="00F238C6" w:rsidRPr="00122E32">
        <w:t>災害事故應變處理流程</w:t>
      </w:r>
      <w:bookmarkEnd w:id="78"/>
      <w:bookmarkEnd w:id="79"/>
      <w:r w:rsidR="00F238C6" w:rsidRPr="00122E32">
        <w:br w:type="page"/>
      </w:r>
    </w:p>
    <w:p w14:paraId="34382B27" w14:textId="77777777" w:rsidR="00000BBE" w:rsidRPr="00122E32" w:rsidRDefault="005868A3" w:rsidP="009173F0">
      <w:pPr>
        <w:pStyle w:val="af8"/>
        <w:rPr>
          <w:rFonts w:eastAsia="BiauKai"/>
        </w:rPr>
      </w:pPr>
      <w:bookmarkStart w:id="80" w:name="_Toc508958547"/>
      <w:r>
        <w:rPr>
          <w:rFonts w:eastAsia="標楷體"/>
          <w:noProof/>
        </w:rPr>
        <w:lastRenderedPageBreak/>
        <w:object w:dxaOrig="1440" w:dyaOrig="1440" w14:anchorId="546BC3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left:0;text-align:left;margin-left:-7pt;margin-top:30pt;width:439.95pt;height:630pt;z-index:251702784;mso-wrap-edited:f;mso-width-percent:0;mso-height-percent:0;mso-width-percent:0;mso-height-percent:0" wrapcoords="110 101 73 21473 21526 21473 21489 126 21452 101 110 101">
            <v:imagedata r:id="rId20" o:title=""/>
            <w10:wrap type="through"/>
          </v:shape>
          <o:OLEObject Type="Embed" ProgID="Visio.Drawing.11" ShapeID="_x0000_s1026" DrawAspect="Content" ObjectID="_1660485262" r:id="rId21"/>
        </w:object>
      </w:r>
      <w:r w:rsidR="00000BBE" w:rsidRPr="00A641F8">
        <w:rPr>
          <w:rFonts w:eastAsia="BiauKai"/>
        </w:rPr>
        <w:t>表</w:t>
      </w:r>
      <w:r w:rsidR="00000BBE" w:rsidRPr="00A641F8">
        <w:rPr>
          <w:rFonts w:eastAsia="BiauKai"/>
        </w:rPr>
        <w:t>9-1</w:t>
      </w:r>
      <w:r w:rsidR="009173F0" w:rsidRPr="00A641F8">
        <w:rPr>
          <w:rFonts w:eastAsia="BiauKai"/>
        </w:rPr>
        <w:t xml:space="preserve"> </w:t>
      </w:r>
      <w:r w:rsidR="00000BBE" w:rsidRPr="00A641F8">
        <w:rPr>
          <w:rFonts w:eastAsia="BiauKai"/>
        </w:rPr>
        <w:t>簡易急救程序</w:t>
      </w:r>
      <w:bookmarkEnd w:id="80"/>
    </w:p>
    <w:p w14:paraId="69DC3F66" w14:textId="77777777" w:rsidR="00074485" w:rsidRPr="00122E32" w:rsidRDefault="00074485" w:rsidP="00665C8D">
      <w:pPr>
        <w:pStyle w:val="afa"/>
        <w:rPr>
          <w:rFonts w:eastAsia="BiauKai"/>
        </w:rPr>
      </w:pPr>
      <w:bookmarkStart w:id="81" w:name="_Toc508958522"/>
      <w:r w:rsidRPr="00122E32">
        <w:rPr>
          <w:rFonts w:eastAsia="BiauKai"/>
        </w:rPr>
        <w:lastRenderedPageBreak/>
        <w:t>二、緊急應變聯絡系統</w:t>
      </w:r>
      <w:bookmarkEnd w:id="81"/>
    </w:p>
    <w:p w14:paraId="417909CA" w14:textId="77777777" w:rsidR="00D8271A" w:rsidRPr="00122E32" w:rsidRDefault="00717F40" w:rsidP="000B4DF7">
      <w:pPr>
        <w:pStyle w:val="afe"/>
        <w:rPr>
          <w:rFonts w:eastAsia="BiauKai"/>
        </w:rPr>
      </w:pPr>
      <w:r w:rsidRPr="00122E32">
        <w:rPr>
          <w:rFonts w:eastAsia="BiauKai"/>
        </w:rPr>
        <w:t>本工程工地緊急應變編組，請詳參圖</w:t>
      </w:r>
      <w:r w:rsidRPr="00122E32">
        <w:rPr>
          <w:rFonts w:eastAsia="BiauKai"/>
        </w:rPr>
        <w:t>9-2</w:t>
      </w:r>
      <w:r w:rsidRPr="00122E32">
        <w:rPr>
          <w:rFonts w:eastAsia="BiauKai"/>
        </w:rPr>
        <w:t>所示。其工地緊急組織執掌表，請詳參表</w:t>
      </w:r>
      <w:r w:rsidRPr="00122E32">
        <w:rPr>
          <w:rFonts w:eastAsia="BiauKai"/>
        </w:rPr>
        <w:t>9-2</w:t>
      </w:r>
      <w:r w:rsidRPr="00122E32">
        <w:rPr>
          <w:rFonts w:eastAsia="BiauKai"/>
        </w:rPr>
        <w:t>所示，另各相關救援單位聯絡電話表，請詳參表</w:t>
      </w:r>
      <w:r w:rsidRPr="00122E32">
        <w:rPr>
          <w:rFonts w:eastAsia="BiauKai"/>
        </w:rPr>
        <w:t>9-3</w:t>
      </w:r>
      <w:r w:rsidRPr="00122E32">
        <w:rPr>
          <w:rFonts w:eastAsia="BiauKai"/>
        </w:rPr>
        <w:t>所示。</w:t>
      </w:r>
    </w:p>
    <w:p w14:paraId="5B796D23" w14:textId="531A05B8" w:rsidR="00717F40" w:rsidRPr="00122E32" w:rsidRDefault="002A43DB" w:rsidP="000B4DF7">
      <w:pPr>
        <w:pStyle w:val="afe"/>
        <w:rPr>
          <w:rFonts w:eastAsia="BiauKai"/>
        </w:rPr>
      </w:pPr>
      <w:r w:rsidRPr="00122E32">
        <w:rPr>
          <w:rFonts w:eastAsia="BiauKai"/>
          <w:noProof/>
        </w:rPr>
        <mc:AlternateContent>
          <mc:Choice Requires="wpg">
            <w:drawing>
              <wp:anchor distT="0" distB="0" distL="114300" distR="114300" simplePos="0" relativeHeight="251383296" behindDoc="0" locked="0" layoutInCell="1" allowOverlap="1" wp14:anchorId="272CA14C" wp14:editId="4D4E07A0">
                <wp:simplePos x="0" y="0"/>
                <wp:positionH relativeFrom="column">
                  <wp:posOffset>291465</wp:posOffset>
                </wp:positionH>
                <wp:positionV relativeFrom="paragraph">
                  <wp:posOffset>196215</wp:posOffset>
                </wp:positionV>
                <wp:extent cx="4826000" cy="2051685"/>
                <wp:effectExtent l="0" t="0" r="12700" b="24765"/>
                <wp:wrapThrough wrapText="bothSides">
                  <wp:wrapPolygon edited="0">
                    <wp:start x="7333" y="0"/>
                    <wp:lineTo x="7333" y="7019"/>
                    <wp:lineTo x="10061" y="9627"/>
                    <wp:lineTo x="3240" y="10028"/>
                    <wp:lineTo x="2899" y="10228"/>
                    <wp:lineTo x="2899" y="12836"/>
                    <wp:lineTo x="0" y="13237"/>
                    <wp:lineTo x="0" y="21660"/>
                    <wp:lineTo x="21572" y="21660"/>
                    <wp:lineTo x="21572" y="13237"/>
                    <wp:lineTo x="17564" y="12836"/>
                    <wp:lineTo x="17735" y="10228"/>
                    <wp:lineTo x="17053" y="10028"/>
                    <wp:lineTo x="11596" y="9627"/>
                    <wp:lineTo x="14409" y="7019"/>
                    <wp:lineTo x="14409" y="0"/>
                    <wp:lineTo x="7333" y="0"/>
                  </wp:wrapPolygon>
                </wp:wrapThrough>
                <wp:docPr id="2"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6000" cy="2051685"/>
                          <a:chOff x="2160" y="3420"/>
                          <a:chExt cx="7600" cy="3780"/>
                        </a:xfrm>
                      </wpg:grpSpPr>
                      <wps:wsp>
                        <wps:cNvPr id="7" name="AutoShape 97"/>
                        <wps:cNvSpPr>
                          <a:spLocks noChangeArrowheads="1"/>
                        </wps:cNvSpPr>
                        <wps:spPr bwMode="auto">
                          <a:xfrm>
                            <a:off x="4800" y="3420"/>
                            <a:ext cx="2380" cy="1220"/>
                          </a:xfrm>
                          <a:prstGeom prst="flowChartProcess">
                            <a:avLst/>
                          </a:prstGeom>
                          <a:solidFill>
                            <a:srgbClr val="FFFFFF"/>
                          </a:solidFill>
                          <a:ln w="9525">
                            <a:solidFill>
                              <a:srgbClr val="000000"/>
                            </a:solidFill>
                            <a:miter lim="800000"/>
                            <a:headEnd/>
                            <a:tailEnd/>
                          </a:ln>
                        </wps:spPr>
                        <wps:txbx>
                          <w:txbxContent>
                            <w:p w14:paraId="18987984" w14:textId="77777777" w:rsidR="000A235E" w:rsidRPr="004500B5" w:rsidRDefault="000A235E" w:rsidP="00E9229B">
                              <w:pPr>
                                <w:jc w:val="center"/>
                                <w:rPr>
                                  <w:rFonts w:ascii="標楷體" w:eastAsia="標楷體" w:hAnsi="標楷體"/>
                                </w:rPr>
                              </w:pPr>
                              <w:r w:rsidRPr="004500B5">
                                <w:rPr>
                                  <w:rFonts w:ascii="標楷體" w:eastAsia="標楷體" w:hAnsi="標楷體" w:hint="eastAsia"/>
                                </w:rPr>
                                <w:t>工地指揮中心</w:t>
                              </w:r>
                            </w:p>
                            <w:p w14:paraId="2C7A74C7" w14:textId="77777777" w:rsidR="000A235E" w:rsidRPr="004500B5" w:rsidRDefault="000A235E" w:rsidP="00E9229B">
                              <w:pPr>
                                <w:jc w:val="center"/>
                                <w:rPr>
                                  <w:rFonts w:ascii="標楷體" w:eastAsia="標楷體" w:hAnsi="標楷體"/>
                                </w:rPr>
                              </w:pPr>
                              <w:r w:rsidRPr="004500B5">
                                <w:rPr>
                                  <w:rFonts w:ascii="標楷體" w:eastAsia="標楷體" w:hAnsi="標楷體" w:hint="eastAsia"/>
                                </w:rPr>
                                <w:t>總指揮：石敬德</w:t>
                              </w:r>
                            </w:p>
                            <w:p w14:paraId="70DEB621" w14:textId="77777777" w:rsidR="000A235E" w:rsidRPr="004500B5" w:rsidRDefault="000A235E" w:rsidP="00E9229B">
                              <w:pPr>
                                <w:jc w:val="center"/>
                                <w:rPr>
                                  <w:rFonts w:ascii="標楷體" w:eastAsia="標楷體" w:hAnsi="標楷體"/>
                                </w:rPr>
                              </w:pPr>
                              <w:r w:rsidRPr="004500B5">
                                <w:rPr>
                                  <w:rFonts w:ascii="標楷體" w:eastAsia="標楷體" w:hAnsi="標楷體" w:hint="eastAsia"/>
                                  <w:highlight w:val="yellow"/>
                                </w:rPr>
                                <w:t>TEL:0939-868-128</w:t>
                              </w:r>
                            </w:p>
                          </w:txbxContent>
                        </wps:txbx>
                        <wps:bodyPr rot="0" vert="horz" wrap="square" lIns="91440" tIns="45720" rIns="91440" bIns="45720" anchor="t" anchorCtr="0" upright="1">
                          <a:noAutofit/>
                        </wps:bodyPr>
                      </wps:wsp>
                      <wps:wsp>
                        <wps:cNvPr id="10" name="AutoShape 98"/>
                        <wps:cNvSpPr>
                          <a:spLocks noChangeArrowheads="1"/>
                        </wps:cNvSpPr>
                        <wps:spPr bwMode="auto">
                          <a:xfrm>
                            <a:off x="2160" y="5760"/>
                            <a:ext cx="2380" cy="1440"/>
                          </a:xfrm>
                          <a:prstGeom prst="flowChartProcess">
                            <a:avLst/>
                          </a:prstGeom>
                          <a:solidFill>
                            <a:srgbClr val="FFFFFF"/>
                          </a:solidFill>
                          <a:ln w="9525">
                            <a:solidFill>
                              <a:srgbClr val="000000"/>
                            </a:solidFill>
                            <a:miter lim="800000"/>
                            <a:headEnd/>
                            <a:tailEnd/>
                          </a:ln>
                        </wps:spPr>
                        <wps:txbx>
                          <w:txbxContent>
                            <w:p w14:paraId="6E5B8995" w14:textId="77777777" w:rsidR="000A235E" w:rsidRPr="004500B5" w:rsidRDefault="000A235E" w:rsidP="00E9229B">
                              <w:pPr>
                                <w:jc w:val="center"/>
                                <w:rPr>
                                  <w:rFonts w:ascii="標楷體" w:eastAsia="標楷體" w:hAnsi="標楷體"/>
                                </w:rPr>
                              </w:pPr>
                              <w:r w:rsidRPr="004500B5">
                                <w:rPr>
                                  <w:rFonts w:ascii="標楷體" w:eastAsia="標楷體" w:hAnsi="標楷體" w:hint="eastAsia"/>
                                </w:rPr>
                                <w:t>搶救組</w:t>
                              </w:r>
                            </w:p>
                            <w:p w14:paraId="48BA05C6" w14:textId="77777777" w:rsidR="000A235E" w:rsidRPr="004500B5" w:rsidRDefault="000A235E" w:rsidP="00E9229B">
                              <w:pPr>
                                <w:rPr>
                                  <w:rFonts w:ascii="標楷體" w:eastAsia="標楷體" w:hAnsi="標楷體"/>
                                </w:rPr>
                              </w:pPr>
                              <w:r w:rsidRPr="004500B5">
                                <w:rPr>
                                  <w:rFonts w:ascii="標楷體" w:eastAsia="標楷體" w:hAnsi="標楷體" w:hint="eastAsia"/>
                                </w:rPr>
                                <w:t>組長：陳錦琦</w:t>
                              </w:r>
                            </w:p>
                            <w:p w14:paraId="237C6575" w14:textId="77777777" w:rsidR="000A235E" w:rsidRPr="004500B5" w:rsidRDefault="000A235E" w:rsidP="00E9229B">
                              <w:pPr>
                                <w:rPr>
                                  <w:rFonts w:ascii="標楷體" w:eastAsia="標楷體" w:hAnsi="標楷體"/>
                                </w:rPr>
                              </w:pPr>
                            </w:p>
                          </w:txbxContent>
                        </wps:txbx>
                        <wps:bodyPr rot="0" vert="horz" wrap="square" lIns="91440" tIns="45720" rIns="91440" bIns="45720" anchor="t" anchorCtr="0" upright="1">
                          <a:noAutofit/>
                        </wps:bodyPr>
                      </wps:wsp>
                      <wps:wsp>
                        <wps:cNvPr id="11" name="AutoShape 99"/>
                        <wps:cNvSpPr>
                          <a:spLocks noChangeArrowheads="1"/>
                        </wps:cNvSpPr>
                        <wps:spPr bwMode="auto">
                          <a:xfrm>
                            <a:off x="4800" y="5760"/>
                            <a:ext cx="2380" cy="1440"/>
                          </a:xfrm>
                          <a:prstGeom prst="flowChartProcess">
                            <a:avLst/>
                          </a:prstGeom>
                          <a:solidFill>
                            <a:srgbClr val="FFFFFF"/>
                          </a:solidFill>
                          <a:ln w="9525">
                            <a:solidFill>
                              <a:srgbClr val="000000"/>
                            </a:solidFill>
                            <a:miter lim="800000"/>
                            <a:headEnd/>
                            <a:tailEnd/>
                          </a:ln>
                        </wps:spPr>
                        <wps:txbx>
                          <w:txbxContent>
                            <w:p w14:paraId="02683120" w14:textId="77777777" w:rsidR="000A235E" w:rsidRPr="004500B5" w:rsidRDefault="000A235E" w:rsidP="00E9229B">
                              <w:pPr>
                                <w:jc w:val="center"/>
                                <w:rPr>
                                  <w:rFonts w:ascii="標楷體" w:eastAsia="標楷體" w:hAnsi="標楷體"/>
                                </w:rPr>
                              </w:pPr>
                              <w:r w:rsidRPr="004500B5">
                                <w:rPr>
                                  <w:rFonts w:ascii="標楷體" w:eastAsia="標楷體" w:hAnsi="標楷體" w:hint="eastAsia"/>
                                </w:rPr>
                                <w:t>安衛組</w:t>
                              </w:r>
                            </w:p>
                            <w:p w14:paraId="72313D43" w14:textId="77777777" w:rsidR="000A235E" w:rsidRPr="004500B5" w:rsidRDefault="000A235E" w:rsidP="00E9229B">
                              <w:pPr>
                                <w:rPr>
                                  <w:rFonts w:ascii="標楷體" w:eastAsia="標楷體" w:hAnsi="標楷體"/>
                                </w:rPr>
                              </w:pPr>
                              <w:r w:rsidRPr="004500B5">
                                <w:rPr>
                                  <w:rFonts w:ascii="標楷體" w:eastAsia="標楷體" w:hAnsi="標楷體" w:hint="eastAsia"/>
                                </w:rPr>
                                <w:t>組長：劉國強</w:t>
                              </w:r>
                            </w:p>
                          </w:txbxContent>
                        </wps:txbx>
                        <wps:bodyPr rot="0" vert="horz" wrap="square" lIns="91440" tIns="45720" rIns="91440" bIns="45720" anchor="t" anchorCtr="0" upright="1">
                          <a:noAutofit/>
                        </wps:bodyPr>
                      </wps:wsp>
                      <wps:wsp>
                        <wps:cNvPr id="12" name="AutoShape 100"/>
                        <wps:cNvSpPr>
                          <a:spLocks noChangeArrowheads="1"/>
                        </wps:cNvSpPr>
                        <wps:spPr bwMode="auto">
                          <a:xfrm>
                            <a:off x="7380" y="5760"/>
                            <a:ext cx="2380" cy="1440"/>
                          </a:xfrm>
                          <a:prstGeom prst="flowChartProcess">
                            <a:avLst/>
                          </a:prstGeom>
                          <a:solidFill>
                            <a:srgbClr val="FFFFFF"/>
                          </a:solidFill>
                          <a:ln w="9525">
                            <a:solidFill>
                              <a:srgbClr val="000000"/>
                            </a:solidFill>
                            <a:miter lim="800000"/>
                            <a:headEnd/>
                            <a:tailEnd/>
                          </a:ln>
                        </wps:spPr>
                        <wps:txbx>
                          <w:txbxContent>
                            <w:p w14:paraId="735BB384" w14:textId="77777777" w:rsidR="000A235E" w:rsidRPr="004500B5" w:rsidRDefault="000A235E" w:rsidP="00E9229B">
                              <w:pPr>
                                <w:jc w:val="center"/>
                                <w:rPr>
                                  <w:rFonts w:ascii="標楷體" w:eastAsia="標楷體" w:hAnsi="標楷體"/>
                                </w:rPr>
                              </w:pPr>
                              <w:r w:rsidRPr="004500B5">
                                <w:rPr>
                                  <w:rFonts w:ascii="標楷體" w:eastAsia="標楷體" w:hAnsi="標楷體" w:hint="eastAsia"/>
                                </w:rPr>
                                <w:t>醫療支援組</w:t>
                              </w:r>
                            </w:p>
                            <w:p w14:paraId="2002C797" w14:textId="77777777" w:rsidR="000A235E" w:rsidRPr="004500B5" w:rsidRDefault="000A235E" w:rsidP="00E9229B">
                              <w:pPr>
                                <w:rPr>
                                  <w:rFonts w:ascii="標楷體" w:eastAsia="標楷體" w:hAnsi="標楷體"/>
                                </w:rPr>
                              </w:pPr>
                              <w:r w:rsidRPr="004500B5">
                                <w:rPr>
                                  <w:rFonts w:ascii="標楷體" w:eastAsia="標楷體" w:hAnsi="標楷體" w:hint="eastAsia"/>
                                </w:rPr>
                                <w:t>組長：吳信賢</w:t>
                              </w:r>
                            </w:p>
                          </w:txbxContent>
                        </wps:txbx>
                        <wps:bodyPr rot="0" vert="horz" wrap="square" lIns="91440" tIns="45720" rIns="91440" bIns="45720" anchor="t" anchorCtr="0" upright="1">
                          <a:noAutofit/>
                        </wps:bodyPr>
                      </wps:wsp>
                      <wps:wsp>
                        <wps:cNvPr id="13" name="Line 101"/>
                        <wps:cNvCnPr/>
                        <wps:spPr bwMode="auto">
                          <a:xfrm>
                            <a:off x="5980" y="4640"/>
                            <a:ext cx="0" cy="5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Line 102"/>
                        <wps:cNvCnPr/>
                        <wps:spPr bwMode="auto">
                          <a:xfrm flipV="1">
                            <a:off x="3240" y="5220"/>
                            <a:ext cx="0" cy="52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Line 103"/>
                        <wps:cNvCnPr/>
                        <wps:spPr bwMode="auto">
                          <a:xfrm flipH="1" flipV="1">
                            <a:off x="3240" y="5220"/>
                            <a:ext cx="50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 name="Line 26"/>
                        <wps:cNvCnPr/>
                        <wps:spPr bwMode="auto">
                          <a:xfrm flipV="1">
                            <a:off x="5980" y="5220"/>
                            <a:ext cx="0" cy="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Line 27"/>
                        <wps:cNvCnPr/>
                        <wps:spPr bwMode="auto">
                          <a:xfrm flipV="1">
                            <a:off x="8280" y="5220"/>
                            <a:ext cx="0" cy="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72CA14C" id="Group 107" o:spid="_x0000_s1103" style="position:absolute;left:0;text-align:left;margin-left:22.95pt;margin-top:15.45pt;width:380pt;height:161.55pt;z-index:251383296" coordorigin="2160,3420" coordsize="7600,3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">
                <v:shapetype id="_x0000_t109" coordsize="21600,21600" o:spt="109" path="m,l,21600r21600,l21600,xe">
                  <v:stroke joinstyle="miter"/>
                  <v:path gradientshapeok="t" o:connecttype="rect"/>
                </v:shapetype>
                <v:shape id="AutoShape 97" o:spid="_x0000_s1104" type="#_x0000_t109" style="position:absolute;left:4800;top:3420;width:2380;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">
                  <v:textbox>
                    <w:txbxContent>
                      <w:p w14:paraId="18987984" w14:textId="77777777" w:rsidR="000A235E" w:rsidRPr="004500B5" w:rsidRDefault="000A235E" w:rsidP="00E9229B">
                        <w:pPr>
                          <w:jc w:val="center"/>
                          <w:rPr>
                            <w:rFonts w:ascii="標楷體" w:eastAsia="標楷體" w:hAnsi="標楷體"/>
                          </w:rPr>
                        </w:pPr>
                        <w:r w:rsidRPr="004500B5">
                          <w:rPr>
                            <w:rFonts w:ascii="標楷體" w:eastAsia="標楷體" w:hAnsi="標楷體" w:hint="eastAsia"/>
                          </w:rPr>
                          <w:t>工地指揮中心</w:t>
                        </w:r>
                      </w:p>
                      <w:p w14:paraId="2C7A74C7" w14:textId="77777777" w:rsidR="000A235E" w:rsidRPr="004500B5" w:rsidRDefault="000A235E" w:rsidP="00E9229B">
                        <w:pPr>
                          <w:jc w:val="center"/>
                          <w:rPr>
                            <w:rFonts w:ascii="標楷體" w:eastAsia="標楷體" w:hAnsi="標楷體"/>
                          </w:rPr>
                        </w:pPr>
                        <w:r w:rsidRPr="004500B5">
                          <w:rPr>
                            <w:rFonts w:ascii="標楷體" w:eastAsia="標楷體" w:hAnsi="標楷體" w:hint="eastAsia"/>
                          </w:rPr>
                          <w:t>總指揮：石敬德</w:t>
                        </w:r>
                      </w:p>
                      <w:p w14:paraId="70DEB621" w14:textId="77777777" w:rsidR="000A235E" w:rsidRPr="004500B5" w:rsidRDefault="000A235E" w:rsidP="00E9229B">
                        <w:pPr>
                          <w:jc w:val="center"/>
                          <w:rPr>
                            <w:rFonts w:ascii="標楷體" w:eastAsia="標楷體" w:hAnsi="標楷體"/>
                          </w:rPr>
                        </w:pPr>
                        <w:r w:rsidRPr="004500B5">
                          <w:rPr>
                            <w:rFonts w:ascii="標楷體" w:eastAsia="標楷體" w:hAnsi="標楷體" w:hint="eastAsia"/>
                            <w:highlight w:val="yellow"/>
                          </w:rPr>
                          <w:t>TEL:0939-868-128</w:t>
                        </w:r>
                      </w:p>
                    </w:txbxContent>
                  </v:textbox>
                </v:shape>
                <v:shape id="AutoShape 98" o:spid="_x0000_s1105" type="#_x0000_t109" style="position:absolute;left:2160;top:5760;width:238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">
                  <v:textbox>
                    <w:txbxContent>
                      <w:p w14:paraId="6E5B8995" w14:textId="77777777" w:rsidR="000A235E" w:rsidRPr="004500B5" w:rsidRDefault="000A235E" w:rsidP="00E9229B">
                        <w:pPr>
                          <w:jc w:val="center"/>
                          <w:rPr>
                            <w:rFonts w:ascii="標楷體" w:eastAsia="標楷體" w:hAnsi="標楷體"/>
                          </w:rPr>
                        </w:pPr>
                        <w:r w:rsidRPr="004500B5">
                          <w:rPr>
                            <w:rFonts w:ascii="標楷體" w:eastAsia="標楷體" w:hAnsi="標楷體" w:hint="eastAsia"/>
                          </w:rPr>
                          <w:t>搶救組</w:t>
                        </w:r>
                      </w:p>
                      <w:p w14:paraId="48BA05C6" w14:textId="77777777" w:rsidR="000A235E" w:rsidRPr="004500B5" w:rsidRDefault="000A235E" w:rsidP="00E9229B">
                        <w:pPr>
                          <w:rPr>
                            <w:rFonts w:ascii="標楷體" w:eastAsia="標楷體" w:hAnsi="標楷體"/>
                          </w:rPr>
                        </w:pPr>
                        <w:r w:rsidRPr="004500B5">
                          <w:rPr>
                            <w:rFonts w:ascii="標楷體" w:eastAsia="標楷體" w:hAnsi="標楷體" w:hint="eastAsia"/>
                          </w:rPr>
                          <w:t>組長：陳錦琦</w:t>
                        </w:r>
                      </w:p>
                      <w:p w14:paraId="237C6575" w14:textId="77777777" w:rsidR="000A235E" w:rsidRPr="004500B5" w:rsidRDefault="000A235E" w:rsidP="00E9229B">
                        <w:pPr>
                          <w:rPr>
                            <w:rFonts w:ascii="標楷體" w:eastAsia="標楷體" w:hAnsi="標楷體"/>
                          </w:rPr>
                        </w:pPr>
                      </w:p>
                    </w:txbxContent>
                  </v:textbox>
                </v:shape>
                <v:shape id="AutoShape 99" o:spid="_x0000_s1106" type="#_x0000_t109" style="position:absolute;left:4800;top:5760;width:238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">
                  <v:textbox>
                    <w:txbxContent>
                      <w:p w14:paraId="02683120" w14:textId="77777777" w:rsidR="000A235E" w:rsidRPr="004500B5" w:rsidRDefault="000A235E" w:rsidP="00E9229B">
                        <w:pPr>
                          <w:jc w:val="center"/>
                          <w:rPr>
                            <w:rFonts w:ascii="標楷體" w:eastAsia="標楷體" w:hAnsi="標楷體"/>
                          </w:rPr>
                        </w:pPr>
                        <w:r w:rsidRPr="004500B5">
                          <w:rPr>
                            <w:rFonts w:ascii="標楷體" w:eastAsia="標楷體" w:hAnsi="標楷體" w:hint="eastAsia"/>
                          </w:rPr>
                          <w:t>安衛組</w:t>
                        </w:r>
                      </w:p>
                      <w:p w14:paraId="72313D43" w14:textId="77777777" w:rsidR="000A235E" w:rsidRPr="004500B5" w:rsidRDefault="000A235E" w:rsidP="00E9229B">
                        <w:pPr>
                          <w:rPr>
                            <w:rFonts w:ascii="標楷體" w:eastAsia="標楷體" w:hAnsi="標楷體"/>
                          </w:rPr>
                        </w:pPr>
                        <w:r w:rsidRPr="004500B5">
                          <w:rPr>
                            <w:rFonts w:ascii="標楷體" w:eastAsia="標楷體" w:hAnsi="標楷體" w:hint="eastAsia"/>
                          </w:rPr>
                          <w:t>組長：劉國強</w:t>
                        </w:r>
                      </w:p>
                    </w:txbxContent>
                  </v:textbox>
                </v:shape>
                <v:shape id="AutoShape 100" o:spid="_x0000_s1107" type="#_x0000_t109" style="position:absolute;left:7380;top:5760;width:238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">
                  <v:textbox>
                    <w:txbxContent>
                      <w:p w14:paraId="735BB384" w14:textId="77777777" w:rsidR="000A235E" w:rsidRPr="004500B5" w:rsidRDefault="000A235E" w:rsidP="00E9229B">
                        <w:pPr>
                          <w:jc w:val="center"/>
                          <w:rPr>
                            <w:rFonts w:ascii="標楷體" w:eastAsia="標楷體" w:hAnsi="標楷體"/>
                          </w:rPr>
                        </w:pPr>
                        <w:r w:rsidRPr="004500B5">
                          <w:rPr>
                            <w:rFonts w:ascii="標楷體" w:eastAsia="標楷體" w:hAnsi="標楷體" w:hint="eastAsia"/>
                          </w:rPr>
                          <w:t>醫療支援組</w:t>
                        </w:r>
                      </w:p>
                      <w:p w14:paraId="2002C797" w14:textId="77777777" w:rsidR="000A235E" w:rsidRPr="004500B5" w:rsidRDefault="000A235E" w:rsidP="00E9229B">
                        <w:pPr>
                          <w:rPr>
                            <w:rFonts w:ascii="標楷體" w:eastAsia="標楷體" w:hAnsi="標楷體"/>
                          </w:rPr>
                        </w:pPr>
                        <w:r w:rsidRPr="004500B5">
                          <w:rPr>
                            <w:rFonts w:ascii="標楷體" w:eastAsia="標楷體" w:hAnsi="標楷體" w:hint="eastAsia"/>
                          </w:rPr>
                          <w:t>組長：吳信賢</w:t>
                        </w:r>
                      </w:p>
                    </w:txbxContent>
                  </v:textbox>
                </v:shape>
                <v:line id="Line 101" o:spid="_x0000_s1108" style="position:absolute;visibility:visible;mso-wrap-style:square" from="5980,4640" to="5980,5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"/>
                <v:line id="Line 102" o:spid="_x0000_s1109" style="position:absolute;flip:y;visibility:visible;mso-wrap-style:square" from="3240,5220" to="3240,5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"/>
                <v:line id="Line 103" o:spid="_x0000_s1110" style="position:absolute;flip:x y;visibility:visible;mso-wrap-style:square" from="3240,5220" to="8280,5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"/>
                <v:line id="Line 26" o:spid="_x0000_s1111" style="position:absolute;flip:y;visibility:visible;mso-wrap-style:square" from="5980,5220" to="5980,5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"/>
                <v:line id="Line 27" o:spid="_x0000_s1112" style="position:absolute;flip:y;visibility:visible;mso-wrap-style:square" from="8280,5220" to="8280,5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"/>
                <w10:wrap type="through"/>
              </v:group>
            </w:pict>
          </mc:Fallback>
        </mc:AlternateContent>
      </w:r>
    </w:p>
    <w:p w14:paraId="5C5CC0FD" w14:textId="77777777" w:rsidR="00717F40" w:rsidRPr="00122E32" w:rsidRDefault="00717F40" w:rsidP="00E7195D">
      <w:pPr>
        <w:pStyle w:val="af7"/>
      </w:pPr>
    </w:p>
    <w:p w14:paraId="6D648B9D" w14:textId="77777777" w:rsidR="00717F40" w:rsidRPr="00122E32" w:rsidRDefault="00717F40" w:rsidP="00E7195D">
      <w:pPr>
        <w:pStyle w:val="af7"/>
      </w:pPr>
    </w:p>
    <w:p w14:paraId="454D00D8" w14:textId="77777777" w:rsidR="00717F40" w:rsidRPr="00122E32" w:rsidRDefault="00717F40" w:rsidP="00E7195D">
      <w:pPr>
        <w:pStyle w:val="af7"/>
      </w:pPr>
    </w:p>
    <w:p w14:paraId="36262D38" w14:textId="77777777" w:rsidR="00717F40" w:rsidRPr="00122E32" w:rsidRDefault="00717F40" w:rsidP="00E7195D">
      <w:pPr>
        <w:pStyle w:val="af7"/>
      </w:pPr>
      <w:bookmarkStart w:id="82" w:name="_Toc508958113"/>
      <w:r w:rsidRPr="00122E32">
        <w:t>圖</w:t>
      </w:r>
      <w:r w:rsidRPr="00122E32">
        <w:t xml:space="preserve">9-2 </w:t>
      </w:r>
      <w:r w:rsidRPr="00122E32">
        <w:t>緊急應變編組圖</w:t>
      </w:r>
      <w:bookmarkEnd w:id="82"/>
    </w:p>
    <w:p w14:paraId="71A19382" w14:textId="77777777" w:rsidR="00717F40" w:rsidRPr="00122E32" w:rsidRDefault="00717F40" w:rsidP="00717F40">
      <w:pPr>
        <w:pStyle w:val="af8"/>
        <w:rPr>
          <w:rFonts w:eastAsia="BiauKai"/>
        </w:rPr>
      </w:pPr>
      <w:bookmarkStart w:id="83" w:name="_Toc508958548"/>
      <w:r w:rsidRPr="00A641F8">
        <w:rPr>
          <w:rFonts w:eastAsia="BiauKai"/>
        </w:rPr>
        <w:t>表</w:t>
      </w:r>
      <w:r w:rsidRPr="00A641F8">
        <w:rPr>
          <w:rFonts w:eastAsia="BiauKai"/>
        </w:rPr>
        <w:t xml:space="preserve">9-2 </w:t>
      </w:r>
      <w:r w:rsidRPr="00A641F8">
        <w:rPr>
          <w:rFonts w:eastAsia="BiauKai"/>
        </w:rPr>
        <w:t>工地緊急組織執掌表</w:t>
      </w:r>
      <w:bookmarkEnd w:id="83"/>
    </w:p>
    <w:tbl>
      <w:tblPr>
        <w:tblW w:w="0" w:type="auto"/>
        <w:tblInd w:w="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3"/>
        <w:gridCol w:w="992"/>
        <w:gridCol w:w="1417"/>
        <w:gridCol w:w="1691"/>
        <w:gridCol w:w="3519"/>
      </w:tblGrid>
      <w:tr w:rsidR="00E9229B" w:rsidRPr="00122E32" w14:paraId="0686EB96" w14:textId="77777777" w:rsidTr="00E9229B">
        <w:trPr>
          <w:trHeight w:val="680"/>
        </w:trPr>
        <w:tc>
          <w:tcPr>
            <w:tcW w:w="753" w:type="dxa"/>
            <w:shd w:val="clear" w:color="auto" w:fill="auto"/>
          </w:tcPr>
          <w:p w14:paraId="5EA4DE15" w14:textId="77777777" w:rsidR="00E9229B" w:rsidRPr="00122E32" w:rsidRDefault="00E9229B" w:rsidP="00E9229B">
            <w:pPr>
              <w:ind w:right="26"/>
              <w:jc w:val="center"/>
              <w:textAlignment w:val="baseline"/>
              <w:rPr>
                <w:rFonts w:ascii="Times New Roman" w:eastAsia="BiauKai" w:cs="Times New Roman"/>
                <w:sz w:val="24"/>
                <w:szCs w:val="24"/>
              </w:rPr>
            </w:pPr>
            <w:r w:rsidRPr="00122E32">
              <w:rPr>
                <w:rFonts w:ascii="Times New Roman" w:eastAsia="BiauKai" w:cs="Times New Roman"/>
                <w:sz w:val="24"/>
                <w:szCs w:val="24"/>
              </w:rPr>
              <w:t>項次</w:t>
            </w:r>
          </w:p>
        </w:tc>
        <w:tc>
          <w:tcPr>
            <w:tcW w:w="992" w:type="dxa"/>
            <w:shd w:val="clear" w:color="auto" w:fill="auto"/>
          </w:tcPr>
          <w:p w14:paraId="75E8AF35" w14:textId="77777777" w:rsidR="00E9229B" w:rsidRPr="00122E32" w:rsidRDefault="00E9229B" w:rsidP="00E9229B">
            <w:pPr>
              <w:ind w:right="26"/>
              <w:jc w:val="center"/>
              <w:textAlignment w:val="baseline"/>
              <w:rPr>
                <w:rFonts w:ascii="Times New Roman" w:eastAsia="BiauKai" w:cs="Times New Roman"/>
                <w:sz w:val="24"/>
                <w:szCs w:val="24"/>
              </w:rPr>
            </w:pPr>
            <w:r w:rsidRPr="00122E32">
              <w:rPr>
                <w:rFonts w:ascii="Times New Roman" w:eastAsia="BiauKai" w:cs="Times New Roman"/>
                <w:sz w:val="24"/>
                <w:szCs w:val="24"/>
              </w:rPr>
              <w:t>組</w:t>
            </w:r>
            <w:r w:rsidRPr="00122E32">
              <w:rPr>
                <w:rFonts w:ascii="Times New Roman" w:eastAsia="BiauKai" w:cs="Times New Roman"/>
                <w:sz w:val="24"/>
                <w:szCs w:val="24"/>
              </w:rPr>
              <w:t xml:space="preserve"> </w:t>
            </w:r>
            <w:r w:rsidRPr="00122E32">
              <w:rPr>
                <w:rFonts w:ascii="Times New Roman" w:eastAsia="BiauKai" w:cs="Times New Roman"/>
                <w:sz w:val="24"/>
                <w:szCs w:val="24"/>
              </w:rPr>
              <w:t>別</w:t>
            </w:r>
          </w:p>
        </w:tc>
        <w:tc>
          <w:tcPr>
            <w:tcW w:w="1417" w:type="dxa"/>
            <w:shd w:val="clear" w:color="auto" w:fill="auto"/>
          </w:tcPr>
          <w:p w14:paraId="7A966D73" w14:textId="77777777" w:rsidR="00E9229B" w:rsidRPr="00122E32" w:rsidRDefault="00E9229B" w:rsidP="00E9229B">
            <w:pPr>
              <w:ind w:right="26"/>
              <w:jc w:val="center"/>
              <w:textAlignment w:val="baseline"/>
              <w:rPr>
                <w:rFonts w:ascii="Times New Roman" w:eastAsia="BiauKai" w:cs="Times New Roman"/>
                <w:sz w:val="24"/>
                <w:szCs w:val="24"/>
              </w:rPr>
            </w:pPr>
            <w:r w:rsidRPr="00122E32">
              <w:rPr>
                <w:rFonts w:ascii="Times New Roman" w:eastAsia="BiauKai" w:cs="Times New Roman"/>
                <w:sz w:val="24"/>
                <w:szCs w:val="24"/>
              </w:rPr>
              <w:t>人</w:t>
            </w:r>
            <w:r w:rsidRPr="00122E32">
              <w:rPr>
                <w:rFonts w:ascii="Times New Roman" w:eastAsia="BiauKai" w:cs="Times New Roman"/>
                <w:sz w:val="24"/>
                <w:szCs w:val="24"/>
              </w:rPr>
              <w:t xml:space="preserve"> </w:t>
            </w:r>
            <w:r w:rsidRPr="00122E32">
              <w:rPr>
                <w:rFonts w:ascii="Times New Roman" w:eastAsia="BiauKai" w:cs="Times New Roman"/>
                <w:sz w:val="24"/>
                <w:szCs w:val="24"/>
              </w:rPr>
              <w:t>員</w:t>
            </w:r>
          </w:p>
        </w:tc>
        <w:tc>
          <w:tcPr>
            <w:tcW w:w="1691" w:type="dxa"/>
            <w:shd w:val="clear" w:color="auto" w:fill="auto"/>
          </w:tcPr>
          <w:p w14:paraId="77F1D5E0" w14:textId="77777777" w:rsidR="00E9229B" w:rsidRPr="00122E32" w:rsidRDefault="00E9229B" w:rsidP="00E9229B">
            <w:pPr>
              <w:ind w:right="26"/>
              <w:jc w:val="center"/>
              <w:textAlignment w:val="baseline"/>
              <w:rPr>
                <w:rFonts w:ascii="Times New Roman" w:eastAsia="BiauKai" w:cs="Times New Roman"/>
                <w:sz w:val="24"/>
                <w:szCs w:val="24"/>
              </w:rPr>
            </w:pPr>
            <w:r w:rsidRPr="00122E32">
              <w:rPr>
                <w:rFonts w:ascii="Times New Roman" w:eastAsia="BiauKai" w:cs="Times New Roman"/>
                <w:sz w:val="24"/>
                <w:szCs w:val="24"/>
              </w:rPr>
              <w:t>電</w:t>
            </w:r>
            <w:r w:rsidRPr="00122E32">
              <w:rPr>
                <w:rFonts w:ascii="Times New Roman" w:eastAsia="BiauKai" w:cs="Times New Roman"/>
                <w:sz w:val="24"/>
                <w:szCs w:val="24"/>
              </w:rPr>
              <w:t xml:space="preserve">  </w:t>
            </w:r>
            <w:r w:rsidRPr="00122E32">
              <w:rPr>
                <w:rFonts w:ascii="Times New Roman" w:eastAsia="BiauKai" w:cs="Times New Roman"/>
                <w:sz w:val="24"/>
                <w:szCs w:val="24"/>
              </w:rPr>
              <w:t>話</w:t>
            </w:r>
          </w:p>
        </w:tc>
        <w:tc>
          <w:tcPr>
            <w:tcW w:w="3519" w:type="dxa"/>
            <w:shd w:val="clear" w:color="auto" w:fill="auto"/>
          </w:tcPr>
          <w:p w14:paraId="13A6F162" w14:textId="77777777" w:rsidR="00E9229B" w:rsidRPr="00122E32" w:rsidRDefault="00E9229B" w:rsidP="00E9229B">
            <w:pPr>
              <w:ind w:right="26"/>
              <w:jc w:val="center"/>
              <w:textAlignment w:val="baseline"/>
              <w:rPr>
                <w:rFonts w:ascii="Times New Roman" w:eastAsia="BiauKai" w:cs="Times New Roman"/>
                <w:sz w:val="24"/>
                <w:szCs w:val="24"/>
              </w:rPr>
            </w:pPr>
            <w:r w:rsidRPr="00122E32">
              <w:rPr>
                <w:rFonts w:ascii="Times New Roman" w:eastAsia="BiauKai" w:cs="Times New Roman"/>
                <w:sz w:val="24"/>
                <w:szCs w:val="24"/>
              </w:rPr>
              <w:t>執</w:t>
            </w:r>
            <w:r w:rsidRPr="00122E32">
              <w:rPr>
                <w:rFonts w:ascii="Times New Roman" w:eastAsia="BiauKai" w:cs="Times New Roman"/>
                <w:sz w:val="24"/>
                <w:szCs w:val="24"/>
              </w:rPr>
              <w:t xml:space="preserve">       </w:t>
            </w:r>
            <w:r w:rsidRPr="00122E32">
              <w:rPr>
                <w:rFonts w:ascii="Times New Roman" w:eastAsia="BiauKai" w:cs="Times New Roman"/>
                <w:sz w:val="24"/>
                <w:szCs w:val="24"/>
              </w:rPr>
              <w:t>掌</w:t>
            </w:r>
          </w:p>
        </w:tc>
      </w:tr>
      <w:tr w:rsidR="00E9229B" w:rsidRPr="00122E32" w14:paraId="2BACFA34" w14:textId="77777777" w:rsidTr="00E9229B">
        <w:trPr>
          <w:trHeight w:val="680"/>
        </w:trPr>
        <w:tc>
          <w:tcPr>
            <w:tcW w:w="753" w:type="dxa"/>
            <w:shd w:val="clear" w:color="auto" w:fill="auto"/>
            <w:vAlign w:val="center"/>
          </w:tcPr>
          <w:p w14:paraId="010888B4" w14:textId="77777777" w:rsidR="00E9229B" w:rsidRPr="00122E32" w:rsidRDefault="00E9229B" w:rsidP="00E9229B">
            <w:pPr>
              <w:ind w:right="26"/>
              <w:jc w:val="center"/>
              <w:textAlignment w:val="baseline"/>
              <w:rPr>
                <w:rFonts w:ascii="Times New Roman" w:eastAsia="BiauKai" w:cs="Times New Roman"/>
                <w:sz w:val="24"/>
                <w:szCs w:val="24"/>
              </w:rPr>
            </w:pPr>
            <w:r w:rsidRPr="00122E32">
              <w:rPr>
                <w:rFonts w:ascii="Times New Roman" w:eastAsia="BiauKai" w:cs="Times New Roman"/>
                <w:sz w:val="24"/>
                <w:szCs w:val="24"/>
              </w:rPr>
              <w:t>1</w:t>
            </w:r>
          </w:p>
        </w:tc>
        <w:tc>
          <w:tcPr>
            <w:tcW w:w="992" w:type="dxa"/>
            <w:shd w:val="clear" w:color="auto" w:fill="auto"/>
            <w:vAlign w:val="center"/>
          </w:tcPr>
          <w:p w14:paraId="3F70FF23" w14:textId="77777777" w:rsidR="00E9229B" w:rsidRPr="00122E32" w:rsidRDefault="00E9229B" w:rsidP="00E9229B">
            <w:pPr>
              <w:ind w:right="26"/>
              <w:jc w:val="center"/>
              <w:textAlignment w:val="baseline"/>
              <w:rPr>
                <w:rFonts w:ascii="Times New Roman" w:eastAsia="BiauKai" w:cs="Times New Roman"/>
                <w:sz w:val="24"/>
                <w:szCs w:val="24"/>
              </w:rPr>
            </w:pPr>
            <w:r w:rsidRPr="00122E32">
              <w:rPr>
                <w:rFonts w:ascii="Times New Roman" w:eastAsia="BiauKai" w:cs="Times New Roman"/>
                <w:sz w:val="24"/>
                <w:szCs w:val="24"/>
              </w:rPr>
              <w:t>總指揮</w:t>
            </w:r>
          </w:p>
        </w:tc>
        <w:tc>
          <w:tcPr>
            <w:tcW w:w="1417" w:type="dxa"/>
            <w:shd w:val="clear" w:color="auto" w:fill="auto"/>
            <w:vAlign w:val="center"/>
          </w:tcPr>
          <w:p w14:paraId="6CF8BFD3" w14:textId="77777777" w:rsidR="00E9229B" w:rsidRPr="00122E32" w:rsidRDefault="007237CA" w:rsidP="00E9229B">
            <w:pPr>
              <w:ind w:right="26"/>
              <w:jc w:val="center"/>
              <w:textAlignment w:val="baseline"/>
              <w:rPr>
                <w:rFonts w:ascii="Times New Roman" w:eastAsia="BiauKai" w:cs="Times New Roman"/>
                <w:sz w:val="24"/>
                <w:szCs w:val="24"/>
              </w:rPr>
            </w:pPr>
            <w:r w:rsidRPr="00122E32">
              <w:rPr>
                <w:rFonts w:ascii="Times New Roman" w:eastAsia="BiauKai" w:cs="Times New Roman"/>
                <w:sz w:val="24"/>
                <w:szCs w:val="24"/>
              </w:rPr>
              <w:t>石敬德</w:t>
            </w:r>
          </w:p>
        </w:tc>
        <w:tc>
          <w:tcPr>
            <w:tcW w:w="1691" w:type="dxa"/>
            <w:shd w:val="clear" w:color="auto" w:fill="auto"/>
            <w:vAlign w:val="center"/>
          </w:tcPr>
          <w:p w14:paraId="1DE3EC5A" w14:textId="77777777" w:rsidR="00E9229B" w:rsidRPr="00122E32" w:rsidRDefault="007237CA" w:rsidP="00E9229B">
            <w:pPr>
              <w:spacing w:line="360" w:lineRule="atLeast"/>
              <w:jc w:val="both"/>
              <w:textAlignment w:val="baseline"/>
              <w:rPr>
                <w:rFonts w:ascii="Times New Roman" w:eastAsia="BiauKai" w:cs="Times New Roman"/>
                <w:sz w:val="24"/>
                <w:szCs w:val="24"/>
              </w:rPr>
            </w:pPr>
            <w:r w:rsidRPr="00122E32">
              <w:rPr>
                <w:rFonts w:ascii="Times New Roman" w:eastAsia="BiauKai" w:cs="Times New Roman"/>
                <w:sz w:val="24"/>
                <w:szCs w:val="24"/>
              </w:rPr>
              <w:t>0922-639618</w:t>
            </w:r>
          </w:p>
        </w:tc>
        <w:tc>
          <w:tcPr>
            <w:tcW w:w="3519" w:type="dxa"/>
            <w:shd w:val="clear" w:color="auto" w:fill="auto"/>
          </w:tcPr>
          <w:p w14:paraId="4BEF0559" w14:textId="77777777" w:rsidR="00E9229B" w:rsidRPr="00122E32" w:rsidRDefault="00E9229B" w:rsidP="00E9229B">
            <w:pPr>
              <w:ind w:right="26"/>
              <w:textAlignment w:val="baseline"/>
              <w:rPr>
                <w:rFonts w:ascii="Times New Roman" w:eastAsia="BiauKai" w:cs="Times New Roman"/>
                <w:sz w:val="24"/>
                <w:szCs w:val="24"/>
              </w:rPr>
            </w:pPr>
            <w:r w:rsidRPr="00122E32">
              <w:rPr>
                <w:rFonts w:ascii="Times New Roman" w:eastAsia="BiauKai" w:cs="Times New Roman"/>
                <w:sz w:val="24"/>
                <w:szCs w:val="24"/>
              </w:rPr>
              <w:t>緊急事故發生時依優先順序通報相關單位及召集緊急應變組織，並依權責督促及協助各分組搶修救援災害及善後事宜。</w:t>
            </w:r>
          </w:p>
        </w:tc>
      </w:tr>
      <w:tr w:rsidR="00E9229B" w:rsidRPr="00122E32" w14:paraId="75FE172D" w14:textId="77777777" w:rsidTr="00E9229B">
        <w:trPr>
          <w:trHeight w:val="680"/>
        </w:trPr>
        <w:tc>
          <w:tcPr>
            <w:tcW w:w="753" w:type="dxa"/>
            <w:shd w:val="clear" w:color="auto" w:fill="auto"/>
            <w:vAlign w:val="center"/>
          </w:tcPr>
          <w:p w14:paraId="260772AF" w14:textId="77777777" w:rsidR="00E9229B" w:rsidRPr="00122E32" w:rsidRDefault="00E9229B" w:rsidP="00E9229B">
            <w:pPr>
              <w:ind w:right="26"/>
              <w:jc w:val="center"/>
              <w:textAlignment w:val="baseline"/>
              <w:rPr>
                <w:rFonts w:ascii="Times New Roman" w:eastAsia="BiauKai" w:cs="Times New Roman"/>
                <w:sz w:val="24"/>
                <w:szCs w:val="24"/>
              </w:rPr>
            </w:pPr>
            <w:r w:rsidRPr="00122E32">
              <w:rPr>
                <w:rFonts w:ascii="Times New Roman" w:eastAsia="BiauKai" w:cs="Times New Roman"/>
                <w:sz w:val="24"/>
                <w:szCs w:val="24"/>
              </w:rPr>
              <w:t>2</w:t>
            </w:r>
          </w:p>
        </w:tc>
        <w:tc>
          <w:tcPr>
            <w:tcW w:w="992" w:type="dxa"/>
            <w:shd w:val="clear" w:color="auto" w:fill="auto"/>
            <w:vAlign w:val="center"/>
          </w:tcPr>
          <w:p w14:paraId="06C77C98" w14:textId="77777777" w:rsidR="00E9229B" w:rsidRPr="00122E32" w:rsidRDefault="00E9229B" w:rsidP="00E9229B">
            <w:pPr>
              <w:ind w:right="26"/>
              <w:jc w:val="center"/>
              <w:textAlignment w:val="baseline"/>
              <w:rPr>
                <w:rFonts w:ascii="Times New Roman" w:eastAsia="BiauKai" w:cs="Times New Roman"/>
                <w:sz w:val="24"/>
                <w:szCs w:val="24"/>
              </w:rPr>
            </w:pPr>
            <w:r w:rsidRPr="00122E32">
              <w:rPr>
                <w:rFonts w:ascii="Times New Roman" w:eastAsia="BiauKai" w:cs="Times New Roman"/>
                <w:sz w:val="24"/>
                <w:szCs w:val="24"/>
              </w:rPr>
              <w:t>搶救組</w:t>
            </w:r>
          </w:p>
        </w:tc>
        <w:tc>
          <w:tcPr>
            <w:tcW w:w="1417" w:type="dxa"/>
            <w:shd w:val="clear" w:color="auto" w:fill="auto"/>
            <w:vAlign w:val="center"/>
          </w:tcPr>
          <w:p w14:paraId="2E037E9B" w14:textId="77777777" w:rsidR="00E9229B" w:rsidRPr="00122E32" w:rsidRDefault="007237CA" w:rsidP="00E9229B">
            <w:pPr>
              <w:ind w:right="26"/>
              <w:jc w:val="center"/>
              <w:textAlignment w:val="baseline"/>
              <w:rPr>
                <w:rFonts w:ascii="Times New Roman" w:eastAsia="BiauKai" w:cs="Times New Roman"/>
                <w:sz w:val="24"/>
                <w:szCs w:val="24"/>
              </w:rPr>
            </w:pPr>
            <w:r w:rsidRPr="00122E32">
              <w:rPr>
                <w:rFonts w:ascii="Times New Roman" w:eastAsia="BiauKai" w:cs="Times New Roman"/>
                <w:sz w:val="24"/>
                <w:szCs w:val="24"/>
              </w:rPr>
              <w:t>陳錦琦</w:t>
            </w:r>
          </w:p>
        </w:tc>
        <w:tc>
          <w:tcPr>
            <w:tcW w:w="1691" w:type="dxa"/>
            <w:shd w:val="clear" w:color="auto" w:fill="auto"/>
            <w:vAlign w:val="center"/>
          </w:tcPr>
          <w:p w14:paraId="571CBA4D" w14:textId="77777777" w:rsidR="00E9229B" w:rsidRPr="00122E32" w:rsidRDefault="007237CA" w:rsidP="00E9229B">
            <w:pPr>
              <w:ind w:right="26"/>
              <w:jc w:val="both"/>
              <w:textAlignment w:val="baseline"/>
              <w:rPr>
                <w:rFonts w:ascii="Times New Roman" w:eastAsia="BiauKai" w:cs="Times New Roman"/>
                <w:sz w:val="24"/>
                <w:szCs w:val="24"/>
              </w:rPr>
            </w:pPr>
            <w:r w:rsidRPr="00122E32">
              <w:rPr>
                <w:rFonts w:ascii="Times New Roman" w:eastAsia="BiauKai" w:cs="Times New Roman"/>
                <w:sz w:val="24"/>
                <w:szCs w:val="24"/>
              </w:rPr>
              <w:t>0921-907345</w:t>
            </w:r>
          </w:p>
        </w:tc>
        <w:tc>
          <w:tcPr>
            <w:tcW w:w="3519" w:type="dxa"/>
            <w:shd w:val="clear" w:color="auto" w:fill="auto"/>
          </w:tcPr>
          <w:p w14:paraId="04240C72" w14:textId="77777777" w:rsidR="00E9229B" w:rsidRPr="00122E32" w:rsidRDefault="00E9229B" w:rsidP="00E9229B">
            <w:pPr>
              <w:spacing w:line="360" w:lineRule="atLeast"/>
              <w:textAlignment w:val="baseline"/>
              <w:rPr>
                <w:rFonts w:ascii="Times New Roman" w:eastAsia="BiauKai" w:cs="Times New Roman"/>
                <w:sz w:val="24"/>
                <w:szCs w:val="24"/>
              </w:rPr>
            </w:pPr>
            <w:r w:rsidRPr="00122E32">
              <w:rPr>
                <w:rFonts w:ascii="Times New Roman" w:eastAsia="BiauKai" w:cs="Times New Roman"/>
                <w:sz w:val="24"/>
                <w:szCs w:val="24"/>
              </w:rPr>
              <w:t>緊急事故發生時依優先順序進行工程搶修及人員搶救，並維護其它人員安全。</w:t>
            </w:r>
          </w:p>
        </w:tc>
      </w:tr>
      <w:tr w:rsidR="00E9229B" w:rsidRPr="00122E32" w14:paraId="14E03D7D" w14:textId="77777777" w:rsidTr="00E9229B">
        <w:trPr>
          <w:trHeight w:val="680"/>
        </w:trPr>
        <w:tc>
          <w:tcPr>
            <w:tcW w:w="753" w:type="dxa"/>
            <w:shd w:val="clear" w:color="auto" w:fill="auto"/>
            <w:vAlign w:val="center"/>
          </w:tcPr>
          <w:p w14:paraId="2FCC082B" w14:textId="77777777" w:rsidR="00E9229B" w:rsidRPr="00122E32" w:rsidRDefault="00E9229B" w:rsidP="00E9229B">
            <w:pPr>
              <w:ind w:right="26"/>
              <w:jc w:val="center"/>
              <w:textAlignment w:val="baseline"/>
              <w:rPr>
                <w:rFonts w:ascii="Times New Roman" w:eastAsia="BiauKai" w:cs="Times New Roman"/>
                <w:sz w:val="24"/>
                <w:szCs w:val="24"/>
              </w:rPr>
            </w:pPr>
            <w:r w:rsidRPr="00122E32">
              <w:rPr>
                <w:rFonts w:ascii="Times New Roman" w:eastAsia="BiauKai" w:cs="Times New Roman"/>
                <w:sz w:val="24"/>
                <w:szCs w:val="24"/>
              </w:rPr>
              <w:t>3</w:t>
            </w:r>
          </w:p>
        </w:tc>
        <w:tc>
          <w:tcPr>
            <w:tcW w:w="992" w:type="dxa"/>
            <w:shd w:val="clear" w:color="auto" w:fill="auto"/>
            <w:vAlign w:val="center"/>
          </w:tcPr>
          <w:p w14:paraId="416225F9" w14:textId="77777777" w:rsidR="00E9229B" w:rsidRPr="00122E32" w:rsidRDefault="00E9229B" w:rsidP="00E9229B">
            <w:pPr>
              <w:ind w:right="26"/>
              <w:jc w:val="center"/>
              <w:textAlignment w:val="baseline"/>
              <w:rPr>
                <w:rFonts w:ascii="Times New Roman" w:eastAsia="BiauKai" w:cs="Times New Roman"/>
                <w:sz w:val="24"/>
                <w:szCs w:val="24"/>
              </w:rPr>
            </w:pPr>
            <w:r w:rsidRPr="00122E32">
              <w:rPr>
                <w:rFonts w:ascii="Times New Roman" w:eastAsia="BiauKai" w:cs="Times New Roman"/>
                <w:sz w:val="24"/>
                <w:szCs w:val="24"/>
              </w:rPr>
              <w:t>安衛組</w:t>
            </w:r>
          </w:p>
        </w:tc>
        <w:tc>
          <w:tcPr>
            <w:tcW w:w="1417" w:type="dxa"/>
            <w:shd w:val="clear" w:color="auto" w:fill="auto"/>
            <w:vAlign w:val="center"/>
          </w:tcPr>
          <w:p w14:paraId="6D579ED1" w14:textId="77777777" w:rsidR="00E9229B" w:rsidRPr="00122E32" w:rsidRDefault="007237CA" w:rsidP="00E9229B">
            <w:pPr>
              <w:ind w:right="26"/>
              <w:jc w:val="center"/>
              <w:textAlignment w:val="baseline"/>
              <w:rPr>
                <w:rFonts w:ascii="Times New Roman" w:eastAsia="BiauKai" w:cs="Times New Roman"/>
                <w:sz w:val="24"/>
                <w:szCs w:val="24"/>
              </w:rPr>
            </w:pPr>
            <w:r w:rsidRPr="00122E32">
              <w:rPr>
                <w:rFonts w:ascii="Times New Roman" w:eastAsia="BiauKai" w:cs="Times New Roman"/>
                <w:sz w:val="24"/>
                <w:szCs w:val="24"/>
              </w:rPr>
              <w:t>劉國強</w:t>
            </w:r>
          </w:p>
        </w:tc>
        <w:tc>
          <w:tcPr>
            <w:tcW w:w="1691" w:type="dxa"/>
            <w:shd w:val="clear" w:color="auto" w:fill="auto"/>
            <w:vAlign w:val="center"/>
          </w:tcPr>
          <w:p w14:paraId="55749E34" w14:textId="77777777" w:rsidR="00E9229B" w:rsidRPr="00122E32" w:rsidRDefault="007237CA" w:rsidP="00E9229B">
            <w:pPr>
              <w:ind w:right="26"/>
              <w:jc w:val="both"/>
              <w:textAlignment w:val="baseline"/>
              <w:rPr>
                <w:rFonts w:ascii="Times New Roman" w:eastAsia="BiauKai" w:cs="Times New Roman"/>
                <w:sz w:val="24"/>
                <w:szCs w:val="24"/>
              </w:rPr>
            </w:pPr>
            <w:r w:rsidRPr="00122E32">
              <w:rPr>
                <w:rFonts w:ascii="Times New Roman" w:eastAsia="BiauKai" w:cs="Times New Roman"/>
                <w:sz w:val="24"/>
                <w:szCs w:val="24"/>
              </w:rPr>
              <w:t>0936-320583</w:t>
            </w:r>
          </w:p>
        </w:tc>
        <w:tc>
          <w:tcPr>
            <w:tcW w:w="3519" w:type="dxa"/>
            <w:shd w:val="clear" w:color="auto" w:fill="auto"/>
          </w:tcPr>
          <w:p w14:paraId="75E6087B" w14:textId="77777777" w:rsidR="00E9229B" w:rsidRPr="00122E32" w:rsidRDefault="00E9229B" w:rsidP="00E9229B">
            <w:pPr>
              <w:ind w:right="26"/>
              <w:textAlignment w:val="baseline"/>
              <w:rPr>
                <w:rFonts w:ascii="Times New Roman" w:eastAsia="BiauKai" w:cs="Times New Roman"/>
                <w:sz w:val="24"/>
                <w:szCs w:val="24"/>
              </w:rPr>
            </w:pPr>
            <w:r w:rsidRPr="00122E32">
              <w:rPr>
                <w:rFonts w:ascii="Times New Roman" w:eastAsia="BiauKai" w:cs="Times New Roman"/>
                <w:sz w:val="24"/>
                <w:szCs w:val="24"/>
              </w:rPr>
              <w:t>緊急事故發生時疏散附近不相關人員至安全區域，並維持管制工區附近交通安全及環境。</w:t>
            </w:r>
          </w:p>
        </w:tc>
      </w:tr>
      <w:tr w:rsidR="00E9229B" w:rsidRPr="00122E32" w14:paraId="0E612076" w14:textId="77777777" w:rsidTr="00E9229B">
        <w:trPr>
          <w:trHeight w:val="680"/>
        </w:trPr>
        <w:tc>
          <w:tcPr>
            <w:tcW w:w="753" w:type="dxa"/>
            <w:shd w:val="clear" w:color="auto" w:fill="auto"/>
            <w:vAlign w:val="center"/>
          </w:tcPr>
          <w:p w14:paraId="79A39FFA" w14:textId="77777777" w:rsidR="00E9229B" w:rsidRPr="00122E32" w:rsidRDefault="00E9229B" w:rsidP="00E9229B">
            <w:pPr>
              <w:ind w:right="26"/>
              <w:jc w:val="center"/>
              <w:textAlignment w:val="baseline"/>
              <w:rPr>
                <w:rFonts w:ascii="Times New Roman" w:eastAsia="BiauKai" w:cs="Times New Roman"/>
                <w:sz w:val="24"/>
                <w:szCs w:val="24"/>
              </w:rPr>
            </w:pPr>
            <w:r w:rsidRPr="00122E32">
              <w:rPr>
                <w:rFonts w:ascii="Times New Roman" w:eastAsia="BiauKai" w:cs="Times New Roman"/>
                <w:sz w:val="24"/>
                <w:szCs w:val="24"/>
              </w:rPr>
              <w:t>4</w:t>
            </w:r>
          </w:p>
        </w:tc>
        <w:tc>
          <w:tcPr>
            <w:tcW w:w="992" w:type="dxa"/>
            <w:shd w:val="clear" w:color="auto" w:fill="auto"/>
            <w:vAlign w:val="center"/>
          </w:tcPr>
          <w:p w14:paraId="153D232C" w14:textId="77777777" w:rsidR="00E9229B" w:rsidRPr="00122E32" w:rsidRDefault="00E9229B" w:rsidP="003555D1">
            <w:pPr>
              <w:spacing w:line="360" w:lineRule="atLeast"/>
              <w:jc w:val="center"/>
              <w:textAlignment w:val="baseline"/>
              <w:rPr>
                <w:rFonts w:ascii="Times New Roman" w:eastAsia="BiauKai" w:cs="Times New Roman"/>
                <w:sz w:val="24"/>
                <w:szCs w:val="24"/>
              </w:rPr>
            </w:pPr>
            <w:r w:rsidRPr="00122E32">
              <w:rPr>
                <w:rFonts w:ascii="Times New Roman" w:eastAsia="BiauKai" w:cs="Times New Roman"/>
                <w:sz w:val="24"/>
                <w:szCs w:val="24"/>
              </w:rPr>
              <w:t>醫護組</w:t>
            </w:r>
          </w:p>
        </w:tc>
        <w:tc>
          <w:tcPr>
            <w:tcW w:w="1417" w:type="dxa"/>
            <w:shd w:val="clear" w:color="auto" w:fill="auto"/>
            <w:vAlign w:val="center"/>
          </w:tcPr>
          <w:p w14:paraId="657B1172" w14:textId="77777777" w:rsidR="00E9229B" w:rsidRPr="00122E32" w:rsidRDefault="007237CA" w:rsidP="00E9229B">
            <w:pPr>
              <w:ind w:right="26"/>
              <w:jc w:val="center"/>
              <w:textAlignment w:val="baseline"/>
              <w:rPr>
                <w:rFonts w:ascii="Times New Roman" w:eastAsia="BiauKai" w:cs="Times New Roman"/>
                <w:sz w:val="24"/>
                <w:szCs w:val="24"/>
              </w:rPr>
            </w:pPr>
            <w:r w:rsidRPr="00122E32">
              <w:rPr>
                <w:rFonts w:ascii="Times New Roman" w:eastAsia="BiauKai" w:cs="Times New Roman"/>
                <w:sz w:val="24"/>
                <w:szCs w:val="24"/>
              </w:rPr>
              <w:t>吳信賢</w:t>
            </w:r>
          </w:p>
        </w:tc>
        <w:tc>
          <w:tcPr>
            <w:tcW w:w="1691" w:type="dxa"/>
            <w:shd w:val="clear" w:color="auto" w:fill="auto"/>
            <w:vAlign w:val="center"/>
          </w:tcPr>
          <w:p w14:paraId="3D5920AD" w14:textId="77777777" w:rsidR="00E9229B" w:rsidRPr="00122E32" w:rsidRDefault="007237CA" w:rsidP="00E9229B">
            <w:pPr>
              <w:ind w:right="26"/>
              <w:jc w:val="both"/>
              <w:textAlignment w:val="baseline"/>
              <w:rPr>
                <w:rFonts w:ascii="Times New Roman" w:eastAsia="BiauKai" w:cs="Times New Roman"/>
                <w:sz w:val="24"/>
                <w:szCs w:val="24"/>
              </w:rPr>
            </w:pPr>
            <w:r w:rsidRPr="00122E32">
              <w:rPr>
                <w:rFonts w:ascii="Times New Roman" w:eastAsia="BiauKai" w:cs="Times New Roman"/>
                <w:sz w:val="24"/>
                <w:szCs w:val="24"/>
              </w:rPr>
              <w:t>0928-257620</w:t>
            </w:r>
          </w:p>
        </w:tc>
        <w:tc>
          <w:tcPr>
            <w:tcW w:w="3519" w:type="dxa"/>
            <w:shd w:val="clear" w:color="auto" w:fill="auto"/>
          </w:tcPr>
          <w:p w14:paraId="1F4753A8" w14:textId="77777777" w:rsidR="00E9229B" w:rsidRPr="00122E32" w:rsidRDefault="00E9229B" w:rsidP="00E9229B">
            <w:pPr>
              <w:spacing w:line="360" w:lineRule="atLeast"/>
              <w:textAlignment w:val="baseline"/>
              <w:rPr>
                <w:rFonts w:ascii="Times New Roman" w:eastAsia="BiauKai" w:cs="Times New Roman"/>
                <w:sz w:val="24"/>
                <w:szCs w:val="24"/>
              </w:rPr>
            </w:pPr>
            <w:r w:rsidRPr="00122E32">
              <w:rPr>
                <w:rFonts w:ascii="Times New Roman" w:eastAsia="BiauKai" w:cs="Times New Roman"/>
                <w:sz w:val="24"/>
                <w:szCs w:val="24"/>
              </w:rPr>
              <w:t>緊急事故發生時針對傷患進行初步急救，並聯絡醫療機構急救相關事宜。</w:t>
            </w:r>
          </w:p>
        </w:tc>
      </w:tr>
    </w:tbl>
    <w:p w14:paraId="205C8C99" w14:textId="77777777" w:rsidR="00897908" w:rsidRPr="00122E32" w:rsidRDefault="00897908" w:rsidP="00ED4A8B">
      <w:pPr>
        <w:pStyle w:val="af8"/>
        <w:rPr>
          <w:rFonts w:eastAsia="BiauKai"/>
        </w:rPr>
      </w:pPr>
    </w:p>
    <w:p w14:paraId="734AFED5" w14:textId="77777777" w:rsidR="00897908" w:rsidRPr="00122E32" w:rsidRDefault="00897908">
      <w:pPr>
        <w:widowControl/>
        <w:autoSpaceDE/>
        <w:autoSpaceDN/>
        <w:adjustRightInd/>
        <w:spacing w:before="0" w:line="240" w:lineRule="auto"/>
        <w:rPr>
          <w:rFonts w:ascii="Times New Roman" w:eastAsia="BiauKai" w:cs="Times New Roman"/>
          <w:szCs w:val="20"/>
        </w:rPr>
      </w:pPr>
      <w:r w:rsidRPr="00122E32">
        <w:rPr>
          <w:rFonts w:ascii="Times New Roman" w:eastAsia="BiauKai" w:cs="Times New Roman"/>
        </w:rPr>
        <w:br w:type="page"/>
      </w:r>
    </w:p>
    <w:p w14:paraId="3F270CD5" w14:textId="198A8CDF" w:rsidR="00717F40" w:rsidRPr="00122E32" w:rsidRDefault="00717F40" w:rsidP="00ED4A8B">
      <w:pPr>
        <w:pStyle w:val="af8"/>
        <w:rPr>
          <w:rFonts w:eastAsia="BiauKai"/>
        </w:rPr>
      </w:pPr>
      <w:bookmarkStart w:id="84" w:name="_Toc508958549"/>
      <w:r w:rsidRPr="00A641F8">
        <w:rPr>
          <w:rFonts w:eastAsia="BiauKai"/>
        </w:rPr>
        <w:lastRenderedPageBreak/>
        <w:t>表</w:t>
      </w:r>
      <w:r w:rsidRPr="00A641F8">
        <w:rPr>
          <w:rFonts w:eastAsia="BiauKai"/>
        </w:rPr>
        <w:t xml:space="preserve">9-3 </w:t>
      </w:r>
      <w:r w:rsidRPr="00A641F8">
        <w:rPr>
          <w:rFonts w:eastAsia="BiauKai"/>
        </w:rPr>
        <w:t>工地緊急事故聯絡電話表</w:t>
      </w:r>
      <w:bookmarkEnd w:id="84"/>
    </w:p>
    <w:p w14:paraId="58242989" w14:textId="77777777" w:rsidR="00E9229B" w:rsidRPr="00122E32" w:rsidRDefault="00E9229B" w:rsidP="00DB4484">
      <w:pPr>
        <w:snapToGrid w:val="0"/>
        <w:spacing w:afterLines="30" w:after="72" w:line="500" w:lineRule="atLeast"/>
        <w:ind w:left="847"/>
        <w:jc w:val="center"/>
        <w:rPr>
          <w:rFonts w:ascii="Times New Roman" w:eastAsia="BiauKai" w:cs="Times New Roman"/>
          <w:szCs w:val="20"/>
        </w:rPr>
      </w:pPr>
      <w:r w:rsidRPr="00122E32">
        <w:rPr>
          <w:rFonts w:ascii="Times New Roman" w:eastAsia="BiauKai" w:cs="Times New Roman"/>
          <w:szCs w:val="20"/>
        </w:rPr>
        <w:t>醫療體系</w:t>
      </w:r>
    </w:p>
    <w:tbl>
      <w:tblPr>
        <w:tblW w:w="0" w:type="auto"/>
        <w:tblInd w:w="1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3180"/>
        <w:gridCol w:w="3460"/>
      </w:tblGrid>
      <w:tr w:rsidR="00E9229B" w:rsidRPr="00122E32" w14:paraId="38146834" w14:textId="77777777" w:rsidTr="00ED4A8B">
        <w:trPr>
          <w:trHeight w:val="385"/>
        </w:trPr>
        <w:tc>
          <w:tcPr>
            <w:tcW w:w="3180" w:type="dxa"/>
            <w:vAlign w:val="center"/>
          </w:tcPr>
          <w:p w14:paraId="7E5A44A8" w14:textId="77777777" w:rsidR="00E9229B" w:rsidRPr="00122E32" w:rsidRDefault="00E9229B" w:rsidP="00BF51E7">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sz w:val="24"/>
                <w:szCs w:val="24"/>
              </w:rPr>
              <w:t>醫療救護單位名稱</w:t>
            </w:r>
          </w:p>
        </w:tc>
        <w:tc>
          <w:tcPr>
            <w:tcW w:w="3460" w:type="dxa"/>
            <w:vAlign w:val="center"/>
          </w:tcPr>
          <w:p w14:paraId="6808E3B4" w14:textId="77777777" w:rsidR="00E9229B" w:rsidRPr="00122E32" w:rsidRDefault="00E9229B" w:rsidP="00BF51E7">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sz w:val="24"/>
                <w:szCs w:val="24"/>
              </w:rPr>
              <w:t>聯</w:t>
            </w:r>
            <w:r w:rsidRPr="00122E32">
              <w:rPr>
                <w:rFonts w:ascii="Times New Roman" w:eastAsia="BiauKai" w:cs="Times New Roman"/>
                <w:sz w:val="24"/>
                <w:szCs w:val="24"/>
              </w:rPr>
              <w:t xml:space="preserve"> </w:t>
            </w:r>
            <w:r w:rsidRPr="00122E32">
              <w:rPr>
                <w:rFonts w:ascii="Times New Roman" w:eastAsia="BiauKai" w:cs="Times New Roman"/>
                <w:sz w:val="24"/>
                <w:szCs w:val="24"/>
              </w:rPr>
              <w:t>絡</w:t>
            </w:r>
            <w:r w:rsidRPr="00122E32">
              <w:rPr>
                <w:rFonts w:ascii="Times New Roman" w:eastAsia="BiauKai" w:cs="Times New Roman"/>
                <w:sz w:val="24"/>
                <w:szCs w:val="24"/>
              </w:rPr>
              <w:t xml:space="preserve"> </w:t>
            </w:r>
            <w:r w:rsidRPr="00122E32">
              <w:rPr>
                <w:rFonts w:ascii="Times New Roman" w:eastAsia="BiauKai" w:cs="Times New Roman"/>
                <w:sz w:val="24"/>
                <w:szCs w:val="24"/>
              </w:rPr>
              <w:t>電</w:t>
            </w:r>
            <w:r w:rsidRPr="00122E32">
              <w:rPr>
                <w:rFonts w:ascii="Times New Roman" w:eastAsia="BiauKai" w:cs="Times New Roman"/>
                <w:sz w:val="24"/>
                <w:szCs w:val="24"/>
              </w:rPr>
              <w:t xml:space="preserve"> </w:t>
            </w:r>
            <w:r w:rsidRPr="00122E32">
              <w:rPr>
                <w:rFonts w:ascii="Times New Roman" w:eastAsia="BiauKai" w:cs="Times New Roman"/>
                <w:sz w:val="24"/>
                <w:szCs w:val="24"/>
              </w:rPr>
              <w:t>話</w:t>
            </w:r>
          </w:p>
        </w:tc>
      </w:tr>
      <w:tr w:rsidR="00597E7C" w:rsidRPr="00122E32" w14:paraId="626F17DC" w14:textId="77777777" w:rsidTr="00290F0B">
        <w:trPr>
          <w:trHeight w:val="478"/>
        </w:trPr>
        <w:tc>
          <w:tcPr>
            <w:tcW w:w="3180" w:type="dxa"/>
          </w:tcPr>
          <w:p w14:paraId="01EE5761" w14:textId="2E0A4771" w:rsidR="00597E7C" w:rsidRPr="00122E32" w:rsidRDefault="002947EC" w:rsidP="00597E7C">
            <w:pPr>
              <w:jc w:val="center"/>
              <w:rPr>
                <w:rFonts w:ascii="Times New Roman" w:eastAsia="BiauKai" w:cs="Times New Roman"/>
                <w:bCs/>
                <w:sz w:val="24"/>
                <w:szCs w:val="24"/>
              </w:rPr>
            </w:pPr>
            <w:r w:rsidRPr="00122E32">
              <w:rPr>
                <w:rFonts w:ascii="Times New Roman" w:eastAsia="BiauKai" w:cs="Times New Roman" w:hint="eastAsia"/>
                <w:bCs/>
                <w:sz w:val="24"/>
                <w:szCs w:val="24"/>
              </w:rPr>
              <w:t>桃園</w:t>
            </w:r>
            <w:r w:rsidR="00597E7C" w:rsidRPr="00122E32">
              <w:rPr>
                <w:rFonts w:ascii="Times New Roman" w:eastAsia="BiauKai" w:cs="Times New Roman"/>
                <w:bCs/>
                <w:sz w:val="24"/>
                <w:szCs w:val="24"/>
              </w:rPr>
              <w:t>醫院</w:t>
            </w:r>
            <w:r w:rsidRPr="00122E32">
              <w:rPr>
                <w:rFonts w:ascii="Times New Roman" w:eastAsia="BiauKai" w:cs="Times New Roman" w:hint="eastAsia"/>
                <w:bCs/>
                <w:sz w:val="24"/>
                <w:szCs w:val="24"/>
              </w:rPr>
              <w:t>新屋分院</w:t>
            </w:r>
          </w:p>
        </w:tc>
        <w:tc>
          <w:tcPr>
            <w:tcW w:w="3460" w:type="dxa"/>
          </w:tcPr>
          <w:p w14:paraId="2F9AD877" w14:textId="68A02077" w:rsidR="00597E7C" w:rsidRPr="00122E32" w:rsidRDefault="005B30C1" w:rsidP="002947EC">
            <w:pPr>
              <w:jc w:val="center"/>
              <w:rPr>
                <w:rFonts w:ascii="Times New Roman" w:eastAsia="BiauKai" w:cs="Times New Roman"/>
                <w:bCs/>
                <w:sz w:val="24"/>
                <w:szCs w:val="24"/>
              </w:rPr>
            </w:pPr>
            <w:r w:rsidRPr="00122E32">
              <w:rPr>
                <w:rFonts w:ascii="Times New Roman" w:eastAsia="BiauKai" w:cs="Times New Roman"/>
                <w:bCs/>
                <w:sz w:val="24"/>
                <w:szCs w:val="24"/>
              </w:rPr>
              <w:t>(0</w:t>
            </w:r>
            <w:r w:rsidR="002947EC" w:rsidRPr="00122E32">
              <w:rPr>
                <w:rFonts w:ascii="Times New Roman" w:eastAsia="BiauKai" w:cs="Times New Roman" w:hint="eastAsia"/>
                <w:bCs/>
                <w:sz w:val="24"/>
                <w:szCs w:val="24"/>
              </w:rPr>
              <w:t>3</w:t>
            </w:r>
            <w:r w:rsidRPr="00122E32">
              <w:rPr>
                <w:rFonts w:ascii="Times New Roman" w:eastAsia="BiauKai" w:cs="Times New Roman"/>
                <w:bCs/>
                <w:sz w:val="24"/>
                <w:szCs w:val="24"/>
              </w:rPr>
              <w:t>)</w:t>
            </w:r>
            <w:r w:rsidR="002947EC" w:rsidRPr="00122E32">
              <w:rPr>
                <w:rFonts w:ascii="Times New Roman" w:eastAsia="BiauKai" w:cs="Times New Roman" w:hint="eastAsia"/>
                <w:bCs/>
                <w:sz w:val="24"/>
                <w:szCs w:val="24"/>
              </w:rPr>
              <w:t>497</w:t>
            </w:r>
            <w:r w:rsidRPr="00122E32">
              <w:rPr>
                <w:rFonts w:ascii="Times New Roman" w:eastAsia="BiauKai" w:cs="Times New Roman"/>
                <w:bCs/>
                <w:sz w:val="24"/>
                <w:szCs w:val="24"/>
              </w:rPr>
              <w:t>-</w:t>
            </w:r>
            <w:r w:rsidR="002947EC" w:rsidRPr="00122E32">
              <w:rPr>
                <w:rFonts w:ascii="Times New Roman" w:eastAsia="BiauKai" w:cs="Times New Roman" w:hint="eastAsia"/>
                <w:bCs/>
                <w:sz w:val="24"/>
                <w:szCs w:val="24"/>
              </w:rPr>
              <w:t>1989</w:t>
            </w:r>
          </w:p>
        </w:tc>
      </w:tr>
      <w:tr w:rsidR="00597E7C" w:rsidRPr="00122E32" w14:paraId="45A27239" w14:textId="77777777" w:rsidTr="00290F0B">
        <w:trPr>
          <w:trHeight w:val="399"/>
        </w:trPr>
        <w:tc>
          <w:tcPr>
            <w:tcW w:w="3180" w:type="dxa"/>
          </w:tcPr>
          <w:p w14:paraId="5AF34077" w14:textId="089B7235" w:rsidR="00597E7C" w:rsidRPr="00122E32" w:rsidRDefault="002947EC" w:rsidP="00597E7C">
            <w:pPr>
              <w:jc w:val="center"/>
              <w:rPr>
                <w:rFonts w:ascii="Times New Roman" w:eastAsia="BiauKai" w:cs="Times New Roman"/>
                <w:bCs/>
                <w:sz w:val="24"/>
                <w:szCs w:val="24"/>
              </w:rPr>
            </w:pPr>
            <w:r w:rsidRPr="00122E32">
              <w:rPr>
                <w:rFonts w:ascii="Times New Roman" w:eastAsia="BiauKai" w:cs="Times New Roman" w:hint="eastAsia"/>
                <w:bCs/>
                <w:sz w:val="24"/>
                <w:szCs w:val="24"/>
              </w:rPr>
              <w:t>敏盛</w:t>
            </w:r>
            <w:r w:rsidR="00597E7C" w:rsidRPr="00122E32">
              <w:rPr>
                <w:rFonts w:ascii="Times New Roman" w:eastAsia="BiauKai" w:cs="Times New Roman"/>
                <w:bCs/>
                <w:sz w:val="24"/>
                <w:szCs w:val="24"/>
              </w:rPr>
              <w:t>醫院</w:t>
            </w:r>
          </w:p>
        </w:tc>
        <w:tc>
          <w:tcPr>
            <w:tcW w:w="3460" w:type="dxa"/>
          </w:tcPr>
          <w:p w14:paraId="40FD0480" w14:textId="67B5C683" w:rsidR="00597E7C" w:rsidRPr="00122E32" w:rsidRDefault="00597E7C" w:rsidP="002947EC">
            <w:pPr>
              <w:jc w:val="center"/>
              <w:rPr>
                <w:rFonts w:ascii="Times New Roman" w:eastAsia="BiauKai" w:cs="Times New Roman"/>
                <w:bCs/>
                <w:sz w:val="24"/>
                <w:szCs w:val="24"/>
              </w:rPr>
            </w:pPr>
            <w:r w:rsidRPr="00122E32">
              <w:rPr>
                <w:rFonts w:ascii="Times New Roman" w:eastAsia="BiauKai" w:cs="Times New Roman"/>
                <w:bCs/>
                <w:sz w:val="24"/>
                <w:szCs w:val="24"/>
              </w:rPr>
              <w:t>(0</w:t>
            </w:r>
            <w:r w:rsidR="002947EC" w:rsidRPr="00122E32">
              <w:rPr>
                <w:rFonts w:ascii="Times New Roman" w:eastAsia="BiauKai" w:cs="Times New Roman" w:hint="eastAsia"/>
                <w:bCs/>
                <w:sz w:val="24"/>
                <w:szCs w:val="24"/>
              </w:rPr>
              <w:t>3</w:t>
            </w:r>
            <w:r w:rsidRPr="00122E32">
              <w:rPr>
                <w:rFonts w:ascii="Times New Roman" w:eastAsia="BiauKai" w:cs="Times New Roman"/>
                <w:bCs/>
                <w:sz w:val="24"/>
                <w:szCs w:val="24"/>
              </w:rPr>
              <w:t>)</w:t>
            </w:r>
            <w:r w:rsidR="002947EC" w:rsidRPr="00122E32">
              <w:rPr>
                <w:rFonts w:ascii="Times New Roman" w:eastAsia="BiauKai" w:cs="Times New Roman" w:hint="eastAsia"/>
                <w:bCs/>
                <w:sz w:val="24"/>
                <w:szCs w:val="24"/>
              </w:rPr>
              <w:t>386</w:t>
            </w:r>
            <w:r w:rsidRPr="00122E32">
              <w:rPr>
                <w:rFonts w:ascii="Times New Roman" w:eastAsia="BiauKai" w:cs="Times New Roman"/>
                <w:bCs/>
                <w:sz w:val="24"/>
                <w:szCs w:val="24"/>
              </w:rPr>
              <w:t>-</w:t>
            </w:r>
            <w:r w:rsidR="002947EC" w:rsidRPr="00122E32">
              <w:rPr>
                <w:rFonts w:ascii="Times New Roman" w:eastAsia="BiauKai" w:cs="Times New Roman" w:hint="eastAsia"/>
                <w:bCs/>
                <w:sz w:val="24"/>
                <w:szCs w:val="24"/>
              </w:rPr>
              <w:t>7521</w:t>
            </w:r>
          </w:p>
        </w:tc>
      </w:tr>
      <w:tr w:rsidR="00597E7C" w:rsidRPr="00122E32" w14:paraId="75F455EC" w14:textId="77777777" w:rsidTr="00290F0B">
        <w:trPr>
          <w:trHeight w:val="399"/>
        </w:trPr>
        <w:tc>
          <w:tcPr>
            <w:tcW w:w="3180" w:type="dxa"/>
          </w:tcPr>
          <w:p w14:paraId="0404D8BE" w14:textId="6FB8999B" w:rsidR="00597E7C" w:rsidRPr="00122E32" w:rsidRDefault="002947EC" w:rsidP="00597E7C">
            <w:pPr>
              <w:jc w:val="center"/>
              <w:rPr>
                <w:rFonts w:ascii="Times New Roman" w:eastAsia="BiauKai" w:cs="Times New Roman"/>
                <w:bCs/>
                <w:sz w:val="24"/>
                <w:szCs w:val="24"/>
              </w:rPr>
            </w:pPr>
            <w:r w:rsidRPr="00122E32">
              <w:rPr>
                <w:rFonts w:ascii="Times New Roman" w:eastAsia="BiauKai" w:cs="Times New Roman" w:hint="eastAsia"/>
                <w:bCs/>
                <w:sz w:val="24"/>
                <w:szCs w:val="24"/>
              </w:rPr>
              <w:t>居善</w:t>
            </w:r>
            <w:r w:rsidR="00597E7C" w:rsidRPr="00122E32">
              <w:rPr>
                <w:rFonts w:ascii="Times New Roman" w:eastAsia="BiauKai" w:cs="Times New Roman"/>
                <w:bCs/>
                <w:sz w:val="24"/>
                <w:szCs w:val="24"/>
              </w:rPr>
              <w:t>醫院</w:t>
            </w:r>
          </w:p>
        </w:tc>
        <w:tc>
          <w:tcPr>
            <w:tcW w:w="3460" w:type="dxa"/>
          </w:tcPr>
          <w:p w14:paraId="48FB90F1" w14:textId="79DE1A71" w:rsidR="00597E7C" w:rsidRPr="00122E32" w:rsidRDefault="002947EC" w:rsidP="002947EC">
            <w:pPr>
              <w:jc w:val="center"/>
              <w:rPr>
                <w:rFonts w:ascii="Times New Roman" w:eastAsia="BiauKai" w:cs="Times New Roman"/>
                <w:bCs/>
                <w:sz w:val="24"/>
                <w:szCs w:val="24"/>
              </w:rPr>
            </w:pPr>
            <w:r w:rsidRPr="00122E32">
              <w:rPr>
                <w:rFonts w:ascii="Times New Roman" w:eastAsia="BiauKai" w:cs="Times New Roman"/>
                <w:bCs/>
                <w:sz w:val="24"/>
                <w:szCs w:val="24"/>
              </w:rPr>
              <w:t>(0</w:t>
            </w:r>
            <w:r w:rsidRPr="00122E32">
              <w:rPr>
                <w:rFonts w:ascii="Times New Roman" w:eastAsia="BiauKai" w:cs="Times New Roman" w:hint="eastAsia"/>
                <w:bCs/>
                <w:sz w:val="24"/>
                <w:szCs w:val="24"/>
              </w:rPr>
              <w:t>3</w:t>
            </w:r>
            <w:r w:rsidR="00597E7C" w:rsidRPr="00122E32">
              <w:rPr>
                <w:rFonts w:ascii="Times New Roman" w:eastAsia="BiauKai" w:cs="Times New Roman"/>
                <w:bCs/>
                <w:sz w:val="24"/>
                <w:szCs w:val="24"/>
              </w:rPr>
              <w:t>)</w:t>
            </w:r>
            <w:r w:rsidRPr="00122E32">
              <w:rPr>
                <w:rFonts w:ascii="Times New Roman" w:eastAsia="BiauKai" w:cs="Times New Roman" w:hint="eastAsia"/>
                <w:bCs/>
                <w:sz w:val="24"/>
                <w:szCs w:val="24"/>
              </w:rPr>
              <w:t>386</w:t>
            </w:r>
            <w:r w:rsidR="00597E7C" w:rsidRPr="00122E32">
              <w:rPr>
                <w:rFonts w:ascii="Times New Roman" w:eastAsia="BiauKai" w:cs="Times New Roman"/>
                <w:bCs/>
                <w:sz w:val="24"/>
                <w:szCs w:val="24"/>
              </w:rPr>
              <w:t>-</w:t>
            </w:r>
            <w:r w:rsidRPr="00122E32">
              <w:rPr>
                <w:rFonts w:ascii="Times New Roman" w:eastAsia="BiauKai" w:cs="Times New Roman" w:hint="eastAsia"/>
                <w:bCs/>
                <w:sz w:val="24"/>
                <w:szCs w:val="24"/>
              </w:rPr>
              <w:t>6511</w:t>
            </w:r>
          </w:p>
        </w:tc>
      </w:tr>
    </w:tbl>
    <w:p w14:paraId="39913FE9" w14:textId="77777777" w:rsidR="00E9229B" w:rsidRPr="00122E32" w:rsidRDefault="00E9229B" w:rsidP="00DB4484">
      <w:pPr>
        <w:snapToGrid w:val="0"/>
        <w:spacing w:afterLines="30" w:after="72" w:line="500" w:lineRule="atLeast"/>
        <w:ind w:left="847"/>
        <w:jc w:val="center"/>
        <w:rPr>
          <w:rFonts w:ascii="Times New Roman" w:eastAsia="BiauKai" w:cs="Times New Roman"/>
          <w:szCs w:val="20"/>
        </w:rPr>
      </w:pPr>
      <w:r w:rsidRPr="00122E32">
        <w:rPr>
          <w:rFonts w:ascii="Times New Roman" w:eastAsia="BiauKai" w:cs="Times New Roman"/>
          <w:szCs w:val="20"/>
        </w:rPr>
        <w:t>消防體系</w:t>
      </w:r>
    </w:p>
    <w:tbl>
      <w:tblPr>
        <w:tblW w:w="0" w:type="auto"/>
        <w:tblInd w:w="1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3180"/>
        <w:gridCol w:w="3460"/>
      </w:tblGrid>
      <w:tr w:rsidR="00E9229B" w:rsidRPr="00122E32" w14:paraId="39DF08ED" w14:textId="77777777" w:rsidTr="00ED4A8B">
        <w:trPr>
          <w:trHeight w:val="465"/>
        </w:trPr>
        <w:tc>
          <w:tcPr>
            <w:tcW w:w="3180" w:type="dxa"/>
            <w:vAlign w:val="center"/>
          </w:tcPr>
          <w:p w14:paraId="144DAD2E" w14:textId="77777777" w:rsidR="00E9229B" w:rsidRPr="00122E32" w:rsidRDefault="00E9229B" w:rsidP="00ED4A8B">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sz w:val="24"/>
                <w:szCs w:val="24"/>
              </w:rPr>
              <w:t>消防救護單位名稱</w:t>
            </w:r>
          </w:p>
        </w:tc>
        <w:tc>
          <w:tcPr>
            <w:tcW w:w="3460" w:type="dxa"/>
            <w:vAlign w:val="center"/>
          </w:tcPr>
          <w:p w14:paraId="02F987E5" w14:textId="77777777" w:rsidR="00E9229B" w:rsidRPr="00122E32" w:rsidRDefault="00E9229B" w:rsidP="00ED4A8B">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sz w:val="24"/>
                <w:szCs w:val="24"/>
              </w:rPr>
              <w:t>聯</w:t>
            </w:r>
            <w:r w:rsidRPr="00122E32">
              <w:rPr>
                <w:rFonts w:ascii="Times New Roman" w:eastAsia="BiauKai" w:cs="Times New Roman"/>
                <w:sz w:val="24"/>
                <w:szCs w:val="24"/>
              </w:rPr>
              <w:t xml:space="preserve"> </w:t>
            </w:r>
            <w:r w:rsidRPr="00122E32">
              <w:rPr>
                <w:rFonts w:ascii="Times New Roman" w:eastAsia="BiauKai" w:cs="Times New Roman"/>
                <w:sz w:val="24"/>
                <w:szCs w:val="24"/>
              </w:rPr>
              <w:t>絡</w:t>
            </w:r>
            <w:r w:rsidRPr="00122E32">
              <w:rPr>
                <w:rFonts w:ascii="Times New Roman" w:eastAsia="BiauKai" w:cs="Times New Roman"/>
                <w:sz w:val="24"/>
                <w:szCs w:val="24"/>
              </w:rPr>
              <w:t xml:space="preserve"> </w:t>
            </w:r>
            <w:r w:rsidRPr="00122E32">
              <w:rPr>
                <w:rFonts w:ascii="Times New Roman" w:eastAsia="BiauKai" w:cs="Times New Roman"/>
                <w:sz w:val="24"/>
                <w:szCs w:val="24"/>
              </w:rPr>
              <w:t>電</w:t>
            </w:r>
            <w:r w:rsidRPr="00122E32">
              <w:rPr>
                <w:rFonts w:ascii="Times New Roman" w:eastAsia="BiauKai" w:cs="Times New Roman"/>
                <w:sz w:val="24"/>
                <w:szCs w:val="24"/>
              </w:rPr>
              <w:t xml:space="preserve"> </w:t>
            </w:r>
            <w:r w:rsidRPr="00122E32">
              <w:rPr>
                <w:rFonts w:ascii="Times New Roman" w:eastAsia="BiauKai" w:cs="Times New Roman"/>
                <w:sz w:val="24"/>
                <w:szCs w:val="24"/>
              </w:rPr>
              <w:t>話</w:t>
            </w:r>
          </w:p>
        </w:tc>
      </w:tr>
      <w:tr w:rsidR="00E9229B" w:rsidRPr="00122E32" w14:paraId="045567FE" w14:textId="77777777" w:rsidTr="00ED4A8B">
        <w:trPr>
          <w:trHeight w:val="482"/>
        </w:trPr>
        <w:tc>
          <w:tcPr>
            <w:tcW w:w="3180" w:type="dxa"/>
            <w:vAlign w:val="center"/>
          </w:tcPr>
          <w:p w14:paraId="3C66306F" w14:textId="708E0C82" w:rsidR="00E9229B" w:rsidRPr="00122E32" w:rsidRDefault="002947EC" w:rsidP="00597E7C">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hint="eastAsia"/>
                <w:sz w:val="24"/>
                <w:szCs w:val="24"/>
              </w:rPr>
              <w:t>觀音</w:t>
            </w:r>
            <w:r w:rsidR="00597E7C" w:rsidRPr="00122E32">
              <w:rPr>
                <w:rFonts w:ascii="Times New Roman" w:eastAsia="BiauKai" w:cs="Times New Roman"/>
                <w:sz w:val="24"/>
                <w:szCs w:val="24"/>
              </w:rPr>
              <w:t>消防隊</w:t>
            </w:r>
            <w:r w:rsidR="00597E7C" w:rsidRPr="00122E32">
              <w:rPr>
                <w:rFonts w:ascii="Times New Roman" w:eastAsia="BiauKai" w:cs="Times New Roman"/>
                <w:sz w:val="24"/>
                <w:szCs w:val="24"/>
              </w:rPr>
              <w:t xml:space="preserve">        </w:t>
            </w:r>
          </w:p>
        </w:tc>
        <w:tc>
          <w:tcPr>
            <w:tcW w:w="3460" w:type="dxa"/>
            <w:vAlign w:val="center"/>
          </w:tcPr>
          <w:p w14:paraId="375CF5FB" w14:textId="0131A139" w:rsidR="00E9229B" w:rsidRPr="00122E32" w:rsidRDefault="00597E7C" w:rsidP="002947EC">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sz w:val="24"/>
                <w:szCs w:val="24"/>
              </w:rPr>
              <w:t>(0</w:t>
            </w:r>
            <w:r w:rsidR="002947EC" w:rsidRPr="00122E32">
              <w:rPr>
                <w:rFonts w:ascii="Times New Roman" w:eastAsia="BiauKai" w:cs="Times New Roman" w:hint="eastAsia"/>
                <w:sz w:val="24"/>
                <w:szCs w:val="24"/>
              </w:rPr>
              <w:t>3</w:t>
            </w:r>
            <w:r w:rsidRPr="00122E32">
              <w:rPr>
                <w:rFonts w:ascii="Times New Roman" w:eastAsia="BiauKai" w:cs="Times New Roman"/>
                <w:sz w:val="24"/>
                <w:szCs w:val="24"/>
              </w:rPr>
              <w:t>)</w:t>
            </w:r>
            <w:r w:rsidR="002947EC" w:rsidRPr="00122E32">
              <w:rPr>
                <w:rFonts w:ascii="Times New Roman" w:eastAsia="BiauKai" w:cs="Times New Roman" w:hint="eastAsia"/>
                <w:sz w:val="24"/>
                <w:szCs w:val="24"/>
              </w:rPr>
              <w:t>473</w:t>
            </w:r>
            <w:r w:rsidRPr="00122E32">
              <w:rPr>
                <w:rFonts w:ascii="Times New Roman" w:eastAsia="BiauKai" w:cs="Times New Roman"/>
                <w:sz w:val="24"/>
                <w:szCs w:val="24"/>
              </w:rPr>
              <w:t>-</w:t>
            </w:r>
            <w:r w:rsidR="002947EC" w:rsidRPr="00122E32">
              <w:rPr>
                <w:rFonts w:ascii="Times New Roman" w:eastAsia="BiauKai" w:cs="Times New Roman" w:hint="eastAsia"/>
                <w:sz w:val="24"/>
                <w:szCs w:val="24"/>
              </w:rPr>
              <w:t>2014</w:t>
            </w:r>
          </w:p>
        </w:tc>
      </w:tr>
    </w:tbl>
    <w:p w14:paraId="5B832B87" w14:textId="77777777" w:rsidR="00E9229B" w:rsidRPr="00122E32" w:rsidRDefault="00E9229B" w:rsidP="00DB4484">
      <w:pPr>
        <w:snapToGrid w:val="0"/>
        <w:spacing w:afterLines="30" w:after="72" w:line="500" w:lineRule="atLeast"/>
        <w:ind w:left="847"/>
        <w:jc w:val="center"/>
        <w:rPr>
          <w:rFonts w:ascii="Times New Roman" w:eastAsia="BiauKai" w:cs="Times New Roman"/>
          <w:szCs w:val="20"/>
        </w:rPr>
      </w:pPr>
      <w:r w:rsidRPr="00122E32">
        <w:rPr>
          <w:rFonts w:ascii="Times New Roman" w:eastAsia="BiauKai" w:cs="Times New Roman"/>
          <w:szCs w:val="20"/>
        </w:rPr>
        <w:t>緊急救援單位</w:t>
      </w:r>
    </w:p>
    <w:tbl>
      <w:tblPr>
        <w:tblW w:w="0" w:type="auto"/>
        <w:tblInd w:w="1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3180"/>
        <w:gridCol w:w="3460"/>
      </w:tblGrid>
      <w:tr w:rsidR="00E9229B" w:rsidRPr="00122E32" w14:paraId="16B1ACA2" w14:textId="77777777" w:rsidTr="00E9229B">
        <w:trPr>
          <w:trHeight w:val="459"/>
        </w:trPr>
        <w:tc>
          <w:tcPr>
            <w:tcW w:w="3180" w:type="dxa"/>
            <w:vAlign w:val="center"/>
          </w:tcPr>
          <w:p w14:paraId="5229B2FB" w14:textId="77777777" w:rsidR="00E9229B" w:rsidRPr="00122E32" w:rsidRDefault="00E9229B" w:rsidP="00ED4A8B">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sz w:val="24"/>
                <w:szCs w:val="24"/>
              </w:rPr>
              <w:t>緊急救援單位名稱</w:t>
            </w:r>
          </w:p>
        </w:tc>
        <w:tc>
          <w:tcPr>
            <w:tcW w:w="3460" w:type="dxa"/>
            <w:vAlign w:val="center"/>
          </w:tcPr>
          <w:p w14:paraId="24C43854" w14:textId="77777777" w:rsidR="00E9229B" w:rsidRPr="00122E32" w:rsidRDefault="00E9229B" w:rsidP="00ED4A8B">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sz w:val="24"/>
                <w:szCs w:val="24"/>
              </w:rPr>
              <w:t>聯</w:t>
            </w:r>
            <w:r w:rsidRPr="00122E32">
              <w:rPr>
                <w:rFonts w:ascii="Times New Roman" w:eastAsia="BiauKai" w:cs="Times New Roman"/>
                <w:sz w:val="24"/>
                <w:szCs w:val="24"/>
              </w:rPr>
              <w:t xml:space="preserve"> </w:t>
            </w:r>
            <w:r w:rsidRPr="00122E32">
              <w:rPr>
                <w:rFonts w:ascii="Times New Roman" w:eastAsia="BiauKai" w:cs="Times New Roman"/>
                <w:sz w:val="24"/>
                <w:szCs w:val="24"/>
              </w:rPr>
              <w:t>絡</w:t>
            </w:r>
            <w:r w:rsidRPr="00122E32">
              <w:rPr>
                <w:rFonts w:ascii="Times New Roman" w:eastAsia="BiauKai" w:cs="Times New Roman"/>
                <w:sz w:val="24"/>
                <w:szCs w:val="24"/>
              </w:rPr>
              <w:t xml:space="preserve"> </w:t>
            </w:r>
            <w:r w:rsidRPr="00122E32">
              <w:rPr>
                <w:rFonts w:ascii="Times New Roman" w:eastAsia="BiauKai" w:cs="Times New Roman"/>
                <w:sz w:val="24"/>
                <w:szCs w:val="24"/>
              </w:rPr>
              <w:t>電</w:t>
            </w:r>
            <w:r w:rsidRPr="00122E32">
              <w:rPr>
                <w:rFonts w:ascii="Times New Roman" w:eastAsia="BiauKai" w:cs="Times New Roman"/>
                <w:sz w:val="24"/>
                <w:szCs w:val="24"/>
              </w:rPr>
              <w:t xml:space="preserve"> </w:t>
            </w:r>
            <w:r w:rsidRPr="00122E32">
              <w:rPr>
                <w:rFonts w:ascii="Times New Roman" w:eastAsia="BiauKai" w:cs="Times New Roman"/>
                <w:sz w:val="24"/>
                <w:szCs w:val="24"/>
              </w:rPr>
              <w:t>話</w:t>
            </w:r>
          </w:p>
        </w:tc>
      </w:tr>
      <w:tr w:rsidR="00E9229B" w:rsidRPr="00122E32" w14:paraId="4EE2525A" w14:textId="77777777" w:rsidTr="00E9229B">
        <w:trPr>
          <w:trHeight w:val="476"/>
        </w:trPr>
        <w:tc>
          <w:tcPr>
            <w:tcW w:w="3180" w:type="dxa"/>
            <w:vAlign w:val="center"/>
          </w:tcPr>
          <w:p w14:paraId="39388C95" w14:textId="29EB29BA" w:rsidR="00E9229B" w:rsidRPr="00122E32" w:rsidRDefault="002947EC" w:rsidP="00597E7C">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hint="eastAsia"/>
                <w:bCs/>
                <w:sz w:val="24"/>
                <w:szCs w:val="24"/>
              </w:rPr>
              <w:t>桃園市</w:t>
            </w:r>
            <w:r w:rsidR="00597E7C" w:rsidRPr="00122E32">
              <w:rPr>
                <w:rFonts w:ascii="Times New Roman" w:eastAsia="BiauKai" w:cs="Times New Roman"/>
                <w:bCs/>
                <w:sz w:val="24"/>
                <w:szCs w:val="24"/>
              </w:rPr>
              <w:t>警察局總局</w:t>
            </w:r>
            <w:r w:rsidR="00597E7C" w:rsidRPr="00122E32">
              <w:rPr>
                <w:rFonts w:ascii="Times New Roman" w:eastAsia="BiauKai" w:cs="Times New Roman"/>
                <w:bCs/>
                <w:sz w:val="24"/>
                <w:szCs w:val="24"/>
              </w:rPr>
              <w:t xml:space="preserve">  </w:t>
            </w:r>
          </w:p>
        </w:tc>
        <w:tc>
          <w:tcPr>
            <w:tcW w:w="3460" w:type="dxa"/>
            <w:vAlign w:val="center"/>
          </w:tcPr>
          <w:p w14:paraId="4975FFC7" w14:textId="0A805F53" w:rsidR="00E9229B" w:rsidRPr="00122E32" w:rsidRDefault="00597E7C" w:rsidP="002947EC">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bCs/>
                <w:sz w:val="24"/>
                <w:szCs w:val="24"/>
              </w:rPr>
              <w:t>(0</w:t>
            </w:r>
            <w:r w:rsidR="002947EC" w:rsidRPr="00122E32">
              <w:rPr>
                <w:rFonts w:ascii="Times New Roman" w:eastAsia="BiauKai" w:cs="Times New Roman" w:hint="eastAsia"/>
                <w:bCs/>
                <w:sz w:val="24"/>
                <w:szCs w:val="24"/>
              </w:rPr>
              <w:t>3</w:t>
            </w:r>
            <w:r w:rsidRPr="00122E32">
              <w:rPr>
                <w:rFonts w:ascii="Times New Roman" w:eastAsia="BiauKai" w:cs="Times New Roman"/>
                <w:bCs/>
                <w:sz w:val="24"/>
                <w:szCs w:val="24"/>
              </w:rPr>
              <w:t>)</w:t>
            </w:r>
            <w:r w:rsidR="002947EC" w:rsidRPr="00122E32">
              <w:rPr>
                <w:rFonts w:ascii="Times New Roman" w:eastAsia="BiauKai" w:cs="Times New Roman" w:hint="eastAsia"/>
                <w:bCs/>
                <w:sz w:val="24"/>
                <w:szCs w:val="24"/>
              </w:rPr>
              <w:t>333</w:t>
            </w:r>
            <w:r w:rsidRPr="00122E32">
              <w:rPr>
                <w:rFonts w:ascii="Times New Roman" w:eastAsia="BiauKai" w:cs="Times New Roman"/>
                <w:bCs/>
                <w:sz w:val="24"/>
                <w:szCs w:val="24"/>
              </w:rPr>
              <w:t>-</w:t>
            </w:r>
            <w:r w:rsidR="002947EC" w:rsidRPr="00122E32">
              <w:rPr>
                <w:rFonts w:ascii="Times New Roman" w:eastAsia="BiauKai" w:cs="Times New Roman" w:hint="eastAsia"/>
                <w:bCs/>
                <w:sz w:val="24"/>
                <w:szCs w:val="24"/>
              </w:rPr>
              <w:t>4400</w:t>
            </w:r>
          </w:p>
        </w:tc>
      </w:tr>
      <w:tr w:rsidR="00E9229B" w:rsidRPr="00122E32" w14:paraId="0D42CFFD" w14:textId="77777777" w:rsidTr="00E9229B">
        <w:trPr>
          <w:trHeight w:val="476"/>
        </w:trPr>
        <w:tc>
          <w:tcPr>
            <w:tcW w:w="3180" w:type="dxa"/>
            <w:vAlign w:val="center"/>
          </w:tcPr>
          <w:p w14:paraId="5B7E3776" w14:textId="50A3D961" w:rsidR="00E9229B" w:rsidRPr="00122E32" w:rsidRDefault="00597E7C" w:rsidP="00ED4A8B">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bCs/>
                <w:sz w:val="24"/>
                <w:szCs w:val="24"/>
              </w:rPr>
              <w:t>台電</w:t>
            </w:r>
            <w:r w:rsidR="002947EC" w:rsidRPr="00122E32">
              <w:rPr>
                <w:rFonts w:ascii="Times New Roman" w:eastAsia="BiauKai" w:cs="Times New Roman" w:hint="eastAsia"/>
                <w:bCs/>
                <w:sz w:val="24"/>
                <w:szCs w:val="24"/>
              </w:rPr>
              <w:t>大園</w:t>
            </w:r>
            <w:r w:rsidR="00E9229B" w:rsidRPr="00122E32">
              <w:rPr>
                <w:rFonts w:ascii="Times New Roman" w:eastAsia="BiauKai" w:cs="Times New Roman"/>
                <w:bCs/>
                <w:sz w:val="24"/>
                <w:szCs w:val="24"/>
              </w:rPr>
              <w:t>服務所</w:t>
            </w:r>
          </w:p>
        </w:tc>
        <w:tc>
          <w:tcPr>
            <w:tcW w:w="3460" w:type="dxa"/>
            <w:vAlign w:val="center"/>
          </w:tcPr>
          <w:p w14:paraId="142291DF" w14:textId="36CFCA1C" w:rsidR="00E9229B" w:rsidRPr="00122E32" w:rsidRDefault="00597E7C" w:rsidP="002947EC">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sz w:val="24"/>
                <w:szCs w:val="24"/>
              </w:rPr>
              <w:t>(04)</w:t>
            </w:r>
            <w:r w:rsidR="002947EC" w:rsidRPr="00122E32">
              <w:rPr>
                <w:rFonts w:ascii="Times New Roman" w:eastAsia="BiauKai" w:cs="Times New Roman" w:hint="eastAsia"/>
                <w:sz w:val="24"/>
                <w:szCs w:val="24"/>
              </w:rPr>
              <w:t>386</w:t>
            </w:r>
            <w:r w:rsidRPr="00122E32">
              <w:rPr>
                <w:rFonts w:ascii="Times New Roman" w:eastAsia="BiauKai" w:cs="Times New Roman"/>
                <w:sz w:val="24"/>
                <w:szCs w:val="24"/>
              </w:rPr>
              <w:t>-201</w:t>
            </w:r>
            <w:r w:rsidR="002947EC" w:rsidRPr="00122E32">
              <w:rPr>
                <w:rFonts w:ascii="Times New Roman" w:eastAsia="BiauKai" w:cs="Times New Roman" w:hint="eastAsia"/>
                <w:sz w:val="24"/>
                <w:szCs w:val="24"/>
              </w:rPr>
              <w:t>5</w:t>
            </w:r>
          </w:p>
        </w:tc>
      </w:tr>
      <w:tr w:rsidR="00E9229B" w:rsidRPr="00122E32" w14:paraId="215EA936" w14:textId="77777777" w:rsidTr="00E9229B">
        <w:trPr>
          <w:trHeight w:val="476"/>
        </w:trPr>
        <w:tc>
          <w:tcPr>
            <w:tcW w:w="3180" w:type="dxa"/>
            <w:vAlign w:val="center"/>
          </w:tcPr>
          <w:p w14:paraId="5731C452" w14:textId="078284AA" w:rsidR="00E9229B" w:rsidRPr="00122E32" w:rsidRDefault="0021124A" w:rsidP="00ED4A8B">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bCs/>
                <w:sz w:val="24"/>
                <w:szCs w:val="24"/>
              </w:rPr>
            </w:pPr>
            <w:r w:rsidRPr="00122E32">
              <w:rPr>
                <w:rFonts w:ascii="Times New Roman" w:eastAsia="BiauKai" w:cs="Times New Roman"/>
                <w:bCs/>
                <w:sz w:val="24"/>
                <w:szCs w:val="24"/>
              </w:rPr>
              <w:t>台水</w:t>
            </w:r>
            <w:r w:rsidR="002947EC" w:rsidRPr="00122E32">
              <w:rPr>
                <w:rFonts w:ascii="Times New Roman" w:eastAsia="BiauKai" w:cs="Times New Roman" w:hint="eastAsia"/>
                <w:bCs/>
                <w:sz w:val="24"/>
                <w:szCs w:val="24"/>
              </w:rPr>
              <w:t>大園</w:t>
            </w:r>
            <w:r w:rsidR="00E9229B" w:rsidRPr="00122E32">
              <w:rPr>
                <w:rFonts w:ascii="Times New Roman" w:eastAsia="BiauKai" w:cs="Times New Roman"/>
                <w:bCs/>
                <w:sz w:val="24"/>
                <w:szCs w:val="24"/>
              </w:rPr>
              <w:t>服務所</w:t>
            </w:r>
          </w:p>
        </w:tc>
        <w:tc>
          <w:tcPr>
            <w:tcW w:w="3460" w:type="dxa"/>
            <w:vAlign w:val="center"/>
          </w:tcPr>
          <w:p w14:paraId="2B456C76" w14:textId="48ADDDD5" w:rsidR="00E9229B" w:rsidRPr="00122E32" w:rsidRDefault="0021124A" w:rsidP="002947EC">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sz w:val="24"/>
                <w:szCs w:val="24"/>
              </w:rPr>
              <w:t>(0</w:t>
            </w:r>
            <w:r w:rsidR="002947EC" w:rsidRPr="00122E32">
              <w:rPr>
                <w:rFonts w:ascii="Times New Roman" w:eastAsia="BiauKai" w:cs="Times New Roman" w:hint="eastAsia"/>
                <w:sz w:val="24"/>
                <w:szCs w:val="24"/>
              </w:rPr>
              <w:t>3</w:t>
            </w:r>
            <w:r w:rsidRPr="00122E32">
              <w:rPr>
                <w:rFonts w:ascii="Times New Roman" w:eastAsia="BiauKai" w:cs="Times New Roman"/>
                <w:sz w:val="24"/>
                <w:szCs w:val="24"/>
              </w:rPr>
              <w:t>)</w:t>
            </w:r>
            <w:r w:rsidR="002947EC" w:rsidRPr="00122E32">
              <w:rPr>
                <w:rFonts w:ascii="Times New Roman" w:eastAsia="BiauKai" w:cs="Times New Roman" w:hint="eastAsia"/>
                <w:sz w:val="24"/>
                <w:szCs w:val="24"/>
              </w:rPr>
              <w:t>386</w:t>
            </w:r>
            <w:r w:rsidRPr="00122E32">
              <w:rPr>
                <w:rFonts w:ascii="Times New Roman" w:eastAsia="BiauKai" w:cs="Times New Roman"/>
                <w:sz w:val="24"/>
                <w:szCs w:val="24"/>
              </w:rPr>
              <w:t>-</w:t>
            </w:r>
            <w:r w:rsidR="002947EC" w:rsidRPr="00122E32">
              <w:rPr>
                <w:rFonts w:ascii="Times New Roman" w:eastAsia="BiauKai" w:cs="Times New Roman" w:hint="eastAsia"/>
                <w:sz w:val="24"/>
                <w:szCs w:val="24"/>
              </w:rPr>
              <w:t>2156</w:t>
            </w:r>
          </w:p>
        </w:tc>
      </w:tr>
      <w:tr w:rsidR="00E9229B" w:rsidRPr="00122E32" w14:paraId="697C80B8" w14:textId="77777777" w:rsidTr="00E9229B">
        <w:trPr>
          <w:trHeight w:val="476"/>
        </w:trPr>
        <w:tc>
          <w:tcPr>
            <w:tcW w:w="3180" w:type="dxa"/>
            <w:vAlign w:val="center"/>
          </w:tcPr>
          <w:p w14:paraId="478E34E3" w14:textId="77777777" w:rsidR="00E9229B" w:rsidRPr="00122E32" w:rsidRDefault="00E9229B" w:rsidP="00ED4A8B">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sz w:val="24"/>
                <w:szCs w:val="24"/>
              </w:rPr>
              <w:t>中華電信客戶服務中心</w:t>
            </w:r>
          </w:p>
        </w:tc>
        <w:tc>
          <w:tcPr>
            <w:tcW w:w="3460" w:type="dxa"/>
            <w:vAlign w:val="center"/>
          </w:tcPr>
          <w:p w14:paraId="358FD21D" w14:textId="77777777" w:rsidR="00E9229B" w:rsidRPr="00122E32" w:rsidRDefault="00E9229B" w:rsidP="00ED4A8B">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sz w:val="24"/>
                <w:szCs w:val="24"/>
              </w:rPr>
              <w:t>0800-080-123</w:t>
            </w:r>
          </w:p>
        </w:tc>
      </w:tr>
      <w:tr w:rsidR="00E9229B" w:rsidRPr="00122E32" w14:paraId="6930D53C" w14:textId="77777777" w:rsidTr="00E9229B">
        <w:trPr>
          <w:trHeight w:val="476"/>
        </w:trPr>
        <w:tc>
          <w:tcPr>
            <w:tcW w:w="3180" w:type="dxa"/>
            <w:vAlign w:val="center"/>
          </w:tcPr>
          <w:p w14:paraId="6862F90B" w14:textId="3C13CA45" w:rsidR="00E9229B" w:rsidRPr="00122E32" w:rsidRDefault="002947EC" w:rsidP="0021124A">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hint="eastAsia"/>
                <w:bCs/>
                <w:sz w:val="24"/>
                <w:szCs w:val="24"/>
              </w:rPr>
              <w:t>大園</w:t>
            </w:r>
            <w:r w:rsidR="0021124A" w:rsidRPr="00122E32">
              <w:rPr>
                <w:rFonts w:ascii="Times New Roman" w:eastAsia="BiauKai" w:cs="Times New Roman"/>
                <w:bCs/>
                <w:sz w:val="24"/>
                <w:szCs w:val="24"/>
              </w:rPr>
              <w:t>派出所</w:t>
            </w:r>
            <w:r w:rsidR="0021124A" w:rsidRPr="00122E32">
              <w:rPr>
                <w:rFonts w:ascii="Times New Roman" w:eastAsia="BiauKai" w:cs="Times New Roman"/>
                <w:bCs/>
                <w:sz w:val="24"/>
                <w:szCs w:val="24"/>
              </w:rPr>
              <w:t xml:space="preserve">        </w:t>
            </w:r>
          </w:p>
        </w:tc>
        <w:tc>
          <w:tcPr>
            <w:tcW w:w="3460" w:type="dxa"/>
            <w:vAlign w:val="center"/>
          </w:tcPr>
          <w:p w14:paraId="37F911E8" w14:textId="214FD197" w:rsidR="00E9229B" w:rsidRPr="00122E32" w:rsidRDefault="0021124A" w:rsidP="002947EC">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bCs/>
                <w:sz w:val="24"/>
                <w:szCs w:val="24"/>
              </w:rPr>
              <w:t>(0</w:t>
            </w:r>
            <w:r w:rsidR="002947EC" w:rsidRPr="00122E32">
              <w:rPr>
                <w:rFonts w:ascii="Times New Roman" w:eastAsia="BiauKai" w:cs="Times New Roman" w:hint="eastAsia"/>
                <w:bCs/>
                <w:sz w:val="24"/>
                <w:szCs w:val="24"/>
              </w:rPr>
              <w:t>3</w:t>
            </w:r>
            <w:r w:rsidRPr="00122E32">
              <w:rPr>
                <w:rFonts w:ascii="Times New Roman" w:eastAsia="BiauKai" w:cs="Times New Roman"/>
                <w:bCs/>
                <w:sz w:val="24"/>
                <w:szCs w:val="24"/>
              </w:rPr>
              <w:t>)</w:t>
            </w:r>
            <w:r w:rsidR="002947EC" w:rsidRPr="00122E32">
              <w:rPr>
                <w:rFonts w:ascii="Times New Roman" w:eastAsia="BiauKai" w:cs="Times New Roman" w:hint="eastAsia"/>
                <w:bCs/>
                <w:sz w:val="24"/>
                <w:szCs w:val="24"/>
              </w:rPr>
              <w:t>386</w:t>
            </w:r>
            <w:r w:rsidRPr="00122E32">
              <w:rPr>
                <w:rFonts w:ascii="Times New Roman" w:eastAsia="BiauKai" w:cs="Times New Roman"/>
                <w:bCs/>
                <w:sz w:val="24"/>
                <w:szCs w:val="24"/>
              </w:rPr>
              <w:t>-</w:t>
            </w:r>
            <w:r w:rsidR="002947EC" w:rsidRPr="00122E32">
              <w:rPr>
                <w:rFonts w:ascii="Times New Roman" w:eastAsia="BiauKai" w:cs="Times New Roman" w:hint="eastAsia"/>
                <w:bCs/>
                <w:sz w:val="24"/>
                <w:szCs w:val="24"/>
              </w:rPr>
              <w:t>6555</w:t>
            </w:r>
          </w:p>
        </w:tc>
      </w:tr>
      <w:tr w:rsidR="0021124A" w:rsidRPr="00122E32" w14:paraId="1E9CB695" w14:textId="77777777" w:rsidTr="00E9229B">
        <w:trPr>
          <w:trHeight w:val="476"/>
        </w:trPr>
        <w:tc>
          <w:tcPr>
            <w:tcW w:w="3180" w:type="dxa"/>
            <w:vAlign w:val="center"/>
          </w:tcPr>
          <w:p w14:paraId="1171447A" w14:textId="0A6473E3" w:rsidR="0021124A" w:rsidRPr="00122E32" w:rsidRDefault="002947EC" w:rsidP="0021124A">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bCs/>
                <w:sz w:val="24"/>
                <w:szCs w:val="24"/>
              </w:rPr>
            </w:pPr>
            <w:r w:rsidRPr="00122E32">
              <w:rPr>
                <w:rFonts w:ascii="Times New Roman" w:eastAsia="BiauKai" w:cs="Times New Roman" w:hint="eastAsia"/>
                <w:bCs/>
                <w:sz w:val="24"/>
                <w:szCs w:val="24"/>
              </w:rPr>
              <w:t>觀音</w:t>
            </w:r>
            <w:r w:rsidR="0021124A" w:rsidRPr="00122E32">
              <w:rPr>
                <w:rFonts w:ascii="Times New Roman" w:eastAsia="BiauKai" w:cs="Times New Roman"/>
                <w:bCs/>
                <w:sz w:val="24"/>
                <w:szCs w:val="24"/>
              </w:rPr>
              <w:t>分駐所</w:t>
            </w:r>
            <w:r w:rsidR="0021124A" w:rsidRPr="00122E32">
              <w:rPr>
                <w:rFonts w:ascii="Times New Roman" w:eastAsia="BiauKai" w:cs="Times New Roman"/>
                <w:bCs/>
                <w:sz w:val="24"/>
                <w:szCs w:val="24"/>
              </w:rPr>
              <w:t xml:space="preserve">    </w:t>
            </w:r>
          </w:p>
        </w:tc>
        <w:tc>
          <w:tcPr>
            <w:tcW w:w="3460" w:type="dxa"/>
            <w:vAlign w:val="center"/>
          </w:tcPr>
          <w:p w14:paraId="415CC274" w14:textId="04BADBB9" w:rsidR="0021124A" w:rsidRPr="00122E32" w:rsidRDefault="0021124A" w:rsidP="002947EC">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bCs/>
                <w:sz w:val="24"/>
                <w:szCs w:val="24"/>
              </w:rPr>
            </w:pPr>
            <w:r w:rsidRPr="00122E32">
              <w:rPr>
                <w:rFonts w:ascii="Times New Roman" w:eastAsia="BiauKai" w:cs="Times New Roman"/>
                <w:bCs/>
                <w:sz w:val="24"/>
                <w:szCs w:val="24"/>
              </w:rPr>
              <w:t>(0</w:t>
            </w:r>
            <w:r w:rsidR="002947EC" w:rsidRPr="00122E32">
              <w:rPr>
                <w:rFonts w:ascii="Times New Roman" w:eastAsia="BiauKai" w:cs="Times New Roman" w:hint="eastAsia"/>
                <w:bCs/>
                <w:sz w:val="24"/>
                <w:szCs w:val="24"/>
              </w:rPr>
              <w:t>3</w:t>
            </w:r>
            <w:r w:rsidRPr="00122E32">
              <w:rPr>
                <w:rFonts w:ascii="Times New Roman" w:eastAsia="BiauKai" w:cs="Times New Roman"/>
                <w:bCs/>
                <w:sz w:val="24"/>
                <w:szCs w:val="24"/>
              </w:rPr>
              <w:t>)</w:t>
            </w:r>
            <w:r w:rsidR="002947EC" w:rsidRPr="00122E32">
              <w:rPr>
                <w:rFonts w:ascii="Times New Roman" w:eastAsia="BiauKai" w:cs="Times New Roman" w:hint="eastAsia"/>
                <w:bCs/>
                <w:sz w:val="24"/>
                <w:szCs w:val="24"/>
              </w:rPr>
              <w:t>473</w:t>
            </w:r>
            <w:r w:rsidRPr="00122E32">
              <w:rPr>
                <w:rFonts w:ascii="Times New Roman" w:eastAsia="BiauKai" w:cs="Times New Roman"/>
                <w:bCs/>
                <w:sz w:val="24"/>
                <w:szCs w:val="24"/>
              </w:rPr>
              <w:t>-20</w:t>
            </w:r>
            <w:r w:rsidR="002947EC" w:rsidRPr="00122E32">
              <w:rPr>
                <w:rFonts w:ascii="Times New Roman" w:eastAsia="BiauKai" w:cs="Times New Roman" w:hint="eastAsia"/>
                <w:bCs/>
                <w:sz w:val="24"/>
                <w:szCs w:val="24"/>
              </w:rPr>
              <w:t>25</w:t>
            </w:r>
          </w:p>
        </w:tc>
      </w:tr>
      <w:tr w:rsidR="00E9229B" w:rsidRPr="00122E32" w14:paraId="39AC6333" w14:textId="77777777" w:rsidTr="00E9229B">
        <w:trPr>
          <w:trHeight w:val="476"/>
        </w:trPr>
        <w:tc>
          <w:tcPr>
            <w:tcW w:w="3180" w:type="dxa"/>
            <w:vAlign w:val="center"/>
          </w:tcPr>
          <w:p w14:paraId="7D152ED1" w14:textId="77777777" w:rsidR="00E9229B" w:rsidRPr="00122E32" w:rsidRDefault="00E9229B" w:rsidP="00ED4A8B">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sz w:val="24"/>
                <w:szCs w:val="24"/>
              </w:rPr>
              <w:t>內政部緊急應變中心</w:t>
            </w:r>
          </w:p>
        </w:tc>
        <w:tc>
          <w:tcPr>
            <w:tcW w:w="3460" w:type="dxa"/>
            <w:vAlign w:val="center"/>
          </w:tcPr>
          <w:p w14:paraId="30B20D13" w14:textId="77777777" w:rsidR="00E9229B" w:rsidRPr="00122E32" w:rsidRDefault="00E9229B" w:rsidP="00ED4A8B">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sz w:val="24"/>
                <w:szCs w:val="24"/>
              </w:rPr>
              <w:t>0800-033-119</w:t>
            </w:r>
          </w:p>
        </w:tc>
      </w:tr>
      <w:tr w:rsidR="00E9229B" w:rsidRPr="00122E32" w14:paraId="68560F32" w14:textId="77777777" w:rsidTr="00E9229B">
        <w:trPr>
          <w:trHeight w:val="476"/>
        </w:trPr>
        <w:tc>
          <w:tcPr>
            <w:tcW w:w="3180" w:type="dxa"/>
            <w:vAlign w:val="center"/>
          </w:tcPr>
          <w:p w14:paraId="25667871" w14:textId="77777777" w:rsidR="00E9229B" w:rsidRPr="00122E32" w:rsidRDefault="00E9229B" w:rsidP="00ED4A8B">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sz w:val="24"/>
                <w:szCs w:val="24"/>
              </w:rPr>
              <w:t>農委會水土保持局</w:t>
            </w:r>
          </w:p>
        </w:tc>
        <w:tc>
          <w:tcPr>
            <w:tcW w:w="3460" w:type="dxa"/>
            <w:vAlign w:val="center"/>
          </w:tcPr>
          <w:p w14:paraId="67274384" w14:textId="77777777" w:rsidR="00E9229B" w:rsidRPr="00122E32" w:rsidRDefault="00E9229B" w:rsidP="00ED4A8B">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sz w:val="24"/>
                <w:szCs w:val="24"/>
              </w:rPr>
              <w:t>0800-246-246</w:t>
            </w:r>
          </w:p>
        </w:tc>
      </w:tr>
      <w:tr w:rsidR="00A45E77" w:rsidRPr="00122E32" w14:paraId="77AC5C30" w14:textId="77777777" w:rsidTr="00E9229B">
        <w:trPr>
          <w:trHeight w:val="476"/>
        </w:trPr>
        <w:tc>
          <w:tcPr>
            <w:tcW w:w="3180" w:type="dxa"/>
            <w:vAlign w:val="center"/>
          </w:tcPr>
          <w:p w14:paraId="4891CEC0" w14:textId="2E8A3E4D" w:rsidR="00A45E77" w:rsidRPr="00122E32" w:rsidRDefault="002947EC" w:rsidP="00A45E77">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hint="eastAsia"/>
                <w:sz w:val="24"/>
                <w:szCs w:val="24"/>
              </w:rPr>
              <w:t>桃園市</w:t>
            </w:r>
            <w:r w:rsidR="00A45E77" w:rsidRPr="00122E32">
              <w:rPr>
                <w:rFonts w:ascii="Times New Roman" w:eastAsia="BiauKai" w:cs="Times New Roman"/>
                <w:sz w:val="24"/>
                <w:szCs w:val="24"/>
              </w:rPr>
              <w:t>環境保護局</w:t>
            </w:r>
            <w:r w:rsidR="00A45E77" w:rsidRPr="00122E32">
              <w:rPr>
                <w:rFonts w:ascii="Times New Roman" w:eastAsia="BiauKai" w:cs="Times New Roman"/>
                <w:sz w:val="24"/>
                <w:szCs w:val="24"/>
              </w:rPr>
              <w:t xml:space="preserve">        </w:t>
            </w:r>
          </w:p>
        </w:tc>
        <w:tc>
          <w:tcPr>
            <w:tcW w:w="3460" w:type="dxa"/>
            <w:vAlign w:val="center"/>
          </w:tcPr>
          <w:p w14:paraId="1CB57092" w14:textId="38DC9943" w:rsidR="00A45E77" w:rsidRPr="00122E32" w:rsidRDefault="00A45E77" w:rsidP="002947EC">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sz w:val="24"/>
                <w:szCs w:val="24"/>
              </w:rPr>
              <w:t>(0</w:t>
            </w:r>
            <w:r w:rsidR="002947EC" w:rsidRPr="00122E32">
              <w:rPr>
                <w:rFonts w:ascii="Times New Roman" w:eastAsia="BiauKai" w:cs="Times New Roman" w:hint="eastAsia"/>
                <w:sz w:val="24"/>
                <w:szCs w:val="24"/>
              </w:rPr>
              <w:t>3</w:t>
            </w:r>
            <w:r w:rsidRPr="00122E32">
              <w:rPr>
                <w:rFonts w:ascii="Times New Roman" w:eastAsia="BiauKai" w:cs="Times New Roman"/>
                <w:sz w:val="24"/>
                <w:szCs w:val="24"/>
              </w:rPr>
              <w:t>)</w:t>
            </w:r>
            <w:r w:rsidR="002947EC" w:rsidRPr="00122E32">
              <w:rPr>
                <w:rFonts w:ascii="Times New Roman" w:eastAsia="BiauKai" w:cs="Times New Roman" w:hint="eastAsia"/>
                <w:sz w:val="24"/>
                <w:szCs w:val="24"/>
              </w:rPr>
              <w:t>338</w:t>
            </w:r>
            <w:r w:rsidRPr="00122E32">
              <w:rPr>
                <w:rFonts w:ascii="Times New Roman" w:eastAsia="BiauKai" w:cs="Times New Roman"/>
                <w:sz w:val="24"/>
                <w:szCs w:val="24"/>
              </w:rPr>
              <w:t>-</w:t>
            </w:r>
            <w:r w:rsidR="002947EC" w:rsidRPr="00122E32">
              <w:rPr>
                <w:rFonts w:ascii="Times New Roman" w:eastAsia="BiauKai" w:cs="Times New Roman" w:hint="eastAsia"/>
                <w:sz w:val="24"/>
                <w:szCs w:val="24"/>
              </w:rPr>
              <w:t>2456</w:t>
            </w:r>
          </w:p>
        </w:tc>
      </w:tr>
    </w:tbl>
    <w:p w14:paraId="2A59A4C2" w14:textId="77777777" w:rsidR="00E9229B" w:rsidRPr="00122E32" w:rsidRDefault="00E9229B" w:rsidP="00DB4484">
      <w:pPr>
        <w:snapToGrid w:val="0"/>
        <w:spacing w:afterLines="30" w:after="72" w:line="500" w:lineRule="atLeast"/>
        <w:ind w:left="847"/>
        <w:jc w:val="center"/>
        <w:rPr>
          <w:rFonts w:ascii="Times New Roman" w:eastAsia="BiauKai" w:cs="Times New Roman"/>
          <w:szCs w:val="20"/>
        </w:rPr>
      </w:pPr>
      <w:r w:rsidRPr="00122E32">
        <w:rPr>
          <w:rFonts w:ascii="Times New Roman" w:eastAsia="BiauKai" w:cs="Times New Roman"/>
          <w:szCs w:val="20"/>
        </w:rPr>
        <w:t>有關單位</w:t>
      </w:r>
    </w:p>
    <w:tbl>
      <w:tblPr>
        <w:tblW w:w="6662"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1701"/>
        <w:gridCol w:w="1984"/>
      </w:tblGrid>
      <w:tr w:rsidR="00E9229B" w:rsidRPr="00122E32" w14:paraId="24B38A20" w14:textId="77777777" w:rsidTr="00ED4A8B">
        <w:trPr>
          <w:trHeight w:hRule="exact" w:val="454"/>
        </w:trPr>
        <w:tc>
          <w:tcPr>
            <w:tcW w:w="2977" w:type="dxa"/>
            <w:vAlign w:val="center"/>
          </w:tcPr>
          <w:p w14:paraId="4C12821D" w14:textId="77777777" w:rsidR="00E9229B" w:rsidRPr="00122E32" w:rsidRDefault="00E9229B" w:rsidP="00ED4A8B">
            <w:pPr>
              <w:spacing w:before="0"/>
              <w:jc w:val="center"/>
              <w:rPr>
                <w:rFonts w:ascii="Times New Roman" w:eastAsia="BiauKai" w:cs="Times New Roman"/>
                <w:sz w:val="24"/>
                <w:szCs w:val="24"/>
              </w:rPr>
            </w:pPr>
            <w:r w:rsidRPr="00122E32">
              <w:rPr>
                <w:rFonts w:ascii="Times New Roman" w:eastAsia="BiauKai" w:cs="Times New Roman"/>
                <w:sz w:val="24"/>
                <w:szCs w:val="24"/>
              </w:rPr>
              <w:t>單位名稱</w:t>
            </w:r>
          </w:p>
        </w:tc>
        <w:tc>
          <w:tcPr>
            <w:tcW w:w="1701" w:type="dxa"/>
            <w:vAlign w:val="center"/>
          </w:tcPr>
          <w:p w14:paraId="7D1671FE" w14:textId="77777777" w:rsidR="00E9229B" w:rsidRPr="00122E32" w:rsidRDefault="00E9229B" w:rsidP="00ED4A8B">
            <w:pPr>
              <w:spacing w:before="0"/>
              <w:jc w:val="center"/>
              <w:rPr>
                <w:rFonts w:ascii="Times New Roman" w:eastAsia="BiauKai" w:cs="Times New Roman"/>
                <w:sz w:val="24"/>
                <w:szCs w:val="24"/>
              </w:rPr>
            </w:pPr>
            <w:r w:rsidRPr="00122E32">
              <w:rPr>
                <w:rFonts w:ascii="Times New Roman" w:eastAsia="BiauKai" w:cs="Times New Roman"/>
                <w:sz w:val="24"/>
                <w:szCs w:val="24"/>
              </w:rPr>
              <w:t>分處單位</w:t>
            </w:r>
          </w:p>
        </w:tc>
        <w:tc>
          <w:tcPr>
            <w:tcW w:w="1984" w:type="dxa"/>
            <w:vAlign w:val="center"/>
          </w:tcPr>
          <w:p w14:paraId="612006D9" w14:textId="77777777" w:rsidR="00E9229B" w:rsidRPr="00122E32" w:rsidRDefault="00E9229B" w:rsidP="00ED4A8B">
            <w:pPr>
              <w:spacing w:before="0"/>
              <w:jc w:val="center"/>
              <w:rPr>
                <w:rFonts w:ascii="Times New Roman" w:eastAsia="BiauKai" w:cs="Times New Roman"/>
                <w:sz w:val="24"/>
                <w:szCs w:val="24"/>
              </w:rPr>
            </w:pPr>
            <w:r w:rsidRPr="00122E32">
              <w:rPr>
                <w:rFonts w:ascii="Times New Roman" w:eastAsia="BiauKai" w:cs="Times New Roman"/>
                <w:sz w:val="24"/>
                <w:szCs w:val="24"/>
              </w:rPr>
              <w:t>電話</w:t>
            </w:r>
          </w:p>
        </w:tc>
      </w:tr>
      <w:tr w:rsidR="00E9229B" w:rsidRPr="00122E32" w14:paraId="7EA6C092" w14:textId="77777777" w:rsidTr="00ED4A8B">
        <w:trPr>
          <w:trHeight w:hRule="exact" w:val="612"/>
        </w:trPr>
        <w:tc>
          <w:tcPr>
            <w:tcW w:w="2977" w:type="dxa"/>
            <w:vAlign w:val="center"/>
          </w:tcPr>
          <w:p w14:paraId="16C6B88E" w14:textId="77777777" w:rsidR="00E9229B" w:rsidRPr="00122E32" w:rsidRDefault="00ED4A8B" w:rsidP="00ED4A8B">
            <w:pPr>
              <w:spacing w:before="0"/>
              <w:jc w:val="center"/>
              <w:rPr>
                <w:rFonts w:ascii="Times New Roman" w:eastAsia="BiauKai" w:cs="Times New Roman"/>
                <w:sz w:val="24"/>
                <w:szCs w:val="24"/>
              </w:rPr>
            </w:pPr>
            <w:r w:rsidRPr="00122E32">
              <w:rPr>
                <w:rFonts w:ascii="Times New Roman" w:eastAsia="BiauKai" w:cs="Times New Roman"/>
                <w:sz w:val="24"/>
                <w:szCs w:val="24"/>
              </w:rPr>
              <w:t>台灣</w:t>
            </w:r>
            <w:r w:rsidR="00E9229B" w:rsidRPr="00122E32">
              <w:rPr>
                <w:rFonts w:ascii="Times New Roman" w:eastAsia="BiauKai" w:cs="Times New Roman"/>
                <w:sz w:val="24"/>
                <w:szCs w:val="24"/>
              </w:rPr>
              <w:t>自來水股份有限公司</w:t>
            </w:r>
          </w:p>
        </w:tc>
        <w:tc>
          <w:tcPr>
            <w:tcW w:w="1701" w:type="dxa"/>
            <w:vAlign w:val="center"/>
          </w:tcPr>
          <w:p w14:paraId="60A2EBA3" w14:textId="4BC979CD" w:rsidR="00E9229B" w:rsidRPr="00122E32" w:rsidRDefault="0016073F" w:rsidP="00ED4A8B">
            <w:pPr>
              <w:spacing w:before="0"/>
              <w:jc w:val="center"/>
              <w:rPr>
                <w:rFonts w:ascii="Times New Roman" w:eastAsia="BiauKai" w:cs="Times New Roman"/>
                <w:sz w:val="24"/>
                <w:szCs w:val="24"/>
              </w:rPr>
            </w:pPr>
            <w:r w:rsidRPr="00122E32">
              <w:rPr>
                <w:rFonts w:ascii="Times New Roman" w:eastAsia="BiauKai" w:cs="Times New Roman" w:hint="eastAsia"/>
                <w:sz w:val="24"/>
                <w:szCs w:val="24"/>
              </w:rPr>
              <w:t>大園</w:t>
            </w:r>
            <w:r w:rsidR="00E9229B" w:rsidRPr="00122E32">
              <w:rPr>
                <w:rFonts w:ascii="Times New Roman" w:eastAsia="BiauKai" w:cs="Times New Roman"/>
                <w:sz w:val="24"/>
                <w:szCs w:val="24"/>
              </w:rPr>
              <w:t>營運所</w:t>
            </w:r>
          </w:p>
        </w:tc>
        <w:tc>
          <w:tcPr>
            <w:tcW w:w="1984" w:type="dxa"/>
            <w:vAlign w:val="center"/>
          </w:tcPr>
          <w:p w14:paraId="6536B410" w14:textId="17774836" w:rsidR="00E9229B" w:rsidRPr="00122E32" w:rsidRDefault="0016073F" w:rsidP="00ED4A8B">
            <w:pPr>
              <w:spacing w:before="0"/>
              <w:jc w:val="center"/>
              <w:rPr>
                <w:rFonts w:ascii="Times New Roman" w:eastAsia="BiauKai" w:cs="Times New Roman"/>
                <w:sz w:val="24"/>
                <w:szCs w:val="24"/>
              </w:rPr>
            </w:pPr>
            <w:r w:rsidRPr="00122E32">
              <w:rPr>
                <w:rFonts w:ascii="Times New Roman" w:eastAsia="BiauKai" w:cs="Times New Roman"/>
                <w:sz w:val="24"/>
                <w:szCs w:val="24"/>
              </w:rPr>
              <w:t>(0</w:t>
            </w:r>
            <w:r w:rsidRPr="00122E32">
              <w:rPr>
                <w:rFonts w:ascii="Times New Roman" w:eastAsia="BiauKai" w:cs="Times New Roman" w:hint="eastAsia"/>
                <w:sz w:val="24"/>
                <w:szCs w:val="24"/>
              </w:rPr>
              <w:t>3</w:t>
            </w:r>
            <w:r w:rsidRPr="00122E32">
              <w:rPr>
                <w:rFonts w:ascii="Times New Roman" w:eastAsia="BiauKai" w:cs="Times New Roman"/>
                <w:sz w:val="24"/>
                <w:szCs w:val="24"/>
              </w:rPr>
              <w:t>)</w:t>
            </w:r>
            <w:r w:rsidRPr="00122E32">
              <w:rPr>
                <w:rFonts w:ascii="Times New Roman" w:eastAsia="BiauKai" w:cs="Times New Roman" w:hint="eastAsia"/>
                <w:sz w:val="24"/>
                <w:szCs w:val="24"/>
              </w:rPr>
              <w:t>386</w:t>
            </w:r>
            <w:r w:rsidR="0021124A" w:rsidRPr="00122E32">
              <w:rPr>
                <w:rFonts w:ascii="Times New Roman" w:eastAsia="BiauKai" w:cs="Times New Roman"/>
                <w:sz w:val="24"/>
                <w:szCs w:val="24"/>
              </w:rPr>
              <w:t>-</w:t>
            </w:r>
            <w:r w:rsidRPr="00122E32">
              <w:rPr>
                <w:rFonts w:ascii="Times New Roman" w:eastAsia="BiauKai" w:cs="Times New Roman" w:hint="eastAsia"/>
                <w:sz w:val="24"/>
                <w:szCs w:val="24"/>
              </w:rPr>
              <w:t>2156</w:t>
            </w:r>
          </w:p>
        </w:tc>
      </w:tr>
      <w:tr w:rsidR="00E9229B" w:rsidRPr="00122E32" w14:paraId="011CD7A0" w14:textId="77777777" w:rsidTr="00ED4A8B">
        <w:trPr>
          <w:trHeight w:hRule="exact" w:val="528"/>
        </w:trPr>
        <w:tc>
          <w:tcPr>
            <w:tcW w:w="2977" w:type="dxa"/>
            <w:shd w:val="clear" w:color="auto" w:fill="auto"/>
            <w:vAlign w:val="center"/>
          </w:tcPr>
          <w:p w14:paraId="5E369D6B" w14:textId="77777777" w:rsidR="00E9229B" w:rsidRPr="00122E32" w:rsidRDefault="00E9229B" w:rsidP="00ED4A8B">
            <w:pPr>
              <w:spacing w:before="0"/>
              <w:jc w:val="center"/>
              <w:rPr>
                <w:rFonts w:ascii="Times New Roman" w:eastAsia="BiauKai" w:cs="Times New Roman"/>
                <w:sz w:val="24"/>
                <w:szCs w:val="24"/>
              </w:rPr>
            </w:pPr>
            <w:r w:rsidRPr="00122E32">
              <w:rPr>
                <w:rFonts w:ascii="Times New Roman" w:eastAsia="BiauKai" w:cs="Times New Roman"/>
                <w:sz w:val="24"/>
                <w:szCs w:val="24"/>
              </w:rPr>
              <w:t>中華電信公司</w:t>
            </w:r>
          </w:p>
        </w:tc>
        <w:tc>
          <w:tcPr>
            <w:tcW w:w="1701" w:type="dxa"/>
            <w:vAlign w:val="center"/>
          </w:tcPr>
          <w:p w14:paraId="7041FFCA" w14:textId="77777777" w:rsidR="00E9229B" w:rsidRPr="00122E32" w:rsidRDefault="00E9229B" w:rsidP="00ED4A8B">
            <w:pPr>
              <w:spacing w:before="0"/>
              <w:jc w:val="center"/>
              <w:rPr>
                <w:rFonts w:ascii="Times New Roman" w:eastAsia="BiauKai" w:cs="Times New Roman"/>
                <w:sz w:val="24"/>
                <w:szCs w:val="24"/>
              </w:rPr>
            </w:pPr>
            <w:r w:rsidRPr="00122E32">
              <w:rPr>
                <w:rFonts w:ascii="Times New Roman" w:eastAsia="BiauKai" w:cs="Times New Roman"/>
                <w:sz w:val="24"/>
                <w:szCs w:val="24"/>
              </w:rPr>
              <w:t>客戶服務中心</w:t>
            </w:r>
          </w:p>
        </w:tc>
        <w:tc>
          <w:tcPr>
            <w:tcW w:w="1984" w:type="dxa"/>
            <w:vAlign w:val="center"/>
          </w:tcPr>
          <w:p w14:paraId="2EFED422" w14:textId="77777777" w:rsidR="00E9229B" w:rsidRPr="00122E32" w:rsidRDefault="00E9229B" w:rsidP="00ED4A8B">
            <w:pPr>
              <w:spacing w:before="0"/>
              <w:jc w:val="center"/>
              <w:rPr>
                <w:rFonts w:ascii="Times New Roman" w:eastAsia="BiauKai" w:cs="Times New Roman"/>
                <w:sz w:val="24"/>
                <w:szCs w:val="24"/>
              </w:rPr>
            </w:pPr>
            <w:r w:rsidRPr="00122E32">
              <w:rPr>
                <w:rFonts w:ascii="Times New Roman" w:eastAsia="BiauKai" w:cs="Times New Roman"/>
                <w:sz w:val="24"/>
                <w:szCs w:val="24"/>
              </w:rPr>
              <w:t>0800-080-123</w:t>
            </w:r>
          </w:p>
        </w:tc>
      </w:tr>
    </w:tbl>
    <w:p w14:paraId="4A88BC3D" w14:textId="77777777" w:rsidR="00ED4A8B" w:rsidRPr="00122E32" w:rsidRDefault="00ED4A8B">
      <w:pPr>
        <w:widowControl/>
        <w:autoSpaceDE/>
        <w:autoSpaceDN/>
        <w:adjustRightInd/>
        <w:spacing w:before="0" w:line="240" w:lineRule="auto"/>
        <w:rPr>
          <w:rFonts w:ascii="Times New Roman" w:eastAsia="BiauKai" w:cs="Times New Roman"/>
          <w:szCs w:val="20"/>
        </w:rPr>
      </w:pPr>
    </w:p>
    <w:p w14:paraId="7AAA42F4" w14:textId="77777777" w:rsidR="00074485" w:rsidRPr="00122E32" w:rsidRDefault="00074485" w:rsidP="00665C8D">
      <w:pPr>
        <w:pStyle w:val="afa"/>
        <w:rPr>
          <w:rFonts w:eastAsia="BiauKai"/>
        </w:rPr>
      </w:pPr>
      <w:bookmarkStart w:id="85" w:name="_Toc508958523"/>
      <w:r w:rsidRPr="00122E32">
        <w:rPr>
          <w:rFonts w:eastAsia="BiauKai"/>
        </w:rPr>
        <w:lastRenderedPageBreak/>
        <w:t>三、防災對策</w:t>
      </w:r>
      <w:bookmarkEnd w:id="85"/>
    </w:p>
    <w:p w14:paraId="70D78B4A" w14:textId="77777777" w:rsidR="00D8271A" w:rsidRPr="00122E32" w:rsidRDefault="00716C49" w:rsidP="00716C49">
      <w:pPr>
        <w:pStyle w:val="afe"/>
        <w:rPr>
          <w:rFonts w:eastAsia="BiauKai"/>
        </w:rPr>
      </w:pPr>
      <w:r w:rsidRPr="00122E32">
        <w:rPr>
          <w:rFonts w:eastAsia="BiauKai"/>
        </w:rPr>
        <w:t>(</w:t>
      </w:r>
      <w:r w:rsidRPr="00122E32">
        <w:rPr>
          <w:rFonts w:eastAsia="BiauKai"/>
        </w:rPr>
        <w:t>ㄧ</w:t>
      </w:r>
      <w:r w:rsidRPr="00122E32">
        <w:rPr>
          <w:rFonts w:eastAsia="BiauKai"/>
        </w:rPr>
        <w:t>)</w:t>
      </w:r>
      <w:r w:rsidRPr="00122E32">
        <w:rPr>
          <w:rFonts w:eastAsia="BiauKai"/>
        </w:rPr>
        <w:t>防颱應變措施</w:t>
      </w:r>
    </w:p>
    <w:p w14:paraId="18079171" w14:textId="77777777" w:rsidR="00716C49" w:rsidRPr="00122E32" w:rsidRDefault="00716C49" w:rsidP="00CB2901">
      <w:pPr>
        <w:pStyle w:val="13"/>
        <w:rPr>
          <w:rFonts w:ascii="Times New Roman"/>
        </w:rPr>
      </w:pPr>
      <w:r w:rsidRPr="00122E32">
        <w:rPr>
          <w:rFonts w:ascii="Times New Roman"/>
        </w:rPr>
        <w:t>1.</w:t>
      </w:r>
      <w:r w:rsidRPr="00122E32">
        <w:rPr>
          <w:rFonts w:ascii="Times New Roman"/>
        </w:rPr>
        <w:t>工地應加強安全措施、吊車、材料堆置、圍籬應固定。</w:t>
      </w:r>
    </w:p>
    <w:p w14:paraId="756363C1" w14:textId="77777777" w:rsidR="00716C49" w:rsidRPr="00122E32" w:rsidRDefault="00716C49" w:rsidP="00CB2901">
      <w:pPr>
        <w:pStyle w:val="13"/>
        <w:rPr>
          <w:rFonts w:ascii="Times New Roman"/>
        </w:rPr>
      </w:pPr>
      <w:r w:rsidRPr="00122E32">
        <w:rPr>
          <w:rFonts w:ascii="Times New Roman"/>
        </w:rPr>
        <w:t>2.</w:t>
      </w:r>
      <w:r w:rsidRPr="00122E32">
        <w:rPr>
          <w:rFonts w:ascii="Times New Roman"/>
        </w:rPr>
        <w:t>工務所緊急應變中心應準備蠟燭、手電筒、收音機、以及足夠的食物、飲水等。</w:t>
      </w:r>
    </w:p>
    <w:p w14:paraId="00F6DCCD" w14:textId="77777777" w:rsidR="00716C49" w:rsidRPr="00122E32" w:rsidRDefault="00716C49" w:rsidP="00CB2901">
      <w:pPr>
        <w:pStyle w:val="13"/>
        <w:rPr>
          <w:rFonts w:ascii="Times New Roman"/>
        </w:rPr>
      </w:pPr>
      <w:r w:rsidRPr="00122E32">
        <w:rPr>
          <w:rFonts w:ascii="Times New Roman"/>
        </w:rPr>
        <w:t>3.</w:t>
      </w:r>
      <w:r w:rsidRPr="00122E32">
        <w:rPr>
          <w:rFonts w:ascii="Times New Roman"/>
        </w:rPr>
        <w:t>檢查工地工程用電之電路是否安全以免發生火災，關畢總電源開關並上鎖，並禁止電線接觸地面，清理水溝。</w:t>
      </w:r>
    </w:p>
    <w:p w14:paraId="1981575A" w14:textId="77777777" w:rsidR="00716C49" w:rsidRPr="00122E32" w:rsidRDefault="00716C49" w:rsidP="00CB2901">
      <w:pPr>
        <w:pStyle w:val="13"/>
        <w:rPr>
          <w:rFonts w:ascii="Times New Roman"/>
        </w:rPr>
      </w:pPr>
      <w:r w:rsidRPr="00122E32">
        <w:rPr>
          <w:rFonts w:ascii="Times New Roman"/>
        </w:rPr>
        <w:t>4.</w:t>
      </w:r>
      <w:r w:rsidRPr="00122E32">
        <w:rPr>
          <w:rFonts w:ascii="Times New Roman"/>
        </w:rPr>
        <w:t>車輛應避免停放在工地各單元旁、以策安全。</w:t>
      </w:r>
    </w:p>
    <w:p w14:paraId="1200D7FD" w14:textId="77777777" w:rsidR="00716C49" w:rsidRPr="00122E32" w:rsidRDefault="00716C49" w:rsidP="00CB2901">
      <w:pPr>
        <w:pStyle w:val="13"/>
        <w:rPr>
          <w:rFonts w:ascii="Times New Roman"/>
        </w:rPr>
      </w:pPr>
      <w:r w:rsidRPr="00122E32">
        <w:rPr>
          <w:rFonts w:ascii="Times New Roman"/>
        </w:rPr>
        <w:t>5.</w:t>
      </w:r>
      <w:r w:rsidRPr="00122E32">
        <w:rPr>
          <w:rFonts w:ascii="Times New Roman"/>
        </w:rPr>
        <w:t>工地各單元旁如有水溝應檢查排水是否通暢、有無阻塞以利颱風期間排水順暢。</w:t>
      </w:r>
    </w:p>
    <w:p w14:paraId="456ABE0B" w14:textId="77777777" w:rsidR="00716C49" w:rsidRPr="00122E32" w:rsidRDefault="00716C49" w:rsidP="00CB2901">
      <w:pPr>
        <w:pStyle w:val="13"/>
        <w:rPr>
          <w:rFonts w:ascii="Times New Roman"/>
        </w:rPr>
      </w:pPr>
      <w:r w:rsidRPr="00122E32">
        <w:rPr>
          <w:rFonts w:ascii="Times New Roman"/>
        </w:rPr>
        <w:t>6.</w:t>
      </w:r>
      <w:r w:rsidRPr="00122E32">
        <w:rPr>
          <w:rFonts w:ascii="Times New Roman"/>
        </w:rPr>
        <w:t>工地準備抽水機、警示措施設備、醫藥箱、沙包、發電機、卡車、挖土機隨時待命救災備用。</w:t>
      </w:r>
    </w:p>
    <w:p w14:paraId="2B0985E0" w14:textId="77777777" w:rsidR="00716C49" w:rsidRPr="00122E32" w:rsidRDefault="00716C49" w:rsidP="00716C49">
      <w:pPr>
        <w:pStyle w:val="afe"/>
        <w:rPr>
          <w:rFonts w:eastAsia="BiauKai"/>
        </w:rPr>
      </w:pPr>
      <w:r w:rsidRPr="00122E32">
        <w:rPr>
          <w:rFonts w:eastAsia="BiauKai"/>
        </w:rPr>
        <w:t>(</w:t>
      </w:r>
      <w:r w:rsidRPr="00122E32">
        <w:rPr>
          <w:rFonts w:eastAsia="BiauKai"/>
        </w:rPr>
        <w:t>二</w:t>
      </w:r>
      <w:r w:rsidRPr="00122E32">
        <w:rPr>
          <w:rFonts w:eastAsia="BiauKai"/>
        </w:rPr>
        <w:t>)</w:t>
      </w:r>
      <w:r w:rsidRPr="00122E32">
        <w:rPr>
          <w:rFonts w:eastAsia="BiauKai"/>
        </w:rPr>
        <w:t>防盜措施：加強門禁管制，若有竊盜發生即刻向管區治安單位報備。</w:t>
      </w:r>
    </w:p>
    <w:p w14:paraId="2761A450" w14:textId="77777777" w:rsidR="00716C49" w:rsidRPr="00122E32" w:rsidRDefault="00716C49" w:rsidP="00716C49">
      <w:pPr>
        <w:pStyle w:val="afe"/>
        <w:rPr>
          <w:rFonts w:eastAsia="BiauKai"/>
        </w:rPr>
      </w:pPr>
      <w:r w:rsidRPr="00122E32">
        <w:rPr>
          <w:rFonts w:eastAsia="BiauKai"/>
        </w:rPr>
        <w:t>(</w:t>
      </w:r>
      <w:r w:rsidRPr="00122E32">
        <w:rPr>
          <w:rFonts w:eastAsia="BiauKai"/>
        </w:rPr>
        <w:t>三</w:t>
      </w:r>
      <w:r w:rsidRPr="00122E32">
        <w:rPr>
          <w:rFonts w:eastAsia="BiauKai"/>
        </w:rPr>
        <w:t>)</w:t>
      </w:r>
      <w:r w:rsidRPr="00122E32">
        <w:rPr>
          <w:rFonts w:eastAsia="BiauKai"/>
        </w:rPr>
        <w:t>防火措施：易燃品須加管制，並設「嚴禁煙火」標示。儲備合格滅火器，並規劃臨時消防水源詳加標示。</w:t>
      </w:r>
    </w:p>
    <w:p w14:paraId="67E964E8" w14:textId="77777777" w:rsidR="00716C49" w:rsidRPr="00122E32" w:rsidRDefault="00716C49" w:rsidP="00716C49">
      <w:pPr>
        <w:pStyle w:val="afe"/>
        <w:rPr>
          <w:rFonts w:eastAsia="BiauKai"/>
        </w:rPr>
      </w:pPr>
      <w:r w:rsidRPr="00122E32">
        <w:rPr>
          <w:rFonts w:eastAsia="BiauKai"/>
        </w:rPr>
        <w:t>(</w:t>
      </w:r>
      <w:r w:rsidRPr="00122E32">
        <w:rPr>
          <w:rFonts w:eastAsia="BiauKai"/>
        </w:rPr>
        <w:t>四</w:t>
      </w:r>
      <w:r w:rsidRPr="00122E32">
        <w:rPr>
          <w:rFonts w:eastAsia="BiauKai"/>
        </w:rPr>
        <w:t>)</w:t>
      </w:r>
      <w:r w:rsidRPr="00122E32">
        <w:rPr>
          <w:rFonts w:eastAsia="BiauKai"/>
        </w:rPr>
        <w:t>感電災害處理：斷絕電源並立即強救送醫。</w:t>
      </w:r>
    </w:p>
    <w:p w14:paraId="7FD0FBEF" w14:textId="77777777" w:rsidR="00716C49" w:rsidRPr="00122E32" w:rsidRDefault="00716C49" w:rsidP="00716C49">
      <w:pPr>
        <w:pStyle w:val="afe"/>
        <w:rPr>
          <w:rFonts w:eastAsia="BiauKai"/>
        </w:rPr>
      </w:pPr>
      <w:r w:rsidRPr="00122E32">
        <w:rPr>
          <w:rFonts w:eastAsia="BiauKai"/>
        </w:rPr>
        <w:t>(</w:t>
      </w:r>
      <w:r w:rsidRPr="00122E32">
        <w:rPr>
          <w:rFonts w:eastAsia="BiauKai"/>
        </w:rPr>
        <w:t>五</w:t>
      </w:r>
      <w:r w:rsidRPr="00122E32">
        <w:rPr>
          <w:rFonts w:eastAsia="BiauKai"/>
        </w:rPr>
        <w:t>)</w:t>
      </w:r>
      <w:r w:rsidRPr="00122E32">
        <w:rPr>
          <w:rFonts w:eastAsia="BiauKai"/>
        </w:rPr>
        <w:t>墜落飛落災害處理：立即進行必要之急救強救措施並迅速送醫。</w:t>
      </w:r>
    </w:p>
    <w:p w14:paraId="0F5DEFFF" w14:textId="77777777" w:rsidR="00716C49" w:rsidRPr="00122E32" w:rsidRDefault="00716C49" w:rsidP="00716C49">
      <w:pPr>
        <w:pStyle w:val="afe"/>
        <w:rPr>
          <w:rFonts w:eastAsia="BiauKai"/>
        </w:rPr>
      </w:pPr>
      <w:r w:rsidRPr="00122E32">
        <w:rPr>
          <w:rFonts w:eastAsia="BiauKai"/>
        </w:rPr>
        <w:t>(</w:t>
      </w:r>
      <w:r w:rsidRPr="00122E32">
        <w:rPr>
          <w:rFonts w:eastAsia="BiauKai"/>
        </w:rPr>
        <w:t>六</w:t>
      </w:r>
      <w:r w:rsidRPr="00122E32">
        <w:rPr>
          <w:rFonts w:eastAsia="BiauKai"/>
        </w:rPr>
        <w:t>)</w:t>
      </w:r>
      <w:r w:rsidRPr="00122E32">
        <w:rPr>
          <w:rFonts w:eastAsia="BiauKai"/>
        </w:rPr>
        <w:t>崩塌隆起災害處理：依警急應變處理程序辦理。</w:t>
      </w:r>
    </w:p>
    <w:p w14:paraId="21CCB9F8" w14:textId="77777777" w:rsidR="00716C49" w:rsidRPr="00122E32" w:rsidRDefault="00716C49" w:rsidP="00716C49">
      <w:pPr>
        <w:pStyle w:val="afe"/>
        <w:rPr>
          <w:rFonts w:eastAsia="BiauKai"/>
        </w:rPr>
      </w:pPr>
      <w:r w:rsidRPr="00122E32">
        <w:rPr>
          <w:rFonts w:eastAsia="BiauKai"/>
        </w:rPr>
        <w:t>(</w:t>
      </w:r>
      <w:r w:rsidRPr="00122E32">
        <w:rPr>
          <w:rFonts w:eastAsia="BiauKai"/>
        </w:rPr>
        <w:t>七</w:t>
      </w:r>
      <w:r w:rsidRPr="00122E32">
        <w:rPr>
          <w:rFonts w:eastAsia="BiauKai"/>
        </w:rPr>
        <w:t>)</w:t>
      </w:r>
      <w:r w:rsidRPr="00122E32">
        <w:rPr>
          <w:rFonts w:eastAsia="BiauKai"/>
        </w:rPr>
        <w:t>淹水措施：依警急應變處理程序辦理。</w:t>
      </w:r>
    </w:p>
    <w:p w14:paraId="460718A3" w14:textId="77777777" w:rsidR="00716C49" w:rsidRPr="00122E32" w:rsidRDefault="00716C49" w:rsidP="00716C49">
      <w:pPr>
        <w:pStyle w:val="afe"/>
        <w:rPr>
          <w:rFonts w:eastAsia="BiauKai"/>
        </w:rPr>
      </w:pPr>
      <w:r w:rsidRPr="00122E32">
        <w:rPr>
          <w:rFonts w:eastAsia="BiauKai"/>
        </w:rPr>
        <w:t>(</w:t>
      </w:r>
      <w:r w:rsidRPr="00122E32">
        <w:rPr>
          <w:rFonts w:eastAsia="BiauKai"/>
        </w:rPr>
        <w:t>八</w:t>
      </w:r>
      <w:r w:rsidRPr="00122E32">
        <w:rPr>
          <w:rFonts w:eastAsia="BiauKai"/>
        </w:rPr>
        <w:t>)</w:t>
      </w:r>
      <w:r w:rsidRPr="00122E32">
        <w:rPr>
          <w:rFonts w:eastAsia="BiauKai"/>
        </w:rPr>
        <w:t>職業災害處理依法應即採取必要急救搶救等措施，並實施調查分析及作成紀錄。</w:t>
      </w:r>
    </w:p>
    <w:p w14:paraId="1949123D" w14:textId="77777777" w:rsidR="00BC4A08" w:rsidRPr="00122E32" w:rsidRDefault="00BC4A08" w:rsidP="00716C49">
      <w:pPr>
        <w:pStyle w:val="afe"/>
        <w:rPr>
          <w:rFonts w:eastAsia="BiauKai"/>
        </w:rPr>
      </w:pPr>
      <w:r w:rsidRPr="00122E32">
        <w:rPr>
          <w:rFonts w:eastAsia="BiauKai"/>
        </w:rPr>
        <w:t>(</w:t>
      </w:r>
      <w:r w:rsidRPr="00122E32">
        <w:rPr>
          <w:rFonts w:eastAsia="BiauKai"/>
        </w:rPr>
        <w:t>九</w:t>
      </w:r>
      <w:r w:rsidRPr="00122E32">
        <w:rPr>
          <w:rFonts w:eastAsia="BiauKai"/>
        </w:rPr>
        <w:t>)</w:t>
      </w:r>
      <w:r w:rsidRPr="00122E32">
        <w:rPr>
          <w:rFonts w:eastAsia="BiauKai"/>
        </w:rPr>
        <w:t>人員緊急疏散</w:t>
      </w:r>
    </w:p>
    <w:p w14:paraId="234D6CA7" w14:textId="77777777" w:rsidR="00BC4A08" w:rsidRPr="00122E32" w:rsidRDefault="00BC4A08" w:rsidP="00CB2901">
      <w:pPr>
        <w:pStyle w:val="13"/>
        <w:rPr>
          <w:rFonts w:ascii="Times New Roman"/>
        </w:rPr>
      </w:pPr>
      <w:r w:rsidRPr="00122E32">
        <w:rPr>
          <w:rFonts w:ascii="Times New Roman"/>
        </w:rPr>
        <w:lastRenderedPageBreak/>
        <w:t>1.</w:t>
      </w:r>
      <w:r w:rsidRPr="00122E32">
        <w:rPr>
          <w:rFonts w:ascii="Times New Roman"/>
        </w:rPr>
        <w:t>逃生須保持冷靜，辨清方向往工區空地跑。</w:t>
      </w:r>
    </w:p>
    <w:p w14:paraId="6C4E08E0" w14:textId="77777777" w:rsidR="00BC4A08" w:rsidRPr="00122E32" w:rsidRDefault="00BC4A08" w:rsidP="00CB2901">
      <w:pPr>
        <w:pStyle w:val="13"/>
        <w:rPr>
          <w:rFonts w:ascii="Times New Roman"/>
        </w:rPr>
      </w:pPr>
      <w:r w:rsidRPr="00122E32">
        <w:rPr>
          <w:rFonts w:ascii="Times New Roman"/>
        </w:rPr>
        <w:t>2.</w:t>
      </w:r>
      <w:r w:rsidRPr="00122E32">
        <w:rPr>
          <w:rFonts w:ascii="Times New Roman"/>
        </w:rPr>
        <w:t>如為火災則逃生時應採低姿勢，愈低愈好，因為離地</w:t>
      </w:r>
      <w:r w:rsidRPr="00122E32">
        <w:rPr>
          <w:rFonts w:ascii="Times New Roman"/>
        </w:rPr>
        <w:t>20</w:t>
      </w:r>
      <w:r w:rsidRPr="00122E32">
        <w:rPr>
          <w:rFonts w:ascii="Times New Roman"/>
        </w:rPr>
        <w:t>公分至</w:t>
      </w:r>
      <w:r w:rsidRPr="00122E32">
        <w:rPr>
          <w:rFonts w:ascii="Times New Roman"/>
        </w:rPr>
        <w:t>30</w:t>
      </w:r>
      <w:r w:rsidRPr="00122E32">
        <w:rPr>
          <w:rFonts w:ascii="Times New Roman"/>
        </w:rPr>
        <w:t>公分處，仍有新鮮空氣存留可供呼吸。如情況許可，可用毛巾沾濕掩住口鼻以過濾空氣作緊急逃生或可用塑膠填充空氣後罩頭，以此作為呼吸逃生用。</w:t>
      </w:r>
    </w:p>
    <w:p w14:paraId="08B75AC9" w14:textId="77777777" w:rsidR="00BC4A08" w:rsidRPr="00122E32" w:rsidRDefault="00BC4A08" w:rsidP="00BC4A08">
      <w:pPr>
        <w:pStyle w:val="afe"/>
        <w:rPr>
          <w:rFonts w:eastAsia="BiauKai"/>
        </w:rPr>
      </w:pPr>
      <w:r w:rsidRPr="00122E32">
        <w:rPr>
          <w:rFonts w:eastAsia="BiauKai"/>
        </w:rPr>
        <w:t>(</w:t>
      </w:r>
      <w:r w:rsidRPr="00122E32">
        <w:rPr>
          <w:rFonts w:eastAsia="BiauKai"/>
        </w:rPr>
        <w:t>十</w:t>
      </w:r>
      <w:r w:rsidRPr="00122E32">
        <w:rPr>
          <w:rFonts w:eastAsia="BiauKai"/>
        </w:rPr>
        <w:t>)</w:t>
      </w:r>
      <w:r w:rsidRPr="00122E32">
        <w:rPr>
          <w:rFonts w:eastAsia="BiauKai"/>
        </w:rPr>
        <w:t>天候異常或停電時之管理</w:t>
      </w:r>
    </w:p>
    <w:p w14:paraId="7D228996" w14:textId="77777777" w:rsidR="00BC4A08" w:rsidRPr="00122E32" w:rsidRDefault="00BC4A08" w:rsidP="00CB2901">
      <w:pPr>
        <w:pStyle w:val="13"/>
        <w:rPr>
          <w:rFonts w:ascii="Times New Roman"/>
        </w:rPr>
      </w:pPr>
      <w:r w:rsidRPr="00122E32">
        <w:rPr>
          <w:rFonts w:ascii="Times New Roman"/>
        </w:rPr>
        <w:t>1.</w:t>
      </w:r>
      <w:r w:rsidRPr="00122E32">
        <w:rPr>
          <w:rFonts w:ascii="Times New Roman"/>
        </w:rPr>
        <w:t>設置蓄電池式照明燈，依適當位置配置。</w:t>
      </w:r>
    </w:p>
    <w:p w14:paraId="31054504" w14:textId="77777777" w:rsidR="00BC4A08" w:rsidRPr="00122E32" w:rsidRDefault="00BC4A08" w:rsidP="00CB2901">
      <w:pPr>
        <w:pStyle w:val="13"/>
        <w:rPr>
          <w:rFonts w:ascii="Times New Roman"/>
        </w:rPr>
      </w:pPr>
      <w:r w:rsidRPr="00122E32">
        <w:rPr>
          <w:rFonts w:ascii="Times New Roman"/>
        </w:rPr>
        <w:t>2.</w:t>
      </w:r>
      <w:r w:rsidRPr="00122E32">
        <w:rPr>
          <w:rFonts w:ascii="Times New Roman"/>
        </w:rPr>
        <w:t>工地負責人巡視工地現場，檢查各項工程是否有異常現象，如有異常隨即做緊急處理。</w:t>
      </w:r>
    </w:p>
    <w:p w14:paraId="3235784E" w14:textId="77777777" w:rsidR="00BC4A08" w:rsidRPr="00122E32" w:rsidRDefault="00BC4A08" w:rsidP="00CB2901">
      <w:pPr>
        <w:pStyle w:val="13"/>
        <w:rPr>
          <w:rFonts w:ascii="Times New Roman"/>
        </w:rPr>
      </w:pPr>
      <w:r w:rsidRPr="00122E32">
        <w:rPr>
          <w:rFonts w:ascii="Times New Roman"/>
        </w:rPr>
        <w:t>3.</w:t>
      </w:r>
      <w:r w:rsidRPr="00122E32">
        <w:rPr>
          <w:rFonts w:ascii="Times New Roman"/>
        </w:rPr>
        <w:t>準備發電機，以備停電時供緊急需要之使用，以防發生工程災害。</w:t>
      </w:r>
    </w:p>
    <w:p w14:paraId="4855179C" w14:textId="77777777" w:rsidR="00BC4A08" w:rsidRPr="00122E32" w:rsidRDefault="00BC4A08" w:rsidP="00BC4A08">
      <w:pPr>
        <w:pStyle w:val="afe"/>
        <w:rPr>
          <w:rFonts w:eastAsia="BiauKai"/>
        </w:rPr>
      </w:pPr>
      <w:r w:rsidRPr="00122E32">
        <w:rPr>
          <w:rFonts w:eastAsia="BiauKai"/>
        </w:rPr>
        <w:t>(</w:t>
      </w:r>
      <w:r w:rsidRPr="00122E32">
        <w:rPr>
          <w:rFonts w:eastAsia="BiauKai"/>
        </w:rPr>
        <w:t>十ㄧ</w:t>
      </w:r>
      <w:r w:rsidRPr="00122E32">
        <w:rPr>
          <w:rFonts w:eastAsia="BiauKai"/>
        </w:rPr>
        <w:t>)</w:t>
      </w:r>
      <w:r w:rsidRPr="00122E32">
        <w:rPr>
          <w:rFonts w:eastAsia="BiauKai"/>
        </w:rPr>
        <w:t>緊急醫療措施：工務所隨時備用小型急救箱以備意外傷害之用，如有嚴重之傷害，工地已投保工地意外險，且找好特定醫院，隨時可以將意外傷害者就醫。</w:t>
      </w:r>
    </w:p>
    <w:p w14:paraId="03779C42" w14:textId="77777777" w:rsidR="00BC4A08" w:rsidRPr="00122E32" w:rsidRDefault="00BC4A08" w:rsidP="00BC4A08">
      <w:pPr>
        <w:pStyle w:val="afe"/>
        <w:rPr>
          <w:rFonts w:eastAsia="BiauKai"/>
        </w:rPr>
      </w:pPr>
      <w:r w:rsidRPr="00122E32">
        <w:rPr>
          <w:rFonts w:eastAsia="BiauKai"/>
        </w:rPr>
        <w:t>(</w:t>
      </w:r>
      <w:r w:rsidRPr="00122E32">
        <w:rPr>
          <w:rFonts w:eastAsia="BiauKai"/>
        </w:rPr>
        <w:t>十二</w:t>
      </w:r>
      <w:r w:rsidRPr="00122E32">
        <w:rPr>
          <w:rFonts w:eastAsia="BiauKai"/>
        </w:rPr>
        <w:t>)</w:t>
      </w:r>
      <w:r w:rsidRPr="00122E32">
        <w:rPr>
          <w:rFonts w:eastAsia="BiauKai"/>
        </w:rPr>
        <w:t>其他狀況發生時，除依各應變組別人員動作外，通知各管理單位，並以急救人員為第一優先考量，現場如沒有再發生危險之狀況，得先保留供管理單位查證。</w:t>
      </w:r>
    </w:p>
    <w:p w14:paraId="1EB248A0" w14:textId="77777777" w:rsidR="00653FFF" w:rsidRPr="00122E32" w:rsidRDefault="00653FFF" w:rsidP="00716C49">
      <w:pPr>
        <w:pStyle w:val="afe"/>
        <w:rPr>
          <w:rFonts w:eastAsia="BiauKai"/>
          <w:snapToGrid w:val="0"/>
          <w:sz w:val="32"/>
        </w:rPr>
      </w:pPr>
      <w:r w:rsidRPr="00122E32">
        <w:rPr>
          <w:rFonts w:eastAsia="BiauKai"/>
        </w:rPr>
        <w:br w:type="page"/>
      </w:r>
    </w:p>
    <w:p w14:paraId="3898E1E4" w14:textId="77777777" w:rsidR="00074485" w:rsidRPr="00122E32" w:rsidRDefault="00074485" w:rsidP="00074485">
      <w:pPr>
        <w:pStyle w:val="af4"/>
        <w:rPr>
          <w:rFonts w:eastAsia="BiauKai"/>
        </w:rPr>
      </w:pPr>
      <w:bookmarkStart w:id="86" w:name="_Toc508958524"/>
      <w:r w:rsidRPr="00122E32">
        <w:rPr>
          <w:rFonts w:eastAsia="BiauKai"/>
        </w:rPr>
        <w:lastRenderedPageBreak/>
        <w:t>拾、環境保護執行</w:t>
      </w:r>
      <w:bookmarkEnd w:id="86"/>
    </w:p>
    <w:p w14:paraId="5C1EB168" w14:textId="77777777" w:rsidR="00074485" w:rsidRPr="00122E32" w:rsidRDefault="00074485" w:rsidP="00665C8D">
      <w:pPr>
        <w:pStyle w:val="afa"/>
        <w:rPr>
          <w:rFonts w:eastAsia="BiauKai"/>
        </w:rPr>
      </w:pPr>
      <w:bookmarkStart w:id="87" w:name="_Toc508958525"/>
      <w:r w:rsidRPr="00122E32">
        <w:rPr>
          <w:rFonts w:eastAsia="BiauKai"/>
        </w:rPr>
        <w:t>ㄧ、</w:t>
      </w:r>
      <w:r w:rsidR="00D10884" w:rsidRPr="00122E32">
        <w:rPr>
          <w:rFonts w:eastAsia="BiauKai"/>
        </w:rPr>
        <w:t>前言</w:t>
      </w:r>
      <w:bookmarkEnd w:id="87"/>
    </w:p>
    <w:p w14:paraId="2088CADC" w14:textId="77777777" w:rsidR="00D10884" w:rsidRPr="00122E32" w:rsidRDefault="00D10884" w:rsidP="00D10884">
      <w:pPr>
        <w:pStyle w:val="afe"/>
        <w:rPr>
          <w:rFonts w:eastAsia="BiauKai"/>
        </w:rPr>
      </w:pPr>
      <w:r w:rsidRPr="00122E32">
        <w:rPr>
          <w:rFonts w:eastAsia="BiauKai"/>
        </w:rPr>
        <w:t>工區之環境污染主要產生階段是在施工過程之中，因此如何降低施工工地之環境污染為相當重要之課題。通常，基於「預防重於治療」之道理，大部份工程之環境污染影響程度，在事前適當的預防之下，便可有效地減低其危害性，且其防制對策之基本原則應以發生源及作業流程改善等對策為優先考慮，再輔以現場之防制措施，方為最佳之防制策略。</w:t>
      </w:r>
    </w:p>
    <w:p w14:paraId="3ADB18DD" w14:textId="77777777" w:rsidR="00515738" w:rsidRPr="00122E32" w:rsidRDefault="00D10884" w:rsidP="00D10884">
      <w:pPr>
        <w:pStyle w:val="afe"/>
        <w:rPr>
          <w:rFonts w:eastAsia="BiauKai"/>
        </w:rPr>
      </w:pPr>
      <w:r w:rsidRPr="00122E32">
        <w:rPr>
          <w:rFonts w:eastAsia="BiauKai"/>
        </w:rPr>
        <w:t>使用低公害的施工機械，可以降低施工過程中由施工機具所產生的公害問題，例如：噪音、振動等。若是再配合低污染的施工方法，以減輕不必要的污染物產生，則可說已將工程所產生的環境問題減輕大半。</w:t>
      </w:r>
    </w:p>
    <w:p w14:paraId="02559FF2" w14:textId="77777777" w:rsidR="00074485" w:rsidRPr="00122E32" w:rsidRDefault="00074485" w:rsidP="00665C8D">
      <w:pPr>
        <w:pStyle w:val="afa"/>
        <w:rPr>
          <w:rFonts w:eastAsia="BiauKai"/>
        </w:rPr>
      </w:pPr>
      <w:bookmarkStart w:id="88" w:name="_Toc508958526"/>
      <w:r w:rsidRPr="00122E32">
        <w:rPr>
          <w:rFonts w:eastAsia="BiauKai"/>
        </w:rPr>
        <w:t>二、</w:t>
      </w:r>
      <w:r w:rsidR="00D10884" w:rsidRPr="00122E32">
        <w:rPr>
          <w:rFonts w:eastAsia="BiauKai"/>
        </w:rPr>
        <w:t>施工中污染防治策略</w:t>
      </w:r>
      <w:bookmarkEnd w:id="88"/>
    </w:p>
    <w:p w14:paraId="29E5A93C" w14:textId="77777777" w:rsidR="00D10884" w:rsidRPr="00122E32" w:rsidRDefault="00D10884" w:rsidP="00D10884">
      <w:pPr>
        <w:pStyle w:val="aff"/>
        <w:rPr>
          <w:rFonts w:eastAsia="BiauKai"/>
        </w:rPr>
      </w:pPr>
      <w:bookmarkStart w:id="89" w:name="_Toc508958527"/>
      <w:r w:rsidRPr="00122E32">
        <w:rPr>
          <w:rFonts w:eastAsia="BiauKai"/>
        </w:rPr>
        <w:t>(</w:t>
      </w:r>
      <w:r w:rsidRPr="00122E32">
        <w:rPr>
          <w:rFonts w:eastAsia="BiauKai"/>
        </w:rPr>
        <w:t>ㄧ</w:t>
      </w:r>
      <w:r w:rsidRPr="00122E32">
        <w:rPr>
          <w:rFonts w:eastAsia="BiauKai"/>
        </w:rPr>
        <w:t>)</w:t>
      </w:r>
      <w:r w:rsidRPr="00122E32">
        <w:rPr>
          <w:rFonts w:eastAsia="BiauKai"/>
        </w:rPr>
        <w:t>發生源對策</w:t>
      </w:r>
      <w:bookmarkEnd w:id="89"/>
    </w:p>
    <w:p w14:paraId="6A9A1D9E" w14:textId="77777777" w:rsidR="00D10884" w:rsidRPr="00122E32" w:rsidRDefault="00D10884" w:rsidP="00372904">
      <w:pPr>
        <w:pStyle w:val="aff1"/>
        <w:rPr>
          <w:rFonts w:eastAsia="BiauKai"/>
        </w:rPr>
      </w:pPr>
      <w:r w:rsidRPr="00122E32">
        <w:rPr>
          <w:rFonts w:eastAsia="BiauKai"/>
        </w:rPr>
        <w:t>主要係針對公害污染發生源加以抑制，以減少公害之產生，包括施工機具之加裝阻絕設備及正常維修，以及低公害型施工法暨施工機械之選用等。</w:t>
      </w:r>
    </w:p>
    <w:p w14:paraId="356F176E" w14:textId="77777777" w:rsidR="00D10884" w:rsidRPr="00122E32" w:rsidRDefault="00D10884" w:rsidP="00D10884">
      <w:pPr>
        <w:pStyle w:val="aff"/>
        <w:rPr>
          <w:rFonts w:eastAsia="BiauKai"/>
        </w:rPr>
      </w:pPr>
      <w:bookmarkStart w:id="90" w:name="_Toc508958528"/>
      <w:r w:rsidRPr="00122E32">
        <w:rPr>
          <w:rFonts w:eastAsia="BiauKai"/>
        </w:rPr>
        <w:t>(</w:t>
      </w:r>
      <w:r w:rsidRPr="00122E32">
        <w:rPr>
          <w:rFonts w:eastAsia="BiauKai"/>
        </w:rPr>
        <w:t>二</w:t>
      </w:r>
      <w:r w:rsidRPr="00122E32">
        <w:rPr>
          <w:rFonts w:eastAsia="BiauKai"/>
        </w:rPr>
        <w:t>)</w:t>
      </w:r>
      <w:r w:rsidRPr="00122E32">
        <w:rPr>
          <w:rFonts w:eastAsia="BiauKai"/>
        </w:rPr>
        <w:t>作業改善對策</w:t>
      </w:r>
      <w:bookmarkEnd w:id="90"/>
    </w:p>
    <w:p w14:paraId="01E2B96C" w14:textId="77777777" w:rsidR="00D10884" w:rsidRPr="00122E32" w:rsidRDefault="00D10884" w:rsidP="00372904">
      <w:pPr>
        <w:pStyle w:val="aff1"/>
        <w:rPr>
          <w:rFonts w:eastAsia="BiauKai"/>
        </w:rPr>
      </w:pPr>
      <w:r w:rsidRPr="00122E32">
        <w:rPr>
          <w:rFonts w:eastAsia="BiauKai"/>
        </w:rPr>
        <w:t>可減輕或避免公害程度的影響，而於事先考量之防制對策，包括施工時間帶之檢討及作業環境之改善（如機具位置之配置、運輸路線之安排），以及施工機械操作方式之考量等。</w:t>
      </w:r>
    </w:p>
    <w:p w14:paraId="71F00B45" w14:textId="77777777" w:rsidR="00D10884" w:rsidRPr="00122E32" w:rsidRDefault="00D10884" w:rsidP="00665C8D">
      <w:pPr>
        <w:pStyle w:val="afa"/>
        <w:rPr>
          <w:rFonts w:eastAsia="BiauKai"/>
        </w:rPr>
      </w:pPr>
      <w:bookmarkStart w:id="91" w:name="_Toc508958529"/>
      <w:r w:rsidRPr="00122E32">
        <w:rPr>
          <w:rFonts w:eastAsia="BiauKai"/>
        </w:rPr>
        <w:t>三、施工環保措施計畫</w:t>
      </w:r>
      <w:bookmarkEnd w:id="91"/>
    </w:p>
    <w:p w14:paraId="20ED4843" w14:textId="77777777" w:rsidR="00515738" w:rsidRPr="00122E32" w:rsidRDefault="00D10884" w:rsidP="00D10884">
      <w:pPr>
        <w:pStyle w:val="afe"/>
        <w:rPr>
          <w:rFonts w:eastAsia="BiauKai"/>
        </w:rPr>
      </w:pPr>
      <w:r w:rsidRPr="00122E32">
        <w:rPr>
          <w:rFonts w:eastAsia="BiauKai"/>
        </w:rPr>
        <w:lastRenderedPageBreak/>
        <w:t>就本工程而言，施工期間之環保重點在空氣品質之維護、噪音之防治、振動之防治、固體廢棄物等。為求對環境清潔及空氣及噪音之污染能降到最低，特別針對下列項目加以管制</w:t>
      </w:r>
      <w:r w:rsidRPr="00122E32">
        <w:rPr>
          <w:rFonts w:eastAsia="BiauKai"/>
        </w:rPr>
        <w:t>:</w:t>
      </w:r>
    </w:p>
    <w:p w14:paraId="49F9F600" w14:textId="77777777" w:rsidR="008E1ACC" w:rsidRPr="00122E32" w:rsidRDefault="008E1ACC" w:rsidP="008E1ACC">
      <w:pPr>
        <w:pStyle w:val="afe"/>
        <w:rPr>
          <w:rFonts w:eastAsia="BiauKai"/>
        </w:rPr>
      </w:pPr>
      <w:r w:rsidRPr="00122E32">
        <w:rPr>
          <w:rFonts w:eastAsia="BiauKai"/>
        </w:rPr>
        <w:t>(</w:t>
      </w:r>
      <w:r w:rsidRPr="00122E32">
        <w:rPr>
          <w:rFonts w:eastAsia="BiauKai"/>
        </w:rPr>
        <w:t>ㄧ</w:t>
      </w:r>
      <w:r w:rsidRPr="00122E32">
        <w:rPr>
          <w:rFonts w:eastAsia="BiauKai"/>
        </w:rPr>
        <w:t>)</w:t>
      </w:r>
      <w:r w:rsidRPr="00122E32">
        <w:rPr>
          <w:rFonts w:eastAsia="BiauKai"/>
        </w:rPr>
        <w:t>工地範圍以外不可堆置工程材料及廢棄物。</w:t>
      </w:r>
      <w:r w:rsidRPr="00122E32">
        <w:rPr>
          <w:rFonts w:eastAsia="BiauKai"/>
        </w:rPr>
        <w:t xml:space="preserve"> </w:t>
      </w:r>
    </w:p>
    <w:p w14:paraId="155F38AB" w14:textId="77777777" w:rsidR="008E1ACC" w:rsidRPr="00122E32" w:rsidRDefault="008E1ACC" w:rsidP="008E1ACC">
      <w:pPr>
        <w:pStyle w:val="afe"/>
        <w:rPr>
          <w:rFonts w:eastAsia="BiauKai"/>
        </w:rPr>
      </w:pPr>
      <w:r w:rsidRPr="00122E32">
        <w:rPr>
          <w:rFonts w:eastAsia="BiauKai"/>
        </w:rPr>
        <w:t>(</w:t>
      </w:r>
      <w:r w:rsidRPr="00122E32">
        <w:rPr>
          <w:rFonts w:eastAsia="BiauKai"/>
        </w:rPr>
        <w:t>二</w:t>
      </w:r>
      <w:r w:rsidRPr="00122E32">
        <w:rPr>
          <w:rFonts w:eastAsia="BiauKai"/>
        </w:rPr>
        <w:t>)</w:t>
      </w:r>
      <w:r w:rsidRPr="00122E32">
        <w:rPr>
          <w:rFonts w:eastAsia="BiauKai"/>
        </w:rPr>
        <w:t>依照車輛規定運載重量：運載工程材料及廢棄物時，需加蓋帆布遮蓋，以免散落污染空氣及路面。</w:t>
      </w:r>
    </w:p>
    <w:p w14:paraId="010DA35C" w14:textId="77777777" w:rsidR="008E1ACC" w:rsidRPr="00122E32" w:rsidRDefault="008E1ACC" w:rsidP="008E1ACC">
      <w:pPr>
        <w:pStyle w:val="afe"/>
        <w:rPr>
          <w:rFonts w:eastAsia="BiauKai"/>
        </w:rPr>
      </w:pPr>
      <w:r w:rsidRPr="00122E32">
        <w:rPr>
          <w:rFonts w:eastAsia="BiauKai"/>
        </w:rPr>
        <w:t>(</w:t>
      </w:r>
      <w:r w:rsidRPr="00122E32">
        <w:rPr>
          <w:rFonts w:eastAsia="BiauKai"/>
        </w:rPr>
        <w:t>三</w:t>
      </w:r>
      <w:r w:rsidRPr="00122E32">
        <w:rPr>
          <w:rFonts w:eastAsia="BiauKai"/>
        </w:rPr>
        <w:t>)</w:t>
      </w:r>
      <w:r w:rsidRPr="00122E32">
        <w:rPr>
          <w:rFonts w:eastAsia="BiauKai"/>
        </w:rPr>
        <w:t>對運送材料及土石離開工地之車輛及活動式機械的車體及輪胎需先加以清洗，方始准駛出工區以外，如不慎污染路面應立刻清洗。</w:t>
      </w:r>
    </w:p>
    <w:p w14:paraId="0340AC7C" w14:textId="77777777" w:rsidR="008E1ACC" w:rsidRPr="00122E32" w:rsidRDefault="008E1ACC" w:rsidP="008E1ACC">
      <w:pPr>
        <w:pStyle w:val="afe"/>
        <w:rPr>
          <w:rFonts w:eastAsia="BiauKai"/>
        </w:rPr>
      </w:pPr>
      <w:r w:rsidRPr="00122E32">
        <w:rPr>
          <w:rFonts w:eastAsia="BiauKai"/>
        </w:rPr>
        <w:t>(</w:t>
      </w:r>
      <w:r w:rsidRPr="00122E32">
        <w:rPr>
          <w:rFonts w:eastAsia="BiauKai"/>
        </w:rPr>
        <w:t>四</w:t>
      </w:r>
      <w:r w:rsidRPr="00122E32">
        <w:rPr>
          <w:rFonts w:eastAsia="BiauKai"/>
        </w:rPr>
        <w:t>)</w:t>
      </w:r>
      <w:r w:rsidRPr="00122E32">
        <w:rPr>
          <w:rFonts w:eastAsia="BiauKai"/>
        </w:rPr>
        <w:t>在路旁裝卸工程材料及施工機械器具後，立刻清除散落於路面之廢棄物。</w:t>
      </w:r>
    </w:p>
    <w:p w14:paraId="6325BD07" w14:textId="77777777" w:rsidR="008E1ACC" w:rsidRPr="00122E32" w:rsidRDefault="008E1ACC" w:rsidP="008E1ACC">
      <w:pPr>
        <w:pStyle w:val="afe"/>
        <w:rPr>
          <w:rFonts w:eastAsia="BiauKai"/>
        </w:rPr>
      </w:pPr>
      <w:r w:rsidRPr="00122E32">
        <w:rPr>
          <w:rFonts w:eastAsia="BiauKai"/>
        </w:rPr>
        <w:t>(</w:t>
      </w:r>
      <w:r w:rsidRPr="00122E32">
        <w:rPr>
          <w:rFonts w:eastAsia="BiauKai"/>
        </w:rPr>
        <w:t>五</w:t>
      </w:r>
      <w:r w:rsidRPr="00122E32">
        <w:rPr>
          <w:rFonts w:eastAsia="BiauKai"/>
        </w:rPr>
        <w:t>)</w:t>
      </w:r>
      <w:r w:rsidRPr="00122E32">
        <w:rPr>
          <w:rFonts w:eastAsia="BiauKai"/>
        </w:rPr>
        <w:t>若有影響工區外圍之水溝，則以鐵板加蓋以防砂石泥土流入水溝，並隨時注意水流之通暢。</w:t>
      </w:r>
    </w:p>
    <w:p w14:paraId="39D1B2C9" w14:textId="77777777" w:rsidR="008E1ACC" w:rsidRPr="00122E32" w:rsidRDefault="008E1ACC" w:rsidP="008E1ACC">
      <w:pPr>
        <w:pStyle w:val="afe"/>
        <w:rPr>
          <w:rFonts w:eastAsia="BiauKai"/>
        </w:rPr>
      </w:pPr>
      <w:r w:rsidRPr="00122E32">
        <w:rPr>
          <w:rFonts w:eastAsia="BiauKai"/>
        </w:rPr>
        <w:t>(</w:t>
      </w:r>
      <w:r w:rsidRPr="00122E32">
        <w:rPr>
          <w:rFonts w:eastAsia="BiauKai"/>
        </w:rPr>
        <w:t>六</w:t>
      </w:r>
      <w:r w:rsidRPr="00122E32">
        <w:rPr>
          <w:rFonts w:eastAsia="BiauKai"/>
        </w:rPr>
        <w:t>)</w:t>
      </w:r>
      <w:r w:rsidRPr="00122E32">
        <w:rPr>
          <w:rFonts w:eastAsia="BiauKai"/>
        </w:rPr>
        <w:t>施工時之棄土或廢棄物，應堆置於固定位置以方便運離。</w:t>
      </w:r>
    </w:p>
    <w:p w14:paraId="3CC49034" w14:textId="77777777" w:rsidR="008E1ACC" w:rsidRPr="00122E32" w:rsidRDefault="008E1ACC" w:rsidP="008E1ACC">
      <w:pPr>
        <w:pStyle w:val="afe"/>
        <w:rPr>
          <w:rFonts w:eastAsia="BiauKai"/>
        </w:rPr>
      </w:pPr>
      <w:r w:rsidRPr="00122E32">
        <w:rPr>
          <w:rFonts w:eastAsia="BiauKai"/>
        </w:rPr>
        <w:t>(</w:t>
      </w:r>
      <w:r w:rsidRPr="00122E32">
        <w:rPr>
          <w:rFonts w:eastAsia="BiauKai"/>
        </w:rPr>
        <w:t>七</w:t>
      </w:r>
      <w:r w:rsidRPr="00122E32">
        <w:rPr>
          <w:rFonts w:eastAsia="BiauKai"/>
        </w:rPr>
        <w:t>)</w:t>
      </w:r>
      <w:r w:rsidRPr="00122E32">
        <w:rPr>
          <w:rFonts w:eastAsia="BiauKai"/>
        </w:rPr>
        <w:t>工區內之泥體裸露部份隨時澆水保持濕潤，使塵土不致散佈。</w:t>
      </w:r>
    </w:p>
    <w:p w14:paraId="5BDCE3CB" w14:textId="77777777" w:rsidR="008E1ACC" w:rsidRPr="00122E32" w:rsidRDefault="008E1ACC" w:rsidP="008E1ACC">
      <w:pPr>
        <w:pStyle w:val="afe"/>
        <w:rPr>
          <w:rFonts w:eastAsia="BiauKai"/>
        </w:rPr>
      </w:pPr>
      <w:r w:rsidRPr="00122E32">
        <w:rPr>
          <w:rFonts w:eastAsia="BiauKai"/>
        </w:rPr>
        <w:t>(</w:t>
      </w:r>
      <w:r w:rsidRPr="00122E32">
        <w:rPr>
          <w:rFonts w:eastAsia="BiauKai"/>
        </w:rPr>
        <w:t>八</w:t>
      </w:r>
      <w:r w:rsidRPr="00122E32">
        <w:rPr>
          <w:rFonts w:eastAsia="BiauKai"/>
        </w:rPr>
        <w:t>)</w:t>
      </w:r>
      <w:r w:rsidRPr="00122E32">
        <w:rPr>
          <w:rFonts w:eastAsia="BiauKai"/>
        </w:rPr>
        <w:t>施工機具經常保養以減少排放污染空氣。</w:t>
      </w:r>
    </w:p>
    <w:p w14:paraId="441BD8D5" w14:textId="77777777" w:rsidR="008E1ACC" w:rsidRPr="00122E32" w:rsidRDefault="008E1ACC" w:rsidP="008E1ACC">
      <w:pPr>
        <w:pStyle w:val="afe"/>
        <w:rPr>
          <w:rFonts w:eastAsia="BiauKai"/>
        </w:rPr>
      </w:pPr>
      <w:r w:rsidRPr="00122E32">
        <w:rPr>
          <w:rFonts w:eastAsia="BiauKai"/>
        </w:rPr>
        <w:t>(</w:t>
      </w:r>
      <w:r w:rsidRPr="00122E32">
        <w:rPr>
          <w:rFonts w:eastAsia="BiauKai"/>
        </w:rPr>
        <w:t>九</w:t>
      </w:r>
      <w:r w:rsidRPr="00122E32">
        <w:rPr>
          <w:rFonts w:eastAsia="BiauKai"/>
        </w:rPr>
        <w:t>)</w:t>
      </w:r>
      <w:r w:rsidRPr="00122E32">
        <w:rPr>
          <w:rFonts w:eastAsia="BiauKai"/>
        </w:rPr>
        <w:t>施工完畢將材料機具運離現場後，將損壞之路面水溝修復並清除遺留水溝及路旁之廢棄物。</w:t>
      </w:r>
    </w:p>
    <w:p w14:paraId="7B5A4768" w14:textId="77777777" w:rsidR="008E1ACC" w:rsidRPr="00122E32" w:rsidRDefault="008E1ACC" w:rsidP="008E1ACC">
      <w:pPr>
        <w:pStyle w:val="afe"/>
        <w:rPr>
          <w:rFonts w:eastAsia="BiauKai"/>
        </w:rPr>
      </w:pPr>
      <w:r w:rsidRPr="00122E32">
        <w:rPr>
          <w:rFonts w:eastAsia="BiauKai"/>
        </w:rPr>
        <w:t>(</w:t>
      </w:r>
      <w:r w:rsidRPr="00122E32">
        <w:rPr>
          <w:rFonts w:eastAsia="BiauKai"/>
        </w:rPr>
        <w:t>十</w:t>
      </w:r>
      <w:r w:rsidRPr="00122E32">
        <w:rPr>
          <w:rFonts w:eastAsia="BiauKai"/>
        </w:rPr>
        <w:t>)</w:t>
      </w:r>
      <w:r w:rsidRPr="00122E32">
        <w:rPr>
          <w:rFonts w:eastAsia="BiauKai"/>
        </w:rPr>
        <w:t>使用低噪音施工機具，並加強施工機具之保養與維修作業，以減少因使用過度增加之噪音污染。</w:t>
      </w:r>
    </w:p>
    <w:p w14:paraId="51724D6D" w14:textId="77777777" w:rsidR="008E1ACC" w:rsidRPr="00122E32" w:rsidRDefault="008E1ACC" w:rsidP="008E1ACC">
      <w:pPr>
        <w:pStyle w:val="afe"/>
        <w:rPr>
          <w:rFonts w:eastAsia="BiauKai"/>
        </w:rPr>
      </w:pPr>
      <w:r w:rsidRPr="00122E32">
        <w:rPr>
          <w:rFonts w:eastAsia="BiauKai"/>
        </w:rPr>
        <w:t>(</w:t>
      </w:r>
      <w:r w:rsidRPr="00122E32">
        <w:rPr>
          <w:rFonts w:eastAsia="BiauKai"/>
        </w:rPr>
        <w:t>十ㄧ</w:t>
      </w:r>
      <w:r w:rsidRPr="00122E32">
        <w:rPr>
          <w:rFonts w:eastAsia="BiauKai"/>
        </w:rPr>
        <w:t>)</w:t>
      </w:r>
      <w:r w:rsidRPr="00122E32">
        <w:rPr>
          <w:rFonts w:eastAsia="BiauKai"/>
        </w:rPr>
        <w:t>若使用空壓機、發電機均外罩防音及防震設備。</w:t>
      </w:r>
    </w:p>
    <w:p w14:paraId="29113720" w14:textId="77777777" w:rsidR="008E1ACC" w:rsidRPr="00122E32" w:rsidRDefault="008E1ACC" w:rsidP="008E1ACC">
      <w:pPr>
        <w:pStyle w:val="afe"/>
        <w:rPr>
          <w:rFonts w:eastAsia="BiauKai"/>
        </w:rPr>
      </w:pPr>
      <w:r w:rsidRPr="00122E32">
        <w:rPr>
          <w:rFonts w:eastAsia="BiauKai"/>
        </w:rPr>
        <w:t>(</w:t>
      </w:r>
      <w:r w:rsidRPr="00122E32">
        <w:rPr>
          <w:rFonts w:eastAsia="BiauKai"/>
        </w:rPr>
        <w:t>十二</w:t>
      </w:r>
      <w:r w:rsidRPr="00122E32">
        <w:rPr>
          <w:rFonts w:eastAsia="BiauKai"/>
        </w:rPr>
        <w:t>)</w:t>
      </w:r>
      <w:r w:rsidRPr="00122E32">
        <w:rPr>
          <w:rFonts w:eastAsia="BiauKai"/>
        </w:rPr>
        <w:t>施工機具暫緩使用時，應即關閉引擎、熄火。</w:t>
      </w:r>
    </w:p>
    <w:p w14:paraId="147C8904" w14:textId="77777777" w:rsidR="008E1ACC" w:rsidRPr="00122E32" w:rsidRDefault="008E1ACC" w:rsidP="008E1ACC">
      <w:pPr>
        <w:pStyle w:val="afe"/>
        <w:rPr>
          <w:rFonts w:eastAsia="BiauKai"/>
        </w:rPr>
      </w:pPr>
      <w:r w:rsidRPr="00122E32">
        <w:rPr>
          <w:rFonts w:eastAsia="BiauKai"/>
        </w:rPr>
        <w:lastRenderedPageBreak/>
        <w:t>(</w:t>
      </w:r>
      <w:r w:rsidRPr="00122E32">
        <w:rPr>
          <w:rFonts w:eastAsia="BiauKai"/>
        </w:rPr>
        <w:t>十三</w:t>
      </w:r>
      <w:r w:rsidRPr="00122E32">
        <w:rPr>
          <w:rFonts w:eastAsia="BiauKai"/>
        </w:rPr>
        <w:t>)</w:t>
      </w:r>
      <w:r w:rsidRPr="00122E32">
        <w:rPr>
          <w:rFonts w:eastAsia="BiauKai"/>
        </w:rPr>
        <w:t>運輸卡車應嚴禁超載超速，行經市區要減速慢行，且不得亂鳴喇叭，尤其於夜間。</w:t>
      </w:r>
    </w:p>
    <w:p w14:paraId="08A10F63" w14:textId="77777777" w:rsidR="00093166" w:rsidRPr="00122E32" w:rsidRDefault="001F6058" w:rsidP="00093166">
      <w:pPr>
        <w:pStyle w:val="af4"/>
        <w:rPr>
          <w:rFonts w:eastAsia="BiauKai"/>
        </w:rPr>
      </w:pPr>
      <w:bookmarkStart w:id="92" w:name="_Toc508958530"/>
      <w:r w:rsidRPr="00122E32">
        <w:rPr>
          <w:rFonts w:eastAsia="BiauKai"/>
        </w:rPr>
        <w:t>拾壹</w:t>
      </w:r>
      <w:r w:rsidR="00562DD0" w:rsidRPr="00122E32">
        <w:rPr>
          <w:rFonts w:eastAsia="BiauKai"/>
        </w:rPr>
        <w:t>、「能源基線」</w:t>
      </w:r>
      <w:r w:rsidR="00FE096D" w:rsidRPr="00122E32">
        <w:rPr>
          <w:rFonts w:eastAsia="BiauKai"/>
        </w:rPr>
        <w:t>設置</w:t>
      </w:r>
      <w:r w:rsidR="00093166" w:rsidRPr="00122E32">
        <w:rPr>
          <w:rFonts w:eastAsia="BiauKai"/>
        </w:rPr>
        <w:t>計畫</w:t>
      </w:r>
      <w:bookmarkEnd w:id="92"/>
    </w:p>
    <w:p w14:paraId="25D7ED88" w14:textId="0742214A" w:rsidR="00107FF7" w:rsidRPr="00122E32" w:rsidRDefault="0031639A" w:rsidP="0040186D">
      <w:pPr>
        <w:pStyle w:val="af9"/>
      </w:pPr>
      <w:r w:rsidRPr="00122E32">
        <w:t>本案各「節能標的」之節能系統</w:t>
      </w:r>
      <w:r w:rsidR="0001048B" w:rsidRPr="00122E32">
        <w:t>建置作業</w:t>
      </w:r>
      <w:r w:rsidRPr="00122E32">
        <w:t>，當完成各別獨立系統之運轉測試後</w:t>
      </w:r>
      <w:r w:rsidR="0001048B" w:rsidRPr="00122E32">
        <w:t>。該系統之變頻器運轉頻率將統ㄧ以</w:t>
      </w:r>
      <w:r w:rsidR="0001048B" w:rsidRPr="00122E32">
        <w:t>60Hz</w:t>
      </w:r>
      <w:r w:rsidR="0001048B" w:rsidRPr="00122E32">
        <w:t>連續運轉ㄧ週，並經節能系統雲端後台連續紀錄收集ㄧ週運轉</w:t>
      </w:r>
      <w:r w:rsidR="0001048B" w:rsidRPr="00122E32">
        <w:t>KW</w:t>
      </w:r>
      <w:r w:rsidR="0001048B" w:rsidRPr="00122E32">
        <w:t>功耗</w:t>
      </w:r>
      <w:r w:rsidR="0040186D" w:rsidRPr="00122E32">
        <w:t>平均</w:t>
      </w:r>
      <w:r w:rsidR="0001048B" w:rsidRPr="00122E32">
        <w:t>值，作為該「節能標的」節電績效比較之「能源基線」。當各別獨立系統之「能源基線」設定完成後，該系統之變頻器即開始依負載特性需求降頻運轉以發揮節電效益。</w:t>
      </w:r>
    </w:p>
    <w:p w14:paraId="67C04675" w14:textId="77777777" w:rsidR="00093166" w:rsidRPr="00122E32" w:rsidRDefault="00093166" w:rsidP="00665C8D">
      <w:pPr>
        <w:pStyle w:val="afa"/>
        <w:rPr>
          <w:rFonts w:eastAsia="BiauKai"/>
        </w:rPr>
      </w:pPr>
      <w:bookmarkStart w:id="93" w:name="_Toc508958531"/>
      <w:r w:rsidRPr="00122E32">
        <w:rPr>
          <w:rFonts w:eastAsia="BiauKai"/>
        </w:rPr>
        <w:t>ㄧ、</w:t>
      </w:r>
      <w:r w:rsidR="008230A9" w:rsidRPr="00122E32">
        <w:rPr>
          <w:rFonts w:eastAsia="BiauKai"/>
        </w:rPr>
        <w:t>「能源基線」設定</w:t>
      </w:r>
      <w:bookmarkEnd w:id="93"/>
    </w:p>
    <w:p w14:paraId="565BDE5A" w14:textId="77777777" w:rsidR="00107FF7" w:rsidRPr="00122E32" w:rsidRDefault="00107FF7" w:rsidP="00107FF7">
      <w:pPr>
        <w:pStyle w:val="afe"/>
        <w:rPr>
          <w:rFonts w:eastAsia="BiauKai"/>
        </w:rPr>
      </w:pPr>
      <w:r w:rsidRPr="00122E32">
        <w:rPr>
          <w:rFonts w:eastAsia="BiauKai"/>
        </w:rPr>
        <w:t>關於「節能標的」之「能源基線」建立原則，以下針對各種「節能標的」操作模式差異以實際案例進行說明。</w:t>
      </w:r>
    </w:p>
    <w:p w14:paraId="1D6E1976" w14:textId="77777777" w:rsidR="00107FF7" w:rsidRPr="00122E32" w:rsidRDefault="00107FF7" w:rsidP="00703EAA">
      <w:pPr>
        <w:pStyle w:val="afe"/>
        <w:rPr>
          <w:rFonts w:eastAsia="BiauKai"/>
        </w:rPr>
      </w:pPr>
      <w:r w:rsidRPr="00122E32">
        <w:rPr>
          <w:rFonts w:eastAsia="BiauKai"/>
        </w:rPr>
        <w:t>(</w:t>
      </w:r>
      <w:r w:rsidRPr="00122E32">
        <w:rPr>
          <w:rFonts w:eastAsia="BiauKai"/>
        </w:rPr>
        <w:t>ㄧ</w:t>
      </w:r>
      <w:r w:rsidRPr="00122E32">
        <w:rPr>
          <w:rFonts w:eastAsia="BiauKai"/>
        </w:rPr>
        <w:t>)</w:t>
      </w:r>
      <w:r w:rsidRPr="00122E32">
        <w:rPr>
          <w:rFonts w:eastAsia="BiauKai"/>
        </w:rPr>
        <w:t>「節能標的」電機馬達</w:t>
      </w:r>
      <w:r w:rsidRPr="00122E32">
        <w:rPr>
          <w:rFonts w:eastAsia="BiauKai"/>
        </w:rPr>
        <w:t xml:space="preserve"> (</w:t>
      </w:r>
      <w:r w:rsidRPr="00122E32">
        <w:rPr>
          <w:rFonts w:eastAsia="BiauKai"/>
        </w:rPr>
        <w:t>既設</w:t>
      </w:r>
      <w:r w:rsidRPr="00122E32">
        <w:rPr>
          <w:rFonts w:eastAsia="BiauKai"/>
        </w:rPr>
        <w:t>2</w:t>
      </w:r>
      <w:r w:rsidRPr="00122E32">
        <w:rPr>
          <w:rFonts w:eastAsia="BiauKai"/>
        </w:rPr>
        <w:t>台、平時運轉</w:t>
      </w:r>
      <w:r w:rsidRPr="00122E32">
        <w:rPr>
          <w:rFonts w:eastAsia="BiauKai"/>
        </w:rPr>
        <w:t>1</w:t>
      </w:r>
      <w:r w:rsidRPr="00122E32">
        <w:rPr>
          <w:rFonts w:eastAsia="BiauKai"/>
        </w:rPr>
        <w:t>台、節能系統規劃運轉</w:t>
      </w:r>
      <w:r w:rsidRPr="00122E32">
        <w:rPr>
          <w:rFonts w:eastAsia="BiauKai"/>
        </w:rPr>
        <w:t>2</w:t>
      </w:r>
      <w:r w:rsidRPr="00122E32">
        <w:rPr>
          <w:rFonts w:eastAsia="BiauKai"/>
        </w:rPr>
        <w:t>台</w:t>
      </w:r>
      <w:r w:rsidRPr="00122E32">
        <w:rPr>
          <w:rFonts w:eastAsia="BiauKai"/>
        </w:rPr>
        <w:t>)</w:t>
      </w:r>
    </w:p>
    <w:p w14:paraId="23D37386" w14:textId="77777777" w:rsidR="00107FF7" w:rsidRPr="00122E32" w:rsidRDefault="00107FF7" w:rsidP="00372904">
      <w:pPr>
        <w:pStyle w:val="aff1"/>
        <w:rPr>
          <w:rFonts w:eastAsia="BiauKai"/>
        </w:rPr>
      </w:pPr>
      <w:r w:rsidRPr="00122E32">
        <w:rPr>
          <w:rFonts w:eastAsia="BiauKai"/>
        </w:rPr>
        <w:t>「能源基線」建立將依據平時運轉</w:t>
      </w:r>
      <w:r w:rsidRPr="00122E32">
        <w:rPr>
          <w:rFonts w:eastAsia="BiauKai"/>
        </w:rPr>
        <w:t>1</w:t>
      </w:r>
      <w:r w:rsidRPr="00122E32">
        <w:rPr>
          <w:rFonts w:eastAsia="BiauKai"/>
        </w:rPr>
        <w:t>台條件下，</w:t>
      </w:r>
      <w:r w:rsidRPr="005463EA">
        <w:rPr>
          <w:rFonts w:eastAsia="BiauKai"/>
          <w:color w:val="000000" w:themeColor="text1"/>
        </w:rPr>
        <w:t>實際經雲端後台紀錄ㄧ週運轉耗能作為該「節能標的」節電績效比較之「能源基線」。</w:t>
      </w:r>
      <w:r w:rsidRPr="00122E32">
        <w:rPr>
          <w:rFonts w:eastAsia="BiauKai"/>
        </w:rPr>
        <w:t>「能源基線」經甲乙雙方確立後，始啟動節能系統變頻器降頻運轉</w:t>
      </w:r>
      <w:r w:rsidRPr="00122E32">
        <w:rPr>
          <w:rFonts w:eastAsia="BiauKai"/>
        </w:rPr>
        <w:t>2</w:t>
      </w:r>
      <w:r w:rsidRPr="00122E32">
        <w:rPr>
          <w:rFonts w:eastAsia="BiauKai"/>
        </w:rPr>
        <w:t>台，並</w:t>
      </w:r>
      <w:r w:rsidRPr="00122E32">
        <w:rPr>
          <w:rFonts w:eastAsia="BiauKai"/>
        </w:rPr>
        <w:t xml:space="preserve"> </w:t>
      </w:r>
      <w:r w:rsidRPr="00122E32">
        <w:rPr>
          <w:rFonts w:eastAsia="BiauKai"/>
        </w:rPr>
        <w:t>依據雲端後台每分鐘上傳一次耗能數據以計算月節電效益。</w:t>
      </w:r>
    </w:p>
    <w:p w14:paraId="0203A33E" w14:textId="77777777" w:rsidR="00107FF7" w:rsidRPr="00122E32" w:rsidRDefault="00107FF7" w:rsidP="00703EAA">
      <w:pPr>
        <w:pStyle w:val="afe"/>
        <w:rPr>
          <w:rFonts w:eastAsia="BiauKai"/>
        </w:rPr>
      </w:pPr>
      <w:r w:rsidRPr="00122E32">
        <w:rPr>
          <w:rFonts w:eastAsia="BiauKai"/>
        </w:rPr>
        <w:t>(</w:t>
      </w:r>
      <w:r w:rsidRPr="00122E32">
        <w:rPr>
          <w:rFonts w:eastAsia="BiauKai"/>
        </w:rPr>
        <w:t>二</w:t>
      </w:r>
      <w:r w:rsidRPr="00122E32">
        <w:rPr>
          <w:rFonts w:eastAsia="BiauKai"/>
        </w:rPr>
        <w:t>)</w:t>
      </w:r>
      <w:r w:rsidRPr="00122E32">
        <w:rPr>
          <w:rFonts w:eastAsia="BiauKai"/>
        </w:rPr>
        <w:t>「節能標的」電機馬達</w:t>
      </w:r>
      <w:r w:rsidRPr="00122E32">
        <w:rPr>
          <w:rFonts w:eastAsia="BiauKai"/>
        </w:rPr>
        <w:t xml:space="preserve"> (</w:t>
      </w:r>
      <w:r w:rsidRPr="00122E32">
        <w:rPr>
          <w:rFonts w:eastAsia="BiauKai"/>
        </w:rPr>
        <w:t>既設</w:t>
      </w:r>
      <w:r w:rsidRPr="00122E32">
        <w:rPr>
          <w:rFonts w:eastAsia="BiauKai"/>
        </w:rPr>
        <w:t>3</w:t>
      </w:r>
      <w:r w:rsidRPr="00122E32">
        <w:rPr>
          <w:rFonts w:eastAsia="BiauKai"/>
        </w:rPr>
        <w:t>台、平時運轉</w:t>
      </w:r>
      <w:r w:rsidRPr="00122E32">
        <w:rPr>
          <w:rFonts w:eastAsia="BiauKai"/>
        </w:rPr>
        <w:t>2</w:t>
      </w:r>
      <w:r w:rsidRPr="00122E32">
        <w:rPr>
          <w:rFonts w:eastAsia="BiauKai"/>
        </w:rPr>
        <w:t>台、節能系統規劃運轉</w:t>
      </w:r>
      <w:r w:rsidRPr="00122E32">
        <w:rPr>
          <w:rFonts w:eastAsia="BiauKai"/>
        </w:rPr>
        <w:t>3</w:t>
      </w:r>
      <w:r w:rsidRPr="00122E32">
        <w:rPr>
          <w:rFonts w:eastAsia="BiauKai"/>
        </w:rPr>
        <w:t>台</w:t>
      </w:r>
      <w:r w:rsidRPr="00122E32">
        <w:rPr>
          <w:rFonts w:eastAsia="BiauKai"/>
        </w:rPr>
        <w:t>)</w:t>
      </w:r>
    </w:p>
    <w:p w14:paraId="609A208B" w14:textId="77777777" w:rsidR="00107FF7" w:rsidRPr="00122E32" w:rsidRDefault="00107FF7" w:rsidP="00372904">
      <w:pPr>
        <w:pStyle w:val="aff1"/>
        <w:rPr>
          <w:rFonts w:eastAsia="BiauKai"/>
        </w:rPr>
      </w:pPr>
      <w:r w:rsidRPr="00122E32">
        <w:rPr>
          <w:rFonts w:eastAsia="BiauKai"/>
        </w:rPr>
        <w:t>「能源基線」建立將依據平時運轉</w:t>
      </w:r>
      <w:r w:rsidRPr="00122E32">
        <w:rPr>
          <w:rFonts w:eastAsia="BiauKai"/>
        </w:rPr>
        <w:t>2</w:t>
      </w:r>
      <w:r w:rsidRPr="00122E32">
        <w:rPr>
          <w:rFonts w:eastAsia="BiauKai"/>
        </w:rPr>
        <w:t>台條件下，</w:t>
      </w:r>
      <w:r w:rsidRPr="005463EA">
        <w:rPr>
          <w:rFonts w:eastAsia="BiauKai"/>
          <w:color w:val="000000" w:themeColor="text1"/>
        </w:rPr>
        <w:t>實際經雲端後台紀錄ㄧ週運轉耗能作為該「節能標的」節電績效比較之「能源基線」。「</w:t>
      </w:r>
      <w:r w:rsidRPr="00122E32">
        <w:rPr>
          <w:rFonts w:eastAsia="BiauKai"/>
        </w:rPr>
        <w:t>能源基線」經甲乙雙方確立</w:t>
      </w:r>
      <w:r w:rsidRPr="00122E32">
        <w:rPr>
          <w:rFonts w:eastAsia="BiauKai"/>
        </w:rPr>
        <w:lastRenderedPageBreak/>
        <w:t>後，始啟動節能系統變頻器降頻運轉</w:t>
      </w:r>
      <w:r w:rsidRPr="00122E32">
        <w:rPr>
          <w:rFonts w:eastAsia="BiauKai"/>
        </w:rPr>
        <w:t>3</w:t>
      </w:r>
      <w:r w:rsidRPr="00122E32">
        <w:rPr>
          <w:rFonts w:eastAsia="BiauKai"/>
        </w:rPr>
        <w:t>台，並依據雲端後台每分鐘上傳一次耗能數據以計算月節電效益。</w:t>
      </w:r>
    </w:p>
    <w:p w14:paraId="13DF55FC" w14:textId="77777777" w:rsidR="00107FF7" w:rsidRPr="00122E32" w:rsidRDefault="00107FF7" w:rsidP="00703EAA">
      <w:pPr>
        <w:pStyle w:val="afe"/>
        <w:rPr>
          <w:rFonts w:eastAsia="BiauKai"/>
        </w:rPr>
      </w:pPr>
      <w:r w:rsidRPr="00122E32">
        <w:rPr>
          <w:rFonts w:eastAsia="BiauKai"/>
        </w:rPr>
        <w:t>(</w:t>
      </w:r>
      <w:r w:rsidRPr="00122E32">
        <w:rPr>
          <w:rFonts w:eastAsia="BiauKai"/>
        </w:rPr>
        <w:t>三</w:t>
      </w:r>
      <w:r w:rsidRPr="00122E32">
        <w:rPr>
          <w:rFonts w:eastAsia="BiauKai"/>
        </w:rPr>
        <w:t>)</w:t>
      </w:r>
      <w:r w:rsidRPr="00122E32">
        <w:rPr>
          <w:rFonts w:eastAsia="BiauKai"/>
        </w:rPr>
        <w:t>「節能標的」電機馬達</w:t>
      </w:r>
      <w:r w:rsidRPr="00122E32">
        <w:rPr>
          <w:rFonts w:eastAsia="BiauKai"/>
        </w:rPr>
        <w:t xml:space="preserve"> (</w:t>
      </w:r>
      <w:r w:rsidRPr="00122E32">
        <w:rPr>
          <w:rFonts w:eastAsia="BiauKai"/>
        </w:rPr>
        <w:t>既設</w:t>
      </w:r>
      <w:r w:rsidRPr="00122E32">
        <w:rPr>
          <w:rFonts w:eastAsia="BiauKai"/>
        </w:rPr>
        <w:t>5</w:t>
      </w:r>
      <w:r w:rsidRPr="00122E32">
        <w:rPr>
          <w:rFonts w:eastAsia="BiauKai"/>
        </w:rPr>
        <w:t>台、平時運轉</w:t>
      </w:r>
      <w:r w:rsidRPr="00122E32">
        <w:rPr>
          <w:rFonts w:eastAsia="BiauKai"/>
        </w:rPr>
        <w:t>3</w:t>
      </w:r>
      <w:r w:rsidRPr="00122E32">
        <w:rPr>
          <w:rFonts w:eastAsia="BiauKai"/>
        </w:rPr>
        <w:t>台、節能系統規劃運轉</w:t>
      </w:r>
      <w:r w:rsidRPr="00122E32">
        <w:rPr>
          <w:rFonts w:eastAsia="BiauKai"/>
        </w:rPr>
        <w:t>4</w:t>
      </w:r>
      <w:r w:rsidRPr="00122E32">
        <w:rPr>
          <w:rFonts w:eastAsia="BiauKai"/>
        </w:rPr>
        <w:t>台</w:t>
      </w:r>
      <w:r w:rsidRPr="00122E32">
        <w:rPr>
          <w:rFonts w:eastAsia="BiauKai"/>
        </w:rPr>
        <w:t>)</w:t>
      </w:r>
    </w:p>
    <w:p w14:paraId="79F254B9" w14:textId="77777777" w:rsidR="00107FF7" w:rsidRPr="00122E32" w:rsidRDefault="00107FF7" w:rsidP="00372904">
      <w:pPr>
        <w:pStyle w:val="aff1"/>
        <w:rPr>
          <w:rFonts w:eastAsia="BiauKai"/>
        </w:rPr>
      </w:pPr>
      <w:r w:rsidRPr="00122E32">
        <w:rPr>
          <w:rFonts w:eastAsia="BiauKai"/>
        </w:rPr>
        <w:t>「能源基線」建立將依據平時運轉</w:t>
      </w:r>
      <w:r w:rsidRPr="00122E32">
        <w:rPr>
          <w:rFonts w:eastAsia="BiauKai"/>
        </w:rPr>
        <w:t>3</w:t>
      </w:r>
      <w:r w:rsidRPr="00122E32">
        <w:rPr>
          <w:rFonts w:eastAsia="BiauKai"/>
        </w:rPr>
        <w:t>台條件下</w:t>
      </w:r>
      <w:r w:rsidRPr="005463EA">
        <w:rPr>
          <w:rFonts w:eastAsia="BiauKai"/>
          <w:color w:val="000000" w:themeColor="text1"/>
        </w:rPr>
        <w:t>，實際經雲端後台紀錄ㄧ週運轉耗能作為該「節能標的」節電績效比較之「能源基線」。「</w:t>
      </w:r>
      <w:r w:rsidRPr="00122E32">
        <w:rPr>
          <w:rFonts w:eastAsia="BiauKai"/>
        </w:rPr>
        <w:t>能源基線」經甲乙雙方確立後，始啟動節能系統變頻器降頻運轉</w:t>
      </w:r>
      <w:r w:rsidRPr="00122E32">
        <w:rPr>
          <w:rFonts w:eastAsia="BiauKai"/>
        </w:rPr>
        <w:t>4</w:t>
      </w:r>
      <w:r w:rsidRPr="00122E32">
        <w:rPr>
          <w:rFonts w:eastAsia="BiauKai"/>
        </w:rPr>
        <w:t>台，並依據雲端後台每分鐘上傳一次耗能數據以計算月節電效益。</w:t>
      </w:r>
    </w:p>
    <w:p w14:paraId="60A9358A" w14:textId="77777777" w:rsidR="00107FF7" w:rsidRPr="00122E32" w:rsidRDefault="00703EAA" w:rsidP="00703EAA">
      <w:pPr>
        <w:pStyle w:val="afe"/>
        <w:rPr>
          <w:rFonts w:eastAsia="BiauKai"/>
        </w:rPr>
      </w:pPr>
      <w:r w:rsidRPr="00122E32">
        <w:rPr>
          <w:rFonts w:eastAsia="BiauKai"/>
        </w:rPr>
        <w:t>(</w:t>
      </w:r>
      <w:r w:rsidRPr="00122E32">
        <w:rPr>
          <w:rFonts w:eastAsia="BiauKai"/>
        </w:rPr>
        <w:t>四</w:t>
      </w:r>
      <w:r w:rsidRPr="00122E32">
        <w:rPr>
          <w:rFonts w:eastAsia="BiauKai"/>
        </w:rPr>
        <w:t>)</w:t>
      </w:r>
      <w:r w:rsidR="00107FF7" w:rsidRPr="00122E32">
        <w:rPr>
          <w:rFonts w:eastAsia="BiauKai"/>
        </w:rPr>
        <w:t>「節能標的」電機馬達具備既設變頻器</w:t>
      </w:r>
    </w:p>
    <w:p w14:paraId="5677E48B" w14:textId="77777777" w:rsidR="00107FF7" w:rsidRPr="00122E32" w:rsidRDefault="00703EAA" w:rsidP="00372904">
      <w:pPr>
        <w:pStyle w:val="aff1"/>
        <w:rPr>
          <w:rFonts w:eastAsia="BiauKai"/>
        </w:rPr>
      </w:pPr>
      <w:r w:rsidRPr="00122E32">
        <w:rPr>
          <w:rFonts w:eastAsia="BiauKai"/>
        </w:rPr>
        <w:t xml:space="preserve">1. </w:t>
      </w:r>
      <w:r w:rsidR="00107FF7" w:rsidRPr="00122E32">
        <w:rPr>
          <w:rFonts w:eastAsia="BiauKai"/>
        </w:rPr>
        <w:t>既設</w:t>
      </w:r>
      <w:r w:rsidR="00107FF7" w:rsidRPr="00122E32">
        <w:rPr>
          <w:rFonts w:eastAsia="BiauKai"/>
        </w:rPr>
        <w:t>2</w:t>
      </w:r>
      <w:r w:rsidR="00107FF7" w:rsidRPr="00122E32">
        <w:rPr>
          <w:rFonts w:eastAsia="BiauKai"/>
        </w:rPr>
        <w:t>台電機馬達、含既設變頻器</w:t>
      </w:r>
      <w:r w:rsidR="00107FF7" w:rsidRPr="00122E32">
        <w:rPr>
          <w:rFonts w:eastAsia="BiauKai"/>
        </w:rPr>
        <w:t>1</w:t>
      </w:r>
      <w:r w:rsidR="00107FF7" w:rsidRPr="00122E32">
        <w:rPr>
          <w:rFonts w:eastAsia="BiauKai"/>
        </w:rPr>
        <w:t>套、平時運轉</w:t>
      </w:r>
      <w:r w:rsidR="00107FF7" w:rsidRPr="00122E32">
        <w:rPr>
          <w:rFonts w:eastAsia="BiauKai"/>
        </w:rPr>
        <w:t>1</w:t>
      </w:r>
      <w:r w:rsidR="00107FF7" w:rsidRPr="00122E32">
        <w:rPr>
          <w:rFonts w:eastAsia="BiauKai"/>
        </w:rPr>
        <w:t>台</w:t>
      </w:r>
      <w:r w:rsidR="00107FF7" w:rsidRPr="00122E32">
        <w:rPr>
          <w:rFonts w:eastAsia="BiauKai"/>
        </w:rPr>
        <w:t>(</w:t>
      </w:r>
      <w:r w:rsidR="00107FF7" w:rsidRPr="00122E32">
        <w:rPr>
          <w:rFonts w:eastAsia="BiauKai"/>
        </w:rPr>
        <w:t>具變頻器</w:t>
      </w:r>
      <w:r w:rsidR="00107FF7" w:rsidRPr="00122E32">
        <w:rPr>
          <w:rFonts w:eastAsia="BiauKai"/>
        </w:rPr>
        <w:t>)</w:t>
      </w:r>
      <w:r w:rsidR="00107FF7" w:rsidRPr="00122E32">
        <w:rPr>
          <w:rFonts w:eastAsia="BiauKai"/>
        </w:rPr>
        <w:t>、節能系統規劃運轉</w:t>
      </w:r>
      <w:r w:rsidR="00107FF7" w:rsidRPr="00122E32">
        <w:rPr>
          <w:rFonts w:eastAsia="BiauKai"/>
        </w:rPr>
        <w:t>2</w:t>
      </w:r>
      <w:r w:rsidR="00107FF7" w:rsidRPr="00122E32">
        <w:rPr>
          <w:rFonts w:eastAsia="BiauKai"/>
        </w:rPr>
        <w:t>台並加裝</w:t>
      </w:r>
      <w:r w:rsidR="00107FF7" w:rsidRPr="00122E32">
        <w:rPr>
          <w:rFonts w:eastAsia="BiauKai"/>
        </w:rPr>
        <w:t>1</w:t>
      </w:r>
      <w:r w:rsidR="00107FF7" w:rsidRPr="00122E32">
        <w:rPr>
          <w:rFonts w:eastAsia="BiauKai"/>
        </w:rPr>
        <w:t>套變頻器。</w:t>
      </w:r>
    </w:p>
    <w:p w14:paraId="50879A89" w14:textId="77777777" w:rsidR="00107FF7" w:rsidRPr="00122E32" w:rsidRDefault="00703EAA" w:rsidP="00372904">
      <w:pPr>
        <w:pStyle w:val="aff1"/>
        <w:rPr>
          <w:rFonts w:eastAsia="BiauKai"/>
        </w:rPr>
      </w:pPr>
      <w:r w:rsidRPr="00122E32">
        <w:rPr>
          <w:rFonts w:eastAsia="BiauKai"/>
        </w:rPr>
        <w:t>2.</w:t>
      </w:r>
      <w:r w:rsidR="00107FF7" w:rsidRPr="00122E32">
        <w:rPr>
          <w:rFonts w:eastAsia="BiauKai"/>
        </w:rPr>
        <w:t>「能源基線」建立將依據平時運轉</w:t>
      </w:r>
      <w:r w:rsidR="00107FF7" w:rsidRPr="00122E32">
        <w:rPr>
          <w:rFonts w:eastAsia="BiauKai"/>
        </w:rPr>
        <w:t>1</w:t>
      </w:r>
      <w:r w:rsidR="00107FF7" w:rsidRPr="00122E32">
        <w:rPr>
          <w:rFonts w:eastAsia="BiauKai"/>
        </w:rPr>
        <w:t>台</w:t>
      </w:r>
      <w:r w:rsidR="00107FF7" w:rsidRPr="00122E32">
        <w:rPr>
          <w:rFonts w:eastAsia="BiauKai"/>
        </w:rPr>
        <w:t>(</w:t>
      </w:r>
      <w:r w:rsidR="00107FF7" w:rsidRPr="00122E32">
        <w:rPr>
          <w:rFonts w:eastAsia="BiauKai"/>
        </w:rPr>
        <w:t>具變頻器</w:t>
      </w:r>
      <w:r w:rsidR="00107FF7" w:rsidRPr="00122E32">
        <w:rPr>
          <w:rFonts w:eastAsia="BiauKai"/>
        </w:rPr>
        <w:t>)</w:t>
      </w:r>
      <w:r w:rsidR="00107FF7" w:rsidRPr="00122E32">
        <w:rPr>
          <w:rFonts w:eastAsia="BiauKai"/>
        </w:rPr>
        <w:t>條件下，</w:t>
      </w:r>
      <w:r w:rsidR="00107FF7" w:rsidRPr="005463EA">
        <w:rPr>
          <w:rFonts w:eastAsia="BiauKai"/>
          <w:color w:val="000000" w:themeColor="text1"/>
        </w:rPr>
        <w:t>實際經雲端後台紀錄ㄧ週運轉耗能作為該「節能標的」節電績效比較之「能源基線」。「</w:t>
      </w:r>
      <w:r w:rsidR="00107FF7" w:rsidRPr="00122E32">
        <w:rPr>
          <w:rFonts w:eastAsia="BiauKai"/>
        </w:rPr>
        <w:t>能源基線」經甲乙雙方確立後，始啟動節能系統採並聯運轉</w:t>
      </w:r>
      <w:r w:rsidR="00107FF7" w:rsidRPr="00122E32">
        <w:rPr>
          <w:rFonts w:eastAsia="BiauKai"/>
        </w:rPr>
        <w:t>2</w:t>
      </w:r>
      <w:r w:rsidR="00107FF7" w:rsidRPr="00122E32">
        <w:rPr>
          <w:rFonts w:eastAsia="BiauKai"/>
        </w:rPr>
        <w:t>台，並依據雲端後台每分鐘上傳一次耗能數據以計算月節電效益。</w:t>
      </w:r>
    </w:p>
    <w:p w14:paraId="7D406523" w14:textId="77777777" w:rsidR="00093166" w:rsidRPr="00122E32" w:rsidRDefault="00093166" w:rsidP="00665C8D">
      <w:pPr>
        <w:pStyle w:val="afa"/>
        <w:rPr>
          <w:rFonts w:eastAsia="BiauKai"/>
        </w:rPr>
      </w:pPr>
      <w:bookmarkStart w:id="94" w:name="_Toc508958532"/>
      <w:r w:rsidRPr="00122E32">
        <w:rPr>
          <w:rFonts w:eastAsia="BiauKai"/>
        </w:rPr>
        <w:t>二、</w:t>
      </w:r>
      <w:r w:rsidR="008230A9" w:rsidRPr="00122E32">
        <w:rPr>
          <w:rFonts w:eastAsia="BiauKai"/>
        </w:rPr>
        <w:t>「能源基線」異動條件</w:t>
      </w:r>
      <w:bookmarkEnd w:id="94"/>
    </w:p>
    <w:p w14:paraId="2A74FB15" w14:textId="77777777" w:rsidR="00107FF7" w:rsidRPr="00122E32" w:rsidRDefault="00703EAA" w:rsidP="00716C49">
      <w:pPr>
        <w:pStyle w:val="aff"/>
        <w:rPr>
          <w:rFonts w:eastAsia="BiauKai"/>
        </w:rPr>
      </w:pPr>
      <w:bookmarkStart w:id="95" w:name="_Toc508958533"/>
      <w:r w:rsidRPr="00122E32">
        <w:rPr>
          <w:rFonts w:eastAsia="BiauKai"/>
        </w:rPr>
        <w:t>(</w:t>
      </w:r>
      <w:r w:rsidRPr="00122E32">
        <w:rPr>
          <w:rFonts w:eastAsia="BiauKai"/>
        </w:rPr>
        <w:t>ㄧ</w:t>
      </w:r>
      <w:r w:rsidRPr="00122E32">
        <w:rPr>
          <w:rFonts w:eastAsia="BiauKai"/>
        </w:rPr>
        <w:t>)</w:t>
      </w:r>
      <w:r w:rsidR="00107FF7" w:rsidRPr="00122E32">
        <w:rPr>
          <w:rFonts w:eastAsia="BiauKai"/>
        </w:rPr>
        <w:t>「節能標的」電機馬達換新或整修</w:t>
      </w:r>
      <w:bookmarkEnd w:id="95"/>
    </w:p>
    <w:p w14:paraId="64D128C5" w14:textId="77777777" w:rsidR="00107FF7" w:rsidRPr="00122E32" w:rsidRDefault="00107FF7" w:rsidP="002A5E11">
      <w:pPr>
        <w:pStyle w:val="14"/>
      </w:pPr>
      <w:r w:rsidRPr="00122E32">
        <w:t>基於「節能標的」電機馬達</w:t>
      </w:r>
      <w:r w:rsidR="00703EAA" w:rsidRPr="00122E32">
        <w:t>(</w:t>
      </w:r>
      <w:r w:rsidR="00703EAA" w:rsidRPr="00122E32">
        <w:t>或泵浦</w:t>
      </w:r>
      <w:r w:rsidR="00703EAA" w:rsidRPr="00122E32">
        <w:t>)</w:t>
      </w:r>
      <w:r w:rsidRPr="00122E32">
        <w:t>換新或整修後，其能耗將產生變動，故原始「能源基線」需經甲乙雙方同意，方能重新量測建立。</w:t>
      </w:r>
    </w:p>
    <w:p w14:paraId="47160D18" w14:textId="77777777" w:rsidR="00107FF7" w:rsidRPr="00122E32" w:rsidRDefault="00703EAA" w:rsidP="00716C49">
      <w:pPr>
        <w:pStyle w:val="aff"/>
        <w:rPr>
          <w:rFonts w:eastAsia="BiauKai"/>
        </w:rPr>
      </w:pPr>
      <w:bookmarkStart w:id="96" w:name="_Toc508958534"/>
      <w:r w:rsidRPr="00122E32">
        <w:rPr>
          <w:rFonts w:eastAsia="BiauKai"/>
        </w:rPr>
        <w:t>(</w:t>
      </w:r>
      <w:r w:rsidRPr="00122E32">
        <w:rPr>
          <w:rFonts w:eastAsia="BiauKai"/>
        </w:rPr>
        <w:t>二</w:t>
      </w:r>
      <w:r w:rsidRPr="00122E32">
        <w:rPr>
          <w:rFonts w:eastAsia="BiauKai"/>
        </w:rPr>
        <w:t>)</w:t>
      </w:r>
      <w:r w:rsidR="00107FF7" w:rsidRPr="00122E32">
        <w:rPr>
          <w:rFonts w:eastAsia="BiauKai"/>
        </w:rPr>
        <w:t>「節能標的」電機馬達操作數量變動</w:t>
      </w:r>
      <w:bookmarkEnd w:id="96"/>
    </w:p>
    <w:p w14:paraId="34013167" w14:textId="77777777" w:rsidR="00107FF7" w:rsidRPr="00122E32" w:rsidRDefault="00703EAA" w:rsidP="002A5E11">
      <w:pPr>
        <w:pStyle w:val="14"/>
      </w:pPr>
      <w:r w:rsidRPr="00122E32">
        <w:t>當「節能標的」電機馬達操作數量因業主</w:t>
      </w:r>
      <w:r w:rsidR="00107FF7" w:rsidRPr="00122E32">
        <w:t>要求變動時，若續以原始「能源基線」作為節電績效計價基準，對</w:t>
      </w:r>
      <w:r w:rsidR="00107FF7" w:rsidRPr="00122E32">
        <w:lastRenderedPageBreak/>
        <w:t>於雙方均不公平，故原始「能源基線」需重新量測建立。</w:t>
      </w:r>
    </w:p>
    <w:p w14:paraId="2CD11489" w14:textId="666AD6DE" w:rsidR="00093166" w:rsidRPr="00122E32" w:rsidRDefault="008230A9" w:rsidP="00665C8D">
      <w:pPr>
        <w:pStyle w:val="afa"/>
        <w:rPr>
          <w:rFonts w:eastAsia="BiauKai"/>
        </w:rPr>
      </w:pPr>
      <w:bookmarkStart w:id="97" w:name="_Toc508958535"/>
      <w:r w:rsidRPr="00122E32">
        <w:rPr>
          <w:rFonts w:eastAsia="BiauKai"/>
        </w:rPr>
        <w:t>三、「能源基線」</w:t>
      </w:r>
      <w:r w:rsidR="002B2387" w:rsidRPr="00122E32">
        <w:rPr>
          <w:rFonts w:eastAsia="BiauKai" w:hint="eastAsia"/>
        </w:rPr>
        <w:t>記</w:t>
      </w:r>
      <w:r w:rsidR="00093166" w:rsidRPr="00122E32">
        <w:rPr>
          <w:rFonts w:eastAsia="BiauKai"/>
        </w:rPr>
        <w:t>錄保存</w:t>
      </w:r>
      <w:bookmarkEnd w:id="97"/>
    </w:p>
    <w:p w14:paraId="6C0D969F" w14:textId="2572C735" w:rsidR="00653FFF" w:rsidRPr="00122E32" w:rsidRDefault="00A46EFC" w:rsidP="0001048B">
      <w:pPr>
        <w:pStyle w:val="afe"/>
        <w:rPr>
          <w:rFonts w:eastAsia="BiauKai"/>
          <w:snapToGrid w:val="0"/>
          <w:sz w:val="32"/>
        </w:rPr>
      </w:pPr>
      <w:r w:rsidRPr="00122E32">
        <w:rPr>
          <w:rFonts w:eastAsia="BiauKai"/>
        </w:rPr>
        <w:t>本案各「節能標的」之能源基線</w:t>
      </w:r>
      <w:r w:rsidR="002B2387" w:rsidRPr="00122E32">
        <w:rPr>
          <w:rFonts w:eastAsia="BiauKai" w:hint="eastAsia"/>
        </w:rPr>
        <w:t>k</w:t>
      </w:r>
      <w:r w:rsidR="00BC202A" w:rsidRPr="00122E32">
        <w:rPr>
          <w:rFonts w:eastAsia="BiauKai"/>
        </w:rPr>
        <w:t>W</w:t>
      </w:r>
      <w:r w:rsidR="00BC202A" w:rsidRPr="00122E32">
        <w:rPr>
          <w:rFonts w:eastAsia="BiauKai"/>
        </w:rPr>
        <w:t>功耗值</w:t>
      </w:r>
      <w:r w:rsidRPr="00122E32">
        <w:rPr>
          <w:rFonts w:eastAsia="BiauKai"/>
        </w:rPr>
        <w:t>，</w:t>
      </w:r>
      <w:r w:rsidR="00BC202A" w:rsidRPr="00122E32">
        <w:rPr>
          <w:rFonts w:eastAsia="BiauKai"/>
        </w:rPr>
        <w:t>除節能系統雲端後台保有各「節能標的」完整能源基線紀錄</w:t>
      </w:r>
      <w:r w:rsidR="004C442E" w:rsidRPr="00122E32">
        <w:rPr>
          <w:rFonts w:eastAsia="BiauKai"/>
        </w:rPr>
        <w:t>外，亦須書面表列詳載並經雙方確認後作為合約附件保存，以備未來發生</w:t>
      </w:r>
      <w:r w:rsidR="00BC202A" w:rsidRPr="00122E32">
        <w:rPr>
          <w:rFonts w:eastAsia="BiauKai"/>
        </w:rPr>
        <w:t>「能源基線」異動之參考數據。</w:t>
      </w:r>
      <w:r w:rsidR="00653FFF" w:rsidRPr="00122E32">
        <w:rPr>
          <w:rFonts w:eastAsia="BiauKai"/>
        </w:rPr>
        <w:br w:type="page"/>
      </w:r>
    </w:p>
    <w:p w14:paraId="60583D35" w14:textId="5E6EE28E" w:rsidR="00074485" w:rsidRPr="00122E32" w:rsidRDefault="001F6058" w:rsidP="00093166">
      <w:pPr>
        <w:pStyle w:val="af4"/>
        <w:rPr>
          <w:rFonts w:eastAsia="BiauKai"/>
        </w:rPr>
      </w:pPr>
      <w:bookmarkStart w:id="98" w:name="_Toc508958536"/>
      <w:r w:rsidRPr="00122E32">
        <w:rPr>
          <w:rFonts w:eastAsia="BiauKai"/>
        </w:rPr>
        <w:lastRenderedPageBreak/>
        <w:t>拾貳</w:t>
      </w:r>
      <w:r w:rsidR="00093166" w:rsidRPr="00122E32">
        <w:rPr>
          <w:rFonts w:eastAsia="BiauKai"/>
        </w:rPr>
        <w:t>、附錄</w:t>
      </w:r>
      <w:bookmarkEnd w:id="98"/>
    </w:p>
    <w:p w14:paraId="34310660" w14:textId="5EF642B1" w:rsidR="00093166" w:rsidRPr="00122E32" w:rsidRDefault="008A5018" w:rsidP="00665C8D">
      <w:pPr>
        <w:pStyle w:val="afa"/>
        <w:rPr>
          <w:rFonts w:eastAsia="BiauKai"/>
        </w:rPr>
      </w:pPr>
      <w:bookmarkStart w:id="99" w:name="_Toc508958537"/>
      <w:r w:rsidRPr="00122E32">
        <w:rPr>
          <w:rFonts w:eastAsia="BiauKai"/>
          <w:noProof/>
        </w:rPr>
        <w:drawing>
          <wp:anchor distT="0" distB="0" distL="114300" distR="114300" simplePos="0" relativeHeight="251781632" behindDoc="0" locked="0" layoutInCell="1" allowOverlap="1" wp14:anchorId="4A20C504" wp14:editId="5472C420">
            <wp:simplePos x="0" y="0"/>
            <wp:positionH relativeFrom="column">
              <wp:posOffset>-635</wp:posOffset>
            </wp:positionH>
            <wp:positionV relativeFrom="paragraph">
              <wp:posOffset>645414</wp:posOffset>
            </wp:positionV>
            <wp:extent cx="5392420" cy="7642225"/>
            <wp:effectExtent l="0" t="0" r="0" b="0"/>
            <wp:wrapTopAndBottom/>
            <wp:docPr id="114" name="圖片 114" descr="../../../../../../../../Desktop/螢幕快照%202017-10-13%20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螢幕快照%202017-10-13%20下"/>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2420" cy="764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3166" w:rsidRPr="00122E32">
        <w:rPr>
          <w:rFonts w:eastAsia="BiauKai"/>
        </w:rPr>
        <w:t>ㄧ、附錄ㄧ</w:t>
      </w:r>
      <w:r w:rsidR="00E64F72" w:rsidRPr="00122E32">
        <w:rPr>
          <w:rFonts w:eastAsia="BiauKai"/>
        </w:rPr>
        <w:t>：變頻器型錄</w:t>
      </w:r>
      <w:bookmarkEnd w:id="99"/>
    </w:p>
    <w:p w14:paraId="78601437" w14:textId="097EDC07" w:rsidR="008A5018" w:rsidRPr="00122E32" w:rsidRDefault="008A5018" w:rsidP="00836FB3">
      <w:pPr>
        <w:pStyle w:val="afe"/>
        <w:rPr>
          <w:rFonts w:eastAsia="BiauKai"/>
        </w:rPr>
      </w:pPr>
      <w:r w:rsidRPr="00122E32">
        <w:rPr>
          <w:rFonts w:eastAsia="BiauKai"/>
          <w:noProof/>
        </w:rPr>
        <w:lastRenderedPageBreak/>
        <w:drawing>
          <wp:anchor distT="0" distB="0" distL="114300" distR="114300" simplePos="0" relativeHeight="251787776" behindDoc="0" locked="0" layoutInCell="1" allowOverlap="1" wp14:anchorId="62CBAF50" wp14:editId="51DAE766">
            <wp:simplePos x="0" y="0"/>
            <wp:positionH relativeFrom="column">
              <wp:posOffset>-635</wp:posOffset>
            </wp:positionH>
            <wp:positionV relativeFrom="paragraph">
              <wp:posOffset>191567</wp:posOffset>
            </wp:positionV>
            <wp:extent cx="5399405" cy="7635240"/>
            <wp:effectExtent l="0" t="0" r="0" b="0"/>
            <wp:wrapTopAndBottom/>
            <wp:docPr id="115" name="圖片 115" descr="../../../../../../../../Desktop/螢幕快照%202017-10-13%20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螢幕快照%202017-10-13%20下"/>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9405" cy="7635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6BBE98" w14:textId="38B9AD81" w:rsidR="00836FB3" w:rsidRPr="00122E32" w:rsidRDefault="00836FB3">
      <w:pPr>
        <w:widowControl/>
        <w:autoSpaceDE/>
        <w:autoSpaceDN/>
        <w:adjustRightInd/>
        <w:spacing w:before="0" w:line="240" w:lineRule="auto"/>
        <w:rPr>
          <w:rFonts w:ascii="Times New Roman" w:eastAsia="BiauKai" w:cs="Times New Roman"/>
        </w:rPr>
      </w:pPr>
      <w:r w:rsidRPr="00122E32">
        <w:rPr>
          <w:rFonts w:ascii="Times New Roman" w:eastAsia="BiauKai" w:cs="Times New Roman"/>
        </w:rPr>
        <w:br w:type="page"/>
      </w:r>
    </w:p>
    <w:p w14:paraId="57CE6ED5" w14:textId="55D3484E" w:rsidR="00093166" w:rsidRPr="00122E32" w:rsidRDefault="003E7A6F" w:rsidP="00665C8D">
      <w:pPr>
        <w:pStyle w:val="afa"/>
        <w:rPr>
          <w:rFonts w:eastAsia="BiauKai"/>
        </w:rPr>
      </w:pPr>
      <w:bookmarkStart w:id="100" w:name="_Toc508958538"/>
      <w:r w:rsidRPr="00122E32">
        <w:rPr>
          <w:rFonts w:eastAsia="BiauKai"/>
          <w:noProof/>
        </w:rPr>
        <w:lastRenderedPageBreak/>
        <w:drawing>
          <wp:anchor distT="0" distB="0" distL="114300" distR="114300" simplePos="0" relativeHeight="251769344" behindDoc="0" locked="0" layoutInCell="1" allowOverlap="1" wp14:anchorId="249FA749" wp14:editId="55EC23D9">
            <wp:simplePos x="0" y="0"/>
            <wp:positionH relativeFrom="column">
              <wp:posOffset>-1270</wp:posOffset>
            </wp:positionH>
            <wp:positionV relativeFrom="paragraph">
              <wp:posOffset>481559</wp:posOffset>
            </wp:positionV>
            <wp:extent cx="5399405" cy="7804785"/>
            <wp:effectExtent l="0" t="0" r="0" b="0"/>
            <wp:wrapTopAndBottom/>
            <wp:docPr id="112" name="圖片 112" descr="../../../../../../../../Desktop/螢幕快照%202017-10-13%20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螢幕快照%202017-10-13%20下"/>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9405" cy="7804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3166" w:rsidRPr="00122E32">
        <w:rPr>
          <w:rFonts w:eastAsia="BiauKai"/>
        </w:rPr>
        <w:t>二、附錄二</w:t>
      </w:r>
      <w:r w:rsidR="00E64F72" w:rsidRPr="00122E32">
        <w:rPr>
          <w:rFonts w:eastAsia="BiauKai"/>
        </w:rPr>
        <w:t>：</w:t>
      </w:r>
      <w:r w:rsidR="00E64F72" w:rsidRPr="00122E32">
        <w:rPr>
          <w:rFonts w:eastAsia="BiauKai"/>
        </w:rPr>
        <w:t>PLC</w:t>
      </w:r>
      <w:r w:rsidR="00E64F72" w:rsidRPr="00122E32">
        <w:rPr>
          <w:rFonts w:eastAsia="BiauKai"/>
        </w:rPr>
        <w:t>型錄</w:t>
      </w:r>
      <w:bookmarkEnd w:id="100"/>
    </w:p>
    <w:p w14:paraId="3B7B99B9" w14:textId="236E3426" w:rsidR="00836FB3" w:rsidRPr="00122E32" w:rsidRDefault="00836FB3" w:rsidP="00836FB3">
      <w:pPr>
        <w:pStyle w:val="afe"/>
        <w:rPr>
          <w:rFonts w:eastAsia="BiauKai"/>
        </w:rPr>
      </w:pPr>
    </w:p>
    <w:p w14:paraId="462653BE" w14:textId="45655915" w:rsidR="003E7A6F" w:rsidRPr="00122E32" w:rsidRDefault="003E7A6F" w:rsidP="00836FB3">
      <w:pPr>
        <w:pStyle w:val="afe"/>
        <w:rPr>
          <w:rFonts w:eastAsia="BiauKai"/>
        </w:rPr>
      </w:pPr>
      <w:r w:rsidRPr="00122E32">
        <w:rPr>
          <w:rFonts w:eastAsia="BiauKai"/>
          <w:noProof/>
        </w:rPr>
        <w:drawing>
          <wp:anchor distT="0" distB="0" distL="114300" distR="114300" simplePos="0" relativeHeight="251775488" behindDoc="0" locked="0" layoutInCell="1" allowOverlap="1" wp14:anchorId="5C174BA0" wp14:editId="5F2815F8">
            <wp:simplePos x="0" y="0"/>
            <wp:positionH relativeFrom="column">
              <wp:posOffset>-635</wp:posOffset>
            </wp:positionH>
            <wp:positionV relativeFrom="paragraph">
              <wp:posOffset>156083</wp:posOffset>
            </wp:positionV>
            <wp:extent cx="5392420" cy="7667625"/>
            <wp:effectExtent l="0" t="0" r="0" b="0"/>
            <wp:wrapTopAndBottom/>
            <wp:docPr id="113" name="圖片 113" descr="../../../../../../../../Desktop/螢幕快照%202017-10-13%20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螢幕快照%202017-10-13%20下"/>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2420" cy="7667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FA3EB9" w14:textId="29084C10" w:rsidR="00836FB3" w:rsidRPr="00122E32" w:rsidRDefault="00836FB3">
      <w:pPr>
        <w:widowControl/>
        <w:autoSpaceDE/>
        <w:autoSpaceDN/>
        <w:adjustRightInd/>
        <w:spacing w:before="0" w:line="240" w:lineRule="auto"/>
        <w:rPr>
          <w:rFonts w:ascii="Times New Roman" w:eastAsia="BiauKai" w:cs="Times New Roman"/>
        </w:rPr>
      </w:pPr>
      <w:r w:rsidRPr="00122E32">
        <w:rPr>
          <w:rFonts w:ascii="Times New Roman" w:eastAsia="BiauKai" w:cs="Times New Roman"/>
        </w:rPr>
        <w:lastRenderedPageBreak/>
        <w:br w:type="page"/>
      </w:r>
    </w:p>
    <w:p w14:paraId="257ED90B" w14:textId="0E7D1621" w:rsidR="00093166" w:rsidRPr="00122E32" w:rsidRDefault="00A042BA" w:rsidP="00665C8D">
      <w:pPr>
        <w:pStyle w:val="afa"/>
        <w:rPr>
          <w:rFonts w:eastAsia="BiauKai"/>
        </w:rPr>
      </w:pPr>
      <w:bookmarkStart w:id="101" w:name="_Toc508958539"/>
      <w:r w:rsidRPr="00122E32">
        <w:rPr>
          <w:rFonts w:eastAsia="BiauKai"/>
          <w:noProof/>
        </w:rPr>
        <w:lastRenderedPageBreak/>
        <w:drawing>
          <wp:anchor distT="0" distB="0" distL="114300" distR="114300" simplePos="0" relativeHeight="251748864" behindDoc="0" locked="0" layoutInCell="1" allowOverlap="1" wp14:anchorId="3F7CB0F1" wp14:editId="1FDFB8A4">
            <wp:simplePos x="0" y="0"/>
            <wp:positionH relativeFrom="page">
              <wp:posOffset>1077595</wp:posOffset>
            </wp:positionH>
            <wp:positionV relativeFrom="paragraph">
              <wp:posOffset>812800</wp:posOffset>
            </wp:positionV>
            <wp:extent cx="5392420" cy="7620635"/>
            <wp:effectExtent l="0" t="0" r="0" b="0"/>
            <wp:wrapTopAndBottom/>
            <wp:docPr id="109" name="圖片 109" descr="../../../../../../../../Desktop/螢幕快照%202017-10-13%20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螢幕快照%202017-10-13%20下"/>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2420" cy="7620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3166" w:rsidRPr="00122E32">
        <w:rPr>
          <w:rFonts w:eastAsia="BiauKai"/>
        </w:rPr>
        <w:t>三、附錄三</w:t>
      </w:r>
      <w:r w:rsidR="00E64F72" w:rsidRPr="00122E32">
        <w:rPr>
          <w:rFonts w:eastAsia="BiauKai"/>
        </w:rPr>
        <w:t>：感測器型錄</w:t>
      </w:r>
      <w:bookmarkEnd w:id="101"/>
    </w:p>
    <w:p w14:paraId="764507F6" w14:textId="3B217B1F" w:rsidR="00836FB3" w:rsidRPr="00122E32" w:rsidRDefault="00836FB3" w:rsidP="00836FB3">
      <w:pPr>
        <w:pStyle w:val="afe"/>
        <w:rPr>
          <w:rFonts w:eastAsia="BiauKai"/>
        </w:rPr>
      </w:pPr>
      <w:r w:rsidRPr="00122E32">
        <w:rPr>
          <w:rFonts w:eastAsia="BiauKai"/>
        </w:rPr>
        <w:t>(</w:t>
      </w:r>
      <w:r w:rsidRPr="00122E32">
        <w:rPr>
          <w:rFonts w:eastAsia="BiauKai"/>
        </w:rPr>
        <w:t>一</w:t>
      </w:r>
      <w:r w:rsidRPr="00122E32">
        <w:rPr>
          <w:rFonts w:eastAsia="BiauKai"/>
        </w:rPr>
        <w:t>)</w:t>
      </w:r>
      <w:r w:rsidRPr="00122E32">
        <w:rPr>
          <w:rFonts w:eastAsia="BiauKai"/>
        </w:rPr>
        <w:t>、水位感測器</w:t>
      </w:r>
    </w:p>
    <w:p w14:paraId="553E53F8" w14:textId="66118D97" w:rsidR="00836FB3" w:rsidRPr="00122E32" w:rsidRDefault="00BF658C" w:rsidP="00836FB3">
      <w:pPr>
        <w:pStyle w:val="afe"/>
        <w:rPr>
          <w:rFonts w:eastAsia="BiauKai"/>
        </w:rPr>
      </w:pPr>
      <w:r w:rsidRPr="00122E32">
        <w:rPr>
          <w:rFonts w:eastAsia="BiauKai"/>
          <w:noProof/>
        </w:rPr>
        <w:lastRenderedPageBreak/>
        <w:drawing>
          <wp:anchor distT="0" distB="0" distL="114300" distR="114300" simplePos="0" relativeHeight="251755008" behindDoc="0" locked="0" layoutInCell="1" allowOverlap="1" wp14:anchorId="37E8A7C9" wp14:editId="64BB347B">
            <wp:simplePos x="0" y="0"/>
            <wp:positionH relativeFrom="column">
              <wp:posOffset>22682</wp:posOffset>
            </wp:positionH>
            <wp:positionV relativeFrom="paragraph">
              <wp:posOffset>434340</wp:posOffset>
            </wp:positionV>
            <wp:extent cx="5399405" cy="7642225"/>
            <wp:effectExtent l="0" t="0" r="0" b="0"/>
            <wp:wrapTopAndBottom/>
            <wp:docPr id="110" name="圖片 110" descr="../../../../../../../../Desktop/螢幕快照%202017-10-13%20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ktop/螢幕快照%202017-10-13%20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9405" cy="764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42BA" w:rsidRPr="00122E32">
        <w:rPr>
          <w:rFonts w:eastAsia="BiauKai"/>
        </w:rPr>
        <w:t xml:space="preserve"> </w:t>
      </w:r>
      <w:r w:rsidR="00836FB3" w:rsidRPr="00122E32">
        <w:rPr>
          <w:rFonts w:eastAsia="BiauKai"/>
        </w:rPr>
        <w:t>(</w:t>
      </w:r>
      <w:r w:rsidR="00836FB3" w:rsidRPr="00122E32">
        <w:rPr>
          <w:rFonts w:eastAsia="BiauKai"/>
        </w:rPr>
        <w:t>二</w:t>
      </w:r>
      <w:r w:rsidR="00836FB3" w:rsidRPr="00122E32">
        <w:rPr>
          <w:rFonts w:eastAsia="BiauKai"/>
        </w:rPr>
        <w:t>)</w:t>
      </w:r>
      <w:r w:rsidR="00836FB3" w:rsidRPr="00122E32">
        <w:rPr>
          <w:rFonts w:eastAsia="BiauKai"/>
        </w:rPr>
        <w:t>、溶氧感測器</w:t>
      </w:r>
    </w:p>
    <w:p w14:paraId="789A8DC0" w14:textId="06EAEE22" w:rsidR="0012717A" w:rsidRPr="00122E32" w:rsidRDefault="00BF658C" w:rsidP="0012717A">
      <w:pPr>
        <w:pStyle w:val="afa"/>
        <w:ind w:left="0" w:firstLine="0"/>
        <w:rPr>
          <w:rFonts w:eastAsia="BiauKai"/>
        </w:rPr>
      </w:pPr>
      <w:bookmarkStart w:id="102" w:name="_Toc508958464"/>
      <w:bookmarkStart w:id="103" w:name="_Toc508958540"/>
      <w:r w:rsidRPr="00122E32">
        <w:rPr>
          <w:rFonts w:eastAsia="BiauKai"/>
          <w:noProof/>
        </w:rPr>
        <w:lastRenderedPageBreak/>
        <w:drawing>
          <wp:anchor distT="0" distB="0" distL="114300" distR="114300" simplePos="0" relativeHeight="251763200" behindDoc="0" locked="0" layoutInCell="1" allowOverlap="1" wp14:anchorId="77EF45A0" wp14:editId="7CD948C4">
            <wp:simplePos x="0" y="0"/>
            <wp:positionH relativeFrom="column">
              <wp:posOffset>-635</wp:posOffset>
            </wp:positionH>
            <wp:positionV relativeFrom="paragraph">
              <wp:posOffset>105334</wp:posOffset>
            </wp:positionV>
            <wp:extent cx="5399405" cy="7642225"/>
            <wp:effectExtent l="0" t="0" r="0" b="0"/>
            <wp:wrapTopAndBottom/>
            <wp:docPr id="111" name="圖片 111" descr="../../../../../../../../Desktop/螢幕快照%202017-10-13%20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螢幕快照%202017-10-13%20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9405" cy="764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49A7" w:rsidRPr="00122E32">
        <w:rPr>
          <w:rFonts w:eastAsia="BiauKai"/>
          <w:noProof/>
        </w:rPr>
        <w:drawing>
          <wp:anchor distT="0" distB="0" distL="114300" distR="114300" simplePos="0" relativeHeight="251742720" behindDoc="0" locked="0" layoutInCell="1" allowOverlap="1" wp14:anchorId="1B6B9FEF" wp14:editId="239F3679">
            <wp:simplePos x="0" y="0"/>
            <wp:positionH relativeFrom="column">
              <wp:posOffset>-789305</wp:posOffset>
            </wp:positionH>
            <wp:positionV relativeFrom="paragraph">
              <wp:posOffset>1563370</wp:posOffset>
            </wp:positionV>
            <wp:extent cx="6994525" cy="5250815"/>
            <wp:effectExtent l="0" t="863600" r="0" b="845185"/>
            <wp:wrapTopAndBottom/>
            <wp:docPr id="108" name="圖片 108" descr="../../../../../../../../Desktop/螢幕快照%202017-10-13%20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螢幕快照%202017-10-13%20下"/>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6994525" cy="52508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2"/>
      <w:bookmarkEnd w:id="103"/>
    </w:p>
    <w:p w14:paraId="049F68AC" w14:textId="6C741442" w:rsidR="006649A7" w:rsidRPr="00122E32" w:rsidRDefault="00E64F72" w:rsidP="0012717A">
      <w:pPr>
        <w:pStyle w:val="afa"/>
        <w:rPr>
          <w:rFonts w:eastAsia="BiauKai"/>
        </w:rPr>
      </w:pPr>
      <w:bookmarkStart w:id="104" w:name="_Toc508958541"/>
      <w:r w:rsidRPr="00122E32">
        <w:rPr>
          <w:rFonts w:eastAsia="BiauKai"/>
        </w:rPr>
        <w:lastRenderedPageBreak/>
        <w:t>四、附錄四：</w:t>
      </w:r>
      <w:r w:rsidR="00707FEF" w:rsidRPr="00122E32">
        <w:rPr>
          <w:rFonts w:eastAsia="BiauKai"/>
        </w:rPr>
        <w:t>節能系統架構圖</w:t>
      </w:r>
      <w:bookmarkEnd w:id="104"/>
    </w:p>
    <w:p w14:paraId="12C58644" w14:textId="7087FCFB" w:rsidR="006207DA" w:rsidRPr="00122E32" w:rsidRDefault="009436FF">
      <w:pPr>
        <w:widowControl/>
        <w:autoSpaceDE/>
        <w:autoSpaceDN/>
        <w:adjustRightInd/>
        <w:spacing w:before="0" w:line="240" w:lineRule="auto"/>
        <w:rPr>
          <w:rFonts w:ascii="Times New Roman" w:eastAsia="BiauKai" w:cs="Times New Roman"/>
        </w:rPr>
      </w:pPr>
      <w:r w:rsidRPr="00122E32">
        <w:rPr>
          <w:rFonts w:ascii="Times New Roman" w:eastAsia="BiauKai"/>
          <w:noProof/>
        </w:rPr>
        <mc:AlternateContent>
          <mc:Choice Requires="wps">
            <w:drawing>
              <wp:anchor distT="0" distB="0" distL="114300" distR="114300" simplePos="0" relativeHeight="251958784" behindDoc="0" locked="0" layoutInCell="1" allowOverlap="1" wp14:anchorId="4909A1CB" wp14:editId="342234CC">
                <wp:simplePos x="0" y="0"/>
                <wp:positionH relativeFrom="column">
                  <wp:posOffset>3598</wp:posOffset>
                </wp:positionH>
                <wp:positionV relativeFrom="paragraph">
                  <wp:posOffset>95814</wp:posOffset>
                </wp:positionV>
                <wp:extent cx="5418667" cy="6671734"/>
                <wp:effectExtent l="0" t="0" r="10795" b="15240"/>
                <wp:wrapNone/>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8667" cy="6671734"/>
                        </a:xfrm>
                        <a:prstGeom prst="rect">
                          <a:avLst/>
                        </a:prstGeom>
                        <a:solidFill>
                          <a:srgbClr val="FFFFFF"/>
                        </a:solidFill>
                        <a:ln w="9525">
                          <a:solidFill>
                            <a:schemeClr val="tx1"/>
                          </a:solidFill>
                          <a:miter lim="800000"/>
                          <a:headEnd/>
                          <a:tailEnd/>
                        </a:ln>
                      </wps:spPr>
                      <wps:txbx>
                        <w:txbxContent>
                          <w:p w14:paraId="7CCDB7DC" w14:textId="35BC95FA" w:rsidR="000A235E" w:rsidRDefault="000A235E" w:rsidP="001D1480">
                            <w:pPr>
                              <w:jc w:val="center"/>
                            </w:pPr>
                            <w:r>
                              <w:rPr>
                                <w:noProof/>
                              </w:rPr>
                              <w:drawing>
                                <wp:inline distT="0" distB="0" distL="0" distR="0" wp14:anchorId="3D1C5B58" wp14:editId="64244D95">
                                  <wp:extent cx="6262097" cy="5181600"/>
                                  <wp:effectExtent l="6668"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觀音污水廠系統架構圖.JPG"/>
                                          <pic:cNvPicPr/>
                                        </pic:nvPicPr>
                                        <pic:blipFill>
                                          <a:blip r:embed="rId30">
                                            <a:extLst>
                                              <a:ext uri="{28A0092B-C50C-407E-A947-70E740481C1C}">
                                                <a14:useLocalDpi xmlns:a14="http://schemas.microsoft.com/office/drawing/2010/main" val="0"/>
                                              </a:ext>
                                            </a:extLst>
                                          </a:blip>
                                          <a:stretch>
                                            <a:fillRect/>
                                          </a:stretch>
                                        </pic:blipFill>
                                        <pic:spPr>
                                          <a:xfrm rot="16200000">
                                            <a:off x="0" y="0"/>
                                            <a:ext cx="6288970" cy="520383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9A1CB" id="文字方塊 2" o:spid="_x0000_s1113" type="#_x0000_t202" style="position:absolute;margin-left:.3pt;margin-top:7.55pt;width:426.65pt;height:525.3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" strokecolor="black [3213]">
                <v:textbox>
                  <w:txbxContent>
                    <w:p w14:paraId="7CCDB7DC" w14:textId="35BC95FA" w:rsidR="000A235E" w:rsidRDefault="000A235E" w:rsidP="001D1480">
                      <w:pPr>
                        <w:jc w:val="center"/>
                      </w:pPr>
                      <w:r>
                        <w:rPr>
                          <w:noProof/>
                        </w:rPr>
                        <w:drawing>
                          <wp:inline distT="0" distB="0" distL="0" distR="0" wp14:anchorId="3D1C5B58" wp14:editId="64244D95">
                            <wp:extent cx="6262097" cy="5181600"/>
                            <wp:effectExtent l="6668"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觀音污水廠系統架構圖.JPG"/>
                                    <pic:cNvPicPr/>
                                  </pic:nvPicPr>
                                  <pic:blipFill>
                                    <a:blip r:embed="rId30">
                                      <a:extLst>
                                        <a:ext uri="{28A0092B-C50C-407E-A947-70E740481C1C}">
                                          <a14:useLocalDpi xmlns:a14="http://schemas.microsoft.com/office/drawing/2010/main" val="0"/>
                                        </a:ext>
                                      </a:extLst>
                                    </a:blip>
                                    <a:stretch>
                                      <a:fillRect/>
                                    </a:stretch>
                                  </pic:blipFill>
                                  <pic:spPr>
                                    <a:xfrm rot="16200000">
                                      <a:off x="0" y="0"/>
                                      <a:ext cx="6288970" cy="5203836"/>
                                    </a:xfrm>
                                    <a:prstGeom prst="rect">
                                      <a:avLst/>
                                    </a:prstGeom>
                                  </pic:spPr>
                                </pic:pic>
                              </a:graphicData>
                            </a:graphic>
                          </wp:inline>
                        </w:drawing>
                      </w:r>
                    </w:p>
                  </w:txbxContent>
                </v:textbox>
              </v:shape>
            </w:pict>
          </mc:Fallback>
        </mc:AlternateContent>
      </w:r>
      <w:r w:rsidR="006207DA" w:rsidRPr="00122E32">
        <w:rPr>
          <w:rFonts w:ascii="Times New Roman" w:eastAsia="BiauKai" w:cs="Times New Roman"/>
        </w:rPr>
        <w:br w:type="page"/>
      </w:r>
    </w:p>
    <w:p w14:paraId="0ECE8454" w14:textId="37BBFD25" w:rsidR="00E64F72" w:rsidRPr="00122E32" w:rsidRDefault="00E64F72" w:rsidP="00665C8D">
      <w:pPr>
        <w:pStyle w:val="afa"/>
        <w:rPr>
          <w:rFonts w:eastAsia="BiauKai"/>
        </w:rPr>
      </w:pPr>
      <w:bookmarkStart w:id="105" w:name="_Toc508958542"/>
      <w:r w:rsidRPr="00122E32">
        <w:rPr>
          <w:rFonts w:eastAsia="BiauKai"/>
        </w:rPr>
        <w:lastRenderedPageBreak/>
        <w:t>五、附錄五：工程示意圖</w:t>
      </w:r>
      <w:bookmarkEnd w:id="105"/>
    </w:p>
    <w:p w14:paraId="3AD2A374" w14:textId="30613AE9" w:rsidR="007514ED" w:rsidRPr="00122E32" w:rsidRDefault="001D1480">
      <w:pPr>
        <w:widowControl/>
        <w:autoSpaceDE/>
        <w:autoSpaceDN/>
        <w:adjustRightInd/>
        <w:spacing w:before="0" w:line="240" w:lineRule="auto"/>
        <w:rPr>
          <w:rFonts w:ascii="Times New Roman" w:eastAsia="BiauKai" w:cs="Times New Roman"/>
        </w:rPr>
      </w:pPr>
      <w:r w:rsidRPr="00122E32">
        <w:rPr>
          <w:rFonts w:ascii="Times New Roman" w:eastAsia="BiauKai" w:cs="Times New Roman"/>
          <w:noProof/>
        </w:rPr>
        <mc:AlternateContent>
          <mc:Choice Requires="wps">
            <w:drawing>
              <wp:anchor distT="0" distB="0" distL="114300" distR="114300" simplePos="0" relativeHeight="251964928" behindDoc="0" locked="0" layoutInCell="1" allowOverlap="1" wp14:anchorId="1D1DD390" wp14:editId="63C9CF30">
                <wp:simplePos x="0" y="0"/>
                <wp:positionH relativeFrom="column">
                  <wp:posOffset>-59409</wp:posOffset>
                </wp:positionH>
                <wp:positionV relativeFrom="paragraph">
                  <wp:posOffset>292189</wp:posOffset>
                </wp:positionV>
                <wp:extent cx="5613695" cy="7729869"/>
                <wp:effectExtent l="0" t="0" r="25400" b="23495"/>
                <wp:wrapNone/>
                <wp:docPr id="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3695" cy="7729869"/>
                        </a:xfrm>
                        <a:prstGeom prst="rect">
                          <a:avLst/>
                        </a:prstGeom>
                        <a:solidFill>
                          <a:srgbClr val="FFFFFF"/>
                        </a:solidFill>
                        <a:ln w="9525">
                          <a:solidFill>
                            <a:schemeClr val="bg1"/>
                          </a:solidFill>
                          <a:miter lim="800000"/>
                          <a:headEnd/>
                          <a:tailEnd/>
                        </a:ln>
                      </wps:spPr>
                      <wps:txbx>
                        <w:txbxContent>
                          <w:p w14:paraId="7F2B4731" w14:textId="77777777" w:rsidR="000A235E" w:rsidRPr="00DE30B8" w:rsidRDefault="000A235E" w:rsidP="001D1480">
                            <w:pPr>
                              <w:jc w:val="center"/>
                              <w:rPr>
                                <w14:textOutline w14:w="9525" w14:cap="rnd" w14:cmpd="sng" w14:algn="ctr">
                                  <w14:solidFill>
                                    <w14:schemeClr w14:val="bg1"/>
                                  </w14:solidFill>
                                  <w14:prstDash w14:val="solid"/>
                                  <w14:bevel/>
                                </w14:textOutline>
                              </w:rPr>
                            </w:pPr>
                          </w:p>
                          <w:p w14:paraId="35F4A7D4" w14:textId="29277328" w:rsidR="000A235E" w:rsidRPr="00DE30B8" w:rsidRDefault="000A235E" w:rsidP="00DE30B8">
                            <w:pPr>
                              <w:spacing w:before="100" w:beforeAutospacing="1"/>
                              <w:rPr>
                                <w14:textOutline w14:w="9525" w14:cap="rnd" w14:cmpd="sng" w14:algn="ctr">
                                  <w14:solidFill>
                                    <w14:schemeClr w14:val="bg1"/>
                                  </w14:solidFill>
                                  <w14:prstDash w14:val="solid"/>
                                  <w14:bevel/>
                                </w14:textOutline>
                              </w:rPr>
                            </w:pPr>
                            <w:r w:rsidRPr="00DE30B8">
                              <w:rPr>
                                <w:noProof/>
                                <w14:textOutline w14:w="9525" w14:cap="rnd" w14:cmpd="sng" w14:algn="ctr">
                                  <w14:solidFill>
                                    <w14:schemeClr w14:val="bg1"/>
                                  </w14:solidFill>
                                  <w14:prstDash w14:val="solid"/>
                                  <w14:bevel/>
                                </w14:textOutline>
                              </w:rPr>
                              <w:drawing>
                                <wp:inline distT="0" distB="0" distL="0" distR="0" wp14:anchorId="25456875" wp14:editId="3E6AACE8">
                                  <wp:extent cx="6126330" cy="5397858"/>
                                  <wp:effectExtent l="2223"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觀音污水廠平面圖-各盤.JPG"/>
                                          <pic:cNvPicPr/>
                                        </pic:nvPicPr>
                                        <pic:blipFill>
                                          <a:blip r:embed="rId31">
                                            <a:extLst>
                                              <a:ext uri="{28A0092B-C50C-407E-A947-70E740481C1C}">
                                                <a14:useLocalDpi xmlns:a14="http://schemas.microsoft.com/office/drawing/2010/main" val="0"/>
                                              </a:ext>
                                            </a:extLst>
                                          </a:blip>
                                          <a:stretch>
                                            <a:fillRect/>
                                          </a:stretch>
                                        </pic:blipFill>
                                        <pic:spPr>
                                          <a:xfrm rot="16200000">
                                            <a:off x="0" y="0"/>
                                            <a:ext cx="6156510" cy="5424450"/>
                                          </a:xfrm>
                                          <a:prstGeom prst="rect">
                                            <a:avLst/>
                                          </a:prstGeom>
                                        </pic:spPr>
                                      </pic:pic>
                                    </a:graphicData>
                                  </a:graphic>
                                </wp:inline>
                              </w:drawing>
                            </w:r>
                          </w:p>
                          <w:p w14:paraId="3A572EB1" w14:textId="77777777" w:rsidR="000A235E" w:rsidRPr="00DE30B8" w:rsidRDefault="000A235E" w:rsidP="001D1480">
                            <w:pPr>
                              <w:jc w:val="center"/>
                              <w:rPr>
                                <w14:textOutline w14:w="9525" w14:cap="rnd" w14:cmpd="sng" w14:algn="ctr">
                                  <w14:solidFill>
                                    <w14:schemeClr w14:val="bg1"/>
                                  </w14:solidFill>
                                  <w14:prstDash w14:val="solid"/>
                                  <w14:bevel/>
                                </w14:textOutline>
                              </w:rPr>
                            </w:pPr>
                          </w:p>
                          <w:p w14:paraId="3DA71AF0" w14:textId="77777777" w:rsidR="000A235E" w:rsidRPr="00DE30B8" w:rsidRDefault="000A235E" w:rsidP="001D1480">
                            <w:pPr>
                              <w:jc w:val="center"/>
                              <w:rPr>
                                <w14:textOutline w14:w="9525" w14:cap="rnd" w14:cmpd="sng" w14:algn="ctr">
                                  <w14:solidFill>
                                    <w14:schemeClr w14:val="bg1"/>
                                  </w14:solidFill>
                                  <w14:prstDash w14:val="solid"/>
                                  <w14:bevel/>
                                </w14:textOutline>
                              </w:rPr>
                            </w:pPr>
                          </w:p>
                          <w:p w14:paraId="63D3FC24" w14:textId="77777777" w:rsidR="000A235E" w:rsidRPr="00DE30B8" w:rsidRDefault="000A235E" w:rsidP="001D1480">
                            <w:pPr>
                              <w:jc w:val="center"/>
                              <w:rPr>
                                <w14:textOutline w14:w="9525" w14:cap="rnd" w14:cmpd="sng" w14:algn="ctr">
                                  <w14:solidFill>
                                    <w14:schemeClr w14:val="bg1"/>
                                  </w14:solid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DD390" id="_x0000_s1114" type="#_x0000_t202" style="position:absolute;margin-left:-4.7pt;margin-top:23pt;width:442pt;height:608.65pt;z-index:2519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" strokecolor="white [3212]">
                <v:textbox>
                  <w:txbxContent>
                    <w:p w14:paraId="7F2B4731" w14:textId="77777777" w:rsidR="000A235E" w:rsidRPr="00DE30B8" w:rsidRDefault="000A235E" w:rsidP="001D1480">
                      <w:pPr>
                        <w:jc w:val="center"/>
                        <w:rPr>
                          <w14:textOutline w14:w="9525" w14:cap="rnd" w14:cmpd="sng" w14:algn="ctr">
                            <w14:solidFill>
                              <w14:schemeClr w14:val="bg1"/>
                            </w14:solidFill>
                            <w14:prstDash w14:val="solid"/>
                            <w14:bevel/>
                          </w14:textOutline>
                        </w:rPr>
                      </w:pPr>
                    </w:p>
                    <w:p w14:paraId="35F4A7D4" w14:textId="29277328" w:rsidR="000A235E" w:rsidRPr="00DE30B8" w:rsidRDefault="000A235E" w:rsidP="00DE30B8">
                      <w:pPr>
                        <w:spacing w:before="100" w:beforeAutospacing="1"/>
                        <w:rPr>
                          <w14:textOutline w14:w="9525" w14:cap="rnd" w14:cmpd="sng" w14:algn="ctr">
                            <w14:solidFill>
                              <w14:schemeClr w14:val="bg1"/>
                            </w14:solidFill>
                            <w14:prstDash w14:val="solid"/>
                            <w14:bevel/>
                          </w14:textOutline>
                        </w:rPr>
                      </w:pPr>
                      <w:r w:rsidRPr="00DE30B8">
                        <w:rPr>
                          <w:noProof/>
                          <w14:textOutline w14:w="9525" w14:cap="rnd" w14:cmpd="sng" w14:algn="ctr">
                            <w14:solidFill>
                              <w14:schemeClr w14:val="bg1"/>
                            </w14:solidFill>
                            <w14:prstDash w14:val="solid"/>
                            <w14:bevel/>
                          </w14:textOutline>
                        </w:rPr>
                        <w:drawing>
                          <wp:inline distT="0" distB="0" distL="0" distR="0" wp14:anchorId="25456875" wp14:editId="3E6AACE8">
                            <wp:extent cx="6126330" cy="5397858"/>
                            <wp:effectExtent l="2223"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觀音污水廠平面圖-各盤.JPG"/>
                                    <pic:cNvPicPr/>
                                  </pic:nvPicPr>
                                  <pic:blipFill>
                                    <a:blip r:embed="rId31">
                                      <a:extLst>
                                        <a:ext uri="{28A0092B-C50C-407E-A947-70E740481C1C}">
                                          <a14:useLocalDpi xmlns:a14="http://schemas.microsoft.com/office/drawing/2010/main" val="0"/>
                                        </a:ext>
                                      </a:extLst>
                                    </a:blip>
                                    <a:stretch>
                                      <a:fillRect/>
                                    </a:stretch>
                                  </pic:blipFill>
                                  <pic:spPr>
                                    <a:xfrm rot="16200000">
                                      <a:off x="0" y="0"/>
                                      <a:ext cx="6156510" cy="5424450"/>
                                    </a:xfrm>
                                    <a:prstGeom prst="rect">
                                      <a:avLst/>
                                    </a:prstGeom>
                                  </pic:spPr>
                                </pic:pic>
                              </a:graphicData>
                            </a:graphic>
                          </wp:inline>
                        </w:drawing>
                      </w:r>
                    </w:p>
                    <w:p w14:paraId="3A572EB1" w14:textId="77777777" w:rsidR="000A235E" w:rsidRPr="00DE30B8" w:rsidRDefault="000A235E" w:rsidP="001D1480">
                      <w:pPr>
                        <w:jc w:val="center"/>
                        <w:rPr>
                          <w14:textOutline w14:w="9525" w14:cap="rnd" w14:cmpd="sng" w14:algn="ctr">
                            <w14:solidFill>
                              <w14:schemeClr w14:val="bg1"/>
                            </w14:solidFill>
                            <w14:prstDash w14:val="solid"/>
                            <w14:bevel/>
                          </w14:textOutline>
                        </w:rPr>
                      </w:pPr>
                    </w:p>
                    <w:p w14:paraId="3DA71AF0" w14:textId="77777777" w:rsidR="000A235E" w:rsidRPr="00DE30B8" w:rsidRDefault="000A235E" w:rsidP="001D1480">
                      <w:pPr>
                        <w:jc w:val="center"/>
                        <w:rPr>
                          <w14:textOutline w14:w="9525" w14:cap="rnd" w14:cmpd="sng" w14:algn="ctr">
                            <w14:solidFill>
                              <w14:schemeClr w14:val="bg1"/>
                            </w14:solidFill>
                            <w14:prstDash w14:val="solid"/>
                            <w14:bevel/>
                          </w14:textOutline>
                        </w:rPr>
                      </w:pPr>
                    </w:p>
                    <w:p w14:paraId="63D3FC24" w14:textId="77777777" w:rsidR="000A235E" w:rsidRPr="00DE30B8" w:rsidRDefault="000A235E" w:rsidP="001D1480">
                      <w:pPr>
                        <w:jc w:val="center"/>
                        <w:rPr>
                          <w14:textOutline w14:w="9525" w14:cap="rnd" w14:cmpd="sng" w14:algn="ctr">
                            <w14:solidFill>
                              <w14:schemeClr w14:val="bg1"/>
                            </w14:solidFill>
                            <w14:prstDash w14:val="solid"/>
                            <w14:bevel/>
                          </w14:textOutline>
                        </w:rPr>
                      </w:pPr>
                    </w:p>
                  </w:txbxContent>
                </v:textbox>
              </v:shape>
            </w:pict>
          </mc:Fallback>
        </mc:AlternateContent>
      </w:r>
      <w:r w:rsidR="007514ED" w:rsidRPr="00122E32">
        <w:rPr>
          <w:rFonts w:ascii="Times New Roman" w:eastAsia="BiauKai" w:cs="Times New Roman"/>
        </w:rPr>
        <w:br w:type="page"/>
      </w:r>
    </w:p>
    <w:p w14:paraId="23B75466" w14:textId="203FCEC4" w:rsidR="00E64F72" w:rsidRPr="00122E32" w:rsidRDefault="00E64F72" w:rsidP="00665C8D">
      <w:pPr>
        <w:pStyle w:val="afa"/>
        <w:rPr>
          <w:rFonts w:eastAsia="BiauKai"/>
        </w:rPr>
      </w:pPr>
      <w:bookmarkStart w:id="106" w:name="_Toc508958543"/>
      <w:r w:rsidRPr="00122E32">
        <w:rPr>
          <w:rFonts w:eastAsia="BiauKai"/>
        </w:rPr>
        <w:lastRenderedPageBreak/>
        <w:t>六、附錄六：工程</w:t>
      </w:r>
      <w:r w:rsidR="00273171" w:rsidRPr="00122E32">
        <w:rPr>
          <w:rFonts w:eastAsia="BiauKai"/>
        </w:rPr>
        <w:t>自主檢查表</w:t>
      </w:r>
      <w:bookmarkEnd w:id="106"/>
    </w:p>
    <w:p w14:paraId="48962C6F" w14:textId="77777777" w:rsidR="006649A7" w:rsidRPr="00122E32" w:rsidRDefault="006649A7" w:rsidP="006649A7">
      <w:pPr>
        <w:pStyle w:val="af8"/>
        <w:rPr>
          <w:rFonts w:eastAsia="BiauKai"/>
          <w:sz w:val="24"/>
          <w:szCs w:val="24"/>
        </w:rPr>
      </w:pPr>
      <w:bookmarkStart w:id="107" w:name="_Toc338060389"/>
      <w:bookmarkStart w:id="108" w:name="_Toc508958550"/>
      <w:r w:rsidRPr="00122E32">
        <w:rPr>
          <w:rFonts w:eastAsia="BiauKai"/>
        </w:rPr>
        <w:t>表</w:t>
      </w:r>
      <w:r w:rsidRPr="00122E32">
        <w:rPr>
          <w:rFonts w:eastAsia="BiauKai"/>
        </w:rPr>
        <w:t xml:space="preserve">12-1 </w:t>
      </w:r>
      <w:r w:rsidRPr="00122E32">
        <w:rPr>
          <w:rFonts w:eastAsia="BiauKai"/>
        </w:rPr>
        <w:t>電纜</w:t>
      </w:r>
      <w:r w:rsidRPr="00122E32">
        <w:rPr>
          <w:rFonts w:eastAsia="BiauKai"/>
        </w:rPr>
        <w:t>(</w:t>
      </w:r>
      <w:r w:rsidRPr="00122E32">
        <w:rPr>
          <w:rFonts w:eastAsia="BiauKai"/>
        </w:rPr>
        <w:t>線</w:t>
      </w:r>
      <w:r w:rsidRPr="00122E32">
        <w:rPr>
          <w:rFonts w:eastAsia="BiauKai"/>
        </w:rPr>
        <w:t>)</w:t>
      </w:r>
      <w:r w:rsidRPr="00122E32">
        <w:rPr>
          <w:rFonts w:eastAsia="BiauKai"/>
        </w:rPr>
        <w:t>器材自主檢查表</w:t>
      </w:r>
      <w:bookmarkEnd w:id="107"/>
      <w:bookmarkEnd w:id="108"/>
    </w:p>
    <w:p w14:paraId="44337CD9" w14:textId="77777777" w:rsidR="006649A7" w:rsidRPr="00122E32" w:rsidRDefault="006649A7" w:rsidP="006649A7">
      <w:pPr>
        <w:pStyle w:val="afe"/>
        <w:rPr>
          <w:rFonts w:eastAsia="BiauKai"/>
        </w:rPr>
      </w:pPr>
      <w:r w:rsidRPr="00122E32">
        <w:rPr>
          <w:rFonts w:eastAsia="BiauKai"/>
        </w:rPr>
        <w:t xml:space="preserve">                                 </w:t>
      </w:r>
      <w:r w:rsidRPr="00122E32">
        <w:rPr>
          <w:rFonts w:eastAsia="BiauKai"/>
        </w:rPr>
        <w:t>編號</w:t>
      </w:r>
      <w:r w:rsidRPr="00122E32">
        <w:rPr>
          <w:rFonts w:eastAsia="BiauKai"/>
        </w:rPr>
        <w:t>:</w:t>
      </w:r>
      <w:r w:rsidRPr="00122E32">
        <w:rPr>
          <w:rFonts w:eastAsia="BiauKai"/>
        </w:rPr>
        <w:t>電纜</w:t>
      </w:r>
      <w:r w:rsidRPr="00122E32">
        <w:rPr>
          <w:rFonts w:eastAsia="BiauKai"/>
        </w:rPr>
        <w:t>(</w:t>
      </w:r>
      <w:r w:rsidRPr="00122E32">
        <w:rPr>
          <w:rFonts w:eastAsia="BiauKai"/>
        </w:rPr>
        <w:t>線</w:t>
      </w:r>
      <w:r w:rsidRPr="00122E32">
        <w:rPr>
          <w:rFonts w:eastAsia="BiauKai"/>
        </w:rPr>
        <w:t>)-</w:t>
      </w:r>
      <w:r w:rsidRPr="00122E32">
        <w:rPr>
          <w:rFonts w:eastAsia="BiauKai"/>
        </w:rPr>
        <w:t>材檢</w:t>
      </w:r>
      <w:r w:rsidRPr="00122E32">
        <w:rPr>
          <w:rFonts w:eastAsia="BiauKai"/>
        </w:rPr>
        <w:t>-</w:t>
      </w:r>
    </w:p>
    <w:tbl>
      <w:tblPr>
        <w:tblW w:w="10080" w:type="dxa"/>
        <w:tblInd w:w="-6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455"/>
        <w:gridCol w:w="1225"/>
        <w:gridCol w:w="1080"/>
        <w:gridCol w:w="3840"/>
        <w:gridCol w:w="1200"/>
        <w:gridCol w:w="960"/>
        <w:gridCol w:w="1320"/>
      </w:tblGrid>
      <w:tr w:rsidR="006649A7" w:rsidRPr="00122E32" w14:paraId="3AABC426" w14:textId="77777777" w:rsidTr="006649A7">
        <w:trPr>
          <w:trHeight w:hRule="exact" w:val="581"/>
        </w:trPr>
        <w:tc>
          <w:tcPr>
            <w:tcW w:w="1680" w:type="dxa"/>
            <w:gridSpan w:val="2"/>
            <w:vAlign w:val="center"/>
          </w:tcPr>
          <w:p w14:paraId="06495CD0" w14:textId="77777777" w:rsidR="006649A7" w:rsidRPr="00122E32" w:rsidRDefault="006649A7" w:rsidP="006649A7">
            <w:pPr>
              <w:autoSpaceDE/>
              <w:autoSpaceDN/>
              <w:snapToGrid w:val="0"/>
              <w:spacing w:before="0" w:line="320" w:lineRule="exact"/>
              <w:jc w:val="center"/>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工</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程</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名</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稱</w:t>
            </w:r>
          </w:p>
        </w:tc>
        <w:tc>
          <w:tcPr>
            <w:tcW w:w="8400" w:type="dxa"/>
            <w:gridSpan w:val="5"/>
            <w:vAlign w:val="center"/>
          </w:tcPr>
          <w:p w14:paraId="477A5215" w14:textId="77777777" w:rsidR="006649A7" w:rsidRPr="00122E32" w:rsidRDefault="006649A7" w:rsidP="006649A7">
            <w:pPr>
              <w:autoSpaceDE/>
              <w:autoSpaceDN/>
              <w:snapToGrid w:val="0"/>
              <w:spacing w:before="0" w:line="320" w:lineRule="exact"/>
              <w:jc w:val="both"/>
              <w:textAlignment w:val="baseline"/>
              <w:rPr>
                <w:rFonts w:ascii="Times New Roman" w:eastAsia="BiauKai" w:cs="Times New Roman"/>
                <w:color w:val="000000"/>
                <w:kern w:val="2"/>
                <w:sz w:val="24"/>
                <w:szCs w:val="24"/>
              </w:rPr>
            </w:pPr>
          </w:p>
        </w:tc>
      </w:tr>
      <w:tr w:rsidR="006649A7" w:rsidRPr="00122E32" w14:paraId="74ABAC8B" w14:textId="77777777" w:rsidTr="006649A7">
        <w:trPr>
          <w:trHeight w:hRule="exact" w:val="533"/>
        </w:trPr>
        <w:tc>
          <w:tcPr>
            <w:tcW w:w="1680" w:type="dxa"/>
            <w:gridSpan w:val="2"/>
            <w:vAlign w:val="center"/>
          </w:tcPr>
          <w:p w14:paraId="6A90BB72" w14:textId="77777777" w:rsidR="006649A7" w:rsidRPr="00122E32" w:rsidRDefault="006649A7" w:rsidP="006649A7">
            <w:pPr>
              <w:autoSpaceDE/>
              <w:autoSpaceDN/>
              <w:snapToGrid w:val="0"/>
              <w:spacing w:before="0" w:line="320" w:lineRule="exact"/>
              <w:jc w:val="center"/>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承</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攬</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廠</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商</w:t>
            </w:r>
          </w:p>
        </w:tc>
        <w:tc>
          <w:tcPr>
            <w:tcW w:w="8400" w:type="dxa"/>
            <w:gridSpan w:val="5"/>
            <w:vAlign w:val="center"/>
          </w:tcPr>
          <w:p w14:paraId="4D73F5DB" w14:textId="77777777" w:rsidR="006649A7" w:rsidRPr="00122E32" w:rsidRDefault="006649A7" w:rsidP="006649A7">
            <w:pPr>
              <w:autoSpaceDE/>
              <w:autoSpaceDN/>
              <w:snapToGrid w:val="0"/>
              <w:spacing w:before="0" w:line="320" w:lineRule="exact"/>
              <w:jc w:val="both"/>
              <w:textAlignment w:val="baseline"/>
              <w:rPr>
                <w:rFonts w:ascii="Times New Roman" w:eastAsia="BiauKai" w:cs="Times New Roman"/>
                <w:color w:val="000000"/>
                <w:kern w:val="2"/>
                <w:sz w:val="24"/>
                <w:szCs w:val="24"/>
              </w:rPr>
            </w:pPr>
          </w:p>
        </w:tc>
      </w:tr>
      <w:tr w:rsidR="006649A7" w:rsidRPr="00122E32" w14:paraId="054C6724" w14:textId="77777777" w:rsidTr="006649A7">
        <w:trPr>
          <w:trHeight w:hRule="exact" w:val="541"/>
        </w:trPr>
        <w:tc>
          <w:tcPr>
            <w:tcW w:w="1680" w:type="dxa"/>
            <w:gridSpan w:val="2"/>
            <w:vAlign w:val="center"/>
          </w:tcPr>
          <w:p w14:paraId="79075677" w14:textId="77777777" w:rsidR="006649A7" w:rsidRPr="00122E32" w:rsidRDefault="006649A7" w:rsidP="006649A7">
            <w:pPr>
              <w:autoSpaceDE/>
              <w:autoSpaceDN/>
              <w:snapToGrid w:val="0"/>
              <w:spacing w:before="0" w:line="320" w:lineRule="exact"/>
              <w:jc w:val="center"/>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檢</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查</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位</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罝</w:t>
            </w:r>
          </w:p>
        </w:tc>
        <w:tc>
          <w:tcPr>
            <w:tcW w:w="4920" w:type="dxa"/>
            <w:gridSpan w:val="2"/>
            <w:vAlign w:val="center"/>
          </w:tcPr>
          <w:p w14:paraId="298D0ABE" w14:textId="77777777" w:rsidR="006649A7" w:rsidRPr="00122E32" w:rsidRDefault="006649A7" w:rsidP="006649A7">
            <w:pPr>
              <w:autoSpaceDE/>
              <w:autoSpaceDN/>
              <w:snapToGrid w:val="0"/>
              <w:spacing w:before="0" w:line="320" w:lineRule="exact"/>
              <w:jc w:val="both"/>
              <w:textAlignment w:val="baseline"/>
              <w:rPr>
                <w:rFonts w:ascii="Times New Roman" w:eastAsia="BiauKai" w:cs="Times New Roman"/>
                <w:color w:val="000000"/>
                <w:kern w:val="2"/>
                <w:sz w:val="24"/>
                <w:szCs w:val="24"/>
              </w:rPr>
            </w:pPr>
          </w:p>
        </w:tc>
        <w:tc>
          <w:tcPr>
            <w:tcW w:w="1200" w:type="dxa"/>
            <w:vAlign w:val="center"/>
          </w:tcPr>
          <w:p w14:paraId="22E1EA13" w14:textId="77777777" w:rsidR="006649A7" w:rsidRPr="00122E32" w:rsidRDefault="006649A7" w:rsidP="006649A7">
            <w:pPr>
              <w:autoSpaceDE/>
              <w:autoSpaceDN/>
              <w:snapToGrid w:val="0"/>
              <w:spacing w:before="0" w:line="320" w:lineRule="exact"/>
              <w:ind w:firstLineChars="50" w:firstLine="120"/>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檢查日期</w:t>
            </w:r>
          </w:p>
        </w:tc>
        <w:tc>
          <w:tcPr>
            <w:tcW w:w="2280" w:type="dxa"/>
            <w:gridSpan w:val="2"/>
            <w:tcBorders>
              <w:right w:val="single" w:sz="4" w:space="0" w:color="auto"/>
            </w:tcBorders>
            <w:vAlign w:val="center"/>
          </w:tcPr>
          <w:p w14:paraId="4FDDA694" w14:textId="77777777" w:rsidR="006649A7" w:rsidRPr="00122E32" w:rsidRDefault="006649A7" w:rsidP="006649A7">
            <w:pPr>
              <w:autoSpaceDE/>
              <w:autoSpaceDN/>
              <w:snapToGrid w:val="0"/>
              <w:spacing w:before="0" w:line="320" w:lineRule="exact"/>
              <w:ind w:firstLineChars="200" w:firstLine="480"/>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年</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月</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日</w:t>
            </w:r>
          </w:p>
        </w:tc>
      </w:tr>
      <w:tr w:rsidR="006649A7" w:rsidRPr="00122E32" w14:paraId="6A0E4F13" w14:textId="77777777" w:rsidTr="006649A7">
        <w:trPr>
          <w:trHeight w:hRule="exact" w:val="535"/>
        </w:trPr>
        <w:tc>
          <w:tcPr>
            <w:tcW w:w="1680" w:type="dxa"/>
            <w:gridSpan w:val="2"/>
            <w:vAlign w:val="center"/>
          </w:tcPr>
          <w:p w14:paraId="5F1D8EB7" w14:textId="77777777" w:rsidR="006649A7" w:rsidRPr="00122E32" w:rsidRDefault="006649A7" w:rsidP="006649A7">
            <w:pPr>
              <w:autoSpaceDE/>
              <w:autoSpaceDN/>
              <w:snapToGrid w:val="0"/>
              <w:spacing w:before="0" w:line="320" w:lineRule="exact"/>
              <w:jc w:val="center"/>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材</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料</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名</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稱</w:t>
            </w:r>
          </w:p>
        </w:tc>
        <w:tc>
          <w:tcPr>
            <w:tcW w:w="8400" w:type="dxa"/>
            <w:gridSpan w:val="5"/>
            <w:tcBorders>
              <w:right w:val="single" w:sz="4" w:space="0" w:color="auto"/>
            </w:tcBorders>
            <w:vAlign w:val="center"/>
          </w:tcPr>
          <w:p w14:paraId="0BF8FCFE" w14:textId="77777777" w:rsidR="006649A7" w:rsidRPr="00122E32" w:rsidRDefault="006649A7" w:rsidP="006649A7">
            <w:pPr>
              <w:autoSpaceDE/>
              <w:autoSpaceDN/>
              <w:snapToGrid w:val="0"/>
              <w:spacing w:before="0" w:line="320" w:lineRule="exact"/>
              <w:jc w:val="both"/>
              <w:textAlignment w:val="baseline"/>
              <w:rPr>
                <w:rFonts w:ascii="Times New Roman" w:eastAsia="BiauKai" w:cs="Times New Roman"/>
                <w:color w:val="000000"/>
                <w:kern w:val="2"/>
                <w:sz w:val="24"/>
                <w:szCs w:val="24"/>
              </w:rPr>
            </w:pPr>
          </w:p>
        </w:tc>
      </w:tr>
      <w:tr w:rsidR="006649A7" w:rsidRPr="00122E32" w14:paraId="78146F98" w14:textId="77777777" w:rsidTr="006649A7">
        <w:trPr>
          <w:trHeight w:hRule="exact" w:val="529"/>
        </w:trPr>
        <w:tc>
          <w:tcPr>
            <w:tcW w:w="1680" w:type="dxa"/>
            <w:gridSpan w:val="2"/>
            <w:vAlign w:val="center"/>
          </w:tcPr>
          <w:p w14:paraId="41FC6B96" w14:textId="77777777" w:rsidR="006649A7" w:rsidRPr="00122E32" w:rsidRDefault="006649A7" w:rsidP="006649A7">
            <w:pPr>
              <w:autoSpaceDE/>
              <w:autoSpaceDN/>
              <w:snapToGrid w:val="0"/>
              <w:spacing w:before="0" w:line="320" w:lineRule="exact"/>
              <w:jc w:val="center"/>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規</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格</w:t>
            </w:r>
          </w:p>
        </w:tc>
        <w:tc>
          <w:tcPr>
            <w:tcW w:w="4920" w:type="dxa"/>
            <w:gridSpan w:val="2"/>
            <w:vAlign w:val="center"/>
          </w:tcPr>
          <w:p w14:paraId="0BB8319D" w14:textId="77777777" w:rsidR="006649A7" w:rsidRPr="00122E32" w:rsidRDefault="006649A7" w:rsidP="006649A7">
            <w:pPr>
              <w:autoSpaceDE/>
              <w:autoSpaceDN/>
              <w:snapToGrid w:val="0"/>
              <w:spacing w:before="0" w:line="320" w:lineRule="exact"/>
              <w:jc w:val="both"/>
              <w:textAlignment w:val="baseline"/>
              <w:rPr>
                <w:rFonts w:ascii="Times New Roman" w:eastAsia="BiauKai" w:cs="Times New Roman"/>
                <w:color w:val="000000"/>
                <w:kern w:val="2"/>
                <w:sz w:val="24"/>
                <w:szCs w:val="24"/>
              </w:rPr>
            </w:pPr>
          </w:p>
        </w:tc>
        <w:tc>
          <w:tcPr>
            <w:tcW w:w="1200" w:type="dxa"/>
            <w:vAlign w:val="center"/>
          </w:tcPr>
          <w:p w14:paraId="3453F887" w14:textId="77777777" w:rsidR="006649A7" w:rsidRPr="00122E32" w:rsidRDefault="006649A7" w:rsidP="006649A7">
            <w:pPr>
              <w:autoSpaceDE/>
              <w:autoSpaceDN/>
              <w:snapToGrid w:val="0"/>
              <w:spacing w:before="0" w:line="320" w:lineRule="exact"/>
              <w:jc w:val="center"/>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數</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量</w:t>
            </w:r>
          </w:p>
        </w:tc>
        <w:tc>
          <w:tcPr>
            <w:tcW w:w="2280" w:type="dxa"/>
            <w:gridSpan w:val="2"/>
            <w:vAlign w:val="center"/>
          </w:tcPr>
          <w:p w14:paraId="14721821" w14:textId="77777777" w:rsidR="006649A7" w:rsidRPr="00122E32" w:rsidRDefault="006649A7" w:rsidP="006649A7">
            <w:pPr>
              <w:autoSpaceDE/>
              <w:autoSpaceDN/>
              <w:snapToGrid w:val="0"/>
              <w:spacing w:before="0" w:line="320" w:lineRule="exact"/>
              <w:jc w:val="both"/>
              <w:textAlignment w:val="baseline"/>
              <w:rPr>
                <w:rFonts w:ascii="Times New Roman" w:eastAsia="BiauKai" w:cs="Times New Roman"/>
                <w:color w:val="000000"/>
                <w:kern w:val="2"/>
                <w:sz w:val="24"/>
                <w:szCs w:val="24"/>
              </w:rPr>
            </w:pPr>
          </w:p>
        </w:tc>
      </w:tr>
      <w:tr w:rsidR="006649A7" w:rsidRPr="00122E32" w14:paraId="52D0D7FE" w14:textId="77777777" w:rsidTr="006649A7">
        <w:trPr>
          <w:trHeight w:hRule="exact" w:val="551"/>
        </w:trPr>
        <w:tc>
          <w:tcPr>
            <w:tcW w:w="1680" w:type="dxa"/>
            <w:gridSpan w:val="2"/>
            <w:vAlign w:val="center"/>
          </w:tcPr>
          <w:p w14:paraId="430A109B" w14:textId="77777777" w:rsidR="006649A7" w:rsidRPr="00122E32" w:rsidRDefault="006649A7" w:rsidP="006649A7">
            <w:pPr>
              <w:autoSpaceDE/>
              <w:autoSpaceDN/>
              <w:snapToGrid w:val="0"/>
              <w:spacing w:before="0" w:line="320" w:lineRule="exact"/>
              <w:jc w:val="center"/>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檢</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查</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時</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機</w:t>
            </w:r>
          </w:p>
        </w:tc>
        <w:tc>
          <w:tcPr>
            <w:tcW w:w="8400" w:type="dxa"/>
            <w:gridSpan w:val="5"/>
            <w:vAlign w:val="center"/>
          </w:tcPr>
          <w:p w14:paraId="742BE3D8" w14:textId="77777777" w:rsidR="006649A7" w:rsidRPr="00122E32" w:rsidRDefault="006649A7" w:rsidP="006649A7">
            <w:pPr>
              <w:autoSpaceDE/>
              <w:autoSpaceDN/>
              <w:snapToGrid w:val="0"/>
              <w:spacing w:before="0" w:line="320" w:lineRule="exact"/>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rPr>
              <w:t>□</w:t>
            </w:r>
            <w:r w:rsidRPr="00122E32">
              <w:rPr>
                <w:rFonts w:ascii="Times New Roman" w:eastAsia="BiauKai" w:cs="Times New Roman"/>
                <w:color w:val="000000"/>
                <w:kern w:val="2"/>
                <w:sz w:val="24"/>
                <w:szCs w:val="24"/>
              </w:rPr>
              <w:t>檢驗停留點</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rPr>
              <w:t xml:space="preserve"> □</w:t>
            </w:r>
            <w:r w:rsidRPr="00122E32">
              <w:rPr>
                <w:rFonts w:ascii="Times New Roman" w:eastAsia="BiauKai" w:cs="Times New Roman"/>
                <w:color w:val="000000"/>
                <w:kern w:val="2"/>
                <w:sz w:val="24"/>
                <w:szCs w:val="24"/>
              </w:rPr>
              <w:t>施工中檢查</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rPr>
              <w:t>□</w:t>
            </w:r>
            <w:r w:rsidRPr="00122E32">
              <w:rPr>
                <w:rFonts w:ascii="Times New Roman" w:eastAsia="BiauKai" w:cs="Times New Roman"/>
                <w:color w:val="000000"/>
                <w:kern w:val="2"/>
                <w:sz w:val="24"/>
                <w:szCs w:val="24"/>
              </w:rPr>
              <w:t>施工完成檢查</w:t>
            </w:r>
          </w:p>
        </w:tc>
      </w:tr>
      <w:tr w:rsidR="006649A7" w:rsidRPr="00122E32" w14:paraId="0ABE5208" w14:textId="77777777" w:rsidTr="006649A7">
        <w:trPr>
          <w:trHeight w:hRule="exact" w:val="531"/>
        </w:trPr>
        <w:tc>
          <w:tcPr>
            <w:tcW w:w="1680" w:type="dxa"/>
            <w:gridSpan w:val="2"/>
            <w:vAlign w:val="center"/>
          </w:tcPr>
          <w:p w14:paraId="30FB154C" w14:textId="77777777" w:rsidR="006649A7" w:rsidRPr="00122E32" w:rsidRDefault="006649A7" w:rsidP="006649A7">
            <w:pPr>
              <w:autoSpaceDE/>
              <w:autoSpaceDN/>
              <w:snapToGrid w:val="0"/>
              <w:spacing w:before="0" w:line="320" w:lineRule="exact"/>
              <w:jc w:val="center"/>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檢</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查</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結</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果</w:t>
            </w:r>
          </w:p>
        </w:tc>
        <w:tc>
          <w:tcPr>
            <w:tcW w:w="8400" w:type="dxa"/>
            <w:gridSpan w:val="5"/>
            <w:vAlign w:val="center"/>
          </w:tcPr>
          <w:p w14:paraId="2B6CDF46" w14:textId="77777777" w:rsidR="006649A7" w:rsidRPr="00122E32" w:rsidRDefault="006649A7" w:rsidP="006649A7">
            <w:pPr>
              <w:autoSpaceDE/>
              <w:autoSpaceDN/>
              <w:snapToGrid w:val="0"/>
              <w:spacing w:before="0" w:line="320" w:lineRule="exact"/>
              <w:ind w:firstLineChars="50" w:firstLine="120"/>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 xml:space="preserve">檢查合格　</w:t>
            </w:r>
            <w:r w:rsidRPr="00122E32">
              <w:rPr>
                <w:rFonts w:ascii="Times New Roman" w:eastAsia="BiauKai" w:cs="Times New Roman"/>
                <w:color w:val="000000"/>
                <w:kern w:val="2"/>
                <w:sz w:val="24"/>
                <w:szCs w:val="24"/>
              </w:rPr>
              <w:t xml:space="preserve"> </w:t>
            </w:r>
            <w:r w:rsidRPr="00122E32">
              <w:rPr>
                <w:rFonts w:ascii="Times New Roman" w:eastAsia="BiauKai" w:cs="新細明體" w:hint="eastAsia"/>
                <w:color w:val="000000"/>
                <w:kern w:val="2"/>
                <w:sz w:val="24"/>
                <w:szCs w:val="24"/>
              </w:rPr>
              <w:t>╳</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 xml:space="preserve">有缺失需改正　</w:t>
            </w:r>
            <w:r w:rsidRPr="00122E32">
              <w:rPr>
                <w:rFonts w:ascii="Times New Roman" w:eastAsia="BiauKai" w:cs="新細明體" w:hint="eastAsia"/>
                <w:color w:val="000000"/>
                <w:kern w:val="2"/>
                <w:sz w:val="24"/>
                <w:szCs w:val="24"/>
              </w:rPr>
              <w:t>╱</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無此檢查項目</w:t>
            </w:r>
          </w:p>
        </w:tc>
      </w:tr>
      <w:tr w:rsidR="006649A7" w:rsidRPr="00122E32" w14:paraId="5672FC6A" w14:textId="77777777" w:rsidTr="006649A7">
        <w:trPr>
          <w:trHeight w:val="574"/>
        </w:trPr>
        <w:tc>
          <w:tcPr>
            <w:tcW w:w="455" w:type="dxa"/>
            <w:tcBorders>
              <w:right w:val="dotted" w:sz="4" w:space="0" w:color="auto"/>
            </w:tcBorders>
            <w:vAlign w:val="center"/>
          </w:tcPr>
          <w:p w14:paraId="425DA8F7" w14:textId="77777777" w:rsidR="006649A7" w:rsidRPr="00122E32" w:rsidRDefault="006649A7" w:rsidP="006649A7">
            <w:pPr>
              <w:autoSpaceDE/>
              <w:autoSpaceDN/>
              <w:snapToGrid w:val="0"/>
              <w:spacing w:before="0" w:line="360" w:lineRule="atLeast"/>
              <w:jc w:val="center"/>
              <w:textAlignment w:val="baseline"/>
              <w:rPr>
                <w:rFonts w:ascii="Times New Roman" w:eastAsia="BiauKai" w:cs="Times New Roman"/>
                <w:color w:val="000000"/>
                <w:kern w:val="2"/>
                <w:sz w:val="24"/>
                <w:szCs w:val="24"/>
              </w:rPr>
            </w:pPr>
          </w:p>
        </w:tc>
        <w:tc>
          <w:tcPr>
            <w:tcW w:w="2305" w:type="dxa"/>
            <w:gridSpan w:val="2"/>
            <w:tcBorders>
              <w:left w:val="dotted" w:sz="4" w:space="0" w:color="auto"/>
            </w:tcBorders>
            <w:vAlign w:val="center"/>
          </w:tcPr>
          <w:p w14:paraId="1E27DE14" w14:textId="77777777" w:rsidR="006649A7" w:rsidRPr="00122E32" w:rsidRDefault="006649A7" w:rsidP="006649A7">
            <w:pPr>
              <w:autoSpaceDE/>
              <w:autoSpaceDN/>
              <w:snapToGrid w:val="0"/>
              <w:spacing w:before="0" w:line="360" w:lineRule="atLeast"/>
              <w:jc w:val="distribute"/>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檢查項目</w:t>
            </w:r>
          </w:p>
        </w:tc>
        <w:tc>
          <w:tcPr>
            <w:tcW w:w="3840" w:type="dxa"/>
            <w:vAlign w:val="center"/>
          </w:tcPr>
          <w:p w14:paraId="7A7F70A4" w14:textId="77777777" w:rsidR="006649A7" w:rsidRPr="00122E32" w:rsidRDefault="006649A7" w:rsidP="006649A7">
            <w:pPr>
              <w:autoSpaceDE/>
              <w:autoSpaceDN/>
              <w:snapToGrid w:val="0"/>
              <w:spacing w:before="0" w:line="360" w:lineRule="atLeast"/>
              <w:jc w:val="center"/>
              <w:textAlignment w:val="baseline"/>
              <w:rPr>
                <w:rFonts w:ascii="Times New Roman" w:eastAsia="BiauKai" w:cs="Times New Roman"/>
                <w:color w:val="000000"/>
                <w:kern w:val="2"/>
                <w:sz w:val="24"/>
                <w:szCs w:val="24"/>
              </w:rPr>
            </w:pPr>
            <w:r w:rsidRPr="00122E32">
              <w:rPr>
                <w:rFonts w:ascii="Times New Roman" w:eastAsia="BiauKai" w:cs="Times New Roman"/>
                <w:color w:val="000000"/>
                <w:sz w:val="24"/>
                <w:szCs w:val="24"/>
              </w:rPr>
              <w:t>設計圖說、規範之檢查標</w:t>
            </w:r>
            <w:r w:rsidRPr="00122E32">
              <w:rPr>
                <w:rFonts w:ascii="Times New Roman" w:eastAsia="BiauKai" w:cs="Times New Roman"/>
                <w:color w:val="000000"/>
                <w:kern w:val="2"/>
                <w:sz w:val="24"/>
                <w:szCs w:val="24"/>
              </w:rPr>
              <w:t>準</w:t>
            </w:r>
          </w:p>
          <w:p w14:paraId="06113972" w14:textId="77777777" w:rsidR="006649A7" w:rsidRPr="00122E32" w:rsidRDefault="006649A7" w:rsidP="006649A7">
            <w:pPr>
              <w:autoSpaceDE/>
              <w:autoSpaceDN/>
              <w:snapToGrid w:val="0"/>
              <w:spacing w:before="0" w:line="360" w:lineRule="atLeast"/>
              <w:jc w:val="center"/>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w:t>
            </w:r>
            <w:r w:rsidRPr="00122E32">
              <w:rPr>
                <w:rFonts w:ascii="Times New Roman" w:eastAsia="BiauKai" w:cs="Times New Roman"/>
                <w:color w:val="000000"/>
                <w:kern w:val="2"/>
                <w:sz w:val="24"/>
                <w:szCs w:val="24"/>
              </w:rPr>
              <w:t>定量定性</w:t>
            </w:r>
            <w:r w:rsidRPr="00122E32">
              <w:rPr>
                <w:rFonts w:ascii="Times New Roman" w:eastAsia="BiauKai" w:cs="Times New Roman"/>
                <w:color w:val="000000"/>
                <w:kern w:val="2"/>
                <w:sz w:val="24"/>
                <w:szCs w:val="24"/>
              </w:rPr>
              <w:t>)</w:t>
            </w:r>
          </w:p>
        </w:tc>
        <w:tc>
          <w:tcPr>
            <w:tcW w:w="2160" w:type="dxa"/>
            <w:gridSpan w:val="2"/>
            <w:vAlign w:val="center"/>
          </w:tcPr>
          <w:p w14:paraId="5DD57340" w14:textId="77777777" w:rsidR="006649A7" w:rsidRPr="00122E32" w:rsidRDefault="006649A7" w:rsidP="006649A7">
            <w:pPr>
              <w:autoSpaceDE/>
              <w:autoSpaceDN/>
              <w:snapToGrid w:val="0"/>
              <w:spacing w:before="0" w:line="360" w:lineRule="atLeast"/>
              <w:ind w:left="480" w:hangingChars="200" w:hanging="480"/>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實際檢查情形</w:t>
            </w:r>
            <w:r w:rsidRPr="00122E32">
              <w:rPr>
                <w:rFonts w:ascii="Times New Roman" w:eastAsia="BiauKai" w:cs="Times New Roman"/>
                <w:color w:val="000000"/>
                <w:kern w:val="2"/>
                <w:sz w:val="24"/>
                <w:szCs w:val="24"/>
              </w:rPr>
              <w:t xml:space="preserve">    (</w:t>
            </w:r>
            <w:r w:rsidRPr="00122E32">
              <w:rPr>
                <w:rFonts w:ascii="新細明體" w:eastAsia="新細明體" w:hAnsi="新細明體" w:cs="新細明體" w:hint="eastAsia"/>
                <w:color w:val="000000"/>
                <w:kern w:val="2"/>
                <w:sz w:val="24"/>
                <w:szCs w:val="24"/>
              </w:rPr>
              <w:t>敍</w:t>
            </w:r>
            <w:r w:rsidRPr="00122E32">
              <w:rPr>
                <w:rFonts w:ascii="Times New Roman" w:eastAsia="BiauKai" w:cs="Times New Roman"/>
                <w:color w:val="000000"/>
                <w:kern w:val="2"/>
                <w:sz w:val="24"/>
                <w:szCs w:val="24"/>
              </w:rPr>
              <w:t>述檢查值</w:t>
            </w:r>
            <w:r w:rsidRPr="00122E32">
              <w:rPr>
                <w:rFonts w:ascii="Times New Roman" w:eastAsia="BiauKai" w:cs="Times New Roman"/>
                <w:color w:val="000000"/>
                <w:kern w:val="2"/>
                <w:sz w:val="24"/>
                <w:szCs w:val="24"/>
              </w:rPr>
              <w:t>)</w:t>
            </w:r>
          </w:p>
        </w:tc>
        <w:tc>
          <w:tcPr>
            <w:tcW w:w="1320" w:type="dxa"/>
            <w:vAlign w:val="center"/>
          </w:tcPr>
          <w:p w14:paraId="60B337DD" w14:textId="77777777" w:rsidR="006649A7" w:rsidRPr="00122E32" w:rsidRDefault="006649A7" w:rsidP="006649A7">
            <w:pPr>
              <w:autoSpaceDE/>
              <w:autoSpaceDN/>
              <w:snapToGrid w:val="0"/>
              <w:spacing w:before="0" w:line="360" w:lineRule="atLeast"/>
              <w:jc w:val="center"/>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檢查結果</w:t>
            </w:r>
          </w:p>
        </w:tc>
      </w:tr>
      <w:tr w:rsidR="006649A7" w:rsidRPr="00122E32" w14:paraId="73B651D1" w14:textId="77777777" w:rsidTr="006649A7">
        <w:trPr>
          <w:trHeight w:val="567"/>
        </w:trPr>
        <w:tc>
          <w:tcPr>
            <w:tcW w:w="455" w:type="dxa"/>
            <w:tcBorders>
              <w:right w:val="dotted" w:sz="4" w:space="0" w:color="auto"/>
            </w:tcBorders>
            <w:vAlign w:val="center"/>
          </w:tcPr>
          <w:p w14:paraId="144A5443" w14:textId="77777777" w:rsidR="006649A7" w:rsidRPr="00122E32" w:rsidRDefault="006649A7" w:rsidP="006649A7">
            <w:pPr>
              <w:autoSpaceDE/>
              <w:autoSpaceDN/>
              <w:spacing w:before="0" w:line="320" w:lineRule="exact"/>
              <w:ind w:rightChars="35" w:right="98"/>
              <w:jc w:val="center"/>
              <w:textAlignment w:val="baseline"/>
              <w:rPr>
                <w:rFonts w:ascii="Times New Roman" w:eastAsia="BiauKai" w:cs="Times New Roman"/>
                <w:b/>
                <w:kern w:val="2"/>
                <w:sz w:val="24"/>
                <w:szCs w:val="24"/>
              </w:rPr>
            </w:pPr>
            <w:r w:rsidRPr="00122E32">
              <w:rPr>
                <w:rFonts w:ascii="Times New Roman" w:eastAsia="BiauKai" w:cs="Times New Roman"/>
                <w:b/>
                <w:kern w:val="2"/>
                <w:sz w:val="24"/>
                <w:szCs w:val="24"/>
              </w:rPr>
              <w:t>*</w:t>
            </w:r>
          </w:p>
        </w:tc>
        <w:tc>
          <w:tcPr>
            <w:tcW w:w="2305" w:type="dxa"/>
            <w:gridSpan w:val="2"/>
            <w:tcBorders>
              <w:left w:val="dotted" w:sz="4" w:space="0" w:color="auto"/>
            </w:tcBorders>
            <w:vAlign w:val="center"/>
          </w:tcPr>
          <w:p w14:paraId="028F5B72" w14:textId="77777777" w:rsidR="006649A7" w:rsidRPr="00122E32" w:rsidRDefault="006649A7" w:rsidP="006649A7">
            <w:pPr>
              <w:autoSpaceDE/>
              <w:autoSpaceDN/>
              <w:spacing w:before="0" w:line="360" w:lineRule="atLeast"/>
              <w:ind w:leftChars="-11" w:left="-5" w:hangingChars="11" w:hanging="26"/>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1.</w:t>
            </w:r>
            <w:r w:rsidRPr="00122E32">
              <w:rPr>
                <w:rFonts w:ascii="Times New Roman" w:eastAsia="BiauKai" w:cs="Times New Roman"/>
                <w:color w:val="000000"/>
                <w:kern w:val="2"/>
                <w:sz w:val="24"/>
                <w:szCs w:val="24"/>
              </w:rPr>
              <w:t>電力電纜</w:t>
            </w:r>
          </w:p>
        </w:tc>
        <w:tc>
          <w:tcPr>
            <w:tcW w:w="3840" w:type="dxa"/>
            <w:vAlign w:val="center"/>
          </w:tcPr>
          <w:p w14:paraId="50B3D45E" w14:textId="77777777" w:rsidR="006649A7" w:rsidRPr="00122E32" w:rsidRDefault="006649A7" w:rsidP="006649A7">
            <w:pPr>
              <w:autoSpaceDE/>
              <w:autoSpaceDN/>
              <w:spacing w:before="0" w:line="320" w:lineRule="exact"/>
              <w:ind w:left="240" w:hangingChars="100" w:hanging="240"/>
              <w:jc w:val="both"/>
              <w:textAlignment w:val="baseline"/>
              <w:rPr>
                <w:rFonts w:ascii="Times New Roman" w:eastAsia="BiauKai" w:cs="Times New Roman"/>
                <w:bCs/>
                <w:color w:val="000000"/>
                <w:kern w:val="2"/>
                <w:sz w:val="24"/>
                <w:szCs w:val="24"/>
              </w:rPr>
            </w:pPr>
            <w:r w:rsidRPr="00122E32">
              <w:rPr>
                <w:rFonts w:ascii="Times New Roman" w:eastAsia="BiauKai" w:cs="Times New Roman"/>
                <w:color w:val="000000"/>
                <w:kern w:val="2"/>
                <w:sz w:val="24"/>
                <w:szCs w:val="24"/>
              </w:rPr>
              <w:t>1.</w:t>
            </w:r>
            <w:r w:rsidRPr="00122E32">
              <w:rPr>
                <w:rFonts w:ascii="Times New Roman" w:eastAsia="BiauKai" w:cs="Times New Roman"/>
                <w:bCs/>
                <w:color w:val="000000"/>
                <w:kern w:val="2"/>
                <w:sz w:val="24"/>
                <w:szCs w:val="24"/>
              </w:rPr>
              <w:t>符合認可型錄、出廠證明及檢驗程序書、檢驗報告。</w:t>
            </w:r>
          </w:p>
        </w:tc>
        <w:tc>
          <w:tcPr>
            <w:tcW w:w="2160" w:type="dxa"/>
            <w:gridSpan w:val="2"/>
          </w:tcPr>
          <w:p w14:paraId="1DE6FD95" w14:textId="77777777" w:rsidR="006649A7" w:rsidRPr="00122E32" w:rsidRDefault="006649A7" w:rsidP="006649A7">
            <w:pPr>
              <w:autoSpaceDE/>
              <w:autoSpaceDN/>
              <w:snapToGrid w:val="0"/>
              <w:spacing w:before="0" w:line="300" w:lineRule="exact"/>
              <w:jc w:val="both"/>
              <w:textAlignment w:val="baseline"/>
              <w:rPr>
                <w:rFonts w:ascii="Times New Roman" w:eastAsia="BiauKai" w:cs="Times New Roman"/>
                <w:color w:val="000000"/>
                <w:kern w:val="2"/>
                <w:sz w:val="24"/>
                <w:szCs w:val="24"/>
              </w:rPr>
            </w:pPr>
          </w:p>
        </w:tc>
        <w:tc>
          <w:tcPr>
            <w:tcW w:w="1320" w:type="dxa"/>
            <w:vAlign w:val="center"/>
          </w:tcPr>
          <w:p w14:paraId="419B0908" w14:textId="77777777" w:rsidR="006649A7" w:rsidRPr="00122E32" w:rsidRDefault="006649A7" w:rsidP="006649A7">
            <w:pPr>
              <w:autoSpaceDE/>
              <w:autoSpaceDN/>
              <w:snapToGrid w:val="0"/>
              <w:spacing w:before="0" w:line="300" w:lineRule="exact"/>
              <w:jc w:val="both"/>
              <w:textAlignment w:val="baseline"/>
              <w:rPr>
                <w:rFonts w:ascii="Times New Roman" w:eastAsia="BiauKai" w:cs="Times New Roman"/>
                <w:color w:val="000000"/>
                <w:kern w:val="2"/>
                <w:sz w:val="24"/>
                <w:szCs w:val="24"/>
              </w:rPr>
            </w:pPr>
          </w:p>
        </w:tc>
      </w:tr>
      <w:tr w:rsidR="006649A7" w:rsidRPr="00122E32" w14:paraId="25899F34" w14:textId="77777777" w:rsidTr="006649A7">
        <w:trPr>
          <w:trHeight w:val="567"/>
        </w:trPr>
        <w:tc>
          <w:tcPr>
            <w:tcW w:w="455" w:type="dxa"/>
            <w:tcBorders>
              <w:right w:val="dotted" w:sz="4" w:space="0" w:color="auto"/>
            </w:tcBorders>
            <w:vAlign w:val="center"/>
          </w:tcPr>
          <w:p w14:paraId="346DBDEE" w14:textId="77777777" w:rsidR="006649A7" w:rsidRPr="00122E32" w:rsidRDefault="006649A7" w:rsidP="006649A7">
            <w:pPr>
              <w:autoSpaceDE/>
              <w:autoSpaceDN/>
              <w:spacing w:before="0" w:line="320" w:lineRule="exact"/>
              <w:ind w:rightChars="35" w:right="98"/>
              <w:jc w:val="center"/>
              <w:textAlignment w:val="baseline"/>
              <w:rPr>
                <w:rFonts w:ascii="Times New Roman" w:eastAsia="BiauKai" w:cs="Times New Roman"/>
                <w:kern w:val="2"/>
                <w:sz w:val="24"/>
                <w:szCs w:val="24"/>
              </w:rPr>
            </w:pPr>
            <w:r w:rsidRPr="00122E32">
              <w:rPr>
                <w:rFonts w:ascii="Times New Roman" w:eastAsia="BiauKai" w:cs="Times New Roman"/>
                <w:b/>
                <w:kern w:val="2"/>
                <w:sz w:val="24"/>
                <w:szCs w:val="24"/>
              </w:rPr>
              <w:t>*</w:t>
            </w:r>
          </w:p>
        </w:tc>
        <w:tc>
          <w:tcPr>
            <w:tcW w:w="2305" w:type="dxa"/>
            <w:gridSpan w:val="2"/>
            <w:tcBorders>
              <w:left w:val="dotted" w:sz="4" w:space="0" w:color="auto"/>
            </w:tcBorders>
            <w:vAlign w:val="center"/>
          </w:tcPr>
          <w:p w14:paraId="711C28CD" w14:textId="77777777" w:rsidR="006649A7" w:rsidRPr="00122E32" w:rsidRDefault="006649A7" w:rsidP="006649A7">
            <w:pPr>
              <w:autoSpaceDE/>
              <w:autoSpaceDN/>
              <w:spacing w:before="0" w:line="360" w:lineRule="atLeast"/>
              <w:ind w:leftChars="-11" w:left="-5" w:hangingChars="11" w:hanging="26"/>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2.</w:t>
            </w:r>
            <w:r w:rsidRPr="00122E32">
              <w:rPr>
                <w:rFonts w:ascii="Times New Roman" w:eastAsia="BiauKai" w:cs="Times New Roman"/>
                <w:color w:val="000000"/>
                <w:kern w:val="2"/>
                <w:sz w:val="24"/>
                <w:szCs w:val="24"/>
              </w:rPr>
              <w:t>控制電纜</w:t>
            </w:r>
          </w:p>
        </w:tc>
        <w:tc>
          <w:tcPr>
            <w:tcW w:w="3840" w:type="dxa"/>
            <w:vAlign w:val="center"/>
          </w:tcPr>
          <w:p w14:paraId="60563C67" w14:textId="77777777" w:rsidR="006649A7" w:rsidRPr="00122E32" w:rsidRDefault="006649A7" w:rsidP="006649A7">
            <w:pPr>
              <w:autoSpaceDE/>
              <w:autoSpaceDN/>
              <w:spacing w:before="0" w:line="320" w:lineRule="exact"/>
              <w:ind w:left="120" w:hangingChars="50" w:hanging="120"/>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1.</w:t>
            </w:r>
            <w:r w:rsidRPr="00122E32">
              <w:rPr>
                <w:rFonts w:ascii="Times New Roman" w:eastAsia="BiauKai" w:cs="Times New Roman"/>
                <w:bCs/>
                <w:color w:val="000000"/>
                <w:kern w:val="2"/>
                <w:sz w:val="24"/>
                <w:szCs w:val="24"/>
              </w:rPr>
              <w:t>符合認可型錄、出廠證明及檢驗程序書、檢驗報告。</w:t>
            </w:r>
          </w:p>
        </w:tc>
        <w:tc>
          <w:tcPr>
            <w:tcW w:w="2160" w:type="dxa"/>
            <w:gridSpan w:val="2"/>
          </w:tcPr>
          <w:p w14:paraId="6758260A" w14:textId="77777777" w:rsidR="006649A7" w:rsidRPr="00122E32" w:rsidRDefault="006649A7" w:rsidP="006649A7">
            <w:pPr>
              <w:autoSpaceDE/>
              <w:autoSpaceDN/>
              <w:snapToGrid w:val="0"/>
              <w:spacing w:before="0" w:line="300" w:lineRule="exact"/>
              <w:jc w:val="both"/>
              <w:textAlignment w:val="baseline"/>
              <w:rPr>
                <w:rFonts w:ascii="Times New Roman" w:eastAsia="BiauKai" w:cs="Times New Roman"/>
                <w:color w:val="000000"/>
                <w:kern w:val="2"/>
                <w:sz w:val="24"/>
                <w:szCs w:val="24"/>
              </w:rPr>
            </w:pPr>
          </w:p>
        </w:tc>
        <w:tc>
          <w:tcPr>
            <w:tcW w:w="1320" w:type="dxa"/>
            <w:vAlign w:val="center"/>
          </w:tcPr>
          <w:p w14:paraId="3BB839AE" w14:textId="77777777" w:rsidR="006649A7" w:rsidRPr="00122E32" w:rsidRDefault="006649A7" w:rsidP="006649A7">
            <w:pPr>
              <w:autoSpaceDE/>
              <w:autoSpaceDN/>
              <w:snapToGrid w:val="0"/>
              <w:spacing w:before="0" w:line="300" w:lineRule="exact"/>
              <w:jc w:val="both"/>
              <w:textAlignment w:val="baseline"/>
              <w:rPr>
                <w:rFonts w:ascii="Times New Roman" w:eastAsia="BiauKai" w:cs="Times New Roman"/>
                <w:color w:val="000000"/>
                <w:kern w:val="2"/>
                <w:sz w:val="24"/>
                <w:szCs w:val="24"/>
              </w:rPr>
            </w:pPr>
          </w:p>
        </w:tc>
      </w:tr>
      <w:tr w:rsidR="006649A7" w:rsidRPr="00122E32" w14:paraId="5E68D065" w14:textId="77777777" w:rsidTr="006649A7">
        <w:trPr>
          <w:trHeight w:val="567"/>
        </w:trPr>
        <w:tc>
          <w:tcPr>
            <w:tcW w:w="455" w:type="dxa"/>
            <w:tcBorders>
              <w:right w:val="dotted" w:sz="4" w:space="0" w:color="auto"/>
            </w:tcBorders>
            <w:vAlign w:val="center"/>
          </w:tcPr>
          <w:p w14:paraId="2BAD634F" w14:textId="77777777" w:rsidR="006649A7" w:rsidRPr="00122E32" w:rsidRDefault="006649A7" w:rsidP="006649A7">
            <w:pPr>
              <w:autoSpaceDE/>
              <w:autoSpaceDN/>
              <w:snapToGrid w:val="0"/>
              <w:spacing w:before="0" w:line="300" w:lineRule="exact"/>
              <w:jc w:val="center"/>
              <w:textAlignment w:val="baseline"/>
              <w:rPr>
                <w:rFonts w:ascii="Times New Roman" w:eastAsia="BiauKai" w:cs="Times New Roman"/>
                <w:color w:val="000000"/>
                <w:kern w:val="2"/>
                <w:sz w:val="24"/>
                <w:szCs w:val="24"/>
              </w:rPr>
            </w:pPr>
          </w:p>
        </w:tc>
        <w:tc>
          <w:tcPr>
            <w:tcW w:w="2305" w:type="dxa"/>
            <w:gridSpan w:val="2"/>
            <w:tcBorders>
              <w:left w:val="dotted" w:sz="4" w:space="0" w:color="auto"/>
            </w:tcBorders>
            <w:vAlign w:val="center"/>
          </w:tcPr>
          <w:p w14:paraId="35C7AA3D" w14:textId="77777777" w:rsidR="006649A7" w:rsidRPr="00122E32" w:rsidRDefault="006649A7" w:rsidP="006649A7">
            <w:pPr>
              <w:autoSpaceDE/>
              <w:autoSpaceDN/>
              <w:spacing w:before="0" w:line="360" w:lineRule="atLeast"/>
              <w:ind w:leftChars="-61" w:left="189" w:hangingChars="150" w:hanging="360"/>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43.</w:t>
            </w:r>
            <w:r w:rsidRPr="00122E32">
              <w:rPr>
                <w:rFonts w:ascii="Times New Roman" w:eastAsia="BiauKai" w:cs="Times New Roman"/>
                <w:color w:val="000000"/>
                <w:kern w:val="2"/>
                <w:sz w:val="24"/>
                <w:szCs w:val="24"/>
              </w:rPr>
              <w:t>電纜</w:t>
            </w:r>
            <w:r w:rsidRPr="00122E32">
              <w:rPr>
                <w:rFonts w:ascii="Times New Roman" w:eastAsia="BiauKai" w:cs="Times New Roman"/>
                <w:color w:val="000000"/>
                <w:kern w:val="2"/>
                <w:sz w:val="24"/>
                <w:szCs w:val="24"/>
              </w:rPr>
              <w:t>(</w:t>
            </w:r>
            <w:r w:rsidRPr="00122E32">
              <w:rPr>
                <w:rFonts w:ascii="Times New Roman" w:eastAsia="BiauKai" w:cs="Times New Roman"/>
                <w:color w:val="000000"/>
                <w:kern w:val="2"/>
                <w:sz w:val="24"/>
                <w:szCs w:val="24"/>
              </w:rPr>
              <w:t>線</w:t>
            </w:r>
            <w:r w:rsidRPr="00122E32">
              <w:rPr>
                <w:rFonts w:ascii="Times New Roman" w:eastAsia="BiauKai" w:cs="Times New Roman"/>
                <w:color w:val="000000"/>
                <w:kern w:val="2"/>
                <w:sz w:val="24"/>
                <w:szCs w:val="24"/>
              </w:rPr>
              <w:t>)</w:t>
            </w:r>
            <w:r w:rsidRPr="00122E32">
              <w:rPr>
                <w:rFonts w:ascii="Times New Roman" w:eastAsia="BiauKai" w:cs="Times New Roman"/>
                <w:color w:val="000000"/>
                <w:kern w:val="2"/>
                <w:sz w:val="24"/>
                <w:szCs w:val="24"/>
              </w:rPr>
              <w:t>末端處理接線材料</w:t>
            </w:r>
          </w:p>
        </w:tc>
        <w:tc>
          <w:tcPr>
            <w:tcW w:w="3840" w:type="dxa"/>
          </w:tcPr>
          <w:p w14:paraId="47DAA626" w14:textId="77777777" w:rsidR="006649A7" w:rsidRPr="00122E32" w:rsidRDefault="006649A7" w:rsidP="006649A7">
            <w:pPr>
              <w:autoSpaceDE/>
              <w:autoSpaceDN/>
              <w:spacing w:before="0" w:line="320" w:lineRule="exact"/>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1.</w:t>
            </w:r>
            <w:r w:rsidRPr="00122E32">
              <w:rPr>
                <w:rFonts w:ascii="Times New Roman" w:eastAsia="BiauKai" w:cs="Times New Roman"/>
                <w:color w:val="000000"/>
                <w:kern w:val="2"/>
                <w:sz w:val="24"/>
                <w:szCs w:val="24"/>
              </w:rPr>
              <w:t>符合契約規定</w:t>
            </w:r>
          </w:p>
          <w:p w14:paraId="2A24DE4A" w14:textId="77777777" w:rsidR="006649A7" w:rsidRPr="00122E32" w:rsidRDefault="006649A7" w:rsidP="006649A7">
            <w:pPr>
              <w:autoSpaceDE/>
              <w:autoSpaceDN/>
              <w:spacing w:before="0" w:line="320" w:lineRule="exact"/>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2.</w:t>
            </w:r>
            <w:r w:rsidRPr="00122E32">
              <w:rPr>
                <w:rFonts w:ascii="Times New Roman" w:eastAsia="BiauKai" w:cs="Times New Roman"/>
                <w:color w:val="000000"/>
                <w:kern w:val="2"/>
                <w:sz w:val="24"/>
                <w:szCs w:val="24"/>
              </w:rPr>
              <w:t>符合</w:t>
            </w:r>
            <w:r w:rsidRPr="00122E32">
              <w:rPr>
                <w:rFonts w:ascii="Times New Roman" w:eastAsia="BiauKai" w:cs="Times New Roman"/>
                <w:bCs/>
                <w:color w:val="000000"/>
                <w:kern w:val="2"/>
                <w:sz w:val="24"/>
                <w:szCs w:val="24"/>
              </w:rPr>
              <w:t>型錄及出廠證明</w:t>
            </w:r>
          </w:p>
        </w:tc>
        <w:tc>
          <w:tcPr>
            <w:tcW w:w="2160" w:type="dxa"/>
            <w:gridSpan w:val="2"/>
            <w:vAlign w:val="center"/>
          </w:tcPr>
          <w:p w14:paraId="63709898" w14:textId="77777777" w:rsidR="006649A7" w:rsidRPr="00122E32" w:rsidRDefault="006649A7" w:rsidP="006649A7">
            <w:pPr>
              <w:autoSpaceDE/>
              <w:autoSpaceDN/>
              <w:snapToGrid w:val="0"/>
              <w:spacing w:before="0" w:line="300" w:lineRule="exact"/>
              <w:jc w:val="both"/>
              <w:textAlignment w:val="baseline"/>
              <w:rPr>
                <w:rFonts w:ascii="Times New Roman" w:eastAsia="BiauKai" w:cs="Times New Roman"/>
                <w:color w:val="000000"/>
                <w:kern w:val="2"/>
                <w:sz w:val="20"/>
                <w:szCs w:val="20"/>
              </w:rPr>
            </w:pPr>
          </w:p>
        </w:tc>
        <w:tc>
          <w:tcPr>
            <w:tcW w:w="1320" w:type="dxa"/>
            <w:vAlign w:val="center"/>
          </w:tcPr>
          <w:p w14:paraId="719AE5A5" w14:textId="77777777" w:rsidR="006649A7" w:rsidRPr="00122E32" w:rsidRDefault="006649A7" w:rsidP="006649A7">
            <w:pPr>
              <w:autoSpaceDE/>
              <w:autoSpaceDN/>
              <w:snapToGrid w:val="0"/>
              <w:spacing w:before="0" w:line="300" w:lineRule="exact"/>
              <w:jc w:val="both"/>
              <w:textAlignment w:val="baseline"/>
              <w:rPr>
                <w:rFonts w:ascii="Times New Roman" w:eastAsia="BiauKai" w:cs="Times New Roman"/>
                <w:color w:val="000000"/>
                <w:kern w:val="2"/>
                <w:sz w:val="20"/>
                <w:szCs w:val="20"/>
              </w:rPr>
            </w:pPr>
          </w:p>
        </w:tc>
      </w:tr>
      <w:tr w:rsidR="006649A7" w:rsidRPr="00122E32" w14:paraId="3CD3FDAE" w14:textId="77777777" w:rsidTr="006649A7">
        <w:trPr>
          <w:trHeight w:val="567"/>
        </w:trPr>
        <w:tc>
          <w:tcPr>
            <w:tcW w:w="455" w:type="dxa"/>
            <w:tcBorders>
              <w:right w:val="dotted" w:sz="4" w:space="0" w:color="auto"/>
            </w:tcBorders>
            <w:vAlign w:val="center"/>
          </w:tcPr>
          <w:p w14:paraId="760F8A6E" w14:textId="77777777" w:rsidR="006649A7" w:rsidRPr="00122E32" w:rsidRDefault="006649A7" w:rsidP="006649A7">
            <w:pPr>
              <w:autoSpaceDE/>
              <w:autoSpaceDN/>
              <w:snapToGrid w:val="0"/>
              <w:spacing w:before="0" w:line="300" w:lineRule="exact"/>
              <w:jc w:val="center"/>
              <w:textAlignment w:val="baseline"/>
              <w:rPr>
                <w:rFonts w:ascii="Times New Roman" w:eastAsia="BiauKai" w:cs="Times New Roman"/>
                <w:color w:val="000000"/>
                <w:kern w:val="2"/>
                <w:sz w:val="24"/>
                <w:szCs w:val="24"/>
              </w:rPr>
            </w:pPr>
          </w:p>
        </w:tc>
        <w:tc>
          <w:tcPr>
            <w:tcW w:w="2305" w:type="dxa"/>
            <w:gridSpan w:val="2"/>
            <w:tcBorders>
              <w:left w:val="dotted" w:sz="4" w:space="0" w:color="auto"/>
            </w:tcBorders>
            <w:vAlign w:val="center"/>
          </w:tcPr>
          <w:p w14:paraId="4D3E92B3" w14:textId="77777777" w:rsidR="006649A7" w:rsidRPr="00122E32" w:rsidRDefault="006649A7" w:rsidP="006649A7">
            <w:pPr>
              <w:autoSpaceDE/>
              <w:autoSpaceDN/>
              <w:spacing w:before="0" w:line="360" w:lineRule="atLeast"/>
              <w:ind w:leftChars="-11" w:left="-5" w:hangingChars="11" w:hanging="26"/>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4.</w:t>
            </w:r>
            <w:r w:rsidRPr="00122E32">
              <w:rPr>
                <w:rFonts w:ascii="Times New Roman" w:eastAsia="BiauKai" w:cs="Times New Roman"/>
                <w:color w:val="000000"/>
                <w:kern w:val="2"/>
                <w:sz w:val="24"/>
                <w:szCs w:val="24"/>
              </w:rPr>
              <w:t>外觀尺寸檢查</w:t>
            </w:r>
          </w:p>
        </w:tc>
        <w:tc>
          <w:tcPr>
            <w:tcW w:w="3840" w:type="dxa"/>
            <w:vAlign w:val="center"/>
          </w:tcPr>
          <w:p w14:paraId="748EB6DD" w14:textId="77777777" w:rsidR="006649A7" w:rsidRPr="00122E32" w:rsidRDefault="006649A7" w:rsidP="006649A7">
            <w:pPr>
              <w:autoSpaceDE/>
              <w:autoSpaceDN/>
              <w:spacing w:before="0" w:line="320" w:lineRule="exact"/>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外觀乾淨、無損傷、尺寸符合</w:t>
            </w:r>
          </w:p>
        </w:tc>
        <w:tc>
          <w:tcPr>
            <w:tcW w:w="2160" w:type="dxa"/>
            <w:gridSpan w:val="2"/>
            <w:vAlign w:val="center"/>
          </w:tcPr>
          <w:p w14:paraId="220A3453" w14:textId="77777777" w:rsidR="006649A7" w:rsidRPr="00122E32" w:rsidRDefault="006649A7" w:rsidP="006649A7">
            <w:pPr>
              <w:autoSpaceDE/>
              <w:autoSpaceDN/>
              <w:snapToGrid w:val="0"/>
              <w:spacing w:before="0" w:line="300" w:lineRule="exact"/>
              <w:jc w:val="both"/>
              <w:textAlignment w:val="baseline"/>
              <w:rPr>
                <w:rFonts w:ascii="Times New Roman" w:eastAsia="BiauKai" w:cs="Times New Roman"/>
                <w:color w:val="000000"/>
                <w:kern w:val="2"/>
                <w:sz w:val="20"/>
                <w:szCs w:val="20"/>
              </w:rPr>
            </w:pPr>
          </w:p>
        </w:tc>
        <w:tc>
          <w:tcPr>
            <w:tcW w:w="1320" w:type="dxa"/>
            <w:vAlign w:val="center"/>
          </w:tcPr>
          <w:p w14:paraId="7C860753" w14:textId="77777777" w:rsidR="006649A7" w:rsidRPr="00122E32" w:rsidRDefault="006649A7" w:rsidP="006649A7">
            <w:pPr>
              <w:autoSpaceDE/>
              <w:autoSpaceDN/>
              <w:snapToGrid w:val="0"/>
              <w:spacing w:before="0" w:line="300" w:lineRule="exact"/>
              <w:jc w:val="both"/>
              <w:textAlignment w:val="baseline"/>
              <w:rPr>
                <w:rFonts w:ascii="Times New Roman" w:eastAsia="BiauKai" w:cs="Times New Roman"/>
                <w:color w:val="000000"/>
                <w:kern w:val="2"/>
                <w:sz w:val="20"/>
                <w:szCs w:val="20"/>
              </w:rPr>
            </w:pPr>
          </w:p>
        </w:tc>
      </w:tr>
      <w:tr w:rsidR="006649A7" w:rsidRPr="00122E32" w14:paraId="6B574EBB" w14:textId="77777777" w:rsidTr="006649A7">
        <w:trPr>
          <w:trHeight w:val="567"/>
        </w:trPr>
        <w:tc>
          <w:tcPr>
            <w:tcW w:w="455" w:type="dxa"/>
            <w:tcBorders>
              <w:right w:val="dotted" w:sz="4" w:space="0" w:color="auto"/>
            </w:tcBorders>
            <w:vAlign w:val="center"/>
          </w:tcPr>
          <w:p w14:paraId="2BB7BFDF" w14:textId="77777777" w:rsidR="006649A7" w:rsidRPr="00122E32" w:rsidRDefault="006649A7" w:rsidP="006649A7">
            <w:pPr>
              <w:autoSpaceDE/>
              <w:autoSpaceDN/>
              <w:snapToGrid w:val="0"/>
              <w:spacing w:before="0" w:line="300" w:lineRule="exact"/>
              <w:jc w:val="center"/>
              <w:textAlignment w:val="baseline"/>
              <w:rPr>
                <w:rFonts w:ascii="Times New Roman" w:eastAsia="BiauKai" w:cs="Times New Roman"/>
                <w:color w:val="000000"/>
                <w:kern w:val="2"/>
                <w:sz w:val="24"/>
                <w:szCs w:val="24"/>
              </w:rPr>
            </w:pPr>
          </w:p>
        </w:tc>
        <w:tc>
          <w:tcPr>
            <w:tcW w:w="2305" w:type="dxa"/>
            <w:gridSpan w:val="2"/>
            <w:tcBorders>
              <w:left w:val="dotted" w:sz="4" w:space="0" w:color="auto"/>
            </w:tcBorders>
            <w:vAlign w:val="center"/>
          </w:tcPr>
          <w:p w14:paraId="4348A8AD" w14:textId="77777777" w:rsidR="006649A7" w:rsidRPr="00122E32" w:rsidRDefault="006649A7" w:rsidP="006649A7">
            <w:pPr>
              <w:autoSpaceDE/>
              <w:autoSpaceDN/>
              <w:spacing w:before="0" w:line="360" w:lineRule="atLeast"/>
              <w:ind w:leftChars="-11" w:left="-5" w:hangingChars="11" w:hanging="26"/>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5.</w:t>
            </w:r>
            <w:r w:rsidRPr="00122E32">
              <w:rPr>
                <w:rFonts w:ascii="Times New Roman" w:eastAsia="BiauKai" w:cs="Times New Roman"/>
                <w:color w:val="000000"/>
                <w:kern w:val="2"/>
                <w:sz w:val="24"/>
                <w:szCs w:val="24"/>
              </w:rPr>
              <w:t>數量檢點</w:t>
            </w:r>
          </w:p>
        </w:tc>
        <w:tc>
          <w:tcPr>
            <w:tcW w:w="3840" w:type="dxa"/>
            <w:vAlign w:val="center"/>
          </w:tcPr>
          <w:p w14:paraId="557BC672" w14:textId="77777777" w:rsidR="006649A7" w:rsidRPr="00122E32" w:rsidRDefault="006649A7" w:rsidP="006649A7">
            <w:pPr>
              <w:autoSpaceDE/>
              <w:autoSpaceDN/>
              <w:spacing w:before="0" w:line="320" w:lineRule="exact"/>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和現場數量相符</w:t>
            </w:r>
          </w:p>
        </w:tc>
        <w:tc>
          <w:tcPr>
            <w:tcW w:w="2160" w:type="dxa"/>
            <w:gridSpan w:val="2"/>
            <w:vAlign w:val="center"/>
          </w:tcPr>
          <w:p w14:paraId="0878D5D7" w14:textId="77777777" w:rsidR="006649A7" w:rsidRPr="00122E32" w:rsidRDefault="006649A7" w:rsidP="006649A7">
            <w:pPr>
              <w:autoSpaceDE/>
              <w:autoSpaceDN/>
              <w:snapToGrid w:val="0"/>
              <w:spacing w:before="0" w:line="300" w:lineRule="exact"/>
              <w:jc w:val="both"/>
              <w:textAlignment w:val="baseline"/>
              <w:rPr>
                <w:rFonts w:ascii="Times New Roman" w:eastAsia="BiauKai" w:cs="Times New Roman"/>
                <w:color w:val="000000"/>
                <w:kern w:val="2"/>
                <w:sz w:val="20"/>
                <w:szCs w:val="20"/>
              </w:rPr>
            </w:pPr>
          </w:p>
        </w:tc>
        <w:tc>
          <w:tcPr>
            <w:tcW w:w="1320" w:type="dxa"/>
            <w:vAlign w:val="center"/>
          </w:tcPr>
          <w:p w14:paraId="1EB04517" w14:textId="77777777" w:rsidR="006649A7" w:rsidRPr="00122E32" w:rsidRDefault="006649A7" w:rsidP="006649A7">
            <w:pPr>
              <w:autoSpaceDE/>
              <w:autoSpaceDN/>
              <w:snapToGrid w:val="0"/>
              <w:spacing w:before="0" w:line="300" w:lineRule="exact"/>
              <w:jc w:val="both"/>
              <w:textAlignment w:val="baseline"/>
              <w:rPr>
                <w:rFonts w:ascii="Times New Roman" w:eastAsia="BiauKai" w:cs="Times New Roman"/>
                <w:color w:val="000000"/>
                <w:kern w:val="2"/>
                <w:sz w:val="20"/>
                <w:szCs w:val="20"/>
              </w:rPr>
            </w:pPr>
          </w:p>
        </w:tc>
      </w:tr>
      <w:tr w:rsidR="006649A7" w:rsidRPr="00122E32" w14:paraId="2209BBB0" w14:textId="77777777" w:rsidTr="006649A7">
        <w:trPr>
          <w:trHeight w:val="567"/>
        </w:trPr>
        <w:tc>
          <w:tcPr>
            <w:tcW w:w="455" w:type="dxa"/>
            <w:tcBorders>
              <w:right w:val="dotted" w:sz="4" w:space="0" w:color="auto"/>
            </w:tcBorders>
            <w:vAlign w:val="center"/>
          </w:tcPr>
          <w:p w14:paraId="0F7451CD" w14:textId="77777777" w:rsidR="006649A7" w:rsidRPr="00122E32" w:rsidRDefault="006649A7" w:rsidP="006649A7">
            <w:pPr>
              <w:autoSpaceDE/>
              <w:autoSpaceDN/>
              <w:snapToGrid w:val="0"/>
              <w:spacing w:before="0" w:line="300" w:lineRule="exact"/>
              <w:jc w:val="center"/>
              <w:textAlignment w:val="baseline"/>
              <w:rPr>
                <w:rFonts w:ascii="Times New Roman" w:eastAsia="BiauKai" w:cs="Times New Roman"/>
                <w:color w:val="000000"/>
                <w:kern w:val="2"/>
                <w:sz w:val="24"/>
                <w:szCs w:val="24"/>
              </w:rPr>
            </w:pPr>
          </w:p>
        </w:tc>
        <w:tc>
          <w:tcPr>
            <w:tcW w:w="2305" w:type="dxa"/>
            <w:gridSpan w:val="2"/>
            <w:tcBorders>
              <w:left w:val="dotted" w:sz="4" w:space="0" w:color="auto"/>
            </w:tcBorders>
          </w:tcPr>
          <w:p w14:paraId="7C72CE4E" w14:textId="77777777" w:rsidR="006649A7" w:rsidRPr="00122E32" w:rsidRDefault="006649A7" w:rsidP="006649A7">
            <w:pPr>
              <w:autoSpaceDE/>
              <w:autoSpaceDN/>
              <w:spacing w:before="0" w:line="320" w:lineRule="exact"/>
              <w:jc w:val="both"/>
              <w:textAlignment w:val="baseline"/>
              <w:rPr>
                <w:rFonts w:ascii="Times New Roman" w:eastAsia="BiauKai" w:cs="Times New Roman"/>
                <w:color w:val="000000"/>
                <w:kern w:val="2"/>
                <w:sz w:val="24"/>
                <w:szCs w:val="24"/>
              </w:rPr>
            </w:pPr>
          </w:p>
        </w:tc>
        <w:tc>
          <w:tcPr>
            <w:tcW w:w="3840" w:type="dxa"/>
          </w:tcPr>
          <w:p w14:paraId="5B618650" w14:textId="77777777" w:rsidR="006649A7" w:rsidRPr="00122E32" w:rsidRDefault="006649A7" w:rsidP="006649A7">
            <w:pPr>
              <w:autoSpaceDE/>
              <w:autoSpaceDN/>
              <w:spacing w:before="0" w:line="320" w:lineRule="exact"/>
              <w:jc w:val="both"/>
              <w:textAlignment w:val="baseline"/>
              <w:rPr>
                <w:rFonts w:ascii="Times New Roman" w:eastAsia="BiauKai" w:cs="Times New Roman"/>
                <w:color w:val="000000"/>
                <w:kern w:val="2"/>
                <w:sz w:val="24"/>
                <w:szCs w:val="24"/>
              </w:rPr>
            </w:pPr>
          </w:p>
        </w:tc>
        <w:tc>
          <w:tcPr>
            <w:tcW w:w="2160" w:type="dxa"/>
            <w:gridSpan w:val="2"/>
            <w:vAlign w:val="center"/>
          </w:tcPr>
          <w:p w14:paraId="476A8E31" w14:textId="77777777" w:rsidR="006649A7" w:rsidRPr="00122E32" w:rsidRDefault="006649A7" w:rsidP="006649A7">
            <w:pPr>
              <w:autoSpaceDE/>
              <w:autoSpaceDN/>
              <w:snapToGrid w:val="0"/>
              <w:spacing w:before="0" w:line="300" w:lineRule="exact"/>
              <w:jc w:val="both"/>
              <w:textAlignment w:val="baseline"/>
              <w:rPr>
                <w:rFonts w:ascii="Times New Roman" w:eastAsia="BiauKai" w:cs="Times New Roman"/>
                <w:color w:val="000000"/>
                <w:kern w:val="2"/>
                <w:sz w:val="20"/>
                <w:szCs w:val="20"/>
              </w:rPr>
            </w:pPr>
          </w:p>
        </w:tc>
        <w:tc>
          <w:tcPr>
            <w:tcW w:w="1320" w:type="dxa"/>
            <w:vAlign w:val="center"/>
          </w:tcPr>
          <w:p w14:paraId="5DDDD38D" w14:textId="77777777" w:rsidR="006649A7" w:rsidRPr="00122E32" w:rsidRDefault="006649A7" w:rsidP="006649A7">
            <w:pPr>
              <w:autoSpaceDE/>
              <w:autoSpaceDN/>
              <w:snapToGrid w:val="0"/>
              <w:spacing w:before="0" w:line="300" w:lineRule="exact"/>
              <w:jc w:val="both"/>
              <w:textAlignment w:val="baseline"/>
              <w:rPr>
                <w:rFonts w:ascii="Times New Roman" w:eastAsia="BiauKai" w:cs="Times New Roman"/>
                <w:color w:val="000000"/>
                <w:kern w:val="2"/>
                <w:sz w:val="20"/>
                <w:szCs w:val="20"/>
              </w:rPr>
            </w:pPr>
          </w:p>
        </w:tc>
      </w:tr>
      <w:tr w:rsidR="006649A7" w:rsidRPr="00122E32" w14:paraId="327990A2" w14:textId="77777777" w:rsidTr="006649A7">
        <w:trPr>
          <w:trHeight w:val="1668"/>
        </w:trPr>
        <w:tc>
          <w:tcPr>
            <w:tcW w:w="10080" w:type="dxa"/>
            <w:gridSpan w:val="7"/>
          </w:tcPr>
          <w:p w14:paraId="6A722541" w14:textId="77777777" w:rsidR="006649A7" w:rsidRPr="00122E32" w:rsidRDefault="006649A7" w:rsidP="006649A7">
            <w:pPr>
              <w:autoSpaceDE/>
              <w:autoSpaceDN/>
              <w:snapToGrid w:val="0"/>
              <w:spacing w:before="0" w:line="320" w:lineRule="exact"/>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缺失複查結果</w:t>
            </w:r>
            <w:r w:rsidRPr="00122E32">
              <w:rPr>
                <w:rFonts w:ascii="Times New Roman" w:eastAsia="BiauKai" w:cs="Times New Roman"/>
                <w:color w:val="000000"/>
                <w:kern w:val="2"/>
                <w:sz w:val="24"/>
                <w:szCs w:val="24"/>
              </w:rPr>
              <w:t>:</w:t>
            </w:r>
          </w:p>
          <w:p w14:paraId="380C120B" w14:textId="77777777" w:rsidR="006649A7" w:rsidRPr="00122E32" w:rsidRDefault="006649A7" w:rsidP="006649A7">
            <w:pPr>
              <w:autoSpaceDE/>
              <w:autoSpaceDN/>
              <w:snapToGrid w:val="0"/>
              <w:spacing w:before="0" w:line="320" w:lineRule="exact"/>
              <w:ind w:firstLineChars="200" w:firstLine="480"/>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已完成改善</w:t>
            </w:r>
            <w:r w:rsidRPr="00122E32">
              <w:rPr>
                <w:rFonts w:ascii="Times New Roman" w:eastAsia="BiauKai" w:cs="Times New Roman"/>
                <w:color w:val="000000"/>
                <w:kern w:val="2"/>
                <w:sz w:val="24"/>
                <w:szCs w:val="24"/>
              </w:rPr>
              <w:t>(</w:t>
            </w:r>
            <w:r w:rsidRPr="00122E32">
              <w:rPr>
                <w:rFonts w:ascii="Times New Roman" w:eastAsia="BiauKai" w:cs="Times New Roman"/>
                <w:color w:val="000000"/>
                <w:kern w:val="2"/>
                <w:sz w:val="24"/>
                <w:szCs w:val="24"/>
              </w:rPr>
              <w:t>檢附改善前中後照片</w:t>
            </w:r>
            <w:r w:rsidRPr="00122E32">
              <w:rPr>
                <w:rFonts w:ascii="Times New Roman" w:eastAsia="BiauKai" w:cs="Times New Roman"/>
                <w:color w:val="000000"/>
                <w:kern w:val="2"/>
                <w:sz w:val="24"/>
                <w:szCs w:val="24"/>
              </w:rPr>
              <w:t>)</w:t>
            </w:r>
          </w:p>
          <w:p w14:paraId="421D0B42" w14:textId="77777777" w:rsidR="006649A7" w:rsidRPr="00122E32" w:rsidRDefault="006649A7" w:rsidP="006649A7">
            <w:pPr>
              <w:autoSpaceDE/>
              <w:autoSpaceDN/>
              <w:snapToGrid w:val="0"/>
              <w:spacing w:before="0" w:line="320" w:lineRule="exact"/>
              <w:ind w:firstLineChars="200" w:firstLine="480"/>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未完成改善，填具「缺失改善追蹤表」進行追蹤改善</w:t>
            </w:r>
          </w:p>
          <w:p w14:paraId="6F45C5F4" w14:textId="77777777" w:rsidR="006649A7" w:rsidRPr="00122E32" w:rsidRDefault="006649A7" w:rsidP="006649A7">
            <w:pPr>
              <w:autoSpaceDE/>
              <w:autoSpaceDN/>
              <w:snapToGrid w:val="0"/>
              <w:spacing w:before="0" w:line="320" w:lineRule="exact"/>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複查日期</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年</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月</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日</w:t>
            </w:r>
          </w:p>
          <w:p w14:paraId="62C81FD1" w14:textId="77777777" w:rsidR="006649A7" w:rsidRPr="00122E32" w:rsidRDefault="006649A7" w:rsidP="006649A7">
            <w:pPr>
              <w:autoSpaceDE/>
              <w:autoSpaceDN/>
              <w:snapToGrid w:val="0"/>
              <w:spacing w:before="0" w:line="320" w:lineRule="exact"/>
              <w:jc w:val="both"/>
              <w:textAlignment w:val="baseline"/>
              <w:rPr>
                <w:rFonts w:ascii="Times New Roman" w:eastAsia="BiauKai" w:cs="Times New Roman"/>
                <w:color w:val="000000"/>
                <w:kern w:val="2"/>
                <w:sz w:val="20"/>
                <w:szCs w:val="20"/>
              </w:rPr>
            </w:pPr>
            <w:r w:rsidRPr="00122E32">
              <w:rPr>
                <w:rFonts w:ascii="Times New Roman" w:eastAsia="BiauKai" w:cs="Times New Roman"/>
                <w:color w:val="000000"/>
                <w:kern w:val="2"/>
                <w:sz w:val="24"/>
                <w:szCs w:val="24"/>
              </w:rPr>
              <w:t>複查人員職稱</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簽名</w:t>
            </w:r>
            <w:r w:rsidRPr="00122E32">
              <w:rPr>
                <w:rFonts w:ascii="Times New Roman" w:eastAsia="BiauKai" w:cs="Times New Roman"/>
                <w:color w:val="000000"/>
                <w:kern w:val="2"/>
                <w:sz w:val="24"/>
                <w:szCs w:val="24"/>
              </w:rPr>
              <w:t>:</w:t>
            </w:r>
          </w:p>
        </w:tc>
      </w:tr>
      <w:tr w:rsidR="006649A7" w:rsidRPr="00122E32" w14:paraId="5371AF7A" w14:textId="77777777" w:rsidTr="006649A7">
        <w:trPr>
          <w:trHeight w:val="1690"/>
        </w:trPr>
        <w:tc>
          <w:tcPr>
            <w:tcW w:w="10080" w:type="dxa"/>
            <w:gridSpan w:val="7"/>
          </w:tcPr>
          <w:p w14:paraId="7CAE6C6B" w14:textId="77777777" w:rsidR="006649A7" w:rsidRPr="00122E32" w:rsidRDefault="006649A7" w:rsidP="006649A7">
            <w:pPr>
              <w:autoSpaceDE/>
              <w:autoSpaceDN/>
              <w:snapToGrid w:val="0"/>
              <w:spacing w:before="0" w:line="320" w:lineRule="exact"/>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lastRenderedPageBreak/>
              <w:t>備註</w:t>
            </w:r>
            <w:r w:rsidRPr="00122E32">
              <w:rPr>
                <w:rFonts w:ascii="Times New Roman" w:eastAsia="BiauKai" w:cs="Times New Roman"/>
                <w:color w:val="000000"/>
                <w:kern w:val="2"/>
                <w:sz w:val="24"/>
                <w:szCs w:val="24"/>
              </w:rPr>
              <w:t>:</w:t>
            </w:r>
          </w:p>
          <w:p w14:paraId="4A822F58" w14:textId="77777777" w:rsidR="006649A7" w:rsidRPr="00122E32" w:rsidRDefault="006649A7" w:rsidP="006649A7">
            <w:pPr>
              <w:autoSpaceDE/>
              <w:autoSpaceDN/>
              <w:snapToGrid w:val="0"/>
              <w:spacing w:before="0" w:line="320" w:lineRule="exact"/>
              <w:ind w:left="120" w:hangingChars="50" w:hanging="120"/>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1.</w:t>
            </w:r>
            <w:r w:rsidRPr="00122E32">
              <w:rPr>
                <w:rFonts w:ascii="Times New Roman" w:eastAsia="BiauKai" w:cs="Times New Roman"/>
                <w:color w:val="000000"/>
                <w:kern w:val="2"/>
                <w:sz w:val="24"/>
                <w:szCs w:val="24"/>
              </w:rPr>
              <w:t>檢查標準及實際檢查情形應具體明確。</w:t>
            </w:r>
          </w:p>
          <w:p w14:paraId="7F5F2126" w14:textId="77777777" w:rsidR="006649A7" w:rsidRPr="00122E32" w:rsidRDefault="006649A7" w:rsidP="006649A7">
            <w:pPr>
              <w:autoSpaceDE/>
              <w:autoSpaceDN/>
              <w:snapToGrid w:val="0"/>
              <w:spacing w:before="0" w:line="320" w:lineRule="exact"/>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2.</w:t>
            </w:r>
            <w:r w:rsidRPr="00122E32">
              <w:rPr>
                <w:rFonts w:ascii="Times New Roman" w:eastAsia="BiauKai" w:cs="Times New Roman"/>
                <w:color w:val="000000"/>
                <w:kern w:val="2"/>
                <w:sz w:val="24"/>
                <w:szCs w:val="24"/>
              </w:rPr>
              <w:t>檢查結果合格者註明「</w:t>
            </w:r>
            <w:r w:rsidRPr="00122E32">
              <w:rPr>
                <w:rFonts w:ascii="Times New Roman" w:eastAsia="BiauKai" w:cs="Times New Roman"/>
                <w:color w:val="000000"/>
                <w:kern w:val="2"/>
                <w:sz w:val="24"/>
                <w:szCs w:val="24"/>
              </w:rPr>
              <w:t>○</w:t>
            </w:r>
            <w:r w:rsidRPr="00122E32">
              <w:rPr>
                <w:rFonts w:ascii="Times New Roman" w:eastAsia="BiauKai" w:cs="Times New Roman"/>
                <w:color w:val="000000"/>
                <w:kern w:val="2"/>
                <w:sz w:val="24"/>
                <w:szCs w:val="24"/>
              </w:rPr>
              <w:t>」，不合格者「</w:t>
            </w:r>
            <w:r w:rsidRPr="00122E32">
              <w:rPr>
                <w:rFonts w:ascii="Times New Roman" w:eastAsia="BiauKai" w:cs="新細明體" w:hint="eastAsia"/>
                <w:color w:val="000000"/>
                <w:kern w:val="2"/>
                <w:sz w:val="24"/>
                <w:szCs w:val="24"/>
              </w:rPr>
              <w:t>╳</w:t>
            </w:r>
            <w:r w:rsidRPr="00122E32">
              <w:rPr>
                <w:rFonts w:ascii="Times New Roman" w:eastAsia="BiauKai" w:cs="Times New Roman"/>
                <w:color w:val="000000"/>
                <w:kern w:val="2"/>
                <w:sz w:val="24"/>
                <w:szCs w:val="24"/>
              </w:rPr>
              <w:t>」，如無需檢查之項目則打「</w:t>
            </w:r>
            <w:r w:rsidRPr="00122E32">
              <w:rPr>
                <w:rFonts w:ascii="Times New Roman" w:eastAsia="BiauKai" w:cs="新細明體" w:hint="eastAsia"/>
                <w:color w:val="000000"/>
                <w:kern w:val="2"/>
                <w:sz w:val="24"/>
                <w:szCs w:val="24"/>
              </w:rPr>
              <w:t>╱</w:t>
            </w:r>
            <w:r w:rsidRPr="00122E32">
              <w:rPr>
                <w:rFonts w:ascii="Times New Roman" w:eastAsia="BiauKai" w:cs="Times New Roman"/>
                <w:color w:val="000000"/>
                <w:kern w:val="2"/>
                <w:sz w:val="24"/>
                <w:szCs w:val="24"/>
              </w:rPr>
              <w:t>」。</w:t>
            </w:r>
          </w:p>
          <w:p w14:paraId="7F87BB5E" w14:textId="77777777" w:rsidR="006649A7" w:rsidRPr="00122E32" w:rsidRDefault="006649A7" w:rsidP="006649A7">
            <w:pPr>
              <w:autoSpaceDE/>
              <w:autoSpaceDN/>
              <w:snapToGrid w:val="0"/>
              <w:spacing w:before="0" w:line="320" w:lineRule="exact"/>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3.</w:t>
            </w:r>
            <w:r w:rsidRPr="00122E32">
              <w:rPr>
                <w:rFonts w:ascii="Times New Roman" w:eastAsia="BiauKai" w:cs="Times New Roman"/>
                <w:color w:val="000000"/>
                <w:kern w:val="2"/>
                <w:sz w:val="24"/>
                <w:szCs w:val="24"/>
              </w:rPr>
              <w:t>嚴重缺失、缺失複查未完成改善，</w:t>
            </w:r>
            <w:r w:rsidRPr="00122E32">
              <w:rPr>
                <w:rFonts w:ascii="Times New Roman" w:eastAsia="BiauKai" w:cs="Times New Roman"/>
                <w:color w:val="000000"/>
                <w:kern w:val="2"/>
                <w:sz w:val="24"/>
                <w:szCs w:val="24"/>
              </w:rPr>
              <w:t>.</w:t>
            </w:r>
            <w:r w:rsidRPr="00122E32">
              <w:rPr>
                <w:rFonts w:ascii="Times New Roman" w:eastAsia="BiauKai" w:cs="Times New Roman"/>
                <w:color w:val="000000"/>
                <w:kern w:val="2"/>
                <w:sz w:val="24"/>
                <w:szCs w:val="24"/>
              </w:rPr>
              <w:t>應填具「缺失改善追蹤表」進行追蹤改善。</w:t>
            </w:r>
          </w:p>
          <w:p w14:paraId="152BFC10" w14:textId="77777777" w:rsidR="006649A7" w:rsidRPr="00122E32" w:rsidRDefault="006649A7" w:rsidP="006649A7">
            <w:pPr>
              <w:autoSpaceDE/>
              <w:autoSpaceDN/>
              <w:spacing w:before="0" w:line="360" w:lineRule="atLeast"/>
              <w:jc w:val="both"/>
              <w:textAlignment w:val="baseline"/>
              <w:rPr>
                <w:rFonts w:ascii="Times New Roman" w:eastAsia="BiauKai" w:cs="Times New Roman"/>
                <w:color w:val="000000"/>
                <w:kern w:val="2"/>
                <w:sz w:val="20"/>
                <w:szCs w:val="20"/>
              </w:rPr>
            </w:pPr>
            <w:r w:rsidRPr="00122E32">
              <w:rPr>
                <w:rFonts w:ascii="Times New Roman" w:eastAsia="BiauKai" w:cs="Times New Roman"/>
                <w:color w:val="000000"/>
                <w:kern w:val="2"/>
                <w:sz w:val="24"/>
                <w:szCs w:val="24"/>
              </w:rPr>
              <w:t>4.</w:t>
            </w:r>
            <w:r w:rsidRPr="00122E32">
              <w:rPr>
                <w:rFonts w:ascii="Times New Roman" w:eastAsia="BiauKai" w:cs="Times New Roman"/>
                <w:color w:val="000000"/>
                <w:kern w:val="2"/>
                <w:sz w:val="24"/>
                <w:szCs w:val="24"/>
              </w:rPr>
              <w:t>本表由工地現場工程師實地檢查後覈實記載簽認。</w:t>
            </w:r>
          </w:p>
        </w:tc>
      </w:tr>
    </w:tbl>
    <w:p w14:paraId="4B65C7F7" w14:textId="77777777" w:rsidR="006649A7" w:rsidRPr="00122E32" w:rsidRDefault="006649A7" w:rsidP="006649A7">
      <w:pPr>
        <w:pStyle w:val="af8"/>
        <w:rPr>
          <w:rFonts w:eastAsia="BiauKai"/>
        </w:rPr>
      </w:pPr>
      <w:bookmarkStart w:id="109" w:name="_Toc338060390"/>
      <w:bookmarkStart w:id="110" w:name="_Toc508958551"/>
      <w:r w:rsidRPr="00122E32">
        <w:rPr>
          <w:rFonts w:eastAsia="BiauKai"/>
        </w:rPr>
        <w:t>表</w:t>
      </w:r>
      <w:r w:rsidRPr="00122E32">
        <w:rPr>
          <w:rFonts w:eastAsia="BiauKai"/>
        </w:rPr>
        <w:t xml:space="preserve">12-2 </w:t>
      </w:r>
      <w:r w:rsidRPr="00122E32">
        <w:rPr>
          <w:rFonts w:eastAsia="BiauKai"/>
        </w:rPr>
        <w:t>電纜</w:t>
      </w:r>
      <w:r w:rsidRPr="00122E32">
        <w:rPr>
          <w:rFonts w:eastAsia="BiauKai"/>
        </w:rPr>
        <w:t>(</w:t>
      </w:r>
      <w:r w:rsidRPr="00122E32">
        <w:rPr>
          <w:rFonts w:eastAsia="BiauKai"/>
        </w:rPr>
        <w:t>線</w:t>
      </w:r>
      <w:r w:rsidRPr="00122E32">
        <w:rPr>
          <w:rFonts w:eastAsia="BiauKai"/>
        </w:rPr>
        <w:t>)</w:t>
      </w:r>
      <w:r w:rsidRPr="00122E32">
        <w:rPr>
          <w:rFonts w:eastAsia="BiauKai"/>
        </w:rPr>
        <w:t>施工自主檢查表</w:t>
      </w:r>
      <w:bookmarkEnd w:id="109"/>
      <w:bookmarkEnd w:id="110"/>
    </w:p>
    <w:p w14:paraId="1AB5371C" w14:textId="77777777" w:rsidR="006649A7" w:rsidRPr="00122E32" w:rsidRDefault="006649A7" w:rsidP="006649A7">
      <w:pPr>
        <w:pStyle w:val="afe"/>
        <w:rPr>
          <w:rFonts w:eastAsia="BiauKai"/>
        </w:rPr>
      </w:pPr>
      <w:r w:rsidRPr="00122E32">
        <w:rPr>
          <w:rFonts w:eastAsia="BiauKai"/>
        </w:rPr>
        <w:t xml:space="preserve">                                   </w:t>
      </w:r>
      <w:r w:rsidRPr="00122E32">
        <w:rPr>
          <w:rFonts w:eastAsia="BiauKai"/>
          <w:sz w:val="24"/>
          <w:szCs w:val="24"/>
        </w:rPr>
        <w:tab/>
      </w:r>
      <w:r w:rsidRPr="00122E32">
        <w:rPr>
          <w:rFonts w:eastAsia="BiauKai"/>
          <w:sz w:val="24"/>
          <w:szCs w:val="24"/>
        </w:rPr>
        <w:t>編號</w:t>
      </w:r>
      <w:r w:rsidRPr="00122E32">
        <w:rPr>
          <w:rFonts w:eastAsia="BiauKai"/>
          <w:sz w:val="24"/>
          <w:szCs w:val="24"/>
        </w:rPr>
        <w:t>:</w:t>
      </w:r>
      <w:r w:rsidRPr="00122E32">
        <w:rPr>
          <w:rFonts w:eastAsia="BiauKai"/>
          <w:sz w:val="24"/>
          <w:szCs w:val="24"/>
        </w:rPr>
        <w:t>電纜</w:t>
      </w:r>
      <w:r w:rsidRPr="00122E32">
        <w:rPr>
          <w:rFonts w:eastAsia="BiauKai"/>
          <w:sz w:val="24"/>
          <w:szCs w:val="24"/>
        </w:rPr>
        <w:t>(</w:t>
      </w:r>
      <w:r w:rsidRPr="00122E32">
        <w:rPr>
          <w:rFonts w:eastAsia="BiauKai"/>
          <w:sz w:val="24"/>
          <w:szCs w:val="24"/>
        </w:rPr>
        <w:t>線</w:t>
      </w:r>
      <w:r w:rsidRPr="00122E32">
        <w:rPr>
          <w:rFonts w:eastAsia="BiauKai"/>
          <w:sz w:val="24"/>
          <w:szCs w:val="24"/>
        </w:rPr>
        <w:t>)-</w:t>
      </w:r>
      <w:r w:rsidRPr="00122E32">
        <w:rPr>
          <w:rFonts w:eastAsia="BiauKai"/>
          <w:sz w:val="24"/>
          <w:szCs w:val="24"/>
        </w:rPr>
        <w:t>工檢</w:t>
      </w:r>
      <w:r w:rsidRPr="00122E32">
        <w:rPr>
          <w:rFonts w:eastAsia="BiauKai"/>
          <w:sz w:val="24"/>
          <w:szCs w:val="24"/>
        </w:rPr>
        <w:t>-</w:t>
      </w:r>
    </w:p>
    <w:tbl>
      <w:tblPr>
        <w:tblW w:w="10320" w:type="dxa"/>
        <w:tblInd w:w="-6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455"/>
        <w:gridCol w:w="1225"/>
        <w:gridCol w:w="2040"/>
        <w:gridCol w:w="2880"/>
        <w:gridCol w:w="360"/>
        <w:gridCol w:w="840"/>
        <w:gridCol w:w="1200"/>
        <w:gridCol w:w="1320"/>
      </w:tblGrid>
      <w:tr w:rsidR="006649A7" w:rsidRPr="00122E32" w14:paraId="2B93DDCA" w14:textId="77777777" w:rsidTr="006649A7">
        <w:trPr>
          <w:trHeight w:hRule="exact" w:val="503"/>
        </w:trPr>
        <w:tc>
          <w:tcPr>
            <w:tcW w:w="1680" w:type="dxa"/>
            <w:gridSpan w:val="2"/>
            <w:vAlign w:val="center"/>
          </w:tcPr>
          <w:p w14:paraId="350FE19F" w14:textId="77777777" w:rsidR="006649A7" w:rsidRPr="00122E32" w:rsidRDefault="006649A7" w:rsidP="006649A7">
            <w:pPr>
              <w:snapToGrid w:val="0"/>
              <w:spacing w:before="0" w:line="0" w:lineRule="atLeas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程</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名</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稱</w:t>
            </w:r>
          </w:p>
        </w:tc>
        <w:tc>
          <w:tcPr>
            <w:tcW w:w="8640" w:type="dxa"/>
            <w:gridSpan w:val="6"/>
            <w:vAlign w:val="center"/>
          </w:tcPr>
          <w:p w14:paraId="3D4F704C" w14:textId="77777777" w:rsidR="006649A7" w:rsidRPr="00122E32" w:rsidRDefault="006649A7" w:rsidP="006649A7">
            <w:pPr>
              <w:snapToGrid w:val="0"/>
              <w:spacing w:before="0" w:line="0" w:lineRule="atLeast"/>
              <w:rPr>
                <w:rFonts w:ascii="Times New Roman" w:eastAsia="BiauKai" w:cs="Times New Roman"/>
                <w:color w:val="000000"/>
                <w:sz w:val="24"/>
                <w:szCs w:val="24"/>
              </w:rPr>
            </w:pPr>
          </w:p>
        </w:tc>
      </w:tr>
      <w:tr w:rsidR="006649A7" w:rsidRPr="00122E32" w14:paraId="2A0E3C78" w14:textId="77777777" w:rsidTr="006649A7">
        <w:trPr>
          <w:trHeight w:hRule="exact" w:val="425"/>
        </w:trPr>
        <w:tc>
          <w:tcPr>
            <w:tcW w:w="1680" w:type="dxa"/>
            <w:gridSpan w:val="2"/>
            <w:vAlign w:val="center"/>
          </w:tcPr>
          <w:p w14:paraId="62B0617A" w14:textId="77777777" w:rsidR="006649A7" w:rsidRPr="00122E32" w:rsidRDefault="006649A7" w:rsidP="006649A7">
            <w:pPr>
              <w:snapToGrid w:val="0"/>
              <w:spacing w:before="0" w:line="0" w:lineRule="atLeas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承</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攬</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廠</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商</w:t>
            </w:r>
          </w:p>
        </w:tc>
        <w:tc>
          <w:tcPr>
            <w:tcW w:w="8640" w:type="dxa"/>
            <w:gridSpan w:val="6"/>
            <w:vAlign w:val="center"/>
          </w:tcPr>
          <w:p w14:paraId="23987005" w14:textId="77777777" w:rsidR="006649A7" w:rsidRPr="00122E32" w:rsidRDefault="006649A7" w:rsidP="006649A7">
            <w:pPr>
              <w:snapToGrid w:val="0"/>
              <w:spacing w:before="0" w:line="0" w:lineRule="atLeast"/>
              <w:rPr>
                <w:rFonts w:ascii="Times New Roman" w:eastAsia="BiauKai" w:cs="Times New Roman"/>
                <w:color w:val="000000"/>
                <w:sz w:val="24"/>
                <w:szCs w:val="24"/>
              </w:rPr>
            </w:pPr>
          </w:p>
        </w:tc>
      </w:tr>
      <w:tr w:rsidR="006649A7" w:rsidRPr="00122E32" w14:paraId="2AD5EFE5" w14:textId="77777777" w:rsidTr="006649A7">
        <w:trPr>
          <w:trHeight w:hRule="exact" w:val="431"/>
        </w:trPr>
        <w:tc>
          <w:tcPr>
            <w:tcW w:w="1680" w:type="dxa"/>
            <w:gridSpan w:val="2"/>
            <w:vAlign w:val="center"/>
          </w:tcPr>
          <w:p w14:paraId="7F329A76" w14:textId="77777777" w:rsidR="006649A7" w:rsidRPr="00122E32" w:rsidRDefault="006649A7" w:rsidP="006649A7">
            <w:pPr>
              <w:snapToGrid w:val="0"/>
              <w:spacing w:before="0" w:line="0" w:lineRule="atLeas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位</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罝</w:t>
            </w:r>
          </w:p>
        </w:tc>
        <w:tc>
          <w:tcPr>
            <w:tcW w:w="4920" w:type="dxa"/>
            <w:gridSpan w:val="2"/>
            <w:vAlign w:val="center"/>
          </w:tcPr>
          <w:p w14:paraId="535C9D06" w14:textId="77777777" w:rsidR="006649A7" w:rsidRPr="00122E32" w:rsidRDefault="006649A7" w:rsidP="006649A7">
            <w:pPr>
              <w:snapToGrid w:val="0"/>
              <w:spacing w:before="0" w:line="0" w:lineRule="atLeast"/>
              <w:rPr>
                <w:rFonts w:ascii="Times New Roman" w:eastAsia="BiauKai" w:cs="Times New Roman"/>
                <w:color w:val="000000"/>
                <w:sz w:val="24"/>
                <w:szCs w:val="24"/>
              </w:rPr>
            </w:pPr>
          </w:p>
        </w:tc>
        <w:tc>
          <w:tcPr>
            <w:tcW w:w="1200" w:type="dxa"/>
            <w:gridSpan w:val="2"/>
            <w:vAlign w:val="center"/>
          </w:tcPr>
          <w:p w14:paraId="2300C846" w14:textId="77777777" w:rsidR="006649A7" w:rsidRPr="00122E32" w:rsidRDefault="006649A7" w:rsidP="006649A7">
            <w:pPr>
              <w:snapToGrid w:val="0"/>
              <w:spacing w:before="0" w:line="0" w:lineRule="atLeast"/>
              <w:ind w:firstLineChars="50" w:firstLine="120"/>
              <w:rPr>
                <w:rFonts w:ascii="Times New Roman" w:eastAsia="BiauKai" w:cs="Times New Roman"/>
                <w:color w:val="000000"/>
                <w:sz w:val="24"/>
                <w:szCs w:val="24"/>
              </w:rPr>
            </w:pPr>
            <w:r w:rsidRPr="00122E32">
              <w:rPr>
                <w:rFonts w:ascii="Times New Roman" w:eastAsia="BiauKai" w:cs="Times New Roman"/>
                <w:color w:val="000000"/>
                <w:sz w:val="24"/>
                <w:szCs w:val="24"/>
              </w:rPr>
              <w:t>檢查日期</w:t>
            </w:r>
          </w:p>
        </w:tc>
        <w:tc>
          <w:tcPr>
            <w:tcW w:w="2520" w:type="dxa"/>
            <w:gridSpan w:val="2"/>
            <w:tcBorders>
              <w:right w:val="single" w:sz="4" w:space="0" w:color="auto"/>
            </w:tcBorders>
            <w:vAlign w:val="center"/>
          </w:tcPr>
          <w:p w14:paraId="700FD7C7" w14:textId="77777777" w:rsidR="006649A7" w:rsidRPr="00122E32" w:rsidRDefault="006649A7" w:rsidP="006649A7">
            <w:pPr>
              <w:snapToGrid w:val="0"/>
              <w:spacing w:before="0" w:line="0" w:lineRule="atLeast"/>
              <w:ind w:firstLineChars="200" w:firstLine="480"/>
              <w:rPr>
                <w:rFonts w:ascii="Times New Roman" w:eastAsia="BiauKai" w:cs="Times New Roman"/>
                <w:color w:val="000000"/>
                <w:sz w:val="24"/>
                <w:szCs w:val="24"/>
              </w:rPr>
            </w:pPr>
            <w:r w:rsidRPr="00122E32">
              <w:rPr>
                <w:rFonts w:ascii="Times New Roman" w:eastAsia="BiauKai" w:cs="Times New Roman"/>
                <w:color w:val="000000"/>
                <w:sz w:val="24"/>
                <w:szCs w:val="24"/>
              </w:rPr>
              <w:t>年</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月</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日</w:t>
            </w:r>
          </w:p>
        </w:tc>
      </w:tr>
      <w:tr w:rsidR="006649A7" w:rsidRPr="00122E32" w14:paraId="5963879C" w14:textId="77777777" w:rsidTr="006649A7">
        <w:trPr>
          <w:trHeight w:hRule="exact" w:val="538"/>
        </w:trPr>
        <w:tc>
          <w:tcPr>
            <w:tcW w:w="1680" w:type="dxa"/>
            <w:gridSpan w:val="2"/>
            <w:vAlign w:val="center"/>
          </w:tcPr>
          <w:p w14:paraId="6C60EEBE" w14:textId="77777777" w:rsidR="006649A7" w:rsidRPr="00122E32" w:rsidRDefault="006649A7" w:rsidP="006649A7">
            <w:pPr>
              <w:snapToGrid w:val="0"/>
              <w:spacing w:before="0" w:line="0" w:lineRule="atLeas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時</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機</w:t>
            </w:r>
          </w:p>
        </w:tc>
        <w:tc>
          <w:tcPr>
            <w:tcW w:w="8640" w:type="dxa"/>
            <w:gridSpan w:val="6"/>
            <w:tcBorders>
              <w:right w:val="single" w:sz="4" w:space="0" w:color="auto"/>
            </w:tcBorders>
            <w:vAlign w:val="center"/>
          </w:tcPr>
          <w:p w14:paraId="5DB3E4F6" w14:textId="77777777" w:rsidR="006649A7" w:rsidRPr="00122E32" w:rsidRDefault="006649A7" w:rsidP="006649A7">
            <w:pPr>
              <w:snapToGrid w:val="0"/>
              <w:spacing w:before="0" w:line="0" w:lineRule="atLeast"/>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檢驗停留點</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施工中檢查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施工完成檢查</w:t>
            </w:r>
          </w:p>
        </w:tc>
      </w:tr>
      <w:tr w:rsidR="006649A7" w:rsidRPr="00122E32" w14:paraId="744051E6" w14:textId="77777777" w:rsidTr="006649A7">
        <w:trPr>
          <w:trHeight w:hRule="exact" w:val="546"/>
        </w:trPr>
        <w:tc>
          <w:tcPr>
            <w:tcW w:w="1680" w:type="dxa"/>
            <w:gridSpan w:val="2"/>
            <w:vAlign w:val="center"/>
          </w:tcPr>
          <w:p w14:paraId="5A564822" w14:textId="77777777" w:rsidR="006649A7" w:rsidRPr="00122E32" w:rsidRDefault="006649A7" w:rsidP="006649A7">
            <w:pPr>
              <w:snapToGrid w:val="0"/>
              <w:spacing w:before="0" w:line="0" w:lineRule="atLeas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結</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果</w:t>
            </w:r>
          </w:p>
        </w:tc>
        <w:tc>
          <w:tcPr>
            <w:tcW w:w="8640" w:type="dxa"/>
            <w:gridSpan w:val="6"/>
            <w:vAlign w:val="center"/>
          </w:tcPr>
          <w:p w14:paraId="3B1A1FBC" w14:textId="77777777" w:rsidR="006649A7" w:rsidRPr="00122E32" w:rsidRDefault="006649A7" w:rsidP="006649A7">
            <w:pPr>
              <w:snapToGrid w:val="0"/>
              <w:spacing w:before="0" w:line="0" w:lineRule="atLeast"/>
              <w:ind w:firstLineChars="50" w:firstLine="120"/>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 xml:space="preserve">檢查合格　</w:t>
            </w:r>
            <w:r w:rsidRPr="00122E32">
              <w:rPr>
                <w:rFonts w:ascii="Times New Roman" w:eastAsia="BiauKai" w:cs="Times New Roman"/>
                <w:color w:val="000000"/>
                <w:sz w:val="24"/>
                <w:szCs w:val="24"/>
              </w:rPr>
              <w:t xml:space="preserve"> </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 xml:space="preserve">有缺失需改正　</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無此檢查項目</w:t>
            </w:r>
          </w:p>
        </w:tc>
      </w:tr>
      <w:tr w:rsidR="006649A7" w:rsidRPr="00122E32" w14:paraId="7CD8452F" w14:textId="77777777" w:rsidTr="006649A7">
        <w:trPr>
          <w:trHeight w:val="574"/>
        </w:trPr>
        <w:tc>
          <w:tcPr>
            <w:tcW w:w="455" w:type="dxa"/>
            <w:tcBorders>
              <w:right w:val="dotted" w:sz="4" w:space="0" w:color="auto"/>
            </w:tcBorders>
            <w:vAlign w:val="center"/>
          </w:tcPr>
          <w:p w14:paraId="6292E641" w14:textId="77777777" w:rsidR="006649A7" w:rsidRPr="00122E32" w:rsidRDefault="006649A7" w:rsidP="006649A7">
            <w:pPr>
              <w:snapToGrid w:val="0"/>
              <w:spacing w:before="0" w:line="0" w:lineRule="atLeast"/>
              <w:jc w:val="center"/>
              <w:rPr>
                <w:rFonts w:ascii="Times New Roman" w:eastAsia="BiauKai" w:cs="Times New Roman"/>
                <w:color w:val="000000"/>
                <w:sz w:val="24"/>
                <w:szCs w:val="24"/>
              </w:rPr>
            </w:pPr>
          </w:p>
        </w:tc>
        <w:tc>
          <w:tcPr>
            <w:tcW w:w="3265" w:type="dxa"/>
            <w:gridSpan w:val="2"/>
            <w:tcBorders>
              <w:left w:val="dotted" w:sz="4" w:space="0" w:color="auto"/>
            </w:tcBorders>
            <w:vAlign w:val="center"/>
          </w:tcPr>
          <w:p w14:paraId="389835A3" w14:textId="77777777" w:rsidR="006649A7" w:rsidRPr="00122E32" w:rsidRDefault="006649A7" w:rsidP="006649A7">
            <w:pPr>
              <w:snapToGrid w:val="0"/>
              <w:spacing w:before="0" w:line="0" w:lineRule="atLeast"/>
              <w:jc w:val="distribute"/>
              <w:rPr>
                <w:rFonts w:ascii="Times New Roman" w:eastAsia="BiauKai" w:cs="Times New Roman"/>
                <w:color w:val="000000"/>
                <w:sz w:val="24"/>
                <w:szCs w:val="24"/>
              </w:rPr>
            </w:pPr>
            <w:r w:rsidRPr="00122E32">
              <w:rPr>
                <w:rFonts w:ascii="Times New Roman" w:eastAsia="BiauKai" w:cs="Times New Roman"/>
                <w:color w:val="000000"/>
                <w:sz w:val="24"/>
                <w:szCs w:val="24"/>
              </w:rPr>
              <w:t>檢查項目</w:t>
            </w:r>
          </w:p>
        </w:tc>
        <w:tc>
          <w:tcPr>
            <w:tcW w:w="3240" w:type="dxa"/>
            <w:gridSpan w:val="2"/>
            <w:vAlign w:val="center"/>
          </w:tcPr>
          <w:p w14:paraId="424E88E1" w14:textId="77777777" w:rsidR="006649A7" w:rsidRPr="00122E32" w:rsidRDefault="006649A7" w:rsidP="006649A7">
            <w:pPr>
              <w:snapToGrid w:val="0"/>
              <w:spacing w:before="0" w:line="0" w:lineRule="atLeas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設計圖說、規範之檢查標準</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定量定性</w:t>
            </w:r>
            <w:r w:rsidRPr="00122E32">
              <w:rPr>
                <w:rFonts w:ascii="Times New Roman" w:eastAsia="BiauKai" w:cs="Times New Roman"/>
                <w:color w:val="000000"/>
                <w:sz w:val="24"/>
                <w:szCs w:val="24"/>
              </w:rPr>
              <w:t>)</w:t>
            </w:r>
          </w:p>
        </w:tc>
        <w:tc>
          <w:tcPr>
            <w:tcW w:w="2040" w:type="dxa"/>
            <w:gridSpan w:val="2"/>
          </w:tcPr>
          <w:p w14:paraId="59E5F155" w14:textId="77777777" w:rsidR="006649A7" w:rsidRPr="00122E32" w:rsidRDefault="006649A7" w:rsidP="006649A7">
            <w:pPr>
              <w:snapToGrid w:val="0"/>
              <w:spacing w:before="0" w:line="0" w:lineRule="atLeast"/>
              <w:ind w:leftChars="100" w:left="520" w:hangingChars="100" w:hanging="240"/>
              <w:rPr>
                <w:rFonts w:ascii="Times New Roman" w:eastAsia="BiauKai" w:cs="Times New Roman"/>
                <w:color w:val="000000"/>
                <w:sz w:val="24"/>
                <w:szCs w:val="24"/>
              </w:rPr>
            </w:pPr>
            <w:r w:rsidRPr="00122E32">
              <w:rPr>
                <w:rFonts w:ascii="Times New Roman" w:eastAsia="BiauKai" w:cs="Times New Roman"/>
                <w:color w:val="000000"/>
                <w:sz w:val="24"/>
                <w:szCs w:val="24"/>
              </w:rPr>
              <w:t>實際檢查情形</w:t>
            </w:r>
            <w:r w:rsidRPr="00122E32">
              <w:rPr>
                <w:rFonts w:ascii="Times New Roman" w:eastAsia="BiauKai" w:cs="Times New Roman"/>
                <w:color w:val="000000"/>
                <w:sz w:val="24"/>
                <w:szCs w:val="24"/>
              </w:rPr>
              <w:t xml:space="preserve"> </w:t>
            </w:r>
          </w:p>
          <w:p w14:paraId="656842A9" w14:textId="77777777" w:rsidR="006649A7" w:rsidRPr="00122E32" w:rsidRDefault="006649A7" w:rsidP="006649A7">
            <w:pPr>
              <w:snapToGrid w:val="0"/>
              <w:spacing w:before="0" w:line="0" w:lineRule="atLeast"/>
              <w:ind w:leftChars="100" w:left="520" w:hangingChars="100" w:hanging="24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新細明體" w:eastAsia="新細明體" w:hAnsi="新細明體" w:cs="新細明體" w:hint="eastAsia"/>
                <w:color w:val="000000"/>
                <w:sz w:val="24"/>
                <w:szCs w:val="24"/>
              </w:rPr>
              <w:t>敍</w:t>
            </w:r>
            <w:r w:rsidRPr="00122E32">
              <w:rPr>
                <w:rFonts w:ascii="Times New Roman" w:eastAsia="BiauKai" w:cs="Times New Roman"/>
                <w:color w:val="000000"/>
                <w:sz w:val="24"/>
                <w:szCs w:val="24"/>
              </w:rPr>
              <w:t>述檢查值</w:t>
            </w:r>
            <w:r w:rsidRPr="00122E32">
              <w:rPr>
                <w:rFonts w:ascii="Times New Roman" w:eastAsia="BiauKai" w:cs="Times New Roman"/>
                <w:color w:val="000000"/>
                <w:sz w:val="24"/>
                <w:szCs w:val="24"/>
              </w:rPr>
              <w:t>)</w:t>
            </w:r>
          </w:p>
        </w:tc>
        <w:tc>
          <w:tcPr>
            <w:tcW w:w="1320" w:type="dxa"/>
            <w:vAlign w:val="center"/>
          </w:tcPr>
          <w:p w14:paraId="6BD2461A" w14:textId="77777777" w:rsidR="006649A7" w:rsidRPr="00122E32" w:rsidRDefault="006649A7" w:rsidP="006649A7">
            <w:pPr>
              <w:snapToGrid w:val="0"/>
              <w:spacing w:before="0" w:line="0" w:lineRule="atLeas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檢查結果</w:t>
            </w:r>
          </w:p>
        </w:tc>
      </w:tr>
      <w:tr w:rsidR="006649A7" w:rsidRPr="00122E32" w14:paraId="2AF092D4" w14:textId="77777777" w:rsidTr="006649A7">
        <w:trPr>
          <w:trHeight w:val="520"/>
        </w:trPr>
        <w:tc>
          <w:tcPr>
            <w:tcW w:w="455" w:type="dxa"/>
            <w:tcBorders>
              <w:right w:val="dotted" w:sz="4" w:space="0" w:color="auto"/>
            </w:tcBorders>
            <w:vAlign w:val="center"/>
          </w:tcPr>
          <w:p w14:paraId="0FE31217" w14:textId="77777777" w:rsidR="006649A7" w:rsidRPr="00122E32" w:rsidRDefault="006649A7" w:rsidP="006649A7">
            <w:pPr>
              <w:spacing w:before="0" w:line="0" w:lineRule="atLeast"/>
              <w:jc w:val="center"/>
              <w:rPr>
                <w:rFonts w:ascii="Times New Roman" w:eastAsia="BiauKai" w:cs="Times New Roman"/>
                <w:dstrike/>
                <w:color w:val="FF0000"/>
                <w:sz w:val="24"/>
                <w:szCs w:val="24"/>
              </w:rPr>
            </w:pPr>
          </w:p>
        </w:tc>
        <w:tc>
          <w:tcPr>
            <w:tcW w:w="3265" w:type="dxa"/>
            <w:gridSpan w:val="2"/>
            <w:tcBorders>
              <w:left w:val="dotted" w:sz="4" w:space="0" w:color="auto"/>
            </w:tcBorders>
            <w:vAlign w:val="center"/>
          </w:tcPr>
          <w:p w14:paraId="1539B322" w14:textId="77777777" w:rsidR="006649A7" w:rsidRPr="00122E32" w:rsidRDefault="006649A7" w:rsidP="006649A7">
            <w:pPr>
              <w:spacing w:before="0" w:line="0" w:lineRule="atLeast"/>
              <w:ind w:leftChars="-11" w:left="113" w:hangingChars="60" w:hanging="144"/>
              <w:rPr>
                <w:rFonts w:ascii="Times New Roman" w:eastAsia="BiauKai" w:cs="Times New Roman"/>
                <w:sz w:val="24"/>
                <w:szCs w:val="24"/>
              </w:rPr>
            </w:pPr>
            <w:r w:rsidRPr="00122E32">
              <w:rPr>
                <w:rFonts w:ascii="Times New Roman" w:eastAsia="BiauKai" w:cs="Times New Roman"/>
                <w:sz w:val="24"/>
                <w:szCs w:val="24"/>
              </w:rPr>
              <w:t>1.</w:t>
            </w:r>
            <w:r w:rsidRPr="00122E32">
              <w:rPr>
                <w:rFonts w:ascii="Times New Roman" w:eastAsia="BiauKai" w:cs="Times New Roman"/>
                <w:sz w:val="24"/>
                <w:szCs w:val="24"/>
              </w:rPr>
              <w:t>絕緣測試</w:t>
            </w:r>
          </w:p>
        </w:tc>
        <w:tc>
          <w:tcPr>
            <w:tcW w:w="3240" w:type="dxa"/>
            <w:gridSpan w:val="2"/>
            <w:vAlign w:val="center"/>
          </w:tcPr>
          <w:p w14:paraId="6199CA5C" w14:textId="77777777" w:rsidR="006649A7" w:rsidRPr="00122E32" w:rsidRDefault="006649A7" w:rsidP="006649A7">
            <w:pPr>
              <w:spacing w:before="0" w:line="0" w:lineRule="atLeast"/>
              <w:rPr>
                <w:rFonts w:ascii="Times New Roman" w:eastAsia="BiauKai" w:cs="Times New Roman"/>
                <w:color w:val="000000"/>
                <w:sz w:val="24"/>
                <w:szCs w:val="24"/>
              </w:rPr>
            </w:pPr>
            <w:r w:rsidRPr="00122E32">
              <w:rPr>
                <w:rFonts w:ascii="Times New Roman" w:eastAsia="BiauKai" w:cs="Times New Roman"/>
                <w:color w:val="000000"/>
                <w:sz w:val="24"/>
                <w:szCs w:val="24"/>
              </w:rPr>
              <w:t>絕緣電阻＞</w:t>
            </w:r>
            <w:r w:rsidRPr="00122E32">
              <w:rPr>
                <w:rFonts w:ascii="Times New Roman" w:eastAsia="BiauKai" w:cs="Times New Roman"/>
                <w:color w:val="000000"/>
                <w:sz w:val="24"/>
                <w:szCs w:val="24"/>
              </w:rPr>
              <w:t>100MΩ</w:t>
            </w:r>
          </w:p>
        </w:tc>
        <w:tc>
          <w:tcPr>
            <w:tcW w:w="2040" w:type="dxa"/>
            <w:gridSpan w:val="2"/>
          </w:tcPr>
          <w:p w14:paraId="63F50F4D" w14:textId="77777777" w:rsidR="006649A7" w:rsidRPr="00122E32" w:rsidRDefault="006649A7" w:rsidP="006649A7">
            <w:pPr>
              <w:snapToGrid w:val="0"/>
              <w:spacing w:before="0" w:line="0" w:lineRule="atLeast"/>
              <w:rPr>
                <w:rFonts w:ascii="Times New Roman" w:eastAsia="BiauKai" w:cs="Times New Roman"/>
                <w:color w:val="800080"/>
                <w:sz w:val="24"/>
                <w:szCs w:val="24"/>
              </w:rPr>
            </w:pPr>
          </w:p>
        </w:tc>
        <w:tc>
          <w:tcPr>
            <w:tcW w:w="1320" w:type="dxa"/>
            <w:vAlign w:val="center"/>
          </w:tcPr>
          <w:p w14:paraId="4B58DBAF" w14:textId="77777777" w:rsidR="006649A7" w:rsidRPr="00122E32" w:rsidRDefault="006649A7" w:rsidP="006649A7">
            <w:pPr>
              <w:snapToGrid w:val="0"/>
              <w:spacing w:before="0" w:line="0" w:lineRule="atLeast"/>
              <w:rPr>
                <w:rFonts w:ascii="Times New Roman" w:eastAsia="BiauKai" w:cs="Times New Roman"/>
                <w:color w:val="800080"/>
                <w:sz w:val="24"/>
                <w:szCs w:val="24"/>
              </w:rPr>
            </w:pPr>
          </w:p>
        </w:tc>
      </w:tr>
      <w:tr w:rsidR="006649A7" w:rsidRPr="00122E32" w14:paraId="397EE479" w14:textId="77777777" w:rsidTr="006649A7">
        <w:trPr>
          <w:trHeight w:val="567"/>
        </w:trPr>
        <w:tc>
          <w:tcPr>
            <w:tcW w:w="455" w:type="dxa"/>
            <w:tcBorders>
              <w:right w:val="dotted" w:sz="4" w:space="0" w:color="auto"/>
            </w:tcBorders>
            <w:vAlign w:val="center"/>
          </w:tcPr>
          <w:p w14:paraId="6A3DA914" w14:textId="77777777" w:rsidR="006649A7" w:rsidRPr="00122E32" w:rsidRDefault="006649A7" w:rsidP="006649A7">
            <w:pPr>
              <w:spacing w:before="0" w:line="0" w:lineRule="atLeast"/>
              <w:jc w:val="center"/>
              <w:rPr>
                <w:rFonts w:ascii="Times New Roman" w:eastAsia="BiauKai" w:cs="Times New Roman"/>
                <w:sz w:val="24"/>
                <w:szCs w:val="24"/>
              </w:rPr>
            </w:pPr>
          </w:p>
        </w:tc>
        <w:tc>
          <w:tcPr>
            <w:tcW w:w="3265" w:type="dxa"/>
            <w:gridSpan w:val="2"/>
            <w:tcBorders>
              <w:left w:val="dotted" w:sz="4" w:space="0" w:color="auto"/>
            </w:tcBorders>
            <w:vAlign w:val="center"/>
          </w:tcPr>
          <w:p w14:paraId="5A8C4AD7" w14:textId="77777777" w:rsidR="006649A7" w:rsidRPr="00122E32" w:rsidRDefault="006649A7" w:rsidP="006649A7">
            <w:pPr>
              <w:spacing w:before="0" w:line="0" w:lineRule="atLeast"/>
              <w:ind w:leftChars="-11" w:left="233" w:hangingChars="110" w:hanging="264"/>
              <w:rPr>
                <w:rFonts w:ascii="Times New Roman" w:eastAsia="BiauKai" w:cs="Times New Roman"/>
                <w:sz w:val="24"/>
                <w:szCs w:val="24"/>
              </w:rPr>
            </w:pPr>
            <w:r w:rsidRPr="00122E32">
              <w:rPr>
                <w:rFonts w:ascii="Times New Roman" w:eastAsia="BiauKai" w:cs="Times New Roman"/>
                <w:sz w:val="24"/>
                <w:szCs w:val="24"/>
              </w:rPr>
              <w:t>2.</w:t>
            </w:r>
            <w:r w:rsidRPr="00122E32">
              <w:rPr>
                <w:rFonts w:ascii="Times New Roman" w:eastAsia="BiauKai" w:cs="Times New Roman"/>
                <w:sz w:val="24"/>
                <w:szCs w:val="24"/>
              </w:rPr>
              <w:t>電纜使用種類、配置路徑、編號</w:t>
            </w:r>
          </w:p>
        </w:tc>
        <w:tc>
          <w:tcPr>
            <w:tcW w:w="3240" w:type="dxa"/>
            <w:gridSpan w:val="2"/>
            <w:vAlign w:val="center"/>
          </w:tcPr>
          <w:p w14:paraId="53200D7F" w14:textId="77777777" w:rsidR="006649A7" w:rsidRPr="00122E32" w:rsidRDefault="006649A7" w:rsidP="006649A7">
            <w:pPr>
              <w:spacing w:before="0" w:line="0" w:lineRule="atLeast"/>
              <w:rPr>
                <w:rFonts w:ascii="Times New Roman" w:eastAsia="BiauKai" w:cs="Times New Roman"/>
                <w:sz w:val="24"/>
                <w:szCs w:val="24"/>
              </w:rPr>
            </w:pPr>
            <w:r w:rsidRPr="00122E32">
              <w:rPr>
                <w:rFonts w:ascii="Times New Roman" w:eastAsia="BiauKai" w:cs="Times New Roman"/>
                <w:sz w:val="24"/>
                <w:szCs w:val="24"/>
              </w:rPr>
              <w:t>符合電纜資料表</w:t>
            </w:r>
          </w:p>
        </w:tc>
        <w:tc>
          <w:tcPr>
            <w:tcW w:w="2040" w:type="dxa"/>
            <w:gridSpan w:val="2"/>
          </w:tcPr>
          <w:p w14:paraId="0FB2907D" w14:textId="77777777" w:rsidR="006649A7" w:rsidRPr="00122E32" w:rsidRDefault="006649A7" w:rsidP="006649A7">
            <w:pPr>
              <w:snapToGrid w:val="0"/>
              <w:spacing w:before="0" w:line="0" w:lineRule="atLeast"/>
              <w:rPr>
                <w:rFonts w:ascii="Times New Roman" w:eastAsia="BiauKai" w:cs="Times New Roman"/>
                <w:color w:val="800080"/>
                <w:sz w:val="24"/>
                <w:szCs w:val="24"/>
              </w:rPr>
            </w:pPr>
          </w:p>
        </w:tc>
        <w:tc>
          <w:tcPr>
            <w:tcW w:w="1320" w:type="dxa"/>
            <w:vAlign w:val="center"/>
          </w:tcPr>
          <w:p w14:paraId="505DCC99" w14:textId="77777777" w:rsidR="006649A7" w:rsidRPr="00122E32" w:rsidRDefault="006649A7" w:rsidP="006649A7">
            <w:pPr>
              <w:snapToGrid w:val="0"/>
              <w:spacing w:before="0" w:line="0" w:lineRule="atLeast"/>
              <w:rPr>
                <w:rFonts w:ascii="Times New Roman" w:eastAsia="BiauKai" w:cs="Times New Roman"/>
                <w:color w:val="800080"/>
                <w:sz w:val="24"/>
                <w:szCs w:val="24"/>
              </w:rPr>
            </w:pPr>
          </w:p>
        </w:tc>
      </w:tr>
      <w:tr w:rsidR="006649A7" w:rsidRPr="00122E32" w14:paraId="30CA53BD" w14:textId="77777777" w:rsidTr="006649A7">
        <w:trPr>
          <w:trHeight w:val="519"/>
        </w:trPr>
        <w:tc>
          <w:tcPr>
            <w:tcW w:w="455" w:type="dxa"/>
            <w:tcBorders>
              <w:right w:val="dotted" w:sz="4" w:space="0" w:color="auto"/>
            </w:tcBorders>
            <w:vAlign w:val="center"/>
          </w:tcPr>
          <w:p w14:paraId="540FB618" w14:textId="77777777" w:rsidR="006649A7" w:rsidRPr="00122E32" w:rsidRDefault="006649A7" w:rsidP="006649A7">
            <w:pPr>
              <w:snapToGrid w:val="0"/>
              <w:spacing w:before="0" w:line="0" w:lineRule="atLeast"/>
              <w:jc w:val="center"/>
              <w:rPr>
                <w:rFonts w:ascii="Times New Roman" w:eastAsia="BiauKai" w:cs="Times New Roman"/>
                <w:color w:val="000000"/>
                <w:sz w:val="24"/>
                <w:szCs w:val="24"/>
              </w:rPr>
            </w:pPr>
            <w:r w:rsidRPr="00122E32">
              <w:rPr>
                <w:rFonts w:ascii="Times New Roman" w:eastAsia="BiauKai" w:cs="Times New Roman"/>
                <w:b/>
                <w:color w:val="000000"/>
                <w:sz w:val="24"/>
                <w:szCs w:val="24"/>
              </w:rPr>
              <w:t>*</w:t>
            </w:r>
          </w:p>
        </w:tc>
        <w:tc>
          <w:tcPr>
            <w:tcW w:w="3265" w:type="dxa"/>
            <w:gridSpan w:val="2"/>
            <w:tcBorders>
              <w:left w:val="dotted" w:sz="4" w:space="0" w:color="auto"/>
            </w:tcBorders>
            <w:vAlign w:val="center"/>
          </w:tcPr>
          <w:p w14:paraId="79C9A323" w14:textId="77777777" w:rsidR="006649A7" w:rsidRPr="00122E32" w:rsidRDefault="006649A7" w:rsidP="006649A7">
            <w:pPr>
              <w:snapToGrid w:val="0"/>
              <w:spacing w:before="0" w:line="0" w:lineRule="atLeast"/>
              <w:ind w:left="26" w:hangingChars="11" w:hanging="26"/>
              <w:rPr>
                <w:rFonts w:ascii="Times New Roman" w:eastAsia="BiauKai" w:cs="Times New Roman"/>
                <w:color w:val="000000"/>
                <w:sz w:val="24"/>
                <w:szCs w:val="24"/>
              </w:rPr>
            </w:pPr>
            <w:r w:rsidRPr="00122E32">
              <w:rPr>
                <w:rFonts w:ascii="Times New Roman" w:eastAsia="BiauKai" w:cs="Times New Roman"/>
                <w:color w:val="000000"/>
                <w:sz w:val="24"/>
                <w:szCs w:val="24"/>
              </w:rPr>
              <w:t>3.</w:t>
            </w:r>
            <w:r w:rsidRPr="00122E32">
              <w:rPr>
                <w:rFonts w:ascii="Times New Roman" w:eastAsia="BiauKai" w:cs="Times New Roman"/>
                <w:color w:val="000000"/>
                <w:sz w:val="24"/>
                <w:szCs w:val="24"/>
              </w:rPr>
              <w:t>電纜導通及絕緣測試</w:t>
            </w:r>
          </w:p>
        </w:tc>
        <w:tc>
          <w:tcPr>
            <w:tcW w:w="3240" w:type="dxa"/>
            <w:gridSpan w:val="2"/>
          </w:tcPr>
          <w:p w14:paraId="47846F8C" w14:textId="77777777" w:rsidR="006649A7" w:rsidRPr="00122E32" w:rsidRDefault="006649A7" w:rsidP="006649A7">
            <w:pPr>
              <w:snapToGrid w:val="0"/>
              <w:spacing w:before="0" w:line="0" w:lineRule="atLeast"/>
              <w:rPr>
                <w:rFonts w:ascii="Times New Roman" w:eastAsia="BiauKai" w:cs="Times New Roman"/>
                <w:sz w:val="24"/>
                <w:szCs w:val="24"/>
              </w:rPr>
            </w:pPr>
            <w:r w:rsidRPr="00122E32">
              <w:rPr>
                <w:rFonts w:ascii="Times New Roman" w:eastAsia="BiauKai" w:cs="Times New Roman"/>
                <w:sz w:val="24"/>
                <w:szCs w:val="24"/>
              </w:rPr>
              <w:t>導通良好、測試電壓</w:t>
            </w:r>
            <w:r w:rsidRPr="00122E32">
              <w:rPr>
                <w:rFonts w:ascii="Times New Roman" w:eastAsia="BiauKai" w:cs="Times New Roman"/>
                <w:sz w:val="24"/>
                <w:szCs w:val="24"/>
              </w:rPr>
              <w:t>8KV</w:t>
            </w:r>
            <w:r w:rsidRPr="00122E32">
              <w:rPr>
                <w:rFonts w:ascii="Times New Roman" w:eastAsia="BiauKai" w:cs="Times New Roman"/>
                <w:sz w:val="24"/>
                <w:szCs w:val="24"/>
              </w:rPr>
              <w:t>之電纜為</w:t>
            </w:r>
            <w:r w:rsidRPr="00122E32">
              <w:rPr>
                <w:rFonts w:ascii="Times New Roman" w:eastAsia="BiauKai" w:cs="Times New Roman"/>
                <w:sz w:val="24"/>
                <w:szCs w:val="24"/>
              </w:rPr>
              <w:t>5KV</w:t>
            </w:r>
            <w:r w:rsidRPr="00122E32">
              <w:rPr>
                <w:rFonts w:ascii="Times New Roman" w:eastAsia="BiauKai" w:cs="Times New Roman"/>
                <w:sz w:val="24"/>
                <w:szCs w:val="24"/>
              </w:rPr>
              <w:t>（</w:t>
            </w:r>
            <w:r w:rsidRPr="00122E32">
              <w:rPr>
                <w:rFonts w:ascii="Times New Roman" w:eastAsia="BiauKai" w:cs="Times New Roman"/>
                <w:sz w:val="24"/>
                <w:szCs w:val="24"/>
              </w:rPr>
              <w:t>DC</w:t>
            </w:r>
            <w:r w:rsidRPr="00122E32">
              <w:rPr>
                <w:rFonts w:ascii="Times New Roman" w:eastAsia="BiauKai" w:cs="Times New Roman"/>
                <w:sz w:val="24"/>
                <w:szCs w:val="24"/>
              </w:rPr>
              <w:t>），</w:t>
            </w:r>
            <w:r w:rsidRPr="00122E32">
              <w:rPr>
                <w:rFonts w:ascii="Times New Roman" w:eastAsia="BiauKai" w:cs="Times New Roman"/>
                <w:sz w:val="24"/>
                <w:szCs w:val="24"/>
              </w:rPr>
              <w:t>600V</w:t>
            </w:r>
            <w:r w:rsidRPr="00122E32">
              <w:rPr>
                <w:rFonts w:ascii="Times New Roman" w:eastAsia="BiauKai" w:cs="Times New Roman"/>
                <w:sz w:val="24"/>
                <w:szCs w:val="24"/>
              </w:rPr>
              <w:t>之電纜為</w:t>
            </w:r>
            <w:r w:rsidRPr="00122E32">
              <w:rPr>
                <w:rFonts w:ascii="Times New Roman" w:eastAsia="BiauKai" w:cs="Times New Roman"/>
                <w:sz w:val="24"/>
                <w:szCs w:val="24"/>
              </w:rPr>
              <w:t>500V</w:t>
            </w:r>
            <w:r w:rsidRPr="00122E32">
              <w:rPr>
                <w:rFonts w:ascii="Times New Roman" w:eastAsia="BiauKai" w:cs="Times New Roman"/>
                <w:sz w:val="24"/>
                <w:szCs w:val="24"/>
              </w:rPr>
              <w:t>（</w:t>
            </w:r>
            <w:r w:rsidRPr="00122E32">
              <w:rPr>
                <w:rFonts w:ascii="Times New Roman" w:eastAsia="BiauKai" w:cs="Times New Roman"/>
                <w:sz w:val="24"/>
                <w:szCs w:val="24"/>
              </w:rPr>
              <w:t>DC</w:t>
            </w:r>
            <w:r w:rsidRPr="00122E32">
              <w:rPr>
                <w:rFonts w:ascii="Times New Roman" w:eastAsia="BiauKai" w:cs="Times New Roman"/>
                <w:sz w:val="24"/>
                <w:szCs w:val="24"/>
              </w:rPr>
              <w:t>）、測試時間</w:t>
            </w:r>
            <w:r w:rsidRPr="00122E32">
              <w:rPr>
                <w:rFonts w:ascii="Times New Roman" w:eastAsia="BiauKai" w:cs="Times New Roman"/>
                <w:sz w:val="24"/>
                <w:szCs w:val="24"/>
              </w:rPr>
              <w:t>1</w:t>
            </w:r>
            <w:r w:rsidRPr="00122E32">
              <w:rPr>
                <w:rFonts w:ascii="Times New Roman" w:eastAsia="BiauKai" w:cs="Times New Roman"/>
                <w:sz w:val="24"/>
                <w:szCs w:val="24"/>
              </w:rPr>
              <w:t>分鐘、絕緣電阻的標準值＞</w:t>
            </w:r>
            <w:r w:rsidRPr="00122E32">
              <w:rPr>
                <w:rFonts w:ascii="Times New Roman" w:eastAsia="BiauKai" w:cs="Times New Roman"/>
                <w:sz w:val="24"/>
                <w:szCs w:val="24"/>
              </w:rPr>
              <w:t>20MΩ</w:t>
            </w:r>
            <w:r w:rsidRPr="00122E32">
              <w:rPr>
                <w:rFonts w:ascii="Times New Roman" w:eastAsia="BiauKai" w:cs="Times New Roman"/>
                <w:sz w:val="24"/>
                <w:szCs w:val="24"/>
              </w:rPr>
              <w:t>，測試結果紀錄在「絕緣電阻及導通測試紀錄表」</w:t>
            </w:r>
          </w:p>
        </w:tc>
        <w:tc>
          <w:tcPr>
            <w:tcW w:w="2040" w:type="dxa"/>
            <w:gridSpan w:val="2"/>
            <w:vAlign w:val="center"/>
          </w:tcPr>
          <w:p w14:paraId="3EB83530" w14:textId="77777777" w:rsidR="006649A7" w:rsidRPr="00122E32" w:rsidRDefault="006649A7" w:rsidP="006649A7">
            <w:pPr>
              <w:snapToGrid w:val="0"/>
              <w:spacing w:before="0" w:line="0" w:lineRule="atLeast"/>
              <w:rPr>
                <w:rFonts w:ascii="Times New Roman" w:eastAsia="BiauKai" w:cs="Times New Roman"/>
                <w:color w:val="800080"/>
                <w:sz w:val="24"/>
                <w:szCs w:val="24"/>
              </w:rPr>
            </w:pPr>
          </w:p>
        </w:tc>
        <w:tc>
          <w:tcPr>
            <w:tcW w:w="1320" w:type="dxa"/>
            <w:vAlign w:val="center"/>
          </w:tcPr>
          <w:p w14:paraId="3BDD386C" w14:textId="77777777" w:rsidR="006649A7" w:rsidRPr="00122E32" w:rsidRDefault="006649A7" w:rsidP="006649A7">
            <w:pPr>
              <w:snapToGrid w:val="0"/>
              <w:spacing w:before="0" w:line="0" w:lineRule="atLeast"/>
              <w:rPr>
                <w:rFonts w:ascii="Times New Roman" w:eastAsia="BiauKai" w:cs="Times New Roman"/>
                <w:color w:val="800080"/>
                <w:sz w:val="24"/>
                <w:szCs w:val="24"/>
              </w:rPr>
            </w:pPr>
          </w:p>
        </w:tc>
      </w:tr>
      <w:tr w:rsidR="006649A7" w:rsidRPr="00122E32" w14:paraId="33D090DE" w14:textId="77777777" w:rsidTr="006649A7">
        <w:trPr>
          <w:trHeight w:val="567"/>
        </w:trPr>
        <w:tc>
          <w:tcPr>
            <w:tcW w:w="455" w:type="dxa"/>
            <w:tcBorders>
              <w:right w:val="dotted" w:sz="4" w:space="0" w:color="auto"/>
            </w:tcBorders>
            <w:vAlign w:val="center"/>
          </w:tcPr>
          <w:p w14:paraId="5CFB3E98" w14:textId="77777777" w:rsidR="006649A7" w:rsidRPr="00122E32" w:rsidRDefault="006649A7" w:rsidP="006649A7">
            <w:pPr>
              <w:spacing w:before="0" w:line="0" w:lineRule="atLeast"/>
              <w:jc w:val="center"/>
              <w:rPr>
                <w:rFonts w:ascii="Times New Roman" w:eastAsia="BiauKai" w:cs="Times New Roman"/>
                <w:color w:val="000000"/>
                <w:sz w:val="24"/>
                <w:szCs w:val="24"/>
              </w:rPr>
            </w:pPr>
            <w:r w:rsidRPr="00122E32">
              <w:rPr>
                <w:rFonts w:ascii="Times New Roman" w:eastAsia="BiauKai" w:cs="Times New Roman"/>
                <w:b/>
                <w:color w:val="000000"/>
                <w:sz w:val="24"/>
                <w:szCs w:val="24"/>
              </w:rPr>
              <w:t>*</w:t>
            </w:r>
          </w:p>
        </w:tc>
        <w:tc>
          <w:tcPr>
            <w:tcW w:w="3265" w:type="dxa"/>
            <w:gridSpan w:val="2"/>
            <w:tcBorders>
              <w:left w:val="dotted" w:sz="4" w:space="0" w:color="auto"/>
            </w:tcBorders>
            <w:vAlign w:val="center"/>
          </w:tcPr>
          <w:p w14:paraId="2D9D2B41" w14:textId="77777777" w:rsidR="006649A7" w:rsidRPr="00122E32" w:rsidRDefault="006649A7" w:rsidP="006649A7">
            <w:pPr>
              <w:spacing w:before="0" w:line="0" w:lineRule="atLeast"/>
              <w:ind w:leftChars="-11" w:left="-5" w:hangingChars="11" w:hanging="26"/>
              <w:rPr>
                <w:rFonts w:ascii="Times New Roman" w:eastAsia="BiauKai" w:cs="Times New Roman"/>
                <w:color w:val="000000"/>
                <w:sz w:val="24"/>
                <w:szCs w:val="24"/>
              </w:rPr>
            </w:pPr>
            <w:r w:rsidRPr="00122E32">
              <w:rPr>
                <w:rFonts w:ascii="Times New Roman" w:eastAsia="BiauKai" w:cs="Times New Roman"/>
                <w:color w:val="000000"/>
                <w:sz w:val="24"/>
                <w:szCs w:val="24"/>
              </w:rPr>
              <w:t>4.</w:t>
            </w:r>
            <w:r w:rsidRPr="00122E32">
              <w:rPr>
                <w:rFonts w:ascii="Times New Roman" w:eastAsia="BiauKai" w:cs="Times New Roman"/>
                <w:color w:val="000000"/>
                <w:sz w:val="24"/>
                <w:szCs w:val="24"/>
              </w:rPr>
              <w:t>電纜彎曲半徑</w:t>
            </w:r>
          </w:p>
        </w:tc>
        <w:tc>
          <w:tcPr>
            <w:tcW w:w="3240" w:type="dxa"/>
            <w:gridSpan w:val="2"/>
            <w:vAlign w:val="center"/>
          </w:tcPr>
          <w:p w14:paraId="019134E2" w14:textId="77777777" w:rsidR="006649A7" w:rsidRPr="00122E32" w:rsidRDefault="006649A7" w:rsidP="006649A7">
            <w:pPr>
              <w:spacing w:before="0" w:line="0" w:lineRule="atLeast"/>
              <w:rPr>
                <w:rFonts w:ascii="Times New Roman" w:eastAsia="BiauKai" w:cs="Times New Roman"/>
                <w:sz w:val="24"/>
                <w:szCs w:val="24"/>
              </w:rPr>
            </w:pPr>
            <w:r w:rsidRPr="00122E32">
              <w:rPr>
                <w:rFonts w:ascii="Times New Roman" w:eastAsia="BiauKai" w:cs="Times New Roman"/>
                <w:sz w:val="24"/>
                <w:szCs w:val="24"/>
              </w:rPr>
              <w:t>8KV</w:t>
            </w:r>
            <w:r w:rsidRPr="00122E32">
              <w:rPr>
                <w:rFonts w:ascii="Times New Roman" w:eastAsia="BiauKai" w:cs="Times New Roman"/>
                <w:sz w:val="24"/>
                <w:szCs w:val="24"/>
              </w:rPr>
              <w:t>電纜彎曲半徑</w:t>
            </w:r>
            <w:r w:rsidRPr="00122E32">
              <w:rPr>
                <w:rFonts w:ascii="Times New Roman" w:eastAsia="BiauKai" w:cs="新細明體" w:hint="eastAsia"/>
                <w:sz w:val="24"/>
                <w:szCs w:val="24"/>
              </w:rPr>
              <w:t>≧</w:t>
            </w:r>
            <w:r w:rsidRPr="00122E32">
              <w:rPr>
                <w:rFonts w:ascii="Times New Roman" w:eastAsia="BiauKai" w:cs="Times New Roman"/>
                <w:sz w:val="24"/>
                <w:szCs w:val="24"/>
              </w:rPr>
              <w:t>12</w:t>
            </w:r>
            <w:r w:rsidRPr="00122E32">
              <w:rPr>
                <w:rFonts w:ascii="Times New Roman" w:eastAsia="BiauKai" w:cs="Times New Roman"/>
                <w:sz w:val="24"/>
                <w:szCs w:val="24"/>
              </w:rPr>
              <w:t>倍外徑</w:t>
            </w:r>
          </w:p>
          <w:p w14:paraId="3AA67487" w14:textId="77777777" w:rsidR="006649A7" w:rsidRPr="00122E32" w:rsidRDefault="006649A7" w:rsidP="006649A7">
            <w:pPr>
              <w:spacing w:before="0" w:line="0" w:lineRule="atLeast"/>
              <w:rPr>
                <w:rFonts w:ascii="Times New Roman" w:eastAsia="BiauKai" w:cs="Times New Roman"/>
                <w:color w:val="000000"/>
                <w:sz w:val="24"/>
                <w:szCs w:val="24"/>
              </w:rPr>
            </w:pPr>
            <w:r w:rsidRPr="00122E32">
              <w:rPr>
                <w:rFonts w:ascii="Times New Roman" w:eastAsia="BiauKai" w:cs="Times New Roman"/>
                <w:sz w:val="24"/>
                <w:szCs w:val="24"/>
              </w:rPr>
              <w:t>600V</w:t>
            </w:r>
            <w:r w:rsidRPr="00122E32">
              <w:rPr>
                <w:rFonts w:ascii="Times New Roman" w:eastAsia="BiauKai" w:cs="Times New Roman"/>
                <w:sz w:val="24"/>
                <w:szCs w:val="24"/>
              </w:rPr>
              <w:t>電纜彎曲半徑</w:t>
            </w:r>
            <w:r w:rsidRPr="00122E32">
              <w:rPr>
                <w:rFonts w:ascii="Times New Roman" w:eastAsia="BiauKai" w:cs="新細明體" w:hint="eastAsia"/>
                <w:sz w:val="24"/>
                <w:szCs w:val="24"/>
              </w:rPr>
              <w:t>≧</w:t>
            </w:r>
            <w:r w:rsidRPr="00122E32">
              <w:rPr>
                <w:rFonts w:ascii="Times New Roman" w:eastAsia="BiauKai" w:cs="Times New Roman"/>
                <w:sz w:val="24"/>
                <w:szCs w:val="24"/>
              </w:rPr>
              <w:t>8</w:t>
            </w:r>
            <w:r w:rsidRPr="00122E32">
              <w:rPr>
                <w:rFonts w:ascii="Times New Roman" w:eastAsia="BiauKai" w:cs="Times New Roman"/>
                <w:sz w:val="24"/>
                <w:szCs w:val="24"/>
              </w:rPr>
              <w:t>倍外徑</w:t>
            </w:r>
          </w:p>
        </w:tc>
        <w:tc>
          <w:tcPr>
            <w:tcW w:w="2040" w:type="dxa"/>
            <w:gridSpan w:val="2"/>
            <w:vAlign w:val="center"/>
          </w:tcPr>
          <w:p w14:paraId="1ED14240" w14:textId="77777777" w:rsidR="006649A7" w:rsidRPr="00122E32" w:rsidRDefault="006649A7" w:rsidP="006649A7">
            <w:pPr>
              <w:snapToGrid w:val="0"/>
              <w:spacing w:before="0" w:line="0" w:lineRule="atLeast"/>
              <w:ind w:leftChars="138" w:left="386"/>
              <w:rPr>
                <w:rFonts w:ascii="Times New Roman" w:eastAsia="BiauKai" w:cs="Times New Roman"/>
                <w:color w:val="800080"/>
                <w:sz w:val="24"/>
                <w:szCs w:val="24"/>
              </w:rPr>
            </w:pPr>
          </w:p>
        </w:tc>
        <w:tc>
          <w:tcPr>
            <w:tcW w:w="1320" w:type="dxa"/>
            <w:vAlign w:val="center"/>
          </w:tcPr>
          <w:p w14:paraId="5CE76312" w14:textId="77777777" w:rsidR="006649A7" w:rsidRPr="00122E32" w:rsidRDefault="006649A7" w:rsidP="006649A7">
            <w:pPr>
              <w:snapToGrid w:val="0"/>
              <w:spacing w:before="0" w:line="0" w:lineRule="atLeast"/>
              <w:rPr>
                <w:rFonts w:ascii="Times New Roman" w:eastAsia="BiauKai" w:cs="Times New Roman"/>
                <w:color w:val="800080"/>
                <w:sz w:val="24"/>
                <w:szCs w:val="24"/>
              </w:rPr>
            </w:pPr>
          </w:p>
        </w:tc>
      </w:tr>
      <w:tr w:rsidR="006649A7" w:rsidRPr="00122E32" w14:paraId="0011D00B" w14:textId="77777777" w:rsidTr="006649A7">
        <w:trPr>
          <w:trHeight w:val="567"/>
        </w:trPr>
        <w:tc>
          <w:tcPr>
            <w:tcW w:w="455" w:type="dxa"/>
            <w:tcBorders>
              <w:right w:val="dotted" w:sz="4" w:space="0" w:color="auto"/>
            </w:tcBorders>
            <w:vAlign w:val="center"/>
          </w:tcPr>
          <w:p w14:paraId="63525AA1" w14:textId="77777777" w:rsidR="006649A7" w:rsidRPr="00122E32" w:rsidRDefault="006649A7" w:rsidP="006649A7">
            <w:pPr>
              <w:spacing w:before="0" w:line="0" w:lineRule="atLeast"/>
              <w:jc w:val="center"/>
              <w:rPr>
                <w:rFonts w:ascii="Times New Roman" w:eastAsia="BiauKai" w:cs="Times New Roman"/>
                <w:color w:val="000000"/>
                <w:sz w:val="24"/>
                <w:szCs w:val="24"/>
              </w:rPr>
            </w:pPr>
          </w:p>
        </w:tc>
        <w:tc>
          <w:tcPr>
            <w:tcW w:w="3265" w:type="dxa"/>
            <w:gridSpan w:val="2"/>
            <w:tcBorders>
              <w:left w:val="dotted" w:sz="4" w:space="0" w:color="auto"/>
            </w:tcBorders>
            <w:vAlign w:val="center"/>
          </w:tcPr>
          <w:p w14:paraId="696BC55A" w14:textId="77777777" w:rsidR="006649A7" w:rsidRPr="00122E32" w:rsidRDefault="006649A7" w:rsidP="006649A7">
            <w:pPr>
              <w:spacing w:before="0" w:line="0" w:lineRule="atLeast"/>
              <w:ind w:leftChars="-11" w:left="113" w:hangingChars="60" w:hanging="144"/>
              <w:rPr>
                <w:rFonts w:ascii="Times New Roman" w:eastAsia="BiauKai" w:cs="Times New Roman"/>
                <w:color w:val="000000"/>
                <w:sz w:val="24"/>
                <w:szCs w:val="24"/>
              </w:rPr>
            </w:pPr>
            <w:r w:rsidRPr="00122E32">
              <w:rPr>
                <w:rFonts w:ascii="Times New Roman" w:eastAsia="BiauKai" w:cs="Times New Roman"/>
                <w:color w:val="000000"/>
                <w:sz w:val="24"/>
                <w:szCs w:val="24"/>
              </w:rPr>
              <w:t>5.</w:t>
            </w:r>
            <w:r w:rsidRPr="00122E32">
              <w:rPr>
                <w:rFonts w:ascii="Times New Roman" w:eastAsia="BiauKai" w:cs="Times New Roman"/>
                <w:color w:val="000000"/>
                <w:sz w:val="24"/>
                <w:szCs w:val="24"/>
              </w:rPr>
              <w:t>電纜綁紮間距</w:t>
            </w:r>
          </w:p>
        </w:tc>
        <w:tc>
          <w:tcPr>
            <w:tcW w:w="3240" w:type="dxa"/>
            <w:gridSpan w:val="2"/>
          </w:tcPr>
          <w:p w14:paraId="667EF8FE" w14:textId="77777777" w:rsidR="006649A7" w:rsidRPr="00122E32" w:rsidRDefault="006649A7" w:rsidP="006649A7">
            <w:pPr>
              <w:spacing w:before="0" w:line="0" w:lineRule="atLeast"/>
              <w:rPr>
                <w:rFonts w:ascii="Times New Roman" w:eastAsia="BiauKai" w:cs="Times New Roman"/>
                <w:color w:val="000000"/>
                <w:sz w:val="24"/>
                <w:szCs w:val="24"/>
              </w:rPr>
            </w:pPr>
            <w:r w:rsidRPr="00122E32">
              <w:rPr>
                <w:rFonts w:ascii="Times New Roman" w:eastAsia="BiauKai" w:cs="Times New Roman"/>
                <w:color w:val="000000"/>
                <w:sz w:val="24"/>
                <w:szCs w:val="24"/>
              </w:rPr>
              <w:t>1.</w:t>
            </w:r>
            <w:r w:rsidRPr="00122E32">
              <w:rPr>
                <w:rFonts w:ascii="Times New Roman" w:eastAsia="BiauKai" w:cs="Times New Roman"/>
                <w:color w:val="000000"/>
                <w:sz w:val="24"/>
                <w:szCs w:val="24"/>
              </w:rPr>
              <w:t>水平</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2</w:t>
            </w:r>
            <w:r w:rsidRPr="00122E32">
              <w:rPr>
                <w:rFonts w:ascii="Times New Roman" w:eastAsia="BiauKai" w:cs="Times New Roman"/>
                <w:color w:val="000000"/>
                <w:sz w:val="24"/>
                <w:szCs w:val="24"/>
              </w:rPr>
              <w:t>公尺</w:t>
            </w:r>
          </w:p>
          <w:p w14:paraId="3023064F" w14:textId="77777777" w:rsidR="006649A7" w:rsidRPr="00122E32" w:rsidRDefault="006649A7" w:rsidP="006649A7">
            <w:pPr>
              <w:spacing w:before="0" w:line="0" w:lineRule="atLeast"/>
              <w:rPr>
                <w:rFonts w:ascii="Times New Roman" w:eastAsia="BiauKai" w:cs="Times New Roman"/>
                <w:color w:val="000000"/>
                <w:sz w:val="24"/>
                <w:szCs w:val="24"/>
              </w:rPr>
            </w:pPr>
            <w:r w:rsidRPr="00122E32">
              <w:rPr>
                <w:rFonts w:ascii="Times New Roman" w:eastAsia="BiauKai" w:cs="Times New Roman"/>
                <w:color w:val="000000"/>
                <w:sz w:val="24"/>
                <w:szCs w:val="24"/>
              </w:rPr>
              <w:t>2.</w:t>
            </w:r>
            <w:r w:rsidRPr="00122E32">
              <w:rPr>
                <w:rFonts w:ascii="Times New Roman" w:eastAsia="BiauKai" w:cs="Times New Roman"/>
                <w:color w:val="000000"/>
                <w:sz w:val="24"/>
                <w:szCs w:val="24"/>
              </w:rPr>
              <w:t>垂直</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1</w:t>
            </w:r>
            <w:r w:rsidRPr="00122E32">
              <w:rPr>
                <w:rFonts w:ascii="Times New Roman" w:eastAsia="BiauKai" w:cs="Times New Roman"/>
                <w:color w:val="000000"/>
                <w:sz w:val="24"/>
                <w:szCs w:val="24"/>
              </w:rPr>
              <w:t>公尺</w:t>
            </w:r>
          </w:p>
          <w:p w14:paraId="4AB5DCF7" w14:textId="77777777" w:rsidR="006649A7" w:rsidRPr="00122E32" w:rsidRDefault="006649A7" w:rsidP="006649A7">
            <w:pPr>
              <w:spacing w:before="0" w:line="0" w:lineRule="atLeast"/>
              <w:rPr>
                <w:rFonts w:ascii="Times New Roman" w:eastAsia="BiauKai" w:cs="Times New Roman"/>
                <w:color w:val="000000"/>
                <w:sz w:val="24"/>
                <w:szCs w:val="24"/>
              </w:rPr>
            </w:pPr>
            <w:r w:rsidRPr="00122E32">
              <w:rPr>
                <w:rFonts w:ascii="Times New Roman" w:eastAsia="BiauKai" w:cs="Times New Roman"/>
                <w:color w:val="000000"/>
                <w:sz w:val="24"/>
                <w:szCs w:val="24"/>
              </w:rPr>
              <w:t>3.</w:t>
            </w:r>
            <w:r w:rsidRPr="00122E32">
              <w:rPr>
                <w:rFonts w:ascii="Times New Roman" w:eastAsia="BiauKai" w:cs="Times New Roman"/>
                <w:color w:val="000000"/>
                <w:sz w:val="24"/>
                <w:szCs w:val="24"/>
              </w:rPr>
              <w:t>敷設電纜托架轉彎處之兩點</w:t>
            </w:r>
          </w:p>
        </w:tc>
        <w:tc>
          <w:tcPr>
            <w:tcW w:w="2040" w:type="dxa"/>
            <w:gridSpan w:val="2"/>
            <w:vAlign w:val="center"/>
          </w:tcPr>
          <w:p w14:paraId="3DEAC885" w14:textId="77777777" w:rsidR="006649A7" w:rsidRPr="00122E32" w:rsidRDefault="006649A7" w:rsidP="006649A7">
            <w:pPr>
              <w:snapToGrid w:val="0"/>
              <w:spacing w:before="0" w:line="0" w:lineRule="atLeast"/>
              <w:rPr>
                <w:rFonts w:ascii="Times New Roman" w:eastAsia="BiauKai" w:cs="Times New Roman"/>
                <w:color w:val="800080"/>
                <w:sz w:val="24"/>
                <w:szCs w:val="24"/>
              </w:rPr>
            </w:pPr>
          </w:p>
        </w:tc>
        <w:tc>
          <w:tcPr>
            <w:tcW w:w="1320" w:type="dxa"/>
            <w:vAlign w:val="center"/>
          </w:tcPr>
          <w:p w14:paraId="731B7985" w14:textId="77777777" w:rsidR="006649A7" w:rsidRPr="00122E32" w:rsidRDefault="006649A7" w:rsidP="006649A7">
            <w:pPr>
              <w:snapToGrid w:val="0"/>
              <w:spacing w:before="0" w:line="0" w:lineRule="atLeast"/>
              <w:rPr>
                <w:rFonts w:ascii="Times New Roman" w:eastAsia="BiauKai" w:cs="Times New Roman"/>
                <w:color w:val="800080"/>
                <w:sz w:val="24"/>
                <w:szCs w:val="24"/>
              </w:rPr>
            </w:pPr>
          </w:p>
        </w:tc>
      </w:tr>
      <w:tr w:rsidR="006649A7" w:rsidRPr="00122E32" w14:paraId="7461D9C6" w14:textId="77777777" w:rsidTr="006649A7">
        <w:trPr>
          <w:trHeight w:val="479"/>
        </w:trPr>
        <w:tc>
          <w:tcPr>
            <w:tcW w:w="455" w:type="dxa"/>
            <w:tcBorders>
              <w:right w:val="dotted" w:sz="4" w:space="0" w:color="auto"/>
            </w:tcBorders>
            <w:vAlign w:val="center"/>
          </w:tcPr>
          <w:p w14:paraId="4666D8B0" w14:textId="77777777" w:rsidR="006649A7" w:rsidRPr="00122E32" w:rsidRDefault="006649A7" w:rsidP="006649A7">
            <w:pPr>
              <w:spacing w:before="0" w:line="0" w:lineRule="atLeast"/>
              <w:jc w:val="center"/>
              <w:rPr>
                <w:rFonts w:ascii="Times New Roman" w:eastAsia="BiauKai" w:cs="Times New Roman"/>
                <w:sz w:val="24"/>
                <w:szCs w:val="24"/>
              </w:rPr>
            </w:pPr>
            <w:r w:rsidRPr="00122E32">
              <w:rPr>
                <w:rFonts w:ascii="Times New Roman" w:eastAsia="BiauKai" w:cs="Times New Roman"/>
                <w:b/>
                <w:sz w:val="24"/>
                <w:szCs w:val="24"/>
              </w:rPr>
              <w:t>*</w:t>
            </w:r>
          </w:p>
        </w:tc>
        <w:tc>
          <w:tcPr>
            <w:tcW w:w="3265" w:type="dxa"/>
            <w:gridSpan w:val="2"/>
            <w:tcBorders>
              <w:left w:val="dotted" w:sz="4" w:space="0" w:color="auto"/>
            </w:tcBorders>
            <w:vAlign w:val="center"/>
          </w:tcPr>
          <w:p w14:paraId="7293B599" w14:textId="77777777" w:rsidR="006649A7" w:rsidRPr="00122E32" w:rsidRDefault="006649A7" w:rsidP="006649A7">
            <w:pPr>
              <w:spacing w:before="0" w:line="0" w:lineRule="atLeast"/>
              <w:ind w:leftChars="-11" w:left="113" w:hangingChars="60" w:hanging="144"/>
              <w:rPr>
                <w:rFonts w:ascii="Times New Roman" w:eastAsia="BiauKai" w:cs="Times New Roman"/>
                <w:sz w:val="24"/>
                <w:szCs w:val="24"/>
              </w:rPr>
            </w:pPr>
            <w:r w:rsidRPr="00122E32">
              <w:rPr>
                <w:rFonts w:ascii="Times New Roman" w:eastAsia="BiauKai" w:cs="Times New Roman"/>
                <w:sz w:val="24"/>
                <w:szCs w:val="24"/>
              </w:rPr>
              <w:t>6.</w:t>
            </w:r>
            <w:r w:rsidRPr="00122E32">
              <w:rPr>
                <w:rFonts w:ascii="Times New Roman" w:eastAsia="BiauKai" w:cs="Times New Roman"/>
                <w:sz w:val="24"/>
                <w:szCs w:val="24"/>
              </w:rPr>
              <w:t>電纜標示牌</w:t>
            </w:r>
          </w:p>
        </w:tc>
        <w:tc>
          <w:tcPr>
            <w:tcW w:w="3240" w:type="dxa"/>
            <w:gridSpan w:val="2"/>
            <w:vAlign w:val="center"/>
          </w:tcPr>
          <w:p w14:paraId="27AA9802" w14:textId="77777777" w:rsidR="006649A7" w:rsidRPr="00122E32" w:rsidRDefault="006649A7" w:rsidP="006649A7">
            <w:pPr>
              <w:spacing w:before="0" w:line="0" w:lineRule="atLeast"/>
              <w:rPr>
                <w:rFonts w:ascii="Times New Roman" w:eastAsia="BiauKai" w:cs="Times New Roman"/>
                <w:sz w:val="24"/>
                <w:szCs w:val="24"/>
              </w:rPr>
            </w:pPr>
            <w:r w:rsidRPr="00122E32">
              <w:rPr>
                <w:rFonts w:ascii="Times New Roman" w:eastAsia="BiauKai" w:cs="Times New Roman"/>
                <w:sz w:val="24"/>
                <w:szCs w:val="24"/>
              </w:rPr>
              <w:t>尺寸、顏色及內容符合規範規定</w:t>
            </w:r>
          </w:p>
        </w:tc>
        <w:tc>
          <w:tcPr>
            <w:tcW w:w="2040" w:type="dxa"/>
            <w:gridSpan w:val="2"/>
            <w:vAlign w:val="center"/>
          </w:tcPr>
          <w:p w14:paraId="56964E15" w14:textId="77777777" w:rsidR="006649A7" w:rsidRPr="00122E32" w:rsidRDefault="006649A7" w:rsidP="006649A7">
            <w:pPr>
              <w:spacing w:before="0" w:line="0" w:lineRule="atLeast"/>
              <w:rPr>
                <w:rFonts w:ascii="Times New Roman" w:eastAsia="BiauKai" w:cs="Times New Roman"/>
                <w:color w:val="800080"/>
                <w:sz w:val="24"/>
                <w:szCs w:val="24"/>
              </w:rPr>
            </w:pPr>
          </w:p>
        </w:tc>
        <w:tc>
          <w:tcPr>
            <w:tcW w:w="1320" w:type="dxa"/>
            <w:vAlign w:val="center"/>
          </w:tcPr>
          <w:p w14:paraId="5F3E4ECC" w14:textId="77777777" w:rsidR="006649A7" w:rsidRPr="00122E32" w:rsidRDefault="006649A7" w:rsidP="006649A7">
            <w:pPr>
              <w:spacing w:before="0" w:line="0" w:lineRule="atLeast"/>
              <w:rPr>
                <w:rFonts w:ascii="Times New Roman" w:eastAsia="BiauKai" w:cs="Times New Roman"/>
                <w:color w:val="800080"/>
                <w:sz w:val="24"/>
                <w:szCs w:val="24"/>
              </w:rPr>
            </w:pPr>
          </w:p>
        </w:tc>
      </w:tr>
      <w:tr w:rsidR="006649A7" w:rsidRPr="00122E32" w14:paraId="41FA1A18" w14:textId="77777777" w:rsidTr="006649A7">
        <w:trPr>
          <w:trHeight w:val="338"/>
        </w:trPr>
        <w:tc>
          <w:tcPr>
            <w:tcW w:w="455" w:type="dxa"/>
            <w:tcBorders>
              <w:right w:val="dotted" w:sz="4" w:space="0" w:color="auto"/>
            </w:tcBorders>
            <w:vAlign w:val="center"/>
          </w:tcPr>
          <w:p w14:paraId="68EC6FD2" w14:textId="77777777" w:rsidR="006649A7" w:rsidRPr="00122E32" w:rsidRDefault="006649A7" w:rsidP="006649A7">
            <w:pPr>
              <w:spacing w:before="0" w:line="0" w:lineRule="atLeast"/>
              <w:jc w:val="center"/>
              <w:rPr>
                <w:rFonts w:ascii="Times New Roman" w:eastAsia="BiauKai" w:cs="Times New Roman"/>
                <w:sz w:val="24"/>
                <w:szCs w:val="24"/>
              </w:rPr>
            </w:pPr>
          </w:p>
        </w:tc>
        <w:tc>
          <w:tcPr>
            <w:tcW w:w="3265" w:type="dxa"/>
            <w:gridSpan w:val="2"/>
            <w:tcBorders>
              <w:left w:val="dotted" w:sz="4" w:space="0" w:color="auto"/>
            </w:tcBorders>
            <w:vAlign w:val="center"/>
          </w:tcPr>
          <w:p w14:paraId="518AC4E6" w14:textId="77777777" w:rsidR="006649A7" w:rsidRPr="00122E32" w:rsidRDefault="006649A7" w:rsidP="006649A7">
            <w:pPr>
              <w:spacing w:before="0" w:line="0" w:lineRule="atLeast"/>
              <w:ind w:leftChars="-11" w:left="233" w:hangingChars="110" w:hanging="264"/>
              <w:rPr>
                <w:rFonts w:ascii="Times New Roman" w:eastAsia="BiauKai" w:cs="Times New Roman"/>
                <w:sz w:val="24"/>
                <w:szCs w:val="24"/>
              </w:rPr>
            </w:pPr>
            <w:r w:rsidRPr="00122E32">
              <w:rPr>
                <w:rFonts w:ascii="Times New Roman" w:eastAsia="BiauKai" w:cs="Times New Roman"/>
                <w:sz w:val="24"/>
                <w:szCs w:val="24"/>
              </w:rPr>
              <w:t>7.</w:t>
            </w:r>
            <w:r w:rsidRPr="00122E32">
              <w:rPr>
                <w:rFonts w:ascii="Times New Roman" w:eastAsia="BiauKai" w:cs="Times New Roman"/>
                <w:sz w:val="24"/>
                <w:szCs w:val="24"/>
              </w:rPr>
              <w:t>剝線缺口處理</w:t>
            </w:r>
          </w:p>
        </w:tc>
        <w:tc>
          <w:tcPr>
            <w:tcW w:w="3240" w:type="dxa"/>
            <w:gridSpan w:val="2"/>
            <w:vAlign w:val="center"/>
          </w:tcPr>
          <w:p w14:paraId="53B07DD3" w14:textId="77777777" w:rsidR="006649A7" w:rsidRPr="00122E32" w:rsidRDefault="006649A7" w:rsidP="006649A7">
            <w:pPr>
              <w:spacing w:before="0" w:line="0" w:lineRule="atLeast"/>
              <w:rPr>
                <w:rFonts w:ascii="Times New Roman" w:eastAsia="BiauKai" w:cs="Times New Roman"/>
                <w:sz w:val="24"/>
                <w:szCs w:val="24"/>
              </w:rPr>
            </w:pPr>
            <w:r w:rsidRPr="00122E32">
              <w:rPr>
                <w:rFonts w:ascii="Times New Roman" w:eastAsia="BiauKai" w:cs="Times New Roman"/>
                <w:sz w:val="24"/>
                <w:szCs w:val="24"/>
              </w:rPr>
              <w:t>使用低壓熱縮套管被覆</w:t>
            </w:r>
          </w:p>
        </w:tc>
        <w:tc>
          <w:tcPr>
            <w:tcW w:w="2040" w:type="dxa"/>
            <w:gridSpan w:val="2"/>
            <w:vAlign w:val="center"/>
          </w:tcPr>
          <w:p w14:paraId="34D7F26D" w14:textId="77777777" w:rsidR="006649A7" w:rsidRPr="00122E32" w:rsidRDefault="006649A7" w:rsidP="006649A7">
            <w:pPr>
              <w:spacing w:before="0" w:line="0" w:lineRule="atLeast"/>
              <w:rPr>
                <w:rFonts w:ascii="Times New Roman" w:eastAsia="BiauKai" w:cs="Times New Roman"/>
                <w:color w:val="800080"/>
                <w:sz w:val="24"/>
                <w:szCs w:val="24"/>
              </w:rPr>
            </w:pPr>
          </w:p>
        </w:tc>
        <w:tc>
          <w:tcPr>
            <w:tcW w:w="1320" w:type="dxa"/>
            <w:vAlign w:val="center"/>
          </w:tcPr>
          <w:p w14:paraId="5B7C1337" w14:textId="77777777" w:rsidR="006649A7" w:rsidRPr="00122E32" w:rsidRDefault="006649A7" w:rsidP="006649A7">
            <w:pPr>
              <w:spacing w:before="0" w:line="0" w:lineRule="atLeast"/>
              <w:rPr>
                <w:rFonts w:ascii="Times New Roman" w:eastAsia="BiauKai" w:cs="Times New Roman"/>
                <w:color w:val="800080"/>
                <w:sz w:val="24"/>
                <w:szCs w:val="24"/>
              </w:rPr>
            </w:pPr>
          </w:p>
        </w:tc>
      </w:tr>
      <w:tr w:rsidR="006649A7" w:rsidRPr="00122E32" w14:paraId="78E5A2EB" w14:textId="77777777" w:rsidTr="006649A7">
        <w:trPr>
          <w:trHeight w:val="321"/>
        </w:trPr>
        <w:tc>
          <w:tcPr>
            <w:tcW w:w="455" w:type="dxa"/>
            <w:tcBorders>
              <w:right w:val="dotted" w:sz="4" w:space="0" w:color="auto"/>
            </w:tcBorders>
            <w:vAlign w:val="center"/>
          </w:tcPr>
          <w:p w14:paraId="32C7E0E3" w14:textId="77777777" w:rsidR="006649A7" w:rsidRPr="00122E32" w:rsidRDefault="006649A7" w:rsidP="006649A7">
            <w:pPr>
              <w:spacing w:before="0" w:line="0" w:lineRule="atLeast"/>
              <w:rPr>
                <w:rFonts w:ascii="Times New Roman" w:eastAsia="BiauKai" w:cs="Times New Roman"/>
                <w:sz w:val="24"/>
                <w:szCs w:val="24"/>
              </w:rPr>
            </w:pPr>
          </w:p>
        </w:tc>
        <w:tc>
          <w:tcPr>
            <w:tcW w:w="3265" w:type="dxa"/>
            <w:gridSpan w:val="2"/>
            <w:tcBorders>
              <w:left w:val="dotted" w:sz="4" w:space="0" w:color="auto"/>
            </w:tcBorders>
            <w:vAlign w:val="center"/>
          </w:tcPr>
          <w:p w14:paraId="390B39F5" w14:textId="77777777" w:rsidR="006649A7" w:rsidRPr="00122E32" w:rsidRDefault="006649A7" w:rsidP="006649A7">
            <w:pPr>
              <w:spacing w:before="0" w:line="0" w:lineRule="atLeast"/>
              <w:ind w:leftChars="-11" w:left="-5" w:hangingChars="11" w:hanging="26"/>
              <w:rPr>
                <w:rFonts w:ascii="Times New Roman" w:eastAsia="BiauKai" w:cs="Times New Roman"/>
                <w:sz w:val="24"/>
                <w:szCs w:val="24"/>
              </w:rPr>
            </w:pPr>
            <w:r w:rsidRPr="00122E32">
              <w:rPr>
                <w:rFonts w:ascii="Times New Roman" w:eastAsia="BiauKai" w:cs="Times New Roman"/>
                <w:sz w:val="24"/>
                <w:szCs w:val="24"/>
              </w:rPr>
              <w:t>8.</w:t>
            </w:r>
            <w:r w:rsidRPr="00122E32">
              <w:rPr>
                <w:rFonts w:ascii="Times New Roman" w:eastAsia="BiauKai" w:cs="Times New Roman"/>
                <w:sz w:val="24"/>
                <w:szCs w:val="24"/>
              </w:rPr>
              <w:t>端子接線</w:t>
            </w:r>
          </w:p>
        </w:tc>
        <w:tc>
          <w:tcPr>
            <w:tcW w:w="3240" w:type="dxa"/>
            <w:gridSpan w:val="2"/>
            <w:vAlign w:val="center"/>
          </w:tcPr>
          <w:p w14:paraId="7EBB4F81" w14:textId="77777777" w:rsidR="006649A7" w:rsidRPr="00122E32" w:rsidRDefault="006649A7" w:rsidP="006649A7">
            <w:pPr>
              <w:spacing w:before="0" w:line="0" w:lineRule="atLeast"/>
              <w:rPr>
                <w:rFonts w:ascii="Times New Roman" w:eastAsia="BiauKai" w:cs="Times New Roman"/>
                <w:sz w:val="24"/>
                <w:szCs w:val="24"/>
              </w:rPr>
            </w:pPr>
            <w:r w:rsidRPr="00122E32">
              <w:rPr>
                <w:rFonts w:ascii="Times New Roman" w:eastAsia="BiauKai" w:cs="Times New Roman"/>
                <w:sz w:val="24"/>
                <w:szCs w:val="24"/>
              </w:rPr>
              <w:t>使用</w:t>
            </w:r>
            <w:r w:rsidRPr="00122E32">
              <w:rPr>
                <w:rFonts w:ascii="Times New Roman" w:eastAsia="BiauKai" w:cs="Times New Roman"/>
                <w:sz w:val="24"/>
                <w:szCs w:val="24"/>
              </w:rPr>
              <w:t>O</w:t>
            </w:r>
            <w:r w:rsidRPr="00122E32">
              <w:rPr>
                <w:rFonts w:ascii="Times New Roman" w:eastAsia="BiauKai" w:cs="Times New Roman"/>
                <w:sz w:val="24"/>
                <w:szCs w:val="24"/>
              </w:rPr>
              <w:t>型銅鍍錫壓著端子</w:t>
            </w:r>
          </w:p>
        </w:tc>
        <w:tc>
          <w:tcPr>
            <w:tcW w:w="2040" w:type="dxa"/>
            <w:gridSpan w:val="2"/>
            <w:vAlign w:val="center"/>
          </w:tcPr>
          <w:p w14:paraId="72E61074" w14:textId="77777777" w:rsidR="006649A7" w:rsidRPr="00122E32" w:rsidRDefault="006649A7" w:rsidP="006649A7">
            <w:pPr>
              <w:spacing w:before="0" w:line="0" w:lineRule="atLeast"/>
              <w:rPr>
                <w:rFonts w:ascii="Times New Roman" w:eastAsia="BiauKai" w:cs="Times New Roman"/>
                <w:color w:val="800080"/>
                <w:sz w:val="24"/>
                <w:szCs w:val="24"/>
              </w:rPr>
            </w:pPr>
          </w:p>
        </w:tc>
        <w:tc>
          <w:tcPr>
            <w:tcW w:w="1320" w:type="dxa"/>
            <w:vAlign w:val="center"/>
          </w:tcPr>
          <w:p w14:paraId="7F12376F" w14:textId="77777777" w:rsidR="006649A7" w:rsidRPr="00122E32" w:rsidRDefault="006649A7" w:rsidP="006649A7">
            <w:pPr>
              <w:spacing w:before="0" w:line="0" w:lineRule="atLeast"/>
              <w:rPr>
                <w:rFonts w:ascii="Times New Roman" w:eastAsia="BiauKai" w:cs="Times New Roman"/>
                <w:color w:val="800080"/>
                <w:sz w:val="24"/>
                <w:szCs w:val="24"/>
              </w:rPr>
            </w:pPr>
          </w:p>
        </w:tc>
      </w:tr>
      <w:tr w:rsidR="006649A7" w:rsidRPr="00122E32" w14:paraId="3ECA139B" w14:textId="77777777" w:rsidTr="006649A7">
        <w:trPr>
          <w:trHeight w:val="1589"/>
        </w:trPr>
        <w:tc>
          <w:tcPr>
            <w:tcW w:w="10320" w:type="dxa"/>
            <w:gridSpan w:val="8"/>
          </w:tcPr>
          <w:p w14:paraId="1CA80C7B" w14:textId="77777777" w:rsidR="006649A7" w:rsidRPr="00122E32" w:rsidRDefault="006649A7" w:rsidP="006649A7">
            <w:pPr>
              <w:snapToGrid w:val="0"/>
              <w:spacing w:before="0" w:line="0" w:lineRule="atLeast"/>
              <w:rPr>
                <w:rFonts w:ascii="Times New Roman" w:eastAsia="BiauKai" w:cs="Times New Roman"/>
                <w:color w:val="000000"/>
                <w:sz w:val="24"/>
                <w:szCs w:val="24"/>
              </w:rPr>
            </w:pPr>
            <w:r w:rsidRPr="00122E32">
              <w:rPr>
                <w:rFonts w:ascii="Times New Roman" w:eastAsia="BiauKai" w:cs="Times New Roman"/>
                <w:color w:val="000000"/>
                <w:sz w:val="24"/>
                <w:szCs w:val="24"/>
              </w:rPr>
              <w:t>缺失複查結果</w:t>
            </w:r>
            <w:r w:rsidRPr="00122E32">
              <w:rPr>
                <w:rFonts w:ascii="Times New Roman" w:eastAsia="BiauKai" w:cs="Times New Roman"/>
                <w:color w:val="000000"/>
                <w:sz w:val="24"/>
                <w:szCs w:val="24"/>
              </w:rPr>
              <w:t>:</w:t>
            </w:r>
          </w:p>
          <w:p w14:paraId="75F38EF1" w14:textId="77777777" w:rsidR="006649A7" w:rsidRPr="00122E32" w:rsidRDefault="006649A7" w:rsidP="006649A7">
            <w:pPr>
              <w:snapToGrid w:val="0"/>
              <w:spacing w:before="0" w:line="0" w:lineRule="atLeast"/>
              <w:ind w:firstLineChars="200" w:firstLine="480"/>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已完成改善</w:t>
            </w: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檢附改善前中後照片</w:t>
            </w:r>
            <w:r w:rsidRPr="00122E32">
              <w:rPr>
                <w:rFonts w:ascii="Times New Roman" w:eastAsia="BiauKai" w:cs="Times New Roman"/>
                <w:color w:val="000000"/>
                <w:sz w:val="24"/>
                <w:szCs w:val="24"/>
              </w:rPr>
              <w:t>)</w:t>
            </w:r>
          </w:p>
          <w:p w14:paraId="1BBF9F9A" w14:textId="77777777" w:rsidR="006649A7" w:rsidRPr="00122E32" w:rsidRDefault="006649A7" w:rsidP="006649A7">
            <w:pPr>
              <w:snapToGrid w:val="0"/>
              <w:spacing w:before="0" w:line="0" w:lineRule="atLeast"/>
              <w:ind w:firstLineChars="200" w:firstLine="480"/>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未完成改善，填具「缺失改善追蹤表」進行追蹤改善</w:t>
            </w:r>
          </w:p>
          <w:p w14:paraId="215A87BA" w14:textId="77777777" w:rsidR="006649A7" w:rsidRPr="00122E32" w:rsidRDefault="006649A7" w:rsidP="006649A7">
            <w:pPr>
              <w:snapToGrid w:val="0"/>
              <w:spacing w:before="0" w:line="0" w:lineRule="atLeast"/>
              <w:rPr>
                <w:rFonts w:ascii="Times New Roman" w:eastAsia="BiauKai" w:cs="Times New Roman"/>
                <w:color w:val="000000"/>
                <w:sz w:val="24"/>
                <w:szCs w:val="24"/>
              </w:rPr>
            </w:pPr>
            <w:r w:rsidRPr="00122E32">
              <w:rPr>
                <w:rFonts w:ascii="Times New Roman" w:eastAsia="BiauKai" w:cs="Times New Roman"/>
                <w:color w:val="000000"/>
                <w:sz w:val="24"/>
                <w:szCs w:val="24"/>
              </w:rPr>
              <w:t>複查日期</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年</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月</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日</w:t>
            </w:r>
          </w:p>
          <w:p w14:paraId="2915A790" w14:textId="77777777" w:rsidR="006649A7" w:rsidRPr="00122E32" w:rsidRDefault="006649A7" w:rsidP="006649A7">
            <w:pPr>
              <w:snapToGrid w:val="0"/>
              <w:spacing w:before="0" w:line="0" w:lineRule="atLeast"/>
              <w:rPr>
                <w:rFonts w:ascii="Times New Roman" w:eastAsia="BiauKai" w:cs="Times New Roman"/>
                <w:color w:val="000000"/>
                <w:sz w:val="24"/>
                <w:szCs w:val="24"/>
              </w:rPr>
            </w:pPr>
            <w:r w:rsidRPr="00122E32">
              <w:rPr>
                <w:rFonts w:ascii="Times New Roman" w:eastAsia="BiauKai" w:cs="Times New Roman"/>
                <w:color w:val="000000"/>
                <w:sz w:val="24"/>
                <w:szCs w:val="24"/>
              </w:rPr>
              <w:t>複查人員職稱</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簽名</w:t>
            </w:r>
            <w:r w:rsidRPr="00122E32">
              <w:rPr>
                <w:rFonts w:ascii="Times New Roman" w:eastAsia="BiauKai" w:cs="Times New Roman"/>
                <w:color w:val="000000"/>
                <w:sz w:val="24"/>
                <w:szCs w:val="24"/>
              </w:rPr>
              <w:t>:</w:t>
            </w:r>
          </w:p>
        </w:tc>
      </w:tr>
      <w:tr w:rsidR="006649A7" w:rsidRPr="00122E32" w14:paraId="6FCF7567" w14:textId="77777777" w:rsidTr="006649A7">
        <w:trPr>
          <w:trHeight w:val="1598"/>
        </w:trPr>
        <w:tc>
          <w:tcPr>
            <w:tcW w:w="10320" w:type="dxa"/>
            <w:gridSpan w:val="8"/>
          </w:tcPr>
          <w:p w14:paraId="695F0868" w14:textId="77777777" w:rsidR="006649A7" w:rsidRPr="00122E32" w:rsidRDefault="006649A7" w:rsidP="006649A7">
            <w:pPr>
              <w:snapToGrid w:val="0"/>
              <w:spacing w:before="0" w:line="0" w:lineRule="atLeast"/>
              <w:rPr>
                <w:rFonts w:ascii="Times New Roman" w:eastAsia="BiauKai" w:cs="Times New Roman"/>
                <w:color w:val="000000"/>
                <w:sz w:val="24"/>
                <w:szCs w:val="24"/>
              </w:rPr>
            </w:pPr>
            <w:r w:rsidRPr="00122E32">
              <w:rPr>
                <w:rFonts w:ascii="Times New Roman" w:eastAsia="BiauKai" w:cs="Times New Roman"/>
                <w:color w:val="000000"/>
                <w:sz w:val="24"/>
                <w:szCs w:val="24"/>
              </w:rPr>
              <w:t>備註</w:t>
            </w:r>
            <w:r w:rsidRPr="00122E32">
              <w:rPr>
                <w:rFonts w:ascii="Times New Roman" w:eastAsia="BiauKai" w:cs="Times New Roman"/>
                <w:color w:val="000000"/>
                <w:sz w:val="24"/>
                <w:szCs w:val="24"/>
              </w:rPr>
              <w:t>:</w:t>
            </w:r>
          </w:p>
          <w:p w14:paraId="7DD27B95" w14:textId="77777777" w:rsidR="006649A7" w:rsidRPr="00122E32" w:rsidRDefault="006649A7" w:rsidP="006649A7">
            <w:pPr>
              <w:snapToGrid w:val="0"/>
              <w:spacing w:before="0" w:line="0" w:lineRule="atLeast"/>
              <w:ind w:left="120" w:hangingChars="50" w:hanging="120"/>
              <w:rPr>
                <w:rFonts w:ascii="Times New Roman" w:eastAsia="BiauKai" w:cs="Times New Roman"/>
                <w:color w:val="000000"/>
                <w:sz w:val="24"/>
                <w:szCs w:val="24"/>
              </w:rPr>
            </w:pPr>
            <w:r w:rsidRPr="00122E32">
              <w:rPr>
                <w:rFonts w:ascii="Times New Roman" w:eastAsia="BiauKai" w:cs="Times New Roman"/>
                <w:color w:val="000000"/>
                <w:sz w:val="24"/>
                <w:szCs w:val="24"/>
              </w:rPr>
              <w:t>1.</w:t>
            </w:r>
            <w:r w:rsidRPr="00122E32">
              <w:rPr>
                <w:rFonts w:ascii="Times New Roman" w:eastAsia="BiauKai" w:cs="Times New Roman"/>
                <w:color w:val="000000"/>
                <w:sz w:val="24"/>
                <w:szCs w:val="24"/>
              </w:rPr>
              <w:t>檢查標準及實際檢查情形應具體明確。</w:t>
            </w:r>
          </w:p>
          <w:p w14:paraId="0EDC025C" w14:textId="77777777" w:rsidR="006649A7" w:rsidRPr="00122E32" w:rsidRDefault="006649A7" w:rsidP="006649A7">
            <w:pPr>
              <w:snapToGrid w:val="0"/>
              <w:spacing w:before="0" w:line="0" w:lineRule="atLeast"/>
              <w:rPr>
                <w:rFonts w:ascii="Times New Roman" w:eastAsia="BiauKai" w:cs="Times New Roman"/>
                <w:color w:val="000000"/>
                <w:sz w:val="24"/>
                <w:szCs w:val="24"/>
              </w:rPr>
            </w:pPr>
            <w:r w:rsidRPr="00122E32">
              <w:rPr>
                <w:rFonts w:ascii="Times New Roman" w:eastAsia="BiauKai" w:cs="Times New Roman"/>
                <w:color w:val="000000"/>
                <w:sz w:val="24"/>
                <w:szCs w:val="24"/>
              </w:rPr>
              <w:t>2.</w:t>
            </w:r>
            <w:r w:rsidRPr="00122E32">
              <w:rPr>
                <w:rFonts w:ascii="Times New Roman" w:eastAsia="BiauKai" w:cs="Times New Roman"/>
                <w:color w:val="000000"/>
                <w:sz w:val="24"/>
                <w:szCs w:val="24"/>
              </w:rPr>
              <w:t>檢查結果合格者註明「</w:t>
            </w: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」，不合格者「</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」，如無需檢查之項目則打「</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w:t>
            </w:r>
          </w:p>
          <w:p w14:paraId="29534762" w14:textId="77777777" w:rsidR="006649A7" w:rsidRPr="00122E32" w:rsidRDefault="006649A7" w:rsidP="006649A7">
            <w:pPr>
              <w:snapToGrid w:val="0"/>
              <w:spacing w:before="0" w:line="0" w:lineRule="atLeast"/>
              <w:rPr>
                <w:rFonts w:ascii="Times New Roman" w:eastAsia="BiauKai" w:cs="Times New Roman"/>
                <w:color w:val="000000"/>
                <w:sz w:val="24"/>
                <w:szCs w:val="24"/>
              </w:rPr>
            </w:pPr>
            <w:r w:rsidRPr="00122E32">
              <w:rPr>
                <w:rFonts w:ascii="Times New Roman" w:eastAsia="BiauKai" w:cs="Times New Roman"/>
                <w:color w:val="000000"/>
                <w:sz w:val="24"/>
                <w:szCs w:val="24"/>
              </w:rPr>
              <w:t>3.</w:t>
            </w:r>
            <w:r w:rsidRPr="00122E32">
              <w:rPr>
                <w:rFonts w:ascii="Times New Roman" w:eastAsia="BiauKai" w:cs="Times New Roman"/>
                <w:color w:val="000000"/>
                <w:sz w:val="24"/>
                <w:szCs w:val="24"/>
              </w:rPr>
              <w:t>嚴重缺失、缺失複查未完成改善，</w:t>
            </w: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應填具「缺失改善追蹤表」進行追蹤改善。</w:t>
            </w:r>
          </w:p>
          <w:p w14:paraId="7AE64AC6" w14:textId="77777777" w:rsidR="006649A7" w:rsidRPr="00122E32" w:rsidRDefault="006649A7" w:rsidP="006649A7">
            <w:pPr>
              <w:spacing w:before="0" w:line="0" w:lineRule="atLeast"/>
              <w:rPr>
                <w:rFonts w:ascii="Times New Roman" w:eastAsia="BiauKai" w:cs="Times New Roman"/>
                <w:color w:val="000000"/>
                <w:sz w:val="24"/>
                <w:szCs w:val="24"/>
              </w:rPr>
            </w:pPr>
            <w:r w:rsidRPr="00122E32">
              <w:rPr>
                <w:rFonts w:ascii="Times New Roman" w:eastAsia="BiauKai" w:cs="Times New Roman"/>
                <w:color w:val="000000"/>
                <w:sz w:val="24"/>
                <w:szCs w:val="24"/>
              </w:rPr>
              <w:t>4.</w:t>
            </w:r>
            <w:r w:rsidRPr="00122E32">
              <w:rPr>
                <w:rFonts w:ascii="Times New Roman" w:eastAsia="BiauKai" w:cs="Times New Roman"/>
                <w:color w:val="000000"/>
                <w:sz w:val="24"/>
                <w:szCs w:val="24"/>
              </w:rPr>
              <w:t>本表由工地現場工程師實地檢查後覈實記載簽認。</w:t>
            </w:r>
          </w:p>
        </w:tc>
      </w:tr>
    </w:tbl>
    <w:p w14:paraId="04D7EAC8" w14:textId="77777777" w:rsidR="006649A7" w:rsidRPr="00122E32" w:rsidRDefault="006649A7" w:rsidP="006649A7">
      <w:pPr>
        <w:pStyle w:val="af8"/>
        <w:rPr>
          <w:rFonts w:eastAsia="BiauKai"/>
        </w:rPr>
      </w:pPr>
      <w:bookmarkStart w:id="111" w:name="_Toc338060391"/>
      <w:bookmarkStart w:id="112" w:name="_Toc508958552"/>
      <w:r w:rsidRPr="00122E32">
        <w:rPr>
          <w:rFonts w:eastAsia="BiauKai"/>
        </w:rPr>
        <w:t>表</w:t>
      </w:r>
      <w:r w:rsidRPr="00122E32">
        <w:rPr>
          <w:rFonts w:eastAsia="BiauKai"/>
        </w:rPr>
        <w:t xml:space="preserve">12-3 </w:t>
      </w:r>
      <w:r w:rsidRPr="00122E32">
        <w:rPr>
          <w:rFonts w:eastAsia="BiauKai"/>
        </w:rPr>
        <w:t>絕緣電阻及導通測試紀錄表</w:t>
      </w:r>
      <w:bookmarkEnd w:id="111"/>
      <w:bookmarkEnd w:id="112"/>
    </w:p>
    <w:p w14:paraId="6A569F98" w14:textId="77777777" w:rsidR="006649A7" w:rsidRPr="00122E32" w:rsidRDefault="006649A7" w:rsidP="006649A7">
      <w:pPr>
        <w:pStyle w:val="afe"/>
        <w:rPr>
          <w:rFonts w:eastAsia="BiauKai"/>
        </w:rPr>
      </w:pPr>
      <w:r w:rsidRPr="00122E32">
        <w:rPr>
          <w:rFonts w:eastAsia="BiauKai"/>
        </w:rPr>
        <w:t xml:space="preserve">                                </w:t>
      </w:r>
      <w:r w:rsidRPr="00122E32">
        <w:rPr>
          <w:rFonts w:eastAsia="BiauKai"/>
          <w:sz w:val="24"/>
          <w:szCs w:val="24"/>
        </w:rPr>
        <w:t>檢驗表編號</w:t>
      </w:r>
      <w:r w:rsidRPr="00122E32">
        <w:rPr>
          <w:rFonts w:eastAsia="BiauKai"/>
          <w:sz w:val="24"/>
          <w:szCs w:val="24"/>
        </w:rPr>
        <w:t>:</w:t>
      </w:r>
      <w:r w:rsidRPr="00122E32">
        <w:rPr>
          <w:rFonts w:eastAsia="BiauKai"/>
          <w:sz w:val="24"/>
          <w:szCs w:val="24"/>
        </w:rPr>
        <w:t>電纜線</w:t>
      </w:r>
      <w:r w:rsidRPr="00122E32">
        <w:rPr>
          <w:rFonts w:eastAsia="BiauKai"/>
          <w:sz w:val="24"/>
          <w:szCs w:val="24"/>
        </w:rPr>
        <w:t>-</w:t>
      </w:r>
      <w:r w:rsidRPr="00122E32">
        <w:rPr>
          <w:rFonts w:eastAsia="BiauKai"/>
          <w:sz w:val="24"/>
          <w:szCs w:val="24"/>
        </w:rPr>
        <w:t>檢測</w:t>
      </w:r>
      <w:r w:rsidRPr="00122E32">
        <w:rPr>
          <w:rFonts w:eastAsia="BiauKai"/>
          <w:sz w:val="24"/>
          <w:szCs w:val="24"/>
        </w:rPr>
        <w:t>-</w:t>
      </w:r>
    </w:p>
    <w:tbl>
      <w:tblPr>
        <w:tblW w:w="10324" w:type="dxa"/>
        <w:tblInd w:w="-8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427"/>
        <w:gridCol w:w="1131"/>
        <w:gridCol w:w="719"/>
        <w:gridCol w:w="1079"/>
        <w:gridCol w:w="1080"/>
        <w:gridCol w:w="386"/>
        <w:gridCol w:w="454"/>
        <w:gridCol w:w="840"/>
        <w:gridCol w:w="82"/>
        <w:gridCol w:w="758"/>
        <w:gridCol w:w="365"/>
        <w:gridCol w:w="475"/>
        <w:gridCol w:w="840"/>
        <w:gridCol w:w="473"/>
        <w:gridCol w:w="246"/>
        <w:gridCol w:w="969"/>
      </w:tblGrid>
      <w:tr w:rsidR="006649A7" w:rsidRPr="00122E32" w14:paraId="401A6AEE" w14:textId="77777777" w:rsidTr="006649A7">
        <w:trPr>
          <w:trHeight w:hRule="exact" w:val="641"/>
        </w:trPr>
        <w:tc>
          <w:tcPr>
            <w:tcW w:w="1558" w:type="dxa"/>
            <w:gridSpan w:val="2"/>
            <w:vAlign w:val="center"/>
          </w:tcPr>
          <w:p w14:paraId="1835791E" w14:textId="77777777" w:rsidR="006649A7" w:rsidRPr="00122E32" w:rsidRDefault="006649A7" w:rsidP="006649A7">
            <w:pPr>
              <w:snapToGrid w:val="0"/>
              <w:spacing w:line="320" w:lineRule="exact"/>
              <w:rPr>
                <w:rFonts w:ascii="Times New Roman" w:eastAsia="BiauKai" w:cs="Times New Roman"/>
                <w:sz w:val="24"/>
                <w:szCs w:val="24"/>
              </w:rPr>
            </w:pPr>
            <w:r w:rsidRPr="00122E32">
              <w:rPr>
                <w:rFonts w:ascii="Times New Roman" w:eastAsia="BiauKai" w:cs="Times New Roman"/>
                <w:sz w:val="24"/>
                <w:szCs w:val="24"/>
              </w:rPr>
              <w:t>工</w:t>
            </w:r>
            <w:r w:rsidRPr="00122E32">
              <w:rPr>
                <w:rFonts w:ascii="Times New Roman" w:eastAsia="BiauKai" w:cs="Times New Roman"/>
                <w:sz w:val="24"/>
                <w:szCs w:val="24"/>
              </w:rPr>
              <w:t xml:space="preserve"> </w:t>
            </w:r>
            <w:r w:rsidRPr="00122E32">
              <w:rPr>
                <w:rFonts w:ascii="Times New Roman" w:eastAsia="BiauKai" w:cs="Times New Roman"/>
                <w:sz w:val="24"/>
                <w:szCs w:val="24"/>
              </w:rPr>
              <w:t>程</w:t>
            </w:r>
            <w:r w:rsidRPr="00122E32">
              <w:rPr>
                <w:rFonts w:ascii="Times New Roman" w:eastAsia="BiauKai" w:cs="Times New Roman"/>
                <w:sz w:val="24"/>
                <w:szCs w:val="24"/>
              </w:rPr>
              <w:t xml:space="preserve"> </w:t>
            </w:r>
            <w:r w:rsidRPr="00122E32">
              <w:rPr>
                <w:rFonts w:ascii="Times New Roman" w:eastAsia="BiauKai" w:cs="Times New Roman"/>
                <w:sz w:val="24"/>
                <w:szCs w:val="24"/>
              </w:rPr>
              <w:t>名</w:t>
            </w:r>
            <w:r w:rsidRPr="00122E32">
              <w:rPr>
                <w:rFonts w:ascii="Times New Roman" w:eastAsia="BiauKai" w:cs="Times New Roman"/>
                <w:sz w:val="24"/>
                <w:szCs w:val="24"/>
              </w:rPr>
              <w:t xml:space="preserve"> </w:t>
            </w:r>
            <w:r w:rsidRPr="00122E32">
              <w:rPr>
                <w:rFonts w:ascii="Times New Roman" w:eastAsia="BiauKai" w:cs="Times New Roman"/>
                <w:sz w:val="24"/>
                <w:szCs w:val="24"/>
              </w:rPr>
              <w:t>稱</w:t>
            </w:r>
            <w:r w:rsidRPr="00122E32">
              <w:rPr>
                <w:rFonts w:ascii="Times New Roman" w:eastAsia="BiauKai" w:cs="Times New Roman"/>
                <w:sz w:val="24"/>
                <w:szCs w:val="24"/>
              </w:rPr>
              <w:t xml:space="preserve"> </w:t>
            </w:r>
          </w:p>
        </w:tc>
        <w:tc>
          <w:tcPr>
            <w:tcW w:w="8766" w:type="dxa"/>
            <w:gridSpan w:val="14"/>
            <w:vAlign w:val="center"/>
          </w:tcPr>
          <w:p w14:paraId="567420C8" w14:textId="77777777" w:rsidR="006649A7" w:rsidRPr="00122E32" w:rsidRDefault="006649A7" w:rsidP="006649A7">
            <w:pPr>
              <w:snapToGrid w:val="0"/>
              <w:spacing w:line="320" w:lineRule="exact"/>
              <w:rPr>
                <w:rFonts w:ascii="Times New Roman" w:eastAsia="BiauKai" w:cs="Times New Roman"/>
                <w:sz w:val="24"/>
                <w:szCs w:val="24"/>
              </w:rPr>
            </w:pPr>
          </w:p>
        </w:tc>
      </w:tr>
      <w:tr w:rsidR="006649A7" w:rsidRPr="00122E32" w14:paraId="45B60B9A" w14:textId="77777777" w:rsidTr="006649A7">
        <w:trPr>
          <w:trHeight w:hRule="exact" w:val="592"/>
        </w:trPr>
        <w:tc>
          <w:tcPr>
            <w:tcW w:w="1558" w:type="dxa"/>
            <w:gridSpan w:val="2"/>
            <w:vAlign w:val="center"/>
          </w:tcPr>
          <w:p w14:paraId="5084F0DF" w14:textId="77777777" w:rsidR="006649A7" w:rsidRPr="00122E32" w:rsidRDefault="006649A7" w:rsidP="006649A7">
            <w:pPr>
              <w:tabs>
                <w:tab w:val="left" w:pos="5132"/>
              </w:tabs>
              <w:snapToGrid w:val="0"/>
              <w:spacing w:line="320" w:lineRule="exact"/>
              <w:rPr>
                <w:rFonts w:ascii="Times New Roman" w:eastAsia="BiauKai" w:cs="Times New Roman"/>
                <w:sz w:val="24"/>
                <w:szCs w:val="24"/>
              </w:rPr>
            </w:pPr>
            <w:r w:rsidRPr="00122E32">
              <w:rPr>
                <w:rFonts w:ascii="Times New Roman" w:eastAsia="BiauKai" w:cs="Times New Roman"/>
                <w:color w:val="000000"/>
                <w:sz w:val="24"/>
                <w:szCs w:val="24"/>
              </w:rPr>
              <w:t>承</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攬</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廠</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商</w:t>
            </w:r>
          </w:p>
        </w:tc>
        <w:tc>
          <w:tcPr>
            <w:tcW w:w="8766" w:type="dxa"/>
            <w:gridSpan w:val="14"/>
            <w:vAlign w:val="center"/>
          </w:tcPr>
          <w:p w14:paraId="17196EA2" w14:textId="77777777" w:rsidR="006649A7" w:rsidRPr="00122E32" w:rsidRDefault="006649A7" w:rsidP="006649A7">
            <w:pPr>
              <w:tabs>
                <w:tab w:val="left" w:pos="5132"/>
              </w:tabs>
              <w:snapToGrid w:val="0"/>
              <w:spacing w:line="320" w:lineRule="exact"/>
              <w:rPr>
                <w:rFonts w:ascii="Times New Roman" w:eastAsia="BiauKai" w:cs="Times New Roman"/>
                <w:sz w:val="24"/>
                <w:szCs w:val="24"/>
              </w:rPr>
            </w:pPr>
          </w:p>
        </w:tc>
      </w:tr>
      <w:tr w:rsidR="006649A7" w:rsidRPr="00122E32" w14:paraId="0C3A9720" w14:textId="77777777" w:rsidTr="006649A7">
        <w:trPr>
          <w:trHeight w:hRule="exact" w:val="558"/>
        </w:trPr>
        <w:tc>
          <w:tcPr>
            <w:tcW w:w="1558" w:type="dxa"/>
            <w:gridSpan w:val="2"/>
            <w:tcBorders>
              <w:right w:val="single" w:sz="4" w:space="0" w:color="auto"/>
            </w:tcBorders>
            <w:vAlign w:val="center"/>
          </w:tcPr>
          <w:p w14:paraId="73E7E91C" w14:textId="77777777" w:rsidR="006649A7" w:rsidRPr="00122E32" w:rsidRDefault="006649A7" w:rsidP="006649A7">
            <w:pPr>
              <w:tabs>
                <w:tab w:val="left" w:pos="5132"/>
                <w:tab w:val="left" w:pos="5299"/>
              </w:tabs>
              <w:snapToGrid w:val="0"/>
              <w:spacing w:line="320" w:lineRule="exact"/>
              <w:rPr>
                <w:rFonts w:ascii="Times New Roman" w:eastAsia="BiauKai" w:cs="Times New Roman"/>
                <w:sz w:val="24"/>
                <w:szCs w:val="24"/>
              </w:rPr>
            </w:pPr>
            <w:r w:rsidRPr="00122E32">
              <w:rPr>
                <w:rFonts w:ascii="Times New Roman" w:eastAsia="BiauKai" w:cs="Times New Roman"/>
                <w:sz w:val="24"/>
                <w:szCs w:val="24"/>
              </w:rPr>
              <w:t>設</w:t>
            </w:r>
            <w:r w:rsidRPr="00122E32">
              <w:rPr>
                <w:rFonts w:ascii="Times New Roman" w:eastAsia="BiauKai" w:cs="Times New Roman"/>
                <w:sz w:val="24"/>
                <w:szCs w:val="24"/>
              </w:rPr>
              <w:t xml:space="preserve"> </w:t>
            </w:r>
            <w:r w:rsidRPr="00122E32">
              <w:rPr>
                <w:rFonts w:ascii="Times New Roman" w:eastAsia="BiauKai" w:cs="Times New Roman"/>
                <w:sz w:val="24"/>
                <w:szCs w:val="24"/>
              </w:rPr>
              <w:t>備</w:t>
            </w:r>
            <w:r w:rsidRPr="00122E32">
              <w:rPr>
                <w:rFonts w:ascii="Times New Roman" w:eastAsia="BiauKai" w:cs="Times New Roman"/>
                <w:sz w:val="24"/>
                <w:szCs w:val="24"/>
              </w:rPr>
              <w:t xml:space="preserve"> </w:t>
            </w:r>
            <w:r w:rsidRPr="00122E32">
              <w:rPr>
                <w:rFonts w:ascii="Times New Roman" w:eastAsia="BiauKai" w:cs="Times New Roman"/>
                <w:sz w:val="24"/>
                <w:szCs w:val="24"/>
              </w:rPr>
              <w:t>名</w:t>
            </w:r>
            <w:r w:rsidRPr="00122E32">
              <w:rPr>
                <w:rFonts w:ascii="Times New Roman" w:eastAsia="BiauKai" w:cs="Times New Roman"/>
                <w:sz w:val="24"/>
                <w:szCs w:val="24"/>
              </w:rPr>
              <w:t xml:space="preserve"> </w:t>
            </w:r>
            <w:r w:rsidRPr="00122E32">
              <w:rPr>
                <w:rFonts w:ascii="Times New Roman" w:eastAsia="BiauKai" w:cs="Times New Roman"/>
                <w:sz w:val="24"/>
                <w:szCs w:val="24"/>
              </w:rPr>
              <w:t>稱</w:t>
            </w:r>
          </w:p>
        </w:tc>
        <w:tc>
          <w:tcPr>
            <w:tcW w:w="8766" w:type="dxa"/>
            <w:gridSpan w:val="14"/>
            <w:tcBorders>
              <w:right w:val="single" w:sz="4" w:space="0" w:color="auto"/>
            </w:tcBorders>
            <w:vAlign w:val="center"/>
          </w:tcPr>
          <w:p w14:paraId="22E6D308" w14:textId="77777777" w:rsidR="006649A7" w:rsidRPr="00122E32" w:rsidRDefault="006649A7" w:rsidP="006649A7">
            <w:pPr>
              <w:tabs>
                <w:tab w:val="left" w:pos="5132"/>
                <w:tab w:val="left" w:pos="5299"/>
              </w:tabs>
              <w:snapToGrid w:val="0"/>
              <w:spacing w:line="320" w:lineRule="exact"/>
              <w:rPr>
                <w:rFonts w:ascii="Times New Roman" w:eastAsia="BiauKai" w:cs="Times New Roman"/>
                <w:sz w:val="24"/>
                <w:szCs w:val="24"/>
              </w:rPr>
            </w:pPr>
          </w:p>
        </w:tc>
      </w:tr>
      <w:tr w:rsidR="006649A7" w:rsidRPr="00122E32" w14:paraId="1E4D48E0" w14:textId="77777777" w:rsidTr="006649A7">
        <w:trPr>
          <w:trHeight w:hRule="exact" w:val="538"/>
        </w:trPr>
        <w:tc>
          <w:tcPr>
            <w:tcW w:w="1558" w:type="dxa"/>
            <w:gridSpan w:val="2"/>
            <w:tcBorders>
              <w:right w:val="single" w:sz="4" w:space="0" w:color="auto"/>
            </w:tcBorders>
            <w:vAlign w:val="center"/>
          </w:tcPr>
          <w:p w14:paraId="3EC46976" w14:textId="77777777" w:rsidR="006649A7" w:rsidRPr="00122E32" w:rsidRDefault="006649A7" w:rsidP="006649A7">
            <w:pPr>
              <w:snapToGrid w:val="0"/>
              <w:spacing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時</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機</w:t>
            </w:r>
          </w:p>
        </w:tc>
        <w:tc>
          <w:tcPr>
            <w:tcW w:w="8766" w:type="dxa"/>
            <w:gridSpan w:val="14"/>
            <w:tcBorders>
              <w:right w:val="single" w:sz="4" w:space="0" w:color="auto"/>
            </w:tcBorders>
            <w:vAlign w:val="center"/>
          </w:tcPr>
          <w:p w14:paraId="100EAE9C" w14:textId="77777777" w:rsidR="006649A7" w:rsidRPr="00122E32" w:rsidRDefault="006649A7" w:rsidP="006649A7">
            <w:pPr>
              <w:snapToGrid w:val="0"/>
              <w:spacing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檢驗停留點</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施工中檢查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施工完成檢查</w:t>
            </w:r>
          </w:p>
        </w:tc>
      </w:tr>
      <w:tr w:rsidR="006649A7" w:rsidRPr="00122E32" w14:paraId="6A69F0B8" w14:textId="77777777" w:rsidTr="006649A7">
        <w:trPr>
          <w:trHeight w:hRule="exact" w:val="536"/>
        </w:trPr>
        <w:tc>
          <w:tcPr>
            <w:tcW w:w="1558" w:type="dxa"/>
            <w:gridSpan w:val="2"/>
            <w:tcBorders>
              <w:right w:val="single" w:sz="4" w:space="0" w:color="auto"/>
            </w:tcBorders>
            <w:vAlign w:val="center"/>
          </w:tcPr>
          <w:p w14:paraId="15F187AE" w14:textId="77777777" w:rsidR="006649A7" w:rsidRPr="00122E32" w:rsidRDefault="006649A7" w:rsidP="006649A7">
            <w:pPr>
              <w:snapToGrid w:val="0"/>
              <w:spacing w:line="320" w:lineRule="exact"/>
              <w:jc w:val="center"/>
              <w:rPr>
                <w:rFonts w:ascii="Times New Roman" w:eastAsia="BiauKai" w:cs="Times New Roman"/>
                <w:sz w:val="24"/>
                <w:szCs w:val="24"/>
              </w:rPr>
            </w:pPr>
            <w:r w:rsidRPr="00122E32">
              <w:rPr>
                <w:rFonts w:ascii="Times New Roman" w:eastAsia="BiauKai" w:cs="Times New Roman"/>
                <w:sz w:val="24"/>
                <w:szCs w:val="24"/>
              </w:rPr>
              <w:t>測</w:t>
            </w:r>
            <w:r w:rsidRPr="00122E32">
              <w:rPr>
                <w:rFonts w:ascii="Times New Roman" w:eastAsia="BiauKai" w:cs="Times New Roman"/>
                <w:sz w:val="24"/>
                <w:szCs w:val="24"/>
              </w:rPr>
              <w:t xml:space="preserve"> </w:t>
            </w:r>
            <w:r w:rsidRPr="00122E32">
              <w:rPr>
                <w:rFonts w:ascii="Times New Roman" w:eastAsia="BiauKai" w:cs="Times New Roman"/>
                <w:sz w:val="24"/>
                <w:szCs w:val="24"/>
              </w:rPr>
              <w:t>試</w:t>
            </w:r>
            <w:r w:rsidRPr="00122E32">
              <w:rPr>
                <w:rFonts w:ascii="Times New Roman" w:eastAsia="BiauKai" w:cs="Times New Roman"/>
                <w:sz w:val="24"/>
                <w:szCs w:val="24"/>
              </w:rPr>
              <w:t xml:space="preserve"> </w:t>
            </w:r>
            <w:r w:rsidRPr="00122E32">
              <w:rPr>
                <w:rFonts w:ascii="Times New Roman" w:eastAsia="BiauKai" w:cs="Times New Roman"/>
                <w:sz w:val="24"/>
                <w:szCs w:val="24"/>
              </w:rPr>
              <w:t>日</w:t>
            </w:r>
            <w:r w:rsidRPr="00122E32">
              <w:rPr>
                <w:rFonts w:ascii="Times New Roman" w:eastAsia="BiauKai" w:cs="Times New Roman"/>
                <w:sz w:val="24"/>
                <w:szCs w:val="24"/>
              </w:rPr>
              <w:t xml:space="preserve"> </w:t>
            </w:r>
            <w:r w:rsidRPr="00122E32">
              <w:rPr>
                <w:rFonts w:ascii="Times New Roman" w:eastAsia="BiauKai" w:cs="Times New Roman"/>
                <w:sz w:val="24"/>
                <w:szCs w:val="24"/>
              </w:rPr>
              <w:t>期</w:t>
            </w:r>
          </w:p>
        </w:tc>
        <w:tc>
          <w:tcPr>
            <w:tcW w:w="3264" w:type="dxa"/>
            <w:gridSpan w:val="4"/>
            <w:tcBorders>
              <w:right w:val="single" w:sz="4" w:space="0" w:color="auto"/>
            </w:tcBorders>
            <w:vAlign w:val="center"/>
          </w:tcPr>
          <w:p w14:paraId="6DEECA91" w14:textId="77777777" w:rsidR="006649A7" w:rsidRPr="00122E32" w:rsidRDefault="006649A7" w:rsidP="006649A7">
            <w:pPr>
              <w:snapToGrid w:val="0"/>
              <w:spacing w:line="320" w:lineRule="exact"/>
              <w:ind w:firstLineChars="300" w:firstLine="720"/>
              <w:rPr>
                <w:rFonts w:ascii="Times New Roman" w:eastAsia="BiauKai" w:cs="Times New Roman"/>
                <w:sz w:val="24"/>
                <w:szCs w:val="24"/>
              </w:rPr>
            </w:pPr>
            <w:r w:rsidRPr="00122E32">
              <w:rPr>
                <w:rFonts w:ascii="Times New Roman" w:eastAsia="BiauKai" w:cs="Times New Roman"/>
                <w:sz w:val="24"/>
                <w:szCs w:val="24"/>
              </w:rPr>
              <w:t>年</w:t>
            </w:r>
            <w:r w:rsidRPr="00122E32">
              <w:rPr>
                <w:rFonts w:ascii="Times New Roman" w:eastAsia="BiauKai" w:cs="Times New Roman"/>
                <w:sz w:val="24"/>
                <w:szCs w:val="24"/>
              </w:rPr>
              <w:t xml:space="preserve">      </w:t>
            </w:r>
            <w:r w:rsidRPr="00122E32">
              <w:rPr>
                <w:rFonts w:ascii="Times New Roman" w:eastAsia="BiauKai" w:cs="Times New Roman"/>
                <w:sz w:val="24"/>
                <w:szCs w:val="24"/>
              </w:rPr>
              <w:t>月</w:t>
            </w:r>
            <w:r w:rsidRPr="00122E32">
              <w:rPr>
                <w:rFonts w:ascii="Times New Roman" w:eastAsia="BiauKai" w:cs="Times New Roman"/>
                <w:sz w:val="24"/>
                <w:szCs w:val="24"/>
              </w:rPr>
              <w:t xml:space="preserve">      </w:t>
            </w:r>
            <w:r w:rsidRPr="00122E32">
              <w:rPr>
                <w:rFonts w:ascii="Times New Roman" w:eastAsia="BiauKai" w:cs="Times New Roman"/>
                <w:sz w:val="24"/>
                <w:szCs w:val="24"/>
              </w:rPr>
              <w:t>日</w:t>
            </w:r>
          </w:p>
        </w:tc>
        <w:tc>
          <w:tcPr>
            <w:tcW w:w="1376" w:type="dxa"/>
            <w:gridSpan w:val="3"/>
            <w:tcBorders>
              <w:right w:val="single" w:sz="4" w:space="0" w:color="auto"/>
            </w:tcBorders>
            <w:vAlign w:val="center"/>
          </w:tcPr>
          <w:p w14:paraId="7CDE0AE4" w14:textId="77777777" w:rsidR="006649A7" w:rsidRPr="00122E32" w:rsidRDefault="006649A7" w:rsidP="006649A7">
            <w:pPr>
              <w:snapToGrid w:val="0"/>
              <w:spacing w:line="320" w:lineRule="exact"/>
              <w:jc w:val="center"/>
              <w:rPr>
                <w:rFonts w:ascii="Times New Roman" w:eastAsia="BiauKai" w:cs="Times New Roman"/>
                <w:sz w:val="24"/>
                <w:szCs w:val="24"/>
              </w:rPr>
            </w:pPr>
            <w:r w:rsidRPr="00122E32">
              <w:rPr>
                <w:rFonts w:ascii="Times New Roman" w:eastAsia="BiauKai" w:cs="Times New Roman"/>
                <w:sz w:val="24"/>
                <w:szCs w:val="24"/>
              </w:rPr>
              <w:t>天</w:t>
            </w:r>
            <w:r w:rsidRPr="00122E32">
              <w:rPr>
                <w:rFonts w:ascii="Times New Roman" w:eastAsia="BiauKai" w:cs="Times New Roman"/>
                <w:sz w:val="24"/>
                <w:szCs w:val="24"/>
              </w:rPr>
              <w:t xml:space="preserve">    </w:t>
            </w:r>
            <w:r w:rsidRPr="00122E32">
              <w:rPr>
                <w:rFonts w:ascii="Times New Roman" w:eastAsia="BiauKai" w:cs="Times New Roman"/>
                <w:sz w:val="24"/>
                <w:szCs w:val="24"/>
              </w:rPr>
              <w:t>氣</w:t>
            </w:r>
          </w:p>
        </w:tc>
        <w:tc>
          <w:tcPr>
            <w:tcW w:w="4126" w:type="dxa"/>
            <w:gridSpan w:val="7"/>
            <w:tcBorders>
              <w:right w:val="single" w:sz="4" w:space="0" w:color="auto"/>
            </w:tcBorders>
            <w:vAlign w:val="center"/>
          </w:tcPr>
          <w:p w14:paraId="6D54D485" w14:textId="77777777" w:rsidR="006649A7" w:rsidRPr="00122E32" w:rsidRDefault="006649A7" w:rsidP="006649A7">
            <w:pPr>
              <w:snapToGrid w:val="0"/>
              <w:spacing w:line="320" w:lineRule="exact"/>
              <w:ind w:firstLineChars="150" w:firstLine="360"/>
              <w:rPr>
                <w:rFonts w:ascii="Times New Roman" w:eastAsia="BiauKai" w:cs="Times New Roman"/>
                <w:sz w:val="24"/>
                <w:szCs w:val="24"/>
              </w:rPr>
            </w:pPr>
            <w:r w:rsidRPr="00122E32">
              <w:rPr>
                <w:rFonts w:ascii="Times New Roman" w:eastAsia="BiauKai" w:cs="Times New Roman"/>
                <w:sz w:val="24"/>
                <w:szCs w:val="24"/>
              </w:rPr>
              <w:t>晴</w:t>
            </w:r>
            <w:r w:rsidRPr="00122E32">
              <w:rPr>
                <w:rFonts w:ascii="Times New Roman" w:eastAsia="BiauKai" w:cs="Times New Roman"/>
                <w:b/>
                <w:sz w:val="24"/>
                <w:szCs w:val="24"/>
              </w:rPr>
              <w:t xml:space="preserve">□    </w:t>
            </w:r>
            <w:r w:rsidRPr="00122E32">
              <w:rPr>
                <w:rFonts w:ascii="Times New Roman" w:eastAsia="BiauKai" w:cs="Times New Roman"/>
                <w:sz w:val="24"/>
                <w:szCs w:val="24"/>
              </w:rPr>
              <w:t>陰</w:t>
            </w:r>
            <w:r w:rsidRPr="00122E32">
              <w:rPr>
                <w:rFonts w:ascii="Times New Roman" w:eastAsia="BiauKai" w:cs="Times New Roman"/>
                <w:b/>
                <w:sz w:val="24"/>
                <w:szCs w:val="24"/>
              </w:rPr>
              <w:t xml:space="preserve">□    </w:t>
            </w:r>
            <w:r w:rsidRPr="00122E32">
              <w:rPr>
                <w:rFonts w:ascii="Times New Roman" w:eastAsia="BiauKai" w:cs="Times New Roman"/>
                <w:sz w:val="24"/>
                <w:szCs w:val="24"/>
              </w:rPr>
              <w:t>雨</w:t>
            </w:r>
            <w:r w:rsidRPr="00122E32">
              <w:rPr>
                <w:rFonts w:ascii="Times New Roman" w:eastAsia="BiauKai" w:cs="Times New Roman"/>
                <w:b/>
                <w:sz w:val="24"/>
                <w:szCs w:val="24"/>
              </w:rPr>
              <w:t>□</w:t>
            </w:r>
          </w:p>
        </w:tc>
      </w:tr>
      <w:tr w:rsidR="006649A7" w:rsidRPr="00122E32" w14:paraId="316329D6" w14:textId="77777777" w:rsidTr="006649A7">
        <w:trPr>
          <w:trHeight w:hRule="exact" w:val="530"/>
        </w:trPr>
        <w:tc>
          <w:tcPr>
            <w:tcW w:w="1558" w:type="dxa"/>
            <w:gridSpan w:val="2"/>
            <w:vAlign w:val="center"/>
          </w:tcPr>
          <w:p w14:paraId="7D44AD2A" w14:textId="77777777" w:rsidR="006649A7" w:rsidRPr="00122E32" w:rsidRDefault="006649A7" w:rsidP="006649A7">
            <w:pPr>
              <w:snapToGrid w:val="0"/>
              <w:spacing w:line="320" w:lineRule="exact"/>
              <w:rPr>
                <w:rFonts w:ascii="Times New Roman" w:eastAsia="BiauKai" w:cs="Times New Roman"/>
                <w:sz w:val="24"/>
                <w:szCs w:val="24"/>
              </w:rPr>
            </w:pPr>
            <w:r w:rsidRPr="00122E32">
              <w:rPr>
                <w:rFonts w:ascii="Times New Roman" w:eastAsia="BiauKai" w:cs="Times New Roman"/>
                <w:sz w:val="24"/>
                <w:szCs w:val="24"/>
              </w:rPr>
              <w:t>額</w:t>
            </w:r>
            <w:r w:rsidRPr="00122E32">
              <w:rPr>
                <w:rFonts w:ascii="Times New Roman" w:eastAsia="BiauKai" w:cs="Times New Roman"/>
                <w:sz w:val="24"/>
                <w:szCs w:val="24"/>
              </w:rPr>
              <w:t xml:space="preserve"> </w:t>
            </w:r>
            <w:r w:rsidRPr="00122E32">
              <w:rPr>
                <w:rFonts w:ascii="Times New Roman" w:eastAsia="BiauKai" w:cs="Times New Roman"/>
                <w:sz w:val="24"/>
                <w:szCs w:val="24"/>
              </w:rPr>
              <w:t>定</w:t>
            </w:r>
            <w:r w:rsidRPr="00122E32">
              <w:rPr>
                <w:rFonts w:ascii="Times New Roman" w:eastAsia="BiauKai" w:cs="Times New Roman"/>
                <w:sz w:val="24"/>
                <w:szCs w:val="24"/>
              </w:rPr>
              <w:t xml:space="preserve"> </w:t>
            </w:r>
            <w:r w:rsidRPr="00122E32">
              <w:rPr>
                <w:rFonts w:ascii="Times New Roman" w:eastAsia="BiauKai" w:cs="Times New Roman"/>
                <w:sz w:val="24"/>
                <w:szCs w:val="24"/>
              </w:rPr>
              <w:t>電</w:t>
            </w:r>
            <w:r w:rsidRPr="00122E32">
              <w:rPr>
                <w:rFonts w:ascii="Times New Roman" w:eastAsia="BiauKai" w:cs="Times New Roman"/>
                <w:sz w:val="24"/>
                <w:szCs w:val="24"/>
              </w:rPr>
              <w:t xml:space="preserve"> </w:t>
            </w:r>
            <w:r w:rsidRPr="00122E32">
              <w:rPr>
                <w:rFonts w:ascii="Times New Roman" w:eastAsia="BiauKai" w:cs="Times New Roman"/>
                <w:sz w:val="24"/>
                <w:szCs w:val="24"/>
              </w:rPr>
              <w:t>壓</w:t>
            </w:r>
          </w:p>
        </w:tc>
        <w:tc>
          <w:tcPr>
            <w:tcW w:w="3264" w:type="dxa"/>
            <w:gridSpan w:val="4"/>
            <w:vAlign w:val="center"/>
          </w:tcPr>
          <w:p w14:paraId="4EB41ACB" w14:textId="77777777" w:rsidR="006649A7" w:rsidRPr="00122E32" w:rsidRDefault="006649A7" w:rsidP="006649A7">
            <w:pPr>
              <w:snapToGrid w:val="0"/>
              <w:spacing w:line="320" w:lineRule="exact"/>
              <w:ind w:firstLineChars="800" w:firstLine="1920"/>
              <w:rPr>
                <w:rFonts w:ascii="Times New Roman" w:eastAsia="BiauKai" w:cs="Times New Roman"/>
                <w:sz w:val="24"/>
                <w:szCs w:val="24"/>
              </w:rPr>
            </w:pPr>
            <w:r w:rsidRPr="00122E32">
              <w:rPr>
                <w:rFonts w:ascii="Times New Roman" w:eastAsia="BiauKai" w:cs="Times New Roman"/>
                <w:sz w:val="24"/>
                <w:szCs w:val="24"/>
              </w:rPr>
              <w:t>V</w:t>
            </w:r>
          </w:p>
        </w:tc>
        <w:tc>
          <w:tcPr>
            <w:tcW w:w="1376" w:type="dxa"/>
            <w:gridSpan w:val="3"/>
            <w:vAlign w:val="center"/>
          </w:tcPr>
          <w:p w14:paraId="6E74C55F" w14:textId="77777777" w:rsidR="006649A7" w:rsidRPr="00122E32" w:rsidRDefault="006649A7" w:rsidP="006649A7">
            <w:pPr>
              <w:snapToGrid w:val="0"/>
              <w:spacing w:line="320" w:lineRule="exact"/>
              <w:jc w:val="center"/>
              <w:rPr>
                <w:rFonts w:ascii="Times New Roman" w:eastAsia="BiauKai" w:cs="Times New Roman"/>
                <w:sz w:val="24"/>
                <w:szCs w:val="24"/>
              </w:rPr>
            </w:pPr>
            <w:r w:rsidRPr="00122E32">
              <w:rPr>
                <w:rFonts w:ascii="Times New Roman" w:eastAsia="BiauKai" w:cs="Times New Roman"/>
                <w:sz w:val="24"/>
                <w:szCs w:val="24"/>
              </w:rPr>
              <w:t>絕</w:t>
            </w:r>
            <w:r w:rsidRPr="00122E32">
              <w:rPr>
                <w:rFonts w:ascii="Times New Roman" w:eastAsia="BiauKai" w:cs="Times New Roman"/>
                <w:sz w:val="24"/>
                <w:szCs w:val="24"/>
              </w:rPr>
              <w:t xml:space="preserve"> </w:t>
            </w:r>
            <w:r w:rsidRPr="00122E32">
              <w:rPr>
                <w:rFonts w:ascii="Times New Roman" w:eastAsia="BiauKai" w:cs="Times New Roman"/>
                <w:sz w:val="24"/>
                <w:szCs w:val="24"/>
              </w:rPr>
              <w:t>緣</w:t>
            </w:r>
            <w:r w:rsidRPr="00122E32">
              <w:rPr>
                <w:rFonts w:ascii="Times New Roman" w:eastAsia="BiauKai" w:cs="Times New Roman"/>
                <w:sz w:val="24"/>
                <w:szCs w:val="24"/>
              </w:rPr>
              <w:t xml:space="preserve"> </w:t>
            </w:r>
            <w:r w:rsidRPr="00122E32">
              <w:rPr>
                <w:rFonts w:ascii="Times New Roman" w:eastAsia="BiauKai" w:cs="Times New Roman"/>
                <w:sz w:val="24"/>
                <w:szCs w:val="24"/>
              </w:rPr>
              <w:t>等</w:t>
            </w:r>
            <w:r w:rsidRPr="00122E32">
              <w:rPr>
                <w:rFonts w:ascii="Times New Roman" w:eastAsia="BiauKai" w:cs="Times New Roman"/>
                <w:sz w:val="24"/>
                <w:szCs w:val="24"/>
              </w:rPr>
              <w:t xml:space="preserve"> </w:t>
            </w:r>
            <w:r w:rsidRPr="00122E32">
              <w:rPr>
                <w:rFonts w:ascii="Times New Roman" w:eastAsia="BiauKai" w:cs="Times New Roman"/>
                <w:sz w:val="24"/>
                <w:szCs w:val="24"/>
              </w:rPr>
              <w:t>級</w:t>
            </w:r>
          </w:p>
        </w:tc>
        <w:tc>
          <w:tcPr>
            <w:tcW w:w="1123" w:type="dxa"/>
            <w:gridSpan w:val="2"/>
            <w:vAlign w:val="center"/>
          </w:tcPr>
          <w:p w14:paraId="10C4AF5F" w14:textId="77777777" w:rsidR="006649A7" w:rsidRPr="00122E32" w:rsidRDefault="006649A7" w:rsidP="006649A7">
            <w:pPr>
              <w:snapToGrid w:val="0"/>
              <w:spacing w:line="320" w:lineRule="exact"/>
              <w:rPr>
                <w:rFonts w:ascii="Times New Roman" w:eastAsia="BiauKai" w:cs="Times New Roman"/>
                <w:sz w:val="24"/>
                <w:szCs w:val="24"/>
              </w:rPr>
            </w:pPr>
          </w:p>
        </w:tc>
        <w:tc>
          <w:tcPr>
            <w:tcW w:w="1788" w:type="dxa"/>
            <w:gridSpan w:val="3"/>
            <w:tcBorders>
              <w:right w:val="nil"/>
            </w:tcBorders>
            <w:vAlign w:val="center"/>
          </w:tcPr>
          <w:p w14:paraId="64888BAD" w14:textId="77777777" w:rsidR="006649A7" w:rsidRPr="00122E32" w:rsidRDefault="006649A7" w:rsidP="006649A7">
            <w:pPr>
              <w:snapToGrid w:val="0"/>
              <w:spacing w:line="320" w:lineRule="exact"/>
              <w:rPr>
                <w:rFonts w:ascii="Times New Roman" w:eastAsia="BiauKai" w:cs="Times New Roman"/>
                <w:sz w:val="24"/>
                <w:szCs w:val="24"/>
              </w:rPr>
            </w:pPr>
            <w:r w:rsidRPr="00122E32">
              <w:rPr>
                <w:rFonts w:ascii="Times New Roman" w:eastAsia="BiauKai" w:cs="Times New Roman"/>
                <w:spacing w:val="4"/>
                <w:sz w:val="24"/>
                <w:szCs w:val="24"/>
                <w:fitText w:val="1800" w:id="1516986368"/>
              </w:rPr>
              <w:t>絕緣電阻標準值</w:t>
            </w:r>
            <w:r w:rsidRPr="00122E32">
              <w:rPr>
                <w:rFonts w:ascii="Times New Roman" w:eastAsia="BiauKai" w:cs="Times New Roman"/>
                <w:spacing w:val="-2"/>
                <w:sz w:val="24"/>
                <w:szCs w:val="24"/>
                <w:fitText w:val="1800" w:id="1516986368"/>
              </w:rPr>
              <w:t>:</w:t>
            </w:r>
          </w:p>
        </w:tc>
        <w:tc>
          <w:tcPr>
            <w:tcW w:w="1215" w:type="dxa"/>
            <w:gridSpan w:val="2"/>
            <w:tcBorders>
              <w:left w:val="nil"/>
            </w:tcBorders>
            <w:vAlign w:val="center"/>
          </w:tcPr>
          <w:p w14:paraId="65636694" w14:textId="77777777" w:rsidR="006649A7" w:rsidRPr="00122E32" w:rsidRDefault="006649A7" w:rsidP="006649A7">
            <w:pPr>
              <w:snapToGrid w:val="0"/>
              <w:spacing w:line="320" w:lineRule="exact"/>
              <w:ind w:firstLineChars="64" w:firstLine="154"/>
              <w:rPr>
                <w:rFonts w:ascii="Times New Roman" w:eastAsia="BiauKai" w:cs="Times New Roman"/>
                <w:sz w:val="24"/>
                <w:szCs w:val="24"/>
              </w:rPr>
            </w:pPr>
            <w:r w:rsidRPr="00122E32">
              <w:rPr>
                <w:rFonts w:ascii="Times New Roman" w:eastAsia="BiauKai" w:cs="Times New Roman"/>
                <w:sz w:val="24"/>
                <w:szCs w:val="24"/>
              </w:rPr>
              <w:t>&gt;20MΩ</w:t>
            </w:r>
          </w:p>
        </w:tc>
      </w:tr>
      <w:tr w:rsidR="006649A7" w:rsidRPr="00122E32" w14:paraId="45C4295C" w14:textId="77777777" w:rsidTr="006649A7">
        <w:trPr>
          <w:trHeight w:hRule="exact" w:val="532"/>
        </w:trPr>
        <w:tc>
          <w:tcPr>
            <w:tcW w:w="1558" w:type="dxa"/>
            <w:gridSpan w:val="2"/>
            <w:vAlign w:val="center"/>
          </w:tcPr>
          <w:p w14:paraId="4448CA10" w14:textId="77777777" w:rsidR="006649A7" w:rsidRPr="00122E32" w:rsidRDefault="006649A7" w:rsidP="006649A7">
            <w:pPr>
              <w:snapToGrid w:val="0"/>
              <w:spacing w:line="320" w:lineRule="exact"/>
              <w:rPr>
                <w:rFonts w:ascii="Times New Roman" w:eastAsia="BiauKai" w:cs="Times New Roman"/>
                <w:sz w:val="24"/>
                <w:szCs w:val="24"/>
              </w:rPr>
            </w:pPr>
            <w:r w:rsidRPr="00122E32">
              <w:rPr>
                <w:rFonts w:ascii="Times New Roman" w:eastAsia="BiauKai" w:cs="Times New Roman"/>
                <w:sz w:val="24"/>
                <w:szCs w:val="24"/>
              </w:rPr>
              <w:t>測</w:t>
            </w:r>
            <w:r w:rsidRPr="00122E32">
              <w:rPr>
                <w:rFonts w:ascii="Times New Roman" w:eastAsia="BiauKai" w:cs="Times New Roman"/>
                <w:sz w:val="24"/>
                <w:szCs w:val="24"/>
              </w:rPr>
              <w:t xml:space="preserve"> </w:t>
            </w:r>
            <w:r w:rsidRPr="00122E32">
              <w:rPr>
                <w:rFonts w:ascii="Times New Roman" w:eastAsia="BiauKai" w:cs="Times New Roman"/>
                <w:sz w:val="24"/>
                <w:szCs w:val="24"/>
              </w:rPr>
              <w:t>試</w:t>
            </w:r>
            <w:r w:rsidRPr="00122E32">
              <w:rPr>
                <w:rFonts w:ascii="Times New Roman" w:eastAsia="BiauKai" w:cs="Times New Roman"/>
                <w:sz w:val="24"/>
                <w:szCs w:val="24"/>
              </w:rPr>
              <w:t xml:space="preserve"> </w:t>
            </w:r>
            <w:r w:rsidRPr="00122E32">
              <w:rPr>
                <w:rFonts w:ascii="Times New Roman" w:eastAsia="BiauKai" w:cs="Times New Roman"/>
                <w:sz w:val="24"/>
                <w:szCs w:val="24"/>
              </w:rPr>
              <w:t>電</w:t>
            </w:r>
            <w:r w:rsidRPr="00122E32">
              <w:rPr>
                <w:rFonts w:ascii="Times New Roman" w:eastAsia="BiauKai" w:cs="Times New Roman"/>
                <w:sz w:val="24"/>
                <w:szCs w:val="24"/>
              </w:rPr>
              <w:t xml:space="preserve"> </w:t>
            </w:r>
            <w:r w:rsidRPr="00122E32">
              <w:rPr>
                <w:rFonts w:ascii="Times New Roman" w:eastAsia="BiauKai" w:cs="Times New Roman"/>
                <w:sz w:val="24"/>
                <w:szCs w:val="24"/>
              </w:rPr>
              <w:t>壓</w:t>
            </w:r>
          </w:p>
        </w:tc>
        <w:tc>
          <w:tcPr>
            <w:tcW w:w="3264" w:type="dxa"/>
            <w:gridSpan w:val="4"/>
            <w:vAlign w:val="center"/>
          </w:tcPr>
          <w:p w14:paraId="377CA10E" w14:textId="77777777" w:rsidR="006649A7" w:rsidRPr="00122E32" w:rsidRDefault="006649A7" w:rsidP="006649A7">
            <w:pPr>
              <w:snapToGrid w:val="0"/>
              <w:spacing w:line="320" w:lineRule="exact"/>
              <w:ind w:firstLineChars="800" w:firstLine="1920"/>
              <w:rPr>
                <w:rFonts w:ascii="Times New Roman" w:eastAsia="BiauKai" w:cs="Times New Roman"/>
                <w:sz w:val="24"/>
                <w:szCs w:val="24"/>
              </w:rPr>
            </w:pPr>
            <w:r w:rsidRPr="00122E32">
              <w:rPr>
                <w:rFonts w:ascii="Times New Roman" w:eastAsia="BiauKai" w:cs="Times New Roman"/>
                <w:sz w:val="24"/>
                <w:szCs w:val="24"/>
              </w:rPr>
              <w:t>V</w:t>
            </w:r>
          </w:p>
        </w:tc>
        <w:tc>
          <w:tcPr>
            <w:tcW w:w="1376" w:type="dxa"/>
            <w:gridSpan w:val="3"/>
            <w:vAlign w:val="center"/>
          </w:tcPr>
          <w:p w14:paraId="433B5660" w14:textId="77777777" w:rsidR="006649A7" w:rsidRPr="00122E32" w:rsidRDefault="006649A7" w:rsidP="006649A7">
            <w:pPr>
              <w:snapToGrid w:val="0"/>
              <w:spacing w:line="320" w:lineRule="exact"/>
              <w:jc w:val="center"/>
              <w:rPr>
                <w:rFonts w:ascii="Times New Roman" w:eastAsia="BiauKai" w:cs="Times New Roman"/>
                <w:sz w:val="24"/>
                <w:szCs w:val="24"/>
              </w:rPr>
            </w:pPr>
            <w:r w:rsidRPr="00122E32">
              <w:rPr>
                <w:rFonts w:ascii="Times New Roman" w:eastAsia="BiauKai" w:cs="Times New Roman"/>
                <w:spacing w:val="15"/>
                <w:sz w:val="24"/>
                <w:szCs w:val="24"/>
                <w:fitText w:val="1320" w:id="1516986369"/>
              </w:rPr>
              <w:t>測試時溫</w:t>
            </w:r>
            <w:r w:rsidRPr="00122E32">
              <w:rPr>
                <w:rFonts w:ascii="Times New Roman" w:eastAsia="BiauKai" w:cs="Times New Roman"/>
                <w:sz w:val="24"/>
                <w:szCs w:val="24"/>
                <w:fitText w:val="1320" w:id="1516986369"/>
              </w:rPr>
              <w:t>度</w:t>
            </w:r>
          </w:p>
        </w:tc>
        <w:tc>
          <w:tcPr>
            <w:tcW w:w="1123" w:type="dxa"/>
            <w:gridSpan w:val="2"/>
            <w:vAlign w:val="center"/>
          </w:tcPr>
          <w:p w14:paraId="566D74DE" w14:textId="77777777" w:rsidR="006649A7" w:rsidRPr="00122E32" w:rsidRDefault="006649A7" w:rsidP="006649A7">
            <w:pPr>
              <w:snapToGrid w:val="0"/>
              <w:spacing w:line="320" w:lineRule="exact"/>
              <w:ind w:firstLineChars="300" w:firstLine="720"/>
              <w:rPr>
                <w:rFonts w:ascii="Times New Roman" w:eastAsia="BiauKai" w:cs="Times New Roman"/>
                <w:sz w:val="24"/>
                <w:szCs w:val="24"/>
              </w:rPr>
            </w:pPr>
            <w:r w:rsidRPr="00122E32">
              <w:rPr>
                <w:rFonts w:ascii="Times New Roman" w:eastAsia="BiauKai" w:cs="Times New Roman"/>
                <w:sz w:val="24"/>
                <w:szCs w:val="24"/>
              </w:rPr>
              <w:t>°C</w:t>
            </w:r>
          </w:p>
        </w:tc>
        <w:tc>
          <w:tcPr>
            <w:tcW w:w="1788" w:type="dxa"/>
            <w:gridSpan w:val="3"/>
            <w:tcBorders>
              <w:right w:val="nil"/>
            </w:tcBorders>
            <w:vAlign w:val="center"/>
          </w:tcPr>
          <w:p w14:paraId="40295A3D" w14:textId="77777777" w:rsidR="006649A7" w:rsidRPr="00122E32" w:rsidRDefault="006649A7" w:rsidP="006649A7">
            <w:pPr>
              <w:snapToGrid w:val="0"/>
              <w:spacing w:line="320" w:lineRule="exact"/>
              <w:rPr>
                <w:rFonts w:ascii="Times New Roman" w:eastAsia="BiauKai" w:cs="Times New Roman"/>
                <w:sz w:val="24"/>
                <w:szCs w:val="24"/>
              </w:rPr>
            </w:pPr>
            <w:r w:rsidRPr="00122E32">
              <w:rPr>
                <w:rFonts w:ascii="Times New Roman" w:eastAsia="BiauKai" w:cs="Times New Roman"/>
                <w:spacing w:val="24"/>
                <w:sz w:val="24"/>
                <w:szCs w:val="24"/>
                <w:fitText w:val="1800" w:id="1516986370"/>
              </w:rPr>
              <w:t>溫度換算系數</w:t>
            </w:r>
            <w:r w:rsidRPr="00122E32">
              <w:rPr>
                <w:rFonts w:ascii="Times New Roman" w:eastAsia="BiauKai" w:cs="Times New Roman"/>
                <w:spacing w:val="6"/>
                <w:sz w:val="24"/>
                <w:szCs w:val="24"/>
                <w:fitText w:val="1800" w:id="1516986370"/>
              </w:rPr>
              <w:t>:</w:t>
            </w:r>
          </w:p>
        </w:tc>
        <w:tc>
          <w:tcPr>
            <w:tcW w:w="1215" w:type="dxa"/>
            <w:gridSpan w:val="2"/>
            <w:tcBorders>
              <w:left w:val="nil"/>
            </w:tcBorders>
            <w:vAlign w:val="center"/>
          </w:tcPr>
          <w:p w14:paraId="0D77BE17" w14:textId="77777777" w:rsidR="006649A7" w:rsidRPr="00122E32" w:rsidRDefault="006649A7" w:rsidP="006649A7">
            <w:pPr>
              <w:snapToGrid w:val="0"/>
              <w:spacing w:line="320" w:lineRule="exact"/>
              <w:rPr>
                <w:rFonts w:ascii="Times New Roman" w:eastAsia="BiauKai" w:cs="Times New Roman"/>
                <w:sz w:val="24"/>
                <w:szCs w:val="24"/>
              </w:rPr>
            </w:pPr>
          </w:p>
        </w:tc>
      </w:tr>
      <w:tr w:rsidR="006649A7" w:rsidRPr="00122E32" w14:paraId="170E91B9" w14:textId="77777777" w:rsidTr="006649A7">
        <w:trPr>
          <w:trHeight w:hRule="exact" w:val="546"/>
        </w:trPr>
        <w:tc>
          <w:tcPr>
            <w:tcW w:w="10324" w:type="dxa"/>
            <w:gridSpan w:val="16"/>
            <w:vAlign w:val="center"/>
          </w:tcPr>
          <w:p w14:paraId="11738052" w14:textId="77777777" w:rsidR="006649A7" w:rsidRPr="00122E32" w:rsidRDefault="006649A7" w:rsidP="006649A7">
            <w:pPr>
              <w:snapToGrid w:val="0"/>
              <w:spacing w:line="320" w:lineRule="exact"/>
              <w:rPr>
                <w:rFonts w:ascii="Times New Roman" w:eastAsia="BiauKai" w:cs="Times New Roman"/>
                <w:b/>
                <w:sz w:val="24"/>
                <w:szCs w:val="24"/>
              </w:rPr>
            </w:pPr>
            <w:r w:rsidRPr="00122E32">
              <w:rPr>
                <w:rFonts w:ascii="Times New Roman" w:eastAsia="BiauKai" w:cs="Times New Roman"/>
                <w:sz w:val="24"/>
                <w:szCs w:val="24"/>
              </w:rPr>
              <w:t>高阻計廠牌</w:t>
            </w:r>
            <w:r w:rsidRPr="00122E32">
              <w:rPr>
                <w:rFonts w:ascii="Times New Roman" w:eastAsia="BiauKai" w:cs="Times New Roman"/>
                <w:sz w:val="24"/>
                <w:szCs w:val="24"/>
              </w:rPr>
              <w:t xml:space="preserve">:                      </w:t>
            </w:r>
            <w:r w:rsidRPr="00122E32">
              <w:rPr>
                <w:rFonts w:ascii="Times New Roman" w:eastAsia="BiauKai" w:cs="Times New Roman"/>
                <w:sz w:val="24"/>
                <w:szCs w:val="24"/>
              </w:rPr>
              <w:t>編</w:t>
            </w:r>
            <w:r w:rsidRPr="00122E32">
              <w:rPr>
                <w:rFonts w:ascii="Times New Roman" w:eastAsia="BiauKai" w:cs="Times New Roman"/>
                <w:sz w:val="24"/>
                <w:szCs w:val="24"/>
              </w:rPr>
              <w:t xml:space="preserve"> </w:t>
            </w:r>
            <w:r w:rsidRPr="00122E32">
              <w:rPr>
                <w:rFonts w:ascii="Times New Roman" w:eastAsia="BiauKai" w:cs="Times New Roman"/>
                <w:sz w:val="24"/>
                <w:szCs w:val="24"/>
              </w:rPr>
              <w:t>號</w:t>
            </w:r>
            <w:r w:rsidRPr="00122E32">
              <w:rPr>
                <w:rFonts w:ascii="Times New Roman" w:eastAsia="BiauKai" w:cs="Times New Roman"/>
                <w:sz w:val="24"/>
                <w:szCs w:val="24"/>
              </w:rPr>
              <w:t xml:space="preserve">:                      </w:t>
            </w:r>
            <w:r w:rsidRPr="00122E32">
              <w:rPr>
                <w:rFonts w:ascii="Times New Roman" w:eastAsia="BiauKai" w:cs="Times New Roman"/>
                <w:sz w:val="24"/>
                <w:szCs w:val="24"/>
              </w:rPr>
              <w:t>校正標籤</w:t>
            </w:r>
            <w:r w:rsidRPr="00122E32">
              <w:rPr>
                <w:rFonts w:ascii="Times New Roman" w:eastAsia="BiauKai" w:cs="Times New Roman"/>
                <w:sz w:val="24"/>
                <w:szCs w:val="24"/>
              </w:rPr>
              <w:t xml:space="preserve">: </w:t>
            </w:r>
            <w:r w:rsidRPr="00122E32">
              <w:rPr>
                <w:rFonts w:ascii="Times New Roman" w:eastAsia="BiauKai" w:cs="Times New Roman"/>
                <w:sz w:val="24"/>
                <w:szCs w:val="24"/>
              </w:rPr>
              <w:t>有</w:t>
            </w:r>
            <w:r w:rsidRPr="00122E32">
              <w:rPr>
                <w:rFonts w:ascii="Times New Roman" w:eastAsia="BiauKai" w:cs="Times New Roman"/>
                <w:b/>
                <w:sz w:val="24"/>
                <w:szCs w:val="24"/>
              </w:rPr>
              <w:t xml:space="preserve">□  </w:t>
            </w:r>
            <w:r w:rsidRPr="00122E32">
              <w:rPr>
                <w:rFonts w:ascii="Times New Roman" w:eastAsia="BiauKai" w:cs="Times New Roman"/>
                <w:sz w:val="24"/>
                <w:szCs w:val="24"/>
              </w:rPr>
              <w:t>無</w:t>
            </w:r>
            <w:r w:rsidRPr="00122E32">
              <w:rPr>
                <w:rFonts w:ascii="Times New Roman" w:eastAsia="BiauKai" w:cs="Times New Roman"/>
                <w:b/>
                <w:sz w:val="24"/>
                <w:szCs w:val="24"/>
              </w:rPr>
              <w:t>□</w:t>
            </w:r>
          </w:p>
        </w:tc>
      </w:tr>
      <w:tr w:rsidR="006649A7" w:rsidRPr="00122E32" w14:paraId="0583076B" w14:textId="77777777" w:rsidTr="006649A7">
        <w:trPr>
          <w:trHeight w:val="534"/>
        </w:trPr>
        <w:tc>
          <w:tcPr>
            <w:tcW w:w="10324" w:type="dxa"/>
            <w:gridSpan w:val="16"/>
            <w:vAlign w:val="center"/>
          </w:tcPr>
          <w:p w14:paraId="24F92812" w14:textId="77777777" w:rsidR="006649A7" w:rsidRPr="00122E32" w:rsidRDefault="006649A7" w:rsidP="006649A7">
            <w:pPr>
              <w:snapToGrid w:val="0"/>
              <w:spacing w:line="320" w:lineRule="exact"/>
              <w:jc w:val="center"/>
              <w:rPr>
                <w:rFonts w:ascii="Times New Roman" w:eastAsia="BiauKai" w:cs="Times New Roman"/>
                <w:sz w:val="24"/>
                <w:szCs w:val="24"/>
              </w:rPr>
            </w:pPr>
            <w:r w:rsidRPr="00122E32">
              <w:rPr>
                <w:rFonts w:ascii="Times New Roman" w:eastAsia="BiauKai" w:cs="Times New Roman"/>
                <w:b/>
                <w:color w:val="000000"/>
                <w:sz w:val="24"/>
                <w:szCs w:val="24"/>
              </w:rPr>
              <w:t>測</w:t>
            </w:r>
            <w:r w:rsidRPr="00122E32">
              <w:rPr>
                <w:rFonts w:ascii="Times New Roman" w:eastAsia="BiauKai" w:cs="Times New Roman"/>
                <w:b/>
                <w:color w:val="000000"/>
                <w:sz w:val="24"/>
                <w:szCs w:val="24"/>
              </w:rPr>
              <w:t xml:space="preserve">  </w:t>
            </w:r>
            <w:r w:rsidRPr="00122E32">
              <w:rPr>
                <w:rFonts w:ascii="Times New Roman" w:eastAsia="BiauKai" w:cs="Times New Roman"/>
                <w:b/>
                <w:color w:val="000000"/>
                <w:sz w:val="24"/>
                <w:szCs w:val="24"/>
              </w:rPr>
              <w:t>試</w:t>
            </w:r>
            <w:r w:rsidRPr="00122E32">
              <w:rPr>
                <w:rFonts w:ascii="Times New Roman" w:eastAsia="BiauKai" w:cs="Times New Roman"/>
                <w:b/>
                <w:color w:val="000000"/>
                <w:sz w:val="24"/>
                <w:szCs w:val="24"/>
              </w:rPr>
              <w:t xml:space="preserve">  </w:t>
            </w:r>
            <w:r w:rsidRPr="00122E32">
              <w:rPr>
                <w:rFonts w:ascii="Times New Roman" w:eastAsia="BiauKai" w:cs="Times New Roman"/>
                <w:b/>
                <w:color w:val="000000"/>
                <w:sz w:val="24"/>
                <w:szCs w:val="24"/>
              </w:rPr>
              <w:t>結</w:t>
            </w:r>
            <w:r w:rsidRPr="00122E32">
              <w:rPr>
                <w:rFonts w:ascii="Times New Roman" w:eastAsia="BiauKai" w:cs="Times New Roman"/>
                <w:b/>
                <w:color w:val="000000"/>
                <w:sz w:val="24"/>
                <w:szCs w:val="24"/>
              </w:rPr>
              <w:t xml:space="preserve">  </w:t>
            </w:r>
            <w:r w:rsidRPr="00122E32">
              <w:rPr>
                <w:rFonts w:ascii="Times New Roman" w:eastAsia="BiauKai" w:cs="Times New Roman"/>
                <w:b/>
                <w:color w:val="000000"/>
                <w:sz w:val="24"/>
                <w:szCs w:val="24"/>
              </w:rPr>
              <w:t>果</w:t>
            </w:r>
          </w:p>
        </w:tc>
      </w:tr>
      <w:tr w:rsidR="006649A7" w:rsidRPr="00122E32" w14:paraId="6336C2E2" w14:textId="77777777" w:rsidTr="006649A7">
        <w:trPr>
          <w:trHeight w:val="531"/>
        </w:trPr>
        <w:tc>
          <w:tcPr>
            <w:tcW w:w="427" w:type="dxa"/>
            <w:vMerge w:val="restart"/>
            <w:vAlign w:val="center"/>
          </w:tcPr>
          <w:p w14:paraId="0EC05549" w14:textId="77777777" w:rsidR="006649A7" w:rsidRPr="00122E32" w:rsidRDefault="006649A7" w:rsidP="006649A7">
            <w:pPr>
              <w:rPr>
                <w:rFonts w:ascii="Times New Roman" w:eastAsia="BiauKai" w:cs="Times New Roman"/>
                <w:sz w:val="24"/>
                <w:szCs w:val="24"/>
              </w:rPr>
            </w:pPr>
            <w:r w:rsidRPr="00122E32">
              <w:rPr>
                <w:rFonts w:ascii="Times New Roman" w:eastAsia="BiauKai" w:cs="Times New Roman"/>
                <w:sz w:val="24"/>
                <w:szCs w:val="24"/>
              </w:rPr>
              <w:t>項次</w:t>
            </w:r>
          </w:p>
        </w:tc>
        <w:tc>
          <w:tcPr>
            <w:tcW w:w="1850" w:type="dxa"/>
            <w:gridSpan w:val="2"/>
            <w:vMerge w:val="restart"/>
            <w:vAlign w:val="center"/>
          </w:tcPr>
          <w:p w14:paraId="03949AF4" w14:textId="77777777" w:rsidR="006649A7" w:rsidRPr="00122E32" w:rsidRDefault="006649A7" w:rsidP="006649A7">
            <w:pPr>
              <w:ind w:firstLineChars="50" w:firstLine="120"/>
              <w:jc w:val="center"/>
              <w:rPr>
                <w:rFonts w:ascii="Times New Roman" w:eastAsia="BiauKai" w:cs="Times New Roman"/>
                <w:sz w:val="24"/>
                <w:szCs w:val="24"/>
              </w:rPr>
            </w:pPr>
            <w:r w:rsidRPr="00122E32">
              <w:rPr>
                <w:rFonts w:ascii="Times New Roman" w:eastAsia="BiauKai" w:cs="Times New Roman"/>
                <w:sz w:val="24"/>
                <w:szCs w:val="24"/>
              </w:rPr>
              <w:t>電</w:t>
            </w:r>
            <w:r w:rsidRPr="00122E32">
              <w:rPr>
                <w:rFonts w:ascii="Times New Roman" w:eastAsia="BiauKai" w:cs="Times New Roman"/>
                <w:sz w:val="24"/>
                <w:szCs w:val="24"/>
              </w:rPr>
              <w:t xml:space="preserve"> </w:t>
            </w:r>
            <w:r w:rsidRPr="00122E32">
              <w:rPr>
                <w:rFonts w:ascii="Times New Roman" w:eastAsia="BiauKai" w:cs="Times New Roman"/>
                <w:sz w:val="24"/>
                <w:szCs w:val="24"/>
              </w:rPr>
              <w:t>纜</w:t>
            </w:r>
            <w:r w:rsidRPr="00122E32">
              <w:rPr>
                <w:rFonts w:ascii="Times New Roman" w:eastAsia="BiauKai" w:cs="Times New Roman"/>
                <w:sz w:val="24"/>
                <w:szCs w:val="24"/>
              </w:rPr>
              <w:t xml:space="preserve"> </w:t>
            </w:r>
            <w:r w:rsidRPr="00122E32">
              <w:rPr>
                <w:rFonts w:ascii="Times New Roman" w:eastAsia="BiauKai" w:cs="Times New Roman"/>
                <w:sz w:val="24"/>
                <w:szCs w:val="24"/>
              </w:rPr>
              <w:t>編</w:t>
            </w:r>
            <w:r w:rsidRPr="00122E32">
              <w:rPr>
                <w:rFonts w:ascii="Times New Roman" w:eastAsia="BiauKai" w:cs="Times New Roman"/>
                <w:sz w:val="24"/>
                <w:szCs w:val="24"/>
              </w:rPr>
              <w:t xml:space="preserve"> </w:t>
            </w:r>
            <w:r w:rsidRPr="00122E32">
              <w:rPr>
                <w:rFonts w:ascii="Times New Roman" w:eastAsia="BiauKai" w:cs="Times New Roman"/>
                <w:sz w:val="24"/>
                <w:szCs w:val="24"/>
              </w:rPr>
              <w:t>號</w:t>
            </w:r>
          </w:p>
        </w:tc>
        <w:tc>
          <w:tcPr>
            <w:tcW w:w="1079" w:type="dxa"/>
            <w:vMerge w:val="restart"/>
            <w:vAlign w:val="center"/>
          </w:tcPr>
          <w:p w14:paraId="7709366A" w14:textId="77777777" w:rsidR="006649A7" w:rsidRPr="00122E32" w:rsidRDefault="006649A7" w:rsidP="006649A7">
            <w:pPr>
              <w:spacing w:line="400" w:lineRule="exact"/>
              <w:jc w:val="center"/>
              <w:rPr>
                <w:rFonts w:ascii="Times New Roman" w:eastAsia="BiauKai" w:cs="Times New Roman"/>
                <w:sz w:val="24"/>
                <w:szCs w:val="24"/>
              </w:rPr>
            </w:pPr>
            <w:r w:rsidRPr="00122E32">
              <w:rPr>
                <w:rFonts w:ascii="Times New Roman" w:eastAsia="BiauKai" w:cs="Times New Roman"/>
                <w:sz w:val="24"/>
                <w:szCs w:val="24"/>
              </w:rPr>
              <w:t>測試電壓</w:t>
            </w:r>
          </w:p>
          <w:p w14:paraId="37796E0E" w14:textId="77777777" w:rsidR="006649A7" w:rsidRPr="00122E32" w:rsidRDefault="006649A7" w:rsidP="006649A7">
            <w:pPr>
              <w:spacing w:line="400" w:lineRule="exact"/>
              <w:jc w:val="center"/>
              <w:rPr>
                <w:rFonts w:ascii="Times New Roman" w:eastAsia="BiauKai" w:cs="Times New Roman"/>
                <w:sz w:val="24"/>
                <w:szCs w:val="24"/>
              </w:rPr>
            </w:pPr>
            <w:r w:rsidRPr="00122E32">
              <w:rPr>
                <w:rFonts w:ascii="Times New Roman" w:eastAsia="BiauKai" w:cs="Times New Roman"/>
                <w:sz w:val="24"/>
                <w:szCs w:val="24"/>
              </w:rPr>
              <w:t>(DC)</w:t>
            </w:r>
          </w:p>
        </w:tc>
        <w:tc>
          <w:tcPr>
            <w:tcW w:w="1080" w:type="dxa"/>
            <w:vMerge w:val="restart"/>
            <w:vAlign w:val="center"/>
          </w:tcPr>
          <w:p w14:paraId="487FD824" w14:textId="77777777" w:rsidR="006649A7" w:rsidRPr="00122E32" w:rsidRDefault="006649A7" w:rsidP="006649A7">
            <w:pPr>
              <w:spacing w:line="400" w:lineRule="exact"/>
              <w:jc w:val="center"/>
              <w:rPr>
                <w:rFonts w:ascii="Times New Roman" w:eastAsia="BiauKai" w:cs="Times New Roman"/>
                <w:sz w:val="24"/>
                <w:szCs w:val="24"/>
              </w:rPr>
            </w:pPr>
            <w:r w:rsidRPr="00122E32">
              <w:rPr>
                <w:rFonts w:ascii="Times New Roman" w:eastAsia="BiauKai" w:cs="Times New Roman"/>
                <w:sz w:val="24"/>
                <w:szCs w:val="24"/>
              </w:rPr>
              <w:t>測試時間</w:t>
            </w:r>
          </w:p>
          <w:p w14:paraId="6B93BABC" w14:textId="77777777" w:rsidR="006649A7" w:rsidRPr="00122E32" w:rsidRDefault="006649A7" w:rsidP="006649A7">
            <w:pPr>
              <w:spacing w:line="400" w:lineRule="exact"/>
              <w:jc w:val="center"/>
              <w:rPr>
                <w:rFonts w:ascii="Times New Roman" w:eastAsia="BiauKai" w:cs="Times New Roman"/>
                <w:sz w:val="24"/>
                <w:szCs w:val="24"/>
              </w:rPr>
            </w:pPr>
            <w:r w:rsidRPr="00122E32">
              <w:rPr>
                <w:rFonts w:ascii="Times New Roman" w:eastAsia="BiauKai" w:cs="Times New Roman"/>
                <w:sz w:val="24"/>
                <w:szCs w:val="24"/>
              </w:rPr>
              <w:t>(</w:t>
            </w:r>
            <w:r w:rsidRPr="00122E32">
              <w:rPr>
                <w:rFonts w:ascii="Times New Roman" w:eastAsia="BiauKai" w:cs="Times New Roman"/>
                <w:sz w:val="24"/>
                <w:szCs w:val="24"/>
              </w:rPr>
              <w:t>分鐘</w:t>
            </w:r>
            <w:r w:rsidRPr="00122E32">
              <w:rPr>
                <w:rFonts w:ascii="Times New Roman" w:eastAsia="BiauKai" w:cs="Times New Roman"/>
                <w:sz w:val="24"/>
                <w:szCs w:val="24"/>
              </w:rPr>
              <w:t>)</w:t>
            </w:r>
          </w:p>
        </w:tc>
        <w:tc>
          <w:tcPr>
            <w:tcW w:w="5888" w:type="dxa"/>
            <w:gridSpan w:val="11"/>
            <w:tcBorders>
              <w:right w:val="single" w:sz="4" w:space="0" w:color="auto"/>
            </w:tcBorders>
            <w:vAlign w:val="center"/>
          </w:tcPr>
          <w:p w14:paraId="1D6FC073" w14:textId="77777777" w:rsidR="006649A7" w:rsidRPr="00122E32" w:rsidRDefault="006649A7" w:rsidP="006649A7">
            <w:pPr>
              <w:snapToGrid w:val="0"/>
              <w:spacing w:line="320" w:lineRule="exact"/>
              <w:jc w:val="center"/>
              <w:rPr>
                <w:rFonts w:ascii="Times New Roman" w:eastAsia="BiauKai" w:cs="Times New Roman"/>
                <w:sz w:val="24"/>
                <w:szCs w:val="24"/>
              </w:rPr>
            </w:pPr>
            <w:r w:rsidRPr="00122E32">
              <w:rPr>
                <w:rFonts w:ascii="Times New Roman" w:eastAsia="BiauKai" w:cs="Times New Roman"/>
                <w:sz w:val="24"/>
                <w:szCs w:val="24"/>
              </w:rPr>
              <w:t>測</w:t>
            </w:r>
            <w:r w:rsidRPr="00122E32">
              <w:rPr>
                <w:rFonts w:ascii="Times New Roman" w:eastAsia="BiauKai" w:cs="Times New Roman"/>
                <w:sz w:val="24"/>
                <w:szCs w:val="24"/>
              </w:rPr>
              <w:t xml:space="preserve"> </w:t>
            </w:r>
            <w:r w:rsidRPr="00122E32">
              <w:rPr>
                <w:rFonts w:ascii="Times New Roman" w:eastAsia="BiauKai" w:cs="Times New Roman"/>
                <w:sz w:val="24"/>
                <w:szCs w:val="24"/>
              </w:rPr>
              <w:t>試</w:t>
            </w:r>
            <w:r w:rsidRPr="00122E32">
              <w:rPr>
                <w:rFonts w:ascii="Times New Roman" w:eastAsia="BiauKai" w:cs="Times New Roman"/>
                <w:sz w:val="24"/>
                <w:szCs w:val="24"/>
              </w:rPr>
              <w:t xml:space="preserve"> </w:t>
            </w:r>
            <w:r w:rsidRPr="00122E32">
              <w:rPr>
                <w:rFonts w:ascii="Times New Roman" w:eastAsia="BiauKai" w:cs="Times New Roman"/>
                <w:sz w:val="24"/>
                <w:szCs w:val="24"/>
              </w:rPr>
              <w:t>值</w:t>
            </w:r>
            <w:r w:rsidRPr="00122E32">
              <w:rPr>
                <w:rFonts w:ascii="Times New Roman" w:eastAsia="BiauKai" w:cs="Times New Roman"/>
                <w:sz w:val="24"/>
                <w:szCs w:val="24"/>
              </w:rPr>
              <w:t xml:space="preserve"> / MΩ</w:t>
            </w:r>
          </w:p>
        </w:tc>
      </w:tr>
      <w:tr w:rsidR="006649A7" w:rsidRPr="00122E32" w14:paraId="4EA93803" w14:textId="77777777" w:rsidTr="006649A7">
        <w:trPr>
          <w:trHeight w:val="524"/>
        </w:trPr>
        <w:tc>
          <w:tcPr>
            <w:tcW w:w="427" w:type="dxa"/>
            <w:vMerge/>
            <w:vAlign w:val="center"/>
          </w:tcPr>
          <w:p w14:paraId="46DF4067" w14:textId="77777777" w:rsidR="006649A7" w:rsidRPr="00122E32" w:rsidRDefault="006649A7" w:rsidP="006649A7">
            <w:pPr>
              <w:ind w:firstLineChars="50" w:firstLine="120"/>
              <w:rPr>
                <w:rFonts w:ascii="Times New Roman" w:eastAsia="BiauKai" w:cs="Times New Roman"/>
                <w:sz w:val="24"/>
                <w:szCs w:val="24"/>
              </w:rPr>
            </w:pPr>
          </w:p>
        </w:tc>
        <w:tc>
          <w:tcPr>
            <w:tcW w:w="1850" w:type="dxa"/>
            <w:gridSpan w:val="2"/>
            <w:vMerge/>
            <w:vAlign w:val="center"/>
          </w:tcPr>
          <w:p w14:paraId="7DB68342" w14:textId="77777777" w:rsidR="006649A7" w:rsidRPr="00122E32" w:rsidRDefault="006649A7" w:rsidP="006649A7">
            <w:pPr>
              <w:ind w:firstLineChars="50" w:firstLine="120"/>
              <w:rPr>
                <w:rFonts w:ascii="Times New Roman" w:eastAsia="BiauKai" w:cs="Times New Roman"/>
                <w:sz w:val="24"/>
                <w:szCs w:val="24"/>
              </w:rPr>
            </w:pPr>
          </w:p>
        </w:tc>
        <w:tc>
          <w:tcPr>
            <w:tcW w:w="1079" w:type="dxa"/>
            <w:vMerge/>
            <w:vAlign w:val="center"/>
          </w:tcPr>
          <w:p w14:paraId="5DD684FE" w14:textId="77777777" w:rsidR="006649A7" w:rsidRPr="00122E32" w:rsidRDefault="006649A7" w:rsidP="006649A7">
            <w:pPr>
              <w:spacing w:line="400" w:lineRule="exact"/>
              <w:jc w:val="center"/>
              <w:rPr>
                <w:rFonts w:ascii="Times New Roman" w:eastAsia="BiauKai" w:cs="Times New Roman"/>
                <w:sz w:val="24"/>
                <w:szCs w:val="24"/>
              </w:rPr>
            </w:pPr>
          </w:p>
        </w:tc>
        <w:tc>
          <w:tcPr>
            <w:tcW w:w="1080" w:type="dxa"/>
            <w:vMerge/>
            <w:vAlign w:val="center"/>
          </w:tcPr>
          <w:p w14:paraId="09B8F498" w14:textId="77777777" w:rsidR="006649A7" w:rsidRPr="00122E32" w:rsidRDefault="006649A7" w:rsidP="006649A7">
            <w:pPr>
              <w:spacing w:line="400" w:lineRule="exact"/>
              <w:jc w:val="center"/>
              <w:rPr>
                <w:rFonts w:ascii="Times New Roman" w:eastAsia="BiauKai" w:cs="Times New Roman"/>
                <w:sz w:val="24"/>
                <w:szCs w:val="24"/>
              </w:rPr>
            </w:pPr>
          </w:p>
        </w:tc>
        <w:tc>
          <w:tcPr>
            <w:tcW w:w="840" w:type="dxa"/>
            <w:gridSpan w:val="2"/>
            <w:vAlign w:val="center"/>
          </w:tcPr>
          <w:p w14:paraId="178C2969" w14:textId="77777777" w:rsidR="006649A7" w:rsidRPr="00122E32" w:rsidRDefault="006649A7" w:rsidP="006649A7">
            <w:pPr>
              <w:spacing w:line="400" w:lineRule="exact"/>
              <w:jc w:val="center"/>
              <w:rPr>
                <w:rFonts w:ascii="Times New Roman" w:eastAsia="BiauKai" w:cs="Times New Roman"/>
                <w:sz w:val="24"/>
                <w:szCs w:val="24"/>
              </w:rPr>
            </w:pPr>
            <w:r w:rsidRPr="00122E32">
              <w:rPr>
                <w:rFonts w:ascii="Times New Roman" w:eastAsia="BiauKai" w:cs="Times New Roman"/>
                <w:sz w:val="24"/>
                <w:szCs w:val="24"/>
              </w:rPr>
              <w:t>A/E</w:t>
            </w:r>
          </w:p>
        </w:tc>
        <w:tc>
          <w:tcPr>
            <w:tcW w:w="840" w:type="dxa"/>
            <w:vAlign w:val="center"/>
          </w:tcPr>
          <w:p w14:paraId="771D71D7" w14:textId="77777777" w:rsidR="006649A7" w:rsidRPr="00122E32" w:rsidRDefault="006649A7" w:rsidP="006649A7">
            <w:pPr>
              <w:snapToGrid w:val="0"/>
              <w:spacing w:line="320" w:lineRule="exact"/>
              <w:jc w:val="center"/>
              <w:rPr>
                <w:rFonts w:ascii="Times New Roman" w:eastAsia="BiauKai" w:cs="Times New Roman"/>
                <w:sz w:val="24"/>
                <w:szCs w:val="24"/>
              </w:rPr>
            </w:pPr>
            <w:r w:rsidRPr="00122E32">
              <w:rPr>
                <w:rFonts w:ascii="Times New Roman" w:eastAsia="BiauKai" w:cs="Times New Roman"/>
                <w:sz w:val="24"/>
                <w:szCs w:val="24"/>
              </w:rPr>
              <w:t>B/E</w:t>
            </w:r>
          </w:p>
        </w:tc>
        <w:tc>
          <w:tcPr>
            <w:tcW w:w="840" w:type="dxa"/>
            <w:gridSpan w:val="2"/>
            <w:tcBorders>
              <w:right w:val="single" w:sz="4" w:space="0" w:color="auto"/>
            </w:tcBorders>
            <w:vAlign w:val="center"/>
          </w:tcPr>
          <w:p w14:paraId="3FA536FF" w14:textId="77777777" w:rsidR="006649A7" w:rsidRPr="00122E32" w:rsidRDefault="006649A7" w:rsidP="006649A7">
            <w:pPr>
              <w:snapToGrid w:val="0"/>
              <w:spacing w:line="320" w:lineRule="exact"/>
              <w:jc w:val="center"/>
              <w:rPr>
                <w:rFonts w:ascii="Times New Roman" w:eastAsia="BiauKai" w:cs="Times New Roman"/>
                <w:sz w:val="24"/>
                <w:szCs w:val="24"/>
              </w:rPr>
            </w:pPr>
            <w:r w:rsidRPr="00122E32">
              <w:rPr>
                <w:rFonts w:ascii="Times New Roman" w:eastAsia="BiauKai" w:cs="Times New Roman"/>
                <w:sz w:val="24"/>
                <w:szCs w:val="24"/>
              </w:rPr>
              <w:t>C/E</w:t>
            </w:r>
          </w:p>
        </w:tc>
        <w:tc>
          <w:tcPr>
            <w:tcW w:w="840" w:type="dxa"/>
            <w:gridSpan w:val="2"/>
            <w:tcBorders>
              <w:right w:val="single" w:sz="4" w:space="0" w:color="auto"/>
            </w:tcBorders>
            <w:vAlign w:val="center"/>
          </w:tcPr>
          <w:p w14:paraId="403BB213" w14:textId="77777777" w:rsidR="006649A7" w:rsidRPr="00122E32" w:rsidRDefault="006649A7" w:rsidP="006649A7">
            <w:pPr>
              <w:snapToGrid w:val="0"/>
              <w:spacing w:line="320" w:lineRule="exact"/>
              <w:jc w:val="center"/>
              <w:rPr>
                <w:rFonts w:ascii="Times New Roman" w:eastAsia="BiauKai" w:cs="Times New Roman"/>
                <w:sz w:val="24"/>
                <w:szCs w:val="24"/>
              </w:rPr>
            </w:pPr>
            <w:r w:rsidRPr="00122E32">
              <w:rPr>
                <w:rFonts w:ascii="Times New Roman" w:eastAsia="BiauKai" w:cs="Times New Roman"/>
                <w:sz w:val="24"/>
                <w:szCs w:val="24"/>
              </w:rPr>
              <w:t>A/B</w:t>
            </w:r>
          </w:p>
        </w:tc>
        <w:tc>
          <w:tcPr>
            <w:tcW w:w="840" w:type="dxa"/>
            <w:tcBorders>
              <w:right w:val="single" w:sz="4" w:space="0" w:color="auto"/>
            </w:tcBorders>
            <w:vAlign w:val="center"/>
          </w:tcPr>
          <w:p w14:paraId="4D2B49C9" w14:textId="77777777" w:rsidR="006649A7" w:rsidRPr="00122E32" w:rsidRDefault="006649A7" w:rsidP="006649A7">
            <w:pPr>
              <w:snapToGrid w:val="0"/>
              <w:spacing w:line="320" w:lineRule="exact"/>
              <w:jc w:val="center"/>
              <w:rPr>
                <w:rFonts w:ascii="Times New Roman" w:eastAsia="BiauKai" w:cs="Times New Roman"/>
                <w:sz w:val="24"/>
                <w:szCs w:val="24"/>
              </w:rPr>
            </w:pPr>
            <w:r w:rsidRPr="00122E32">
              <w:rPr>
                <w:rFonts w:ascii="Times New Roman" w:eastAsia="BiauKai" w:cs="Times New Roman"/>
                <w:sz w:val="24"/>
                <w:szCs w:val="24"/>
              </w:rPr>
              <w:t>B/C</w:t>
            </w:r>
          </w:p>
        </w:tc>
        <w:tc>
          <w:tcPr>
            <w:tcW w:w="719" w:type="dxa"/>
            <w:gridSpan w:val="2"/>
            <w:tcBorders>
              <w:right w:val="single" w:sz="4" w:space="0" w:color="auto"/>
            </w:tcBorders>
            <w:vAlign w:val="center"/>
          </w:tcPr>
          <w:p w14:paraId="10BA776B" w14:textId="77777777" w:rsidR="006649A7" w:rsidRPr="00122E32" w:rsidRDefault="006649A7" w:rsidP="006649A7">
            <w:pPr>
              <w:snapToGrid w:val="0"/>
              <w:spacing w:line="320" w:lineRule="exact"/>
              <w:jc w:val="center"/>
              <w:rPr>
                <w:rFonts w:ascii="Times New Roman" w:eastAsia="BiauKai" w:cs="Times New Roman"/>
                <w:sz w:val="24"/>
                <w:szCs w:val="24"/>
              </w:rPr>
            </w:pPr>
            <w:r w:rsidRPr="00122E32">
              <w:rPr>
                <w:rFonts w:ascii="Times New Roman" w:eastAsia="BiauKai" w:cs="Times New Roman"/>
                <w:sz w:val="24"/>
                <w:szCs w:val="24"/>
              </w:rPr>
              <w:t>C/A</w:t>
            </w:r>
          </w:p>
        </w:tc>
        <w:tc>
          <w:tcPr>
            <w:tcW w:w="969" w:type="dxa"/>
            <w:tcBorders>
              <w:right w:val="single" w:sz="4" w:space="0" w:color="auto"/>
            </w:tcBorders>
            <w:vAlign w:val="center"/>
          </w:tcPr>
          <w:p w14:paraId="5C83FDB7" w14:textId="77777777" w:rsidR="006649A7" w:rsidRPr="00122E32" w:rsidRDefault="006649A7" w:rsidP="006649A7">
            <w:pPr>
              <w:snapToGrid w:val="0"/>
              <w:spacing w:line="320" w:lineRule="exact"/>
              <w:jc w:val="center"/>
              <w:rPr>
                <w:rFonts w:ascii="Times New Roman" w:eastAsia="BiauKai" w:cs="Times New Roman"/>
                <w:sz w:val="24"/>
                <w:szCs w:val="24"/>
              </w:rPr>
            </w:pPr>
            <w:r w:rsidRPr="00122E32">
              <w:rPr>
                <w:rFonts w:ascii="Times New Roman" w:eastAsia="BiauKai" w:cs="Times New Roman"/>
                <w:sz w:val="24"/>
                <w:szCs w:val="24"/>
              </w:rPr>
              <w:t>導</w:t>
            </w:r>
            <w:r w:rsidRPr="00122E32">
              <w:rPr>
                <w:rFonts w:ascii="Times New Roman" w:eastAsia="BiauKai" w:cs="Times New Roman"/>
                <w:sz w:val="24"/>
                <w:szCs w:val="24"/>
              </w:rPr>
              <w:t xml:space="preserve"> </w:t>
            </w:r>
            <w:r w:rsidRPr="00122E32">
              <w:rPr>
                <w:rFonts w:ascii="Times New Roman" w:eastAsia="BiauKai" w:cs="Times New Roman"/>
                <w:sz w:val="24"/>
                <w:szCs w:val="24"/>
              </w:rPr>
              <w:t>通</w:t>
            </w:r>
            <w:r w:rsidRPr="00122E32">
              <w:rPr>
                <w:rFonts w:ascii="Times New Roman" w:eastAsia="BiauKai" w:cs="Times New Roman"/>
                <w:sz w:val="24"/>
                <w:szCs w:val="24"/>
              </w:rPr>
              <w:t xml:space="preserve">  </w:t>
            </w:r>
            <w:r w:rsidRPr="00122E32">
              <w:rPr>
                <w:rFonts w:ascii="Times New Roman" w:eastAsia="BiauKai" w:cs="Times New Roman"/>
                <w:sz w:val="24"/>
                <w:szCs w:val="24"/>
              </w:rPr>
              <w:t>測</w:t>
            </w:r>
            <w:r w:rsidRPr="00122E32">
              <w:rPr>
                <w:rFonts w:ascii="Times New Roman" w:eastAsia="BiauKai" w:cs="Times New Roman"/>
                <w:sz w:val="24"/>
                <w:szCs w:val="24"/>
              </w:rPr>
              <w:t xml:space="preserve"> </w:t>
            </w:r>
            <w:r w:rsidRPr="00122E32">
              <w:rPr>
                <w:rFonts w:ascii="Times New Roman" w:eastAsia="BiauKai" w:cs="Times New Roman"/>
                <w:sz w:val="24"/>
                <w:szCs w:val="24"/>
              </w:rPr>
              <w:t>試</w:t>
            </w:r>
          </w:p>
        </w:tc>
      </w:tr>
      <w:tr w:rsidR="006649A7" w:rsidRPr="00122E32" w14:paraId="24BD0397" w14:textId="77777777" w:rsidTr="006649A7">
        <w:trPr>
          <w:trHeight w:val="567"/>
        </w:trPr>
        <w:tc>
          <w:tcPr>
            <w:tcW w:w="427" w:type="dxa"/>
            <w:vAlign w:val="center"/>
          </w:tcPr>
          <w:p w14:paraId="4CD69F75" w14:textId="77777777" w:rsidR="006649A7" w:rsidRPr="00122E32" w:rsidRDefault="006649A7" w:rsidP="006649A7">
            <w:pPr>
              <w:ind w:leftChars="-11" w:left="-5" w:hangingChars="11" w:hanging="26"/>
              <w:jc w:val="center"/>
              <w:rPr>
                <w:rFonts w:ascii="Times New Roman" w:eastAsia="BiauKai" w:cs="Times New Roman"/>
                <w:sz w:val="24"/>
                <w:szCs w:val="24"/>
              </w:rPr>
            </w:pPr>
            <w:r w:rsidRPr="00122E32">
              <w:rPr>
                <w:rFonts w:ascii="Times New Roman" w:eastAsia="BiauKai" w:cs="Times New Roman"/>
                <w:sz w:val="24"/>
                <w:szCs w:val="24"/>
              </w:rPr>
              <w:t>1</w:t>
            </w:r>
          </w:p>
        </w:tc>
        <w:tc>
          <w:tcPr>
            <w:tcW w:w="1850" w:type="dxa"/>
            <w:gridSpan w:val="2"/>
            <w:vAlign w:val="center"/>
          </w:tcPr>
          <w:p w14:paraId="60B03992" w14:textId="77777777" w:rsidR="006649A7" w:rsidRPr="00122E32" w:rsidRDefault="006649A7" w:rsidP="006649A7">
            <w:pPr>
              <w:ind w:leftChars="-11" w:left="-5" w:hangingChars="11" w:hanging="26"/>
              <w:jc w:val="center"/>
              <w:rPr>
                <w:rFonts w:ascii="Times New Roman" w:eastAsia="BiauKai" w:cs="Times New Roman"/>
                <w:sz w:val="24"/>
                <w:szCs w:val="24"/>
              </w:rPr>
            </w:pPr>
          </w:p>
        </w:tc>
        <w:tc>
          <w:tcPr>
            <w:tcW w:w="1079" w:type="dxa"/>
            <w:vAlign w:val="center"/>
          </w:tcPr>
          <w:p w14:paraId="639D8FB9" w14:textId="77777777" w:rsidR="006649A7" w:rsidRPr="00122E32" w:rsidRDefault="006649A7" w:rsidP="006649A7">
            <w:pPr>
              <w:spacing w:line="320" w:lineRule="exact"/>
              <w:rPr>
                <w:rFonts w:ascii="Times New Roman" w:eastAsia="BiauKai" w:cs="Times New Roman"/>
                <w:sz w:val="24"/>
                <w:szCs w:val="24"/>
              </w:rPr>
            </w:pPr>
          </w:p>
        </w:tc>
        <w:tc>
          <w:tcPr>
            <w:tcW w:w="1080" w:type="dxa"/>
            <w:vAlign w:val="center"/>
          </w:tcPr>
          <w:p w14:paraId="2E9F8573" w14:textId="77777777" w:rsidR="006649A7" w:rsidRPr="00122E32" w:rsidRDefault="006649A7" w:rsidP="006649A7">
            <w:pPr>
              <w:spacing w:line="320" w:lineRule="exact"/>
              <w:rPr>
                <w:rFonts w:ascii="Times New Roman" w:eastAsia="BiauKai" w:cs="Times New Roman"/>
                <w:sz w:val="24"/>
                <w:szCs w:val="24"/>
              </w:rPr>
            </w:pPr>
          </w:p>
        </w:tc>
        <w:tc>
          <w:tcPr>
            <w:tcW w:w="840" w:type="dxa"/>
            <w:gridSpan w:val="2"/>
            <w:vAlign w:val="center"/>
          </w:tcPr>
          <w:p w14:paraId="38CF4D11" w14:textId="77777777" w:rsidR="006649A7" w:rsidRPr="00122E32" w:rsidRDefault="006649A7" w:rsidP="006649A7">
            <w:pPr>
              <w:spacing w:line="320" w:lineRule="exact"/>
              <w:rPr>
                <w:rFonts w:ascii="Times New Roman" w:eastAsia="BiauKai" w:cs="Times New Roman"/>
                <w:sz w:val="24"/>
                <w:szCs w:val="24"/>
              </w:rPr>
            </w:pPr>
          </w:p>
        </w:tc>
        <w:tc>
          <w:tcPr>
            <w:tcW w:w="840" w:type="dxa"/>
          </w:tcPr>
          <w:p w14:paraId="03CC592D" w14:textId="77777777" w:rsidR="006649A7" w:rsidRPr="00122E32" w:rsidRDefault="006649A7" w:rsidP="006649A7">
            <w:pPr>
              <w:snapToGrid w:val="0"/>
              <w:spacing w:line="320" w:lineRule="exact"/>
              <w:rPr>
                <w:rFonts w:ascii="Times New Roman" w:eastAsia="BiauKai" w:cs="Times New Roman"/>
                <w:sz w:val="24"/>
                <w:szCs w:val="24"/>
              </w:rPr>
            </w:pPr>
            <w:r w:rsidRPr="00122E32">
              <w:rPr>
                <w:rFonts w:ascii="Times New Roman" w:eastAsia="BiauKai" w:cs="Times New Roman"/>
                <w:sz w:val="24"/>
                <w:szCs w:val="24"/>
              </w:rPr>
              <w:t xml:space="preserve"> </w:t>
            </w:r>
          </w:p>
        </w:tc>
        <w:tc>
          <w:tcPr>
            <w:tcW w:w="840" w:type="dxa"/>
            <w:gridSpan w:val="2"/>
            <w:vAlign w:val="center"/>
          </w:tcPr>
          <w:p w14:paraId="5185B836"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11F8D78C"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vAlign w:val="center"/>
          </w:tcPr>
          <w:p w14:paraId="1271C6DE" w14:textId="77777777" w:rsidR="006649A7" w:rsidRPr="00122E32" w:rsidRDefault="006649A7" w:rsidP="006649A7">
            <w:pPr>
              <w:snapToGrid w:val="0"/>
              <w:spacing w:line="320" w:lineRule="exact"/>
              <w:rPr>
                <w:rFonts w:ascii="Times New Roman" w:eastAsia="BiauKai" w:cs="Times New Roman"/>
                <w:sz w:val="24"/>
                <w:szCs w:val="24"/>
              </w:rPr>
            </w:pPr>
          </w:p>
        </w:tc>
        <w:tc>
          <w:tcPr>
            <w:tcW w:w="719" w:type="dxa"/>
            <w:gridSpan w:val="2"/>
            <w:vAlign w:val="center"/>
          </w:tcPr>
          <w:p w14:paraId="31E6DE2F" w14:textId="77777777" w:rsidR="006649A7" w:rsidRPr="00122E32" w:rsidRDefault="006649A7" w:rsidP="006649A7">
            <w:pPr>
              <w:snapToGrid w:val="0"/>
              <w:spacing w:line="320" w:lineRule="exact"/>
              <w:rPr>
                <w:rFonts w:ascii="Times New Roman" w:eastAsia="BiauKai" w:cs="Times New Roman"/>
                <w:sz w:val="24"/>
                <w:szCs w:val="24"/>
              </w:rPr>
            </w:pPr>
          </w:p>
        </w:tc>
        <w:tc>
          <w:tcPr>
            <w:tcW w:w="969" w:type="dxa"/>
            <w:vAlign w:val="center"/>
          </w:tcPr>
          <w:p w14:paraId="00E67902" w14:textId="77777777" w:rsidR="006649A7" w:rsidRPr="00122E32" w:rsidRDefault="006649A7" w:rsidP="006649A7">
            <w:pPr>
              <w:snapToGrid w:val="0"/>
              <w:spacing w:line="320" w:lineRule="exact"/>
              <w:rPr>
                <w:rFonts w:ascii="Times New Roman" w:eastAsia="BiauKai" w:cs="Times New Roman"/>
                <w:sz w:val="24"/>
                <w:szCs w:val="24"/>
              </w:rPr>
            </w:pPr>
          </w:p>
        </w:tc>
      </w:tr>
      <w:tr w:rsidR="006649A7" w:rsidRPr="00122E32" w14:paraId="66944EE2" w14:textId="77777777" w:rsidTr="006649A7">
        <w:trPr>
          <w:trHeight w:val="519"/>
        </w:trPr>
        <w:tc>
          <w:tcPr>
            <w:tcW w:w="427" w:type="dxa"/>
            <w:vAlign w:val="center"/>
          </w:tcPr>
          <w:p w14:paraId="023F84BD" w14:textId="77777777" w:rsidR="006649A7" w:rsidRPr="00122E32" w:rsidRDefault="006649A7" w:rsidP="006649A7">
            <w:pPr>
              <w:ind w:leftChars="-11" w:left="-5" w:hangingChars="11" w:hanging="26"/>
              <w:jc w:val="center"/>
              <w:rPr>
                <w:rFonts w:ascii="Times New Roman" w:eastAsia="BiauKai" w:cs="Times New Roman"/>
                <w:sz w:val="24"/>
                <w:szCs w:val="24"/>
              </w:rPr>
            </w:pPr>
            <w:r w:rsidRPr="00122E32">
              <w:rPr>
                <w:rFonts w:ascii="Times New Roman" w:eastAsia="BiauKai" w:cs="Times New Roman"/>
                <w:sz w:val="24"/>
                <w:szCs w:val="24"/>
              </w:rPr>
              <w:t>2</w:t>
            </w:r>
          </w:p>
        </w:tc>
        <w:tc>
          <w:tcPr>
            <w:tcW w:w="1850" w:type="dxa"/>
            <w:gridSpan w:val="2"/>
            <w:vAlign w:val="center"/>
          </w:tcPr>
          <w:p w14:paraId="59D3ED36" w14:textId="77777777" w:rsidR="006649A7" w:rsidRPr="00122E32" w:rsidRDefault="006649A7" w:rsidP="006649A7">
            <w:pPr>
              <w:ind w:leftChars="-11" w:left="-5" w:hangingChars="11" w:hanging="26"/>
              <w:jc w:val="center"/>
              <w:rPr>
                <w:rFonts w:ascii="Times New Roman" w:eastAsia="BiauKai" w:cs="Times New Roman"/>
                <w:sz w:val="24"/>
                <w:szCs w:val="24"/>
              </w:rPr>
            </w:pPr>
          </w:p>
        </w:tc>
        <w:tc>
          <w:tcPr>
            <w:tcW w:w="1079" w:type="dxa"/>
            <w:vAlign w:val="center"/>
          </w:tcPr>
          <w:p w14:paraId="324008B3" w14:textId="77777777" w:rsidR="006649A7" w:rsidRPr="00122E32" w:rsidRDefault="006649A7" w:rsidP="006649A7">
            <w:pPr>
              <w:spacing w:line="320" w:lineRule="exact"/>
              <w:rPr>
                <w:rFonts w:ascii="Times New Roman" w:eastAsia="BiauKai" w:cs="Times New Roman"/>
                <w:sz w:val="24"/>
                <w:szCs w:val="24"/>
              </w:rPr>
            </w:pPr>
          </w:p>
        </w:tc>
        <w:tc>
          <w:tcPr>
            <w:tcW w:w="1080" w:type="dxa"/>
            <w:vAlign w:val="center"/>
          </w:tcPr>
          <w:p w14:paraId="5D9A862E" w14:textId="77777777" w:rsidR="006649A7" w:rsidRPr="00122E32" w:rsidRDefault="006649A7" w:rsidP="006649A7">
            <w:pPr>
              <w:spacing w:line="320" w:lineRule="exact"/>
              <w:rPr>
                <w:rFonts w:ascii="Times New Roman" w:eastAsia="BiauKai" w:cs="Times New Roman"/>
                <w:sz w:val="24"/>
                <w:szCs w:val="24"/>
              </w:rPr>
            </w:pPr>
          </w:p>
        </w:tc>
        <w:tc>
          <w:tcPr>
            <w:tcW w:w="840" w:type="dxa"/>
            <w:gridSpan w:val="2"/>
            <w:vAlign w:val="center"/>
          </w:tcPr>
          <w:p w14:paraId="0C1A73AC" w14:textId="77777777" w:rsidR="006649A7" w:rsidRPr="00122E32" w:rsidRDefault="006649A7" w:rsidP="006649A7">
            <w:pPr>
              <w:spacing w:line="320" w:lineRule="exact"/>
              <w:rPr>
                <w:rFonts w:ascii="Times New Roman" w:eastAsia="BiauKai" w:cs="Times New Roman"/>
                <w:sz w:val="24"/>
                <w:szCs w:val="24"/>
              </w:rPr>
            </w:pPr>
          </w:p>
        </w:tc>
        <w:tc>
          <w:tcPr>
            <w:tcW w:w="840" w:type="dxa"/>
            <w:vAlign w:val="center"/>
          </w:tcPr>
          <w:p w14:paraId="6DD4429B"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030C2C33"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0508459F"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vAlign w:val="center"/>
          </w:tcPr>
          <w:p w14:paraId="296394DF" w14:textId="77777777" w:rsidR="006649A7" w:rsidRPr="00122E32" w:rsidRDefault="006649A7" w:rsidP="006649A7">
            <w:pPr>
              <w:snapToGrid w:val="0"/>
              <w:spacing w:line="320" w:lineRule="exact"/>
              <w:rPr>
                <w:rFonts w:ascii="Times New Roman" w:eastAsia="BiauKai" w:cs="Times New Roman"/>
                <w:sz w:val="24"/>
                <w:szCs w:val="24"/>
              </w:rPr>
            </w:pPr>
          </w:p>
        </w:tc>
        <w:tc>
          <w:tcPr>
            <w:tcW w:w="719" w:type="dxa"/>
            <w:gridSpan w:val="2"/>
            <w:vAlign w:val="center"/>
          </w:tcPr>
          <w:p w14:paraId="6C52EAA5" w14:textId="77777777" w:rsidR="006649A7" w:rsidRPr="00122E32" w:rsidRDefault="006649A7" w:rsidP="006649A7">
            <w:pPr>
              <w:snapToGrid w:val="0"/>
              <w:spacing w:line="320" w:lineRule="exact"/>
              <w:rPr>
                <w:rFonts w:ascii="Times New Roman" w:eastAsia="BiauKai" w:cs="Times New Roman"/>
                <w:sz w:val="24"/>
                <w:szCs w:val="24"/>
              </w:rPr>
            </w:pPr>
          </w:p>
        </w:tc>
        <w:tc>
          <w:tcPr>
            <w:tcW w:w="969" w:type="dxa"/>
            <w:vAlign w:val="center"/>
          </w:tcPr>
          <w:p w14:paraId="44009D03" w14:textId="77777777" w:rsidR="006649A7" w:rsidRPr="00122E32" w:rsidRDefault="006649A7" w:rsidP="006649A7">
            <w:pPr>
              <w:snapToGrid w:val="0"/>
              <w:spacing w:line="320" w:lineRule="exact"/>
              <w:rPr>
                <w:rFonts w:ascii="Times New Roman" w:eastAsia="BiauKai" w:cs="Times New Roman"/>
                <w:sz w:val="24"/>
                <w:szCs w:val="24"/>
              </w:rPr>
            </w:pPr>
          </w:p>
        </w:tc>
      </w:tr>
      <w:tr w:rsidR="006649A7" w:rsidRPr="00122E32" w14:paraId="1B582851" w14:textId="77777777" w:rsidTr="006649A7">
        <w:trPr>
          <w:trHeight w:val="567"/>
        </w:trPr>
        <w:tc>
          <w:tcPr>
            <w:tcW w:w="427" w:type="dxa"/>
            <w:vAlign w:val="center"/>
          </w:tcPr>
          <w:p w14:paraId="62A3294A" w14:textId="77777777" w:rsidR="006649A7" w:rsidRPr="00122E32" w:rsidRDefault="006649A7" w:rsidP="006649A7">
            <w:pPr>
              <w:ind w:leftChars="-11" w:left="233" w:hangingChars="110" w:hanging="264"/>
              <w:jc w:val="center"/>
              <w:rPr>
                <w:rFonts w:ascii="Times New Roman" w:eastAsia="BiauKai" w:cs="Times New Roman"/>
                <w:sz w:val="24"/>
                <w:szCs w:val="24"/>
              </w:rPr>
            </w:pPr>
            <w:r w:rsidRPr="00122E32">
              <w:rPr>
                <w:rFonts w:ascii="Times New Roman" w:eastAsia="BiauKai" w:cs="Times New Roman"/>
                <w:sz w:val="24"/>
                <w:szCs w:val="24"/>
              </w:rPr>
              <w:lastRenderedPageBreak/>
              <w:t>3</w:t>
            </w:r>
          </w:p>
        </w:tc>
        <w:tc>
          <w:tcPr>
            <w:tcW w:w="1850" w:type="dxa"/>
            <w:gridSpan w:val="2"/>
            <w:vAlign w:val="center"/>
          </w:tcPr>
          <w:p w14:paraId="2873D905" w14:textId="77777777" w:rsidR="006649A7" w:rsidRPr="00122E32" w:rsidRDefault="006649A7" w:rsidP="006649A7">
            <w:pPr>
              <w:ind w:leftChars="-11" w:left="233" w:hangingChars="110" w:hanging="264"/>
              <w:jc w:val="center"/>
              <w:rPr>
                <w:rFonts w:ascii="Times New Roman" w:eastAsia="BiauKai" w:cs="Times New Roman"/>
                <w:sz w:val="24"/>
                <w:szCs w:val="24"/>
              </w:rPr>
            </w:pPr>
          </w:p>
        </w:tc>
        <w:tc>
          <w:tcPr>
            <w:tcW w:w="1079" w:type="dxa"/>
            <w:vAlign w:val="center"/>
          </w:tcPr>
          <w:p w14:paraId="7F59662F" w14:textId="77777777" w:rsidR="006649A7" w:rsidRPr="00122E32" w:rsidRDefault="006649A7" w:rsidP="006649A7">
            <w:pPr>
              <w:spacing w:line="320" w:lineRule="exact"/>
              <w:rPr>
                <w:rFonts w:ascii="Times New Roman" w:eastAsia="BiauKai" w:cs="Times New Roman"/>
                <w:sz w:val="24"/>
                <w:szCs w:val="24"/>
              </w:rPr>
            </w:pPr>
          </w:p>
        </w:tc>
        <w:tc>
          <w:tcPr>
            <w:tcW w:w="1080" w:type="dxa"/>
            <w:vAlign w:val="center"/>
          </w:tcPr>
          <w:p w14:paraId="23B22352" w14:textId="77777777" w:rsidR="006649A7" w:rsidRPr="00122E32" w:rsidRDefault="006649A7" w:rsidP="006649A7">
            <w:pPr>
              <w:spacing w:line="320" w:lineRule="exact"/>
              <w:rPr>
                <w:rFonts w:ascii="Times New Roman" w:eastAsia="BiauKai" w:cs="Times New Roman"/>
                <w:sz w:val="24"/>
                <w:szCs w:val="24"/>
              </w:rPr>
            </w:pPr>
          </w:p>
        </w:tc>
        <w:tc>
          <w:tcPr>
            <w:tcW w:w="840" w:type="dxa"/>
            <w:gridSpan w:val="2"/>
            <w:vAlign w:val="center"/>
          </w:tcPr>
          <w:p w14:paraId="0401B937" w14:textId="77777777" w:rsidR="006649A7" w:rsidRPr="00122E32" w:rsidRDefault="006649A7" w:rsidP="006649A7">
            <w:pPr>
              <w:spacing w:line="320" w:lineRule="exact"/>
              <w:rPr>
                <w:rFonts w:ascii="Times New Roman" w:eastAsia="BiauKai" w:cs="Times New Roman"/>
                <w:sz w:val="24"/>
                <w:szCs w:val="24"/>
              </w:rPr>
            </w:pPr>
          </w:p>
        </w:tc>
        <w:tc>
          <w:tcPr>
            <w:tcW w:w="840" w:type="dxa"/>
            <w:vAlign w:val="center"/>
          </w:tcPr>
          <w:p w14:paraId="512B1DD7"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7E24970B"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5CC38E4F"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vAlign w:val="center"/>
          </w:tcPr>
          <w:p w14:paraId="55375CB7" w14:textId="77777777" w:rsidR="006649A7" w:rsidRPr="00122E32" w:rsidRDefault="006649A7" w:rsidP="006649A7">
            <w:pPr>
              <w:snapToGrid w:val="0"/>
              <w:spacing w:line="320" w:lineRule="exact"/>
              <w:rPr>
                <w:rFonts w:ascii="Times New Roman" w:eastAsia="BiauKai" w:cs="Times New Roman"/>
                <w:sz w:val="24"/>
                <w:szCs w:val="24"/>
              </w:rPr>
            </w:pPr>
          </w:p>
        </w:tc>
        <w:tc>
          <w:tcPr>
            <w:tcW w:w="719" w:type="dxa"/>
            <w:gridSpan w:val="2"/>
            <w:vAlign w:val="center"/>
          </w:tcPr>
          <w:p w14:paraId="47ECC786" w14:textId="77777777" w:rsidR="006649A7" w:rsidRPr="00122E32" w:rsidRDefault="006649A7" w:rsidP="006649A7">
            <w:pPr>
              <w:snapToGrid w:val="0"/>
              <w:spacing w:line="320" w:lineRule="exact"/>
              <w:rPr>
                <w:rFonts w:ascii="Times New Roman" w:eastAsia="BiauKai" w:cs="Times New Roman"/>
                <w:sz w:val="24"/>
                <w:szCs w:val="24"/>
              </w:rPr>
            </w:pPr>
          </w:p>
        </w:tc>
        <w:tc>
          <w:tcPr>
            <w:tcW w:w="969" w:type="dxa"/>
            <w:vAlign w:val="center"/>
          </w:tcPr>
          <w:p w14:paraId="61AF40DC" w14:textId="77777777" w:rsidR="006649A7" w:rsidRPr="00122E32" w:rsidRDefault="006649A7" w:rsidP="006649A7">
            <w:pPr>
              <w:snapToGrid w:val="0"/>
              <w:spacing w:line="320" w:lineRule="exact"/>
              <w:rPr>
                <w:rFonts w:ascii="Times New Roman" w:eastAsia="BiauKai" w:cs="Times New Roman"/>
                <w:sz w:val="24"/>
                <w:szCs w:val="24"/>
              </w:rPr>
            </w:pPr>
          </w:p>
        </w:tc>
      </w:tr>
      <w:tr w:rsidR="006649A7" w:rsidRPr="00122E32" w14:paraId="72B5F65A" w14:textId="77777777" w:rsidTr="006649A7">
        <w:trPr>
          <w:trHeight w:val="567"/>
        </w:trPr>
        <w:tc>
          <w:tcPr>
            <w:tcW w:w="427" w:type="dxa"/>
            <w:vAlign w:val="center"/>
          </w:tcPr>
          <w:p w14:paraId="200F7096" w14:textId="77777777" w:rsidR="006649A7" w:rsidRPr="00122E32" w:rsidRDefault="006649A7" w:rsidP="006649A7">
            <w:pPr>
              <w:ind w:leftChars="-11" w:left="233" w:hangingChars="110" w:hanging="264"/>
              <w:jc w:val="center"/>
              <w:rPr>
                <w:rFonts w:ascii="Times New Roman" w:eastAsia="BiauKai" w:cs="Times New Roman"/>
                <w:sz w:val="24"/>
                <w:szCs w:val="24"/>
              </w:rPr>
            </w:pPr>
            <w:r w:rsidRPr="00122E32">
              <w:rPr>
                <w:rFonts w:ascii="Times New Roman" w:eastAsia="BiauKai" w:cs="Times New Roman"/>
                <w:sz w:val="24"/>
                <w:szCs w:val="24"/>
              </w:rPr>
              <w:t>4</w:t>
            </w:r>
          </w:p>
        </w:tc>
        <w:tc>
          <w:tcPr>
            <w:tcW w:w="1850" w:type="dxa"/>
            <w:gridSpan w:val="2"/>
            <w:vAlign w:val="center"/>
          </w:tcPr>
          <w:p w14:paraId="0B5EF713" w14:textId="77777777" w:rsidR="006649A7" w:rsidRPr="00122E32" w:rsidRDefault="006649A7" w:rsidP="006649A7">
            <w:pPr>
              <w:ind w:leftChars="-11" w:left="233" w:hangingChars="110" w:hanging="264"/>
              <w:jc w:val="center"/>
              <w:rPr>
                <w:rFonts w:ascii="Times New Roman" w:eastAsia="BiauKai" w:cs="Times New Roman"/>
                <w:sz w:val="24"/>
                <w:szCs w:val="24"/>
              </w:rPr>
            </w:pPr>
          </w:p>
        </w:tc>
        <w:tc>
          <w:tcPr>
            <w:tcW w:w="1079" w:type="dxa"/>
          </w:tcPr>
          <w:p w14:paraId="55393971" w14:textId="77777777" w:rsidR="006649A7" w:rsidRPr="00122E32" w:rsidRDefault="006649A7" w:rsidP="006649A7">
            <w:pPr>
              <w:spacing w:line="320" w:lineRule="exact"/>
              <w:rPr>
                <w:rFonts w:ascii="Times New Roman" w:eastAsia="BiauKai" w:cs="Times New Roman"/>
                <w:sz w:val="24"/>
                <w:szCs w:val="24"/>
              </w:rPr>
            </w:pPr>
          </w:p>
        </w:tc>
        <w:tc>
          <w:tcPr>
            <w:tcW w:w="1080" w:type="dxa"/>
          </w:tcPr>
          <w:p w14:paraId="0F5D7DF8" w14:textId="77777777" w:rsidR="006649A7" w:rsidRPr="00122E32" w:rsidRDefault="006649A7" w:rsidP="006649A7">
            <w:pPr>
              <w:spacing w:line="320" w:lineRule="exact"/>
              <w:rPr>
                <w:rFonts w:ascii="Times New Roman" w:eastAsia="BiauKai" w:cs="Times New Roman"/>
                <w:sz w:val="24"/>
                <w:szCs w:val="24"/>
              </w:rPr>
            </w:pPr>
          </w:p>
        </w:tc>
        <w:tc>
          <w:tcPr>
            <w:tcW w:w="840" w:type="dxa"/>
            <w:gridSpan w:val="2"/>
          </w:tcPr>
          <w:p w14:paraId="10B64560" w14:textId="77777777" w:rsidR="006649A7" w:rsidRPr="00122E32" w:rsidRDefault="006649A7" w:rsidP="006649A7">
            <w:pPr>
              <w:spacing w:line="320" w:lineRule="exact"/>
              <w:rPr>
                <w:rFonts w:ascii="Times New Roman" w:eastAsia="BiauKai" w:cs="Times New Roman"/>
                <w:sz w:val="24"/>
                <w:szCs w:val="24"/>
              </w:rPr>
            </w:pPr>
          </w:p>
        </w:tc>
        <w:tc>
          <w:tcPr>
            <w:tcW w:w="840" w:type="dxa"/>
            <w:vAlign w:val="center"/>
          </w:tcPr>
          <w:p w14:paraId="3B9022C8"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23932142"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5E6FA935"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vAlign w:val="center"/>
          </w:tcPr>
          <w:p w14:paraId="7CBB33FC" w14:textId="77777777" w:rsidR="006649A7" w:rsidRPr="00122E32" w:rsidRDefault="006649A7" w:rsidP="006649A7">
            <w:pPr>
              <w:snapToGrid w:val="0"/>
              <w:spacing w:line="320" w:lineRule="exact"/>
              <w:rPr>
                <w:rFonts w:ascii="Times New Roman" w:eastAsia="BiauKai" w:cs="Times New Roman"/>
                <w:sz w:val="24"/>
                <w:szCs w:val="24"/>
              </w:rPr>
            </w:pPr>
          </w:p>
        </w:tc>
        <w:tc>
          <w:tcPr>
            <w:tcW w:w="719" w:type="dxa"/>
            <w:gridSpan w:val="2"/>
            <w:vAlign w:val="center"/>
          </w:tcPr>
          <w:p w14:paraId="34C653AB" w14:textId="77777777" w:rsidR="006649A7" w:rsidRPr="00122E32" w:rsidRDefault="006649A7" w:rsidP="006649A7">
            <w:pPr>
              <w:snapToGrid w:val="0"/>
              <w:spacing w:line="320" w:lineRule="exact"/>
              <w:rPr>
                <w:rFonts w:ascii="Times New Roman" w:eastAsia="BiauKai" w:cs="Times New Roman"/>
                <w:sz w:val="24"/>
                <w:szCs w:val="24"/>
              </w:rPr>
            </w:pPr>
          </w:p>
        </w:tc>
        <w:tc>
          <w:tcPr>
            <w:tcW w:w="969" w:type="dxa"/>
            <w:vAlign w:val="center"/>
          </w:tcPr>
          <w:p w14:paraId="37848A2F" w14:textId="77777777" w:rsidR="006649A7" w:rsidRPr="00122E32" w:rsidRDefault="006649A7" w:rsidP="006649A7">
            <w:pPr>
              <w:snapToGrid w:val="0"/>
              <w:spacing w:line="320" w:lineRule="exact"/>
              <w:rPr>
                <w:rFonts w:ascii="Times New Roman" w:eastAsia="BiauKai" w:cs="Times New Roman"/>
                <w:sz w:val="24"/>
                <w:szCs w:val="24"/>
              </w:rPr>
            </w:pPr>
          </w:p>
        </w:tc>
      </w:tr>
      <w:tr w:rsidR="006649A7" w:rsidRPr="00122E32" w14:paraId="4186B22A" w14:textId="77777777" w:rsidTr="006649A7">
        <w:trPr>
          <w:trHeight w:val="567"/>
        </w:trPr>
        <w:tc>
          <w:tcPr>
            <w:tcW w:w="427" w:type="dxa"/>
            <w:vAlign w:val="center"/>
          </w:tcPr>
          <w:p w14:paraId="49B8CD43" w14:textId="77777777" w:rsidR="006649A7" w:rsidRPr="00122E32" w:rsidRDefault="006649A7" w:rsidP="006649A7">
            <w:pPr>
              <w:ind w:leftChars="-11" w:left="233" w:hangingChars="110" w:hanging="264"/>
              <w:jc w:val="center"/>
              <w:rPr>
                <w:rFonts w:ascii="Times New Roman" w:eastAsia="BiauKai" w:cs="Times New Roman"/>
                <w:sz w:val="24"/>
                <w:szCs w:val="24"/>
              </w:rPr>
            </w:pPr>
            <w:r w:rsidRPr="00122E32">
              <w:rPr>
                <w:rFonts w:ascii="Times New Roman" w:eastAsia="BiauKai" w:cs="Times New Roman"/>
                <w:sz w:val="24"/>
                <w:szCs w:val="24"/>
              </w:rPr>
              <w:t>5</w:t>
            </w:r>
          </w:p>
        </w:tc>
        <w:tc>
          <w:tcPr>
            <w:tcW w:w="1850" w:type="dxa"/>
            <w:gridSpan w:val="2"/>
            <w:vAlign w:val="center"/>
          </w:tcPr>
          <w:p w14:paraId="51A752D7" w14:textId="77777777" w:rsidR="006649A7" w:rsidRPr="00122E32" w:rsidRDefault="006649A7" w:rsidP="006649A7">
            <w:pPr>
              <w:ind w:leftChars="-11" w:left="233" w:hangingChars="110" w:hanging="264"/>
              <w:jc w:val="center"/>
              <w:rPr>
                <w:rFonts w:ascii="Times New Roman" w:eastAsia="BiauKai" w:cs="Times New Roman"/>
                <w:sz w:val="24"/>
                <w:szCs w:val="24"/>
              </w:rPr>
            </w:pPr>
          </w:p>
        </w:tc>
        <w:tc>
          <w:tcPr>
            <w:tcW w:w="1079" w:type="dxa"/>
          </w:tcPr>
          <w:p w14:paraId="1B21D13B" w14:textId="77777777" w:rsidR="006649A7" w:rsidRPr="00122E32" w:rsidRDefault="006649A7" w:rsidP="006649A7">
            <w:pPr>
              <w:spacing w:line="320" w:lineRule="exact"/>
              <w:rPr>
                <w:rFonts w:ascii="Times New Roman" w:eastAsia="BiauKai" w:cs="Times New Roman"/>
                <w:sz w:val="24"/>
                <w:szCs w:val="24"/>
              </w:rPr>
            </w:pPr>
          </w:p>
        </w:tc>
        <w:tc>
          <w:tcPr>
            <w:tcW w:w="1080" w:type="dxa"/>
          </w:tcPr>
          <w:p w14:paraId="7B649714" w14:textId="77777777" w:rsidR="006649A7" w:rsidRPr="00122E32" w:rsidRDefault="006649A7" w:rsidP="006649A7">
            <w:pPr>
              <w:spacing w:line="320" w:lineRule="exact"/>
              <w:rPr>
                <w:rFonts w:ascii="Times New Roman" w:eastAsia="BiauKai" w:cs="Times New Roman"/>
                <w:sz w:val="24"/>
                <w:szCs w:val="24"/>
              </w:rPr>
            </w:pPr>
          </w:p>
        </w:tc>
        <w:tc>
          <w:tcPr>
            <w:tcW w:w="840" w:type="dxa"/>
            <w:gridSpan w:val="2"/>
          </w:tcPr>
          <w:p w14:paraId="5D04C184" w14:textId="77777777" w:rsidR="006649A7" w:rsidRPr="00122E32" w:rsidRDefault="006649A7" w:rsidP="006649A7">
            <w:pPr>
              <w:spacing w:line="320" w:lineRule="exact"/>
              <w:rPr>
                <w:rFonts w:ascii="Times New Roman" w:eastAsia="BiauKai" w:cs="Times New Roman"/>
                <w:sz w:val="24"/>
                <w:szCs w:val="24"/>
              </w:rPr>
            </w:pPr>
          </w:p>
        </w:tc>
        <w:tc>
          <w:tcPr>
            <w:tcW w:w="840" w:type="dxa"/>
            <w:vAlign w:val="center"/>
          </w:tcPr>
          <w:p w14:paraId="1A80CA7C"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59E4AF3E"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3523C034"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vAlign w:val="center"/>
          </w:tcPr>
          <w:p w14:paraId="37916D33" w14:textId="77777777" w:rsidR="006649A7" w:rsidRPr="00122E32" w:rsidRDefault="006649A7" w:rsidP="006649A7">
            <w:pPr>
              <w:snapToGrid w:val="0"/>
              <w:spacing w:line="320" w:lineRule="exact"/>
              <w:rPr>
                <w:rFonts w:ascii="Times New Roman" w:eastAsia="BiauKai" w:cs="Times New Roman"/>
                <w:sz w:val="24"/>
                <w:szCs w:val="24"/>
              </w:rPr>
            </w:pPr>
          </w:p>
        </w:tc>
        <w:tc>
          <w:tcPr>
            <w:tcW w:w="719" w:type="dxa"/>
            <w:gridSpan w:val="2"/>
            <w:vAlign w:val="center"/>
          </w:tcPr>
          <w:p w14:paraId="6116FCFD" w14:textId="77777777" w:rsidR="006649A7" w:rsidRPr="00122E32" w:rsidRDefault="006649A7" w:rsidP="006649A7">
            <w:pPr>
              <w:snapToGrid w:val="0"/>
              <w:spacing w:line="320" w:lineRule="exact"/>
              <w:rPr>
                <w:rFonts w:ascii="Times New Roman" w:eastAsia="BiauKai" w:cs="Times New Roman"/>
                <w:sz w:val="24"/>
                <w:szCs w:val="24"/>
              </w:rPr>
            </w:pPr>
          </w:p>
        </w:tc>
        <w:tc>
          <w:tcPr>
            <w:tcW w:w="969" w:type="dxa"/>
            <w:vAlign w:val="center"/>
          </w:tcPr>
          <w:p w14:paraId="49F47058" w14:textId="77777777" w:rsidR="006649A7" w:rsidRPr="00122E32" w:rsidRDefault="006649A7" w:rsidP="006649A7">
            <w:pPr>
              <w:snapToGrid w:val="0"/>
              <w:spacing w:line="320" w:lineRule="exact"/>
              <w:rPr>
                <w:rFonts w:ascii="Times New Roman" w:eastAsia="BiauKai" w:cs="Times New Roman"/>
                <w:sz w:val="24"/>
                <w:szCs w:val="24"/>
              </w:rPr>
            </w:pPr>
          </w:p>
        </w:tc>
      </w:tr>
      <w:tr w:rsidR="006649A7" w:rsidRPr="00122E32" w14:paraId="69659AA9" w14:textId="77777777" w:rsidTr="006649A7">
        <w:trPr>
          <w:trHeight w:val="567"/>
        </w:trPr>
        <w:tc>
          <w:tcPr>
            <w:tcW w:w="427" w:type="dxa"/>
            <w:vAlign w:val="center"/>
          </w:tcPr>
          <w:p w14:paraId="676DD90F" w14:textId="77777777" w:rsidR="006649A7" w:rsidRPr="00122E32" w:rsidRDefault="006649A7" w:rsidP="006649A7">
            <w:pPr>
              <w:ind w:leftChars="-11" w:left="233" w:hangingChars="110" w:hanging="264"/>
              <w:jc w:val="center"/>
              <w:rPr>
                <w:rFonts w:ascii="Times New Roman" w:eastAsia="BiauKai" w:cs="Times New Roman"/>
                <w:sz w:val="24"/>
                <w:szCs w:val="24"/>
              </w:rPr>
            </w:pPr>
            <w:r w:rsidRPr="00122E32">
              <w:rPr>
                <w:rFonts w:ascii="Times New Roman" w:eastAsia="BiauKai" w:cs="Times New Roman"/>
                <w:sz w:val="24"/>
                <w:szCs w:val="24"/>
              </w:rPr>
              <w:t>6</w:t>
            </w:r>
          </w:p>
        </w:tc>
        <w:tc>
          <w:tcPr>
            <w:tcW w:w="1850" w:type="dxa"/>
            <w:gridSpan w:val="2"/>
            <w:vAlign w:val="center"/>
          </w:tcPr>
          <w:p w14:paraId="7C2D128D" w14:textId="77777777" w:rsidR="006649A7" w:rsidRPr="00122E32" w:rsidRDefault="006649A7" w:rsidP="006649A7">
            <w:pPr>
              <w:ind w:leftChars="-11" w:left="233" w:hangingChars="110" w:hanging="264"/>
              <w:jc w:val="center"/>
              <w:rPr>
                <w:rFonts w:ascii="Times New Roman" w:eastAsia="BiauKai" w:cs="Times New Roman"/>
                <w:sz w:val="24"/>
                <w:szCs w:val="24"/>
              </w:rPr>
            </w:pPr>
          </w:p>
        </w:tc>
        <w:tc>
          <w:tcPr>
            <w:tcW w:w="1079" w:type="dxa"/>
          </w:tcPr>
          <w:p w14:paraId="682D9FF5" w14:textId="77777777" w:rsidR="006649A7" w:rsidRPr="00122E32" w:rsidRDefault="006649A7" w:rsidP="006649A7">
            <w:pPr>
              <w:spacing w:line="320" w:lineRule="exact"/>
              <w:rPr>
                <w:rFonts w:ascii="Times New Roman" w:eastAsia="BiauKai" w:cs="Times New Roman"/>
                <w:sz w:val="24"/>
                <w:szCs w:val="24"/>
              </w:rPr>
            </w:pPr>
          </w:p>
        </w:tc>
        <w:tc>
          <w:tcPr>
            <w:tcW w:w="1080" w:type="dxa"/>
          </w:tcPr>
          <w:p w14:paraId="395E7A35" w14:textId="77777777" w:rsidR="006649A7" w:rsidRPr="00122E32" w:rsidRDefault="006649A7" w:rsidP="006649A7">
            <w:pPr>
              <w:spacing w:line="320" w:lineRule="exact"/>
              <w:rPr>
                <w:rFonts w:ascii="Times New Roman" w:eastAsia="BiauKai" w:cs="Times New Roman"/>
                <w:sz w:val="24"/>
                <w:szCs w:val="24"/>
              </w:rPr>
            </w:pPr>
          </w:p>
        </w:tc>
        <w:tc>
          <w:tcPr>
            <w:tcW w:w="840" w:type="dxa"/>
            <w:gridSpan w:val="2"/>
          </w:tcPr>
          <w:p w14:paraId="788314EC" w14:textId="77777777" w:rsidR="006649A7" w:rsidRPr="00122E32" w:rsidRDefault="006649A7" w:rsidP="006649A7">
            <w:pPr>
              <w:spacing w:line="320" w:lineRule="exact"/>
              <w:rPr>
                <w:rFonts w:ascii="Times New Roman" w:eastAsia="BiauKai" w:cs="Times New Roman"/>
                <w:sz w:val="24"/>
                <w:szCs w:val="24"/>
              </w:rPr>
            </w:pPr>
          </w:p>
        </w:tc>
        <w:tc>
          <w:tcPr>
            <w:tcW w:w="840" w:type="dxa"/>
            <w:vAlign w:val="center"/>
          </w:tcPr>
          <w:p w14:paraId="57C6A17C"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7A2E06B5"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52C446D6"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vAlign w:val="center"/>
          </w:tcPr>
          <w:p w14:paraId="4EDE6DF6" w14:textId="77777777" w:rsidR="006649A7" w:rsidRPr="00122E32" w:rsidRDefault="006649A7" w:rsidP="006649A7">
            <w:pPr>
              <w:snapToGrid w:val="0"/>
              <w:spacing w:line="320" w:lineRule="exact"/>
              <w:rPr>
                <w:rFonts w:ascii="Times New Roman" w:eastAsia="BiauKai" w:cs="Times New Roman"/>
                <w:sz w:val="24"/>
                <w:szCs w:val="24"/>
              </w:rPr>
            </w:pPr>
          </w:p>
        </w:tc>
        <w:tc>
          <w:tcPr>
            <w:tcW w:w="719" w:type="dxa"/>
            <w:gridSpan w:val="2"/>
            <w:vAlign w:val="center"/>
          </w:tcPr>
          <w:p w14:paraId="462D57A0" w14:textId="77777777" w:rsidR="006649A7" w:rsidRPr="00122E32" w:rsidRDefault="006649A7" w:rsidP="006649A7">
            <w:pPr>
              <w:snapToGrid w:val="0"/>
              <w:spacing w:line="320" w:lineRule="exact"/>
              <w:rPr>
                <w:rFonts w:ascii="Times New Roman" w:eastAsia="BiauKai" w:cs="Times New Roman"/>
                <w:sz w:val="24"/>
                <w:szCs w:val="24"/>
              </w:rPr>
            </w:pPr>
          </w:p>
        </w:tc>
        <w:tc>
          <w:tcPr>
            <w:tcW w:w="969" w:type="dxa"/>
            <w:vAlign w:val="center"/>
          </w:tcPr>
          <w:p w14:paraId="5487661F" w14:textId="77777777" w:rsidR="006649A7" w:rsidRPr="00122E32" w:rsidRDefault="006649A7" w:rsidP="006649A7">
            <w:pPr>
              <w:snapToGrid w:val="0"/>
              <w:spacing w:line="320" w:lineRule="exact"/>
              <w:rPr>
                <w:rFonts w:ascii="Times New Roman" w:eastAsia="BiauKai" w:cs="Times New Roman"/>
                <w:sz w:val="24"/>
                <w:szCs w:val="24"/>
              </w:rPr>
            </w:pPr>
          </w:p>
        </w:tc>
      </w:tr>
      <w:tr w:rsidR="006649A7" w:rsidRPr="00122E32" w14:paraId="1D88A3D9" w14:textId="77777777" w:rsidTr="006649A7">
        <w:trPr>
          <w:trHeight w:val="567"/>
        </w:trPr>
        <w:tc>
          <w:tcPr>
            <w:tcW w:w="427" w:type="dxa"/>
            <w:vAlign w:val="center"/>
          </w:tcPr>
          <w:p w14:paraId="79EB38B5" w14:textId="77777777" w:rsidR="006649A7" w:rsidRPr="00122E32" w:rsidRDefault="006649A7" w:rsidP="006649A7">
            <w:pPr>
              <w:ind w:leftChars="-11" w:left="233" w:hangingChars="110" w:hanging="264"/>
              <w:jc w:val="center"/>
              <w:rPr>
                <w:rFonts w:ascii="Times New Roman" w:eastAsia="BiauKai" w:cs="Times New Roman"/>
                <w:sz w:val="24"/>
                <w:szCs w:val="24"/>
              </w:rPr>
            </w:pPr>
            <w:r w:rsidRPr="00122E32">
              <w:rPr>
                <w:rFonts w:ascii="Times New Roman" w:eastAsia="BiauKai" w:cs="Times New Roman"/>
                <w:sz w:val="24"/>
                <w:szCs w:val="24"/>
              </w:rPr>
              <w:t>7</w:t>
            </w:r>
          </w:p>
        </w:tc>
        <w:tc>
          <w:tcPr>
            <w:tcW w:w="1850" w:type="dxa"/>
            <w:gridSpan w:val="2"/>
            <w:vAlign w:val="center"/>
          </w:tcPr>
          <w:p w14:paraId="4FEB667F" w14:textId="77777777" w:rsidR="006649A7" w:rsidRPr="00122E32" w:rsidRDefault="006649A7" w:rsidP="006649A7">
            <w:pPr>
              <w:ind w:leftChars="-11" w:left="233" w:hangingChars="110" w:hanging="264"/>
              <w:jc w:val="center"/>
              <w:rPr>
                <w:rFonts w:ascii="Times New Roman" w:eastAsia="BiauKai" w:cs="Times New Roman"/>
                <w:sz w:val="24"/>
                <w:szCs w:val="24"/>
              </w:rPr>
            </w:pPr>
          </w:p>
        </w:tc>
        <w:tc>
          <w:tcPr>
            <w:tcW w:w="1079" w:type="dxa"/>
          </w:tcPr>
          <w:p w14:paraId="14C801F6" w14:textId="77777777" w:rsidR="006649A7" w:rsidRPr="00122E32" w:rsidRDefault="006649A7" w:rsidP="006649A7">
            <w:pPr>
              <w:spacing w:line="320" w:lineRule="exact"/>
              <w:rPr>
                <w:rFonts w:ascii="Times New Roman" w:eastAsia="BiauKai" w:cs="Times New Roman"/>
                <w:sz w:val="24"/>
                <w:szCs w:val="24"/>
              </w:rPr>
            </w:pPr>
          </w:p>
        </w:tc>
        <w:tc>
          <w:tcPr>
            <w:tcW w:w="1080" w:type="dxa"/>
          </w:tcPr>
          <w:p w14:paraId="57FFFC74" w14:textId="77777777" w:rsidR="006649A7" w:rsidRPr="00122E32" w:rsidRDefault="006649A7" w:rsidP="006649A7">
            <w:pPr>
              <w:spacing w:line="320" w:lineRule="exact"/>
              <w:rPr>
                <w:rFonts w:ascii="Times New Roman" w:eastAsia="BiauKai" w:cs="Times New Roman"/>
                <w:sz w:val="24"/>
                <w:szCs w:val="24"/>
              </w:rPr>
            </w:pPr>
          </w:p>
        </w:tc>
        <w:tc>
          <w:tcPr>
            <w:tcW w:w="840" w:type="dxa"/>
            <w:gridSpan w:val="2"/>
          </w:tcPr>
          <w:p w14:paraId="1284CFED" w14:textId="77777777" w:rsidR="006649A7" w:rsidRPr="00122E32" w:rsidRDefault="006649A7" w:rsidP="006649A7">
            <w:pPr>
              <w:spacing w:line="320" w:lineRule="exact"/>
              <w:rPr>
                <w:rFonts w:ascii="Times New Roman" w:eastAsia="BiauKai" w:cs="Times New Roman"/>
                <w:sz w:val="24"/>
                <w:szCs w:val="24"/>
              </w:rPr>
            </w:pPr>
          </w:p>
        </w:tc>
        <w:tc>
          <w:tcPr>
            <w:tcW w:w="840" w:type="dxa"/>
            <w:vAlign w:val="center"/>
          </w:tcPr>
          <w:p w14:paraId="0C296C26"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2C26B85C"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647B70FE"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vAlign w:val="center"/>
          </w:tcPr>
          <w:p w14:paraId="6EAABCBA" w14:textId="77777777" w:rsidR="006649A7" w:rsidRPr="00122E32" w:rsidRDefault="006649A7" w:rsidP="006649A7">
            <w:pPr>
              <w:snapToGrid w:val="0"/>
              <w:spacing w:line="320" w:lineRule="exact"/>
              <w:rPr>
                <w:rFonts w:ascii="Times New Roman" w:eastAsia="BiauKai" w:cs="Times New Roman"/>
                <w:sz w:val="24"/>
                <w:szCs w:val="24"/>
              </w:rPr>
            </w:pPr>
          </w:p>
        </w:tc>
        <w:tc>
          <w:tcPr>
            <w:tcW w:w="719" w:type="dxa"/>
            <w:gridSpan w:val="2"/>
            <w:vAlign w:val="center"/>
          </w:tcPr>
          <w:p w14:paraId="27172076" w14:textId="77777777" w:rsidR="006649A7" w:rsidRPr="00122E32" w:rsidRDefault="006649A7" w:rsidP="006649A7">
            <w:pPr>
              <w:snapToGrid w:val="0"/>
              <w:spacing w:line="320" w:lineRule="exact"/>
              <w:rPr>
                <w:rFonts w:ascii="Times New Roman" w:eastAsia="BiauKai" w:cs="Times New Roman"/>
                <w:sz w:val="24"/>
                <w:szCs w:val="24"/>
              </w:rPr>
            </w:pPr>
          </w:p>
        </w:tc>
        <w:tc>
          <w:tcPr>
            <w:tcW w:w="969" w:type="dxa"/>
            <w:vAlign w:val="center"/>
          </w:tcPr>
          <w:p w14:paraId="3D451021" w14:textId="77777777" w:rsidR="006649A7" w:rsidRPr="00122E32" w:rsidRDefault="006649A7" w:rsidP="006649A7">
            <w:pPr>
              <w:snapToGrid w:val="0"/>
              <w:spacing w:line="320" w:lineRule="exact"/>
              <w:rPr>
                <w:rFonts w:ascii="Times New Roman" w:eastAsia="BiauKai" w:cs="Times New Roman"/>
                <w:sz w:val="24"/>
                <w:szCs w:val="24"/>
              </w:rPr>
            </w:pPr>
          </w:p>
        </w:tc>
      </w:tr>
      <w:tr w:rsidR="006649A7" w:rsidRPr="00122E32" w14:paraId="16BB8CF1" w14:textId="77777777" w:rsidTr="006649A7">
        <w:trPr>
          <w:trHeight w:val="567"/>
        </w:trPr>
        <w:tc>
          <w:tcPr>
            <w:tcW w:w="427" w:type="dxa"/>
            <w:vAlign w:val="center"/>
          </w:tcPr>
          <w:p w14:paraId="1E0277DA" w14:textId="77777777" w:rsidR="006649A7" w:rsidRPr="00122E32" w:rsidRDefault="006649A7" w:rsidP="006649A7">
            <w:pPr>
              <w:ind w:leftChars="-11" w:left="233" w:hangingChars="110" w:hanging="264"/>
              <w:jc w:val="center"/>
              <w:rPr>
                <w:rFonts w:ascii="Times New Roman" w:eastAsia="BiauKai" w:cs="Times New Roman"/>
                <w:sz w:val="24"/>
                <w:szCs w:val="24"/>
              </w:rPr>
            </w:pPr>
            <w:r w:rsidRPr="00122E32">
              <w:rPr>
                <w:rFonts w:ascii="Times New Roman" w:eastAsia="BiauKai" w:cs="Times New Roman"/>
                <w:sz w:val="24"/>
                <w:szCs w:val="24"/>
              </w:rPr>
              <w:t>8</w:t>
            </w:r>
          </w:p>
        </w:tc>
        <w:tc>
          <w:tcPr>
            <w:tcW w:w="1850" w:type="dxa"/>
            <w:gridSpan w:val="2"/>
            <w:vAlign w:val="center"/>
          </w:tcPr>
          <w:p w14:paraId="5FBCACA0" w14:textId="77777777" w:rsidR="006649A7" w:rsidRPr="00122E32" w:rsidRDefault="006649A7" w:rsidP="006649A7">
            <w:pPr>
              <w:ind w:leftChars="-11" w:left="233" w:hangingChars="110" w:hanging="264"/>
              <w:jc w:val="center"/>
              <w:rPr>
                <w:rFonts w:ascii="Times New Roman" w:eastAsia="BiauKai" w:cs="Times New Roman"/>
                <w:sz w:val="24"/>
                <w:szCs w:val="24"/>
              </w:rPr>
            </w:pPr>
          </w:p>
        </w:tc>
        <w:tc>
          <w:tcPr>
            <w:tcW w:w="1079" w:type="dxa"/>
          </w:tcPr>
          <w:p w14:paraId="64376C6F" w14:textId="77777777" w:rsidR="006649A7" w:rsidRPr="00122E32" w:rsidRDefault="006649A7" w:rsidP="006649A7">
            <w:pPr>
              <w:spacing w:line="320" w:lineRule="exact"/>
              <w:rPr>
                <w:rFonts w:ascii="Times New Roman" w:eastAsia="BiauKai" w:cs="Times New Roman"/>
                <w:sz w:val="24"/>
                <w:szCs w:val="24"/>
              </w:rPr>
            </w:pPr>
          </w:p>
        </w:tc>
        <w:tc>
          <w:tcPr>
            <w:tcW w:w="1080" w:type="dxa"/>
          </w:tcPr>
          <w:p w14:paraId="3D47D742" w14:textId="77777777" w:rsidR="006649A7" w:rsidRPr="00122E32" w:rsidRDefault="006649A7" w:rsidP="006649A7">
            <w:pPr>
              <w:spacing w:line="320" w:lineRule="exact"/>
              <w:rPr>
                <w:rFonts w:ascii="Times New Roman" w:eastAsia="BiauKai" w:cs="Times New Roman"/>
                <w:sz w:val="24"/>
                <w:szCs w:val="24"/>
              </w:rPr>
            </w:pPr>
          </w:p>
        </w:tc>
        <w:tc>
          <w:tcPr>
            <w:tcW w:w="840" w:type="dxa"/>
            <w:gridSpan w:val="2"/>
          </w:tcPr>
          <w:p w14:paraId="0819DF43" w14:textId="77777777" w:rsidR="006649A7" w:rsidRPr="00122E32" w:rsidRDefault="006649A7" w:rsidP="006649A7">
            <w:pPr>
              <w:spacing w:line="320" w:lineRule="exact"/>
              <w:rPr>
                <w:rFonts w:ascii="Times New Roman" w:eastAsia="BiauKai" w:cs="Times New Roman"/>
                <w:sz w:val="24"/>
                <w:szCs w:val="24"/>
              </w:rPr>
            </w:pPr>
          </w:p>
        </w:tc>
        <w:tc>
          <w:tcPr>
            <w:tcW w:w="840" w:type="dxa"/>
            <w:vAlign w:val="center"/>
          </w:tcPr>
          <w:p w14:paraId="6396D079"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2BC8A892"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4BF7B11F"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vAlign w:val="center"/>
          </w:tcPr>
          <w:p w14:paraId="7852C20F" w14:textId="77777777" w:rsidR="006649A7" w:rsidRPr="00122E32" w:rsidRDefault="006649A7" w:rsidP="006649A7">
            <w:pPr>
              <w:snapToGrid w:val="0"/>
              <w:spacing w:line="320" w:lineRule="exact"/>
              <w:rPr>
                <w:rFonts w:ascii="Times New Roman" w:eastAsia="BiauKai" w:cs="Times New Roman"/>
                <w:sz w:val="24"/>
                <w:szCs w:val="24"/>
              </w:rPr>
            </w:pPr>
          </w:p>
        </w:tc>
        <w:tc>
          <w:tcPr>
            <w:tcW w:w="719" w:type="dxa"/>
            <w:gridSpan w:val="2"/>
            <w:vAlign w:val="center"/>
          </w:tcPr>
          <w:p w14:paraId="19EBA473" w14:textId="77777777" w:rsidR="006649A7" w:rsidRPr="00122E32" w:rsidRDefault="006649A7" w:rsidP="006649A7">
            <w:pPr>
              <w:snapToGrid w:val="0"/>
              <w:spacing w:line="320" w:lineRule="exact"/>
              <w:rPr>
                <w:rFonts w:ascii="Times New Roman" w:eastAsia="BiauKai" w:cs="Times New Roman"/>
                <w:sz w:val="24"/>
                <w:szCs w:val="24"/>
              </w:rPr>
            </w:pPr>
          </w:p>
        </w:tc>
        <w:tc>
          <w:tcPr>
            <w:tcW w:w="969" w:type="dxa"/>
            <w:vAlign w:val="center"/>
          </w:tcPr>
          <w:p w14:paraId="001091F1" w14:textId="77777777" w:rsidR="006649A7" w:rsidRPr="00122E32" w:rsidRDefault="006649A7" w:rsidP="006649A7">
            <w:pPr>
              <w:snapToGrid w:val="0"/>
              <w:spacing w:line="320" w:lineRule="exact"/>
              <w:rPr>
                <w:rFonts w:ascii="Times New Roman" w:eastAsia="BiauKai" w:cs="Times New Roman"/>
                <w:sz w:val="24"/>
                <w:szCs w:val="24"/>
              </w:rPr>
            </w:pPr>
          </w:p>
        </w:tc>
      </w:tr>
      <w:tr w:rsidR="006649A7" w:rsidRPr="00122E32" w14:paraId="5A24C7D3" w14:textId="77777777" w:rsidTr="006649A7">
        <w:trPr>
          <w:trHeight w:val="567"/>
        </w:trPr>
        <w:tc>
          <w:tcPr>
            <w:tcW w:w="427" w:type="dxa"/>
            <w:vAlign w:val="center"/>
          </w:tcPr>
          <w:p w14:paraId="341AAA7B" w14:textId="77777777" w:rsidR="006649A7" w:rsidRPr="00122E32" w:rsidRDefault="006649A7" w:rsidP="006649A7">
            <w:pPr>
              <w:ind w:leftChars="-11" w:left="233" w:hangingChars="110" w:hanging="264"/>
              <w:jc w:val="center"/>
              <w:rPr>
                <w:rFonts w:ascii="Times New Roman" w:eastAsia="BiauKai" w:cs="Times New Roman"/>
                <w:sz w:val="24"/>
                <w:szCs w:val="24"/>
              </w:rPr>
            </w:pPr>
            <w:r w:rsidRPr="00122E32">
              <w:rPr>
                <w:rFonts w:ascii="Times New Roman" w:eastAsia="BiauKai" w:cs="Times New Roman"/>
                <w:sz w:val="24"/>
                <w:szCs w:val="24"/>
              </w:rPr>
              <w:t>9</w:t>
            </w:r>
          </w:p>
        </w:tc>
        <w:tc>
          <w:tcPr>
            <w:tcW w:w="1850" w:type="dxa"/>
            <w:gridSpan w:val="2"/>
            <w:vAlign w:val="center"/>
          </w:tcPr>
          <w:p w14:paraId="7E0B0944" w14:textId="77777777" w:rsidR="006649A7" w:rsidRPr="00122E32" w:rsidRDefault="006649A7" w:rsidP="006649A7">
            <w:pPr>
              <w:ind w:leftChars="-11" w:left="233" w:hangingChars="110" w:hanging="264"/>
              <w:jc w:val="center"/>
              <w:rPr>
                <w:rFonts w:ascii="Times New Roman" w:eastAsia="BiauKai" w:cs="Times New Roman"/>
                <w:sz w:val="24"/>
                <w:szCs w:val="24"/>
              </w:rPr>
            </w:pPr>
          </w:p>
        </w:tc>
        <w:tc>
          <w:tcPr>
            <w:tcW w:w="1079" w:type="dxa"/>
          </w:tcPr>
          <w:p w14:paraId="086F6281" w14:textId="77777777" w:rsidR="006649A7" w:rsidRPr="00122E32" w:rsidRDefault="006649A7" w:rsidP="006649A7">
            <w:pPr>
              <w:spacing w:line="320" w:lineRule="exact"/>
              <w:rPr>
                <w:rFonts w:ascii="Times New Roman" w:eastAsia="BiauKai" w:cs="Times New Roman"/>
                <w:sz w:val="24"/>
                <w:szCs w:val="24"/>
              </w:rPr>
            </w:pPr>
          </w:p>
        </w:tc>
        <w:tc>
          <w:tcPr>
            <w:tcW w:w="1080" w:type="dxa"/>
          </w:tcPr>
          <w:p w14:paraId="34229873" w14:textId="77777777" w:rsidR="006649A7" w:rsidRPr="00122E32" w:rsidRDefault="006649A7" w:rsidP="006649A7">
            <w:pPr>
              <w:spacing w:line="320" w:lineRule="exact"/>
              <w:rPr>
                <w:rFonts w:ascii="Times New Roman" w:eastAsia="BiauKai" w:cs="Times New Roman"/>
                <w:sz w:val="24"/>
                <w:szCs w:val="24"/>
              </w:rPr>
            </w:pPr>
          </w:p>
        </w:tc>
        <w:tc>
          <w:tcPr>
            <w:tcW w:w="840" w:type="dxa"/>
            <w:gridSpan w:val="2"/>
          </w:tcPr>
          <w:p w14:paraId="2E3F465A" w14:textId="77777777" w:rsidR="006649A7" w:rsidRPr="00122E32" w:rsidRDefault="006649A7" w:rsidP="006649A7">
            <w:pPr>
              <w:spacing w:line="320" w:lineRule="exact"/>
              <w:rPr>
                <w:rFonts w:ascii="Times New Roman" w:eastAsia="BiauKai" w:cs="Times New Roman"/>
                <w:sz w:val="24"/>
                <w:szCs w:val="24"/>
              </w:rPr>
            </w:pPr>
          </w:p>
        </w:tc>
        <w:tc>
          <w:tcPr>
            <w:tcW w:w="840" w:type="dxa"/>
            <w:vAlign w:val="center"/>
          </w:tcPr>
          <w:p w14:paraId="4C7AA49D"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180A0489"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535CCC04"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vAlign w:val="center"/>
          </w:tcPr>
          <w:p w14:paraId="2A0BA3E6" w14:textId="77777777" w:rsidR="006649A7" w:rsidRPr="00122E32" w:rsidRDefault="006649A7" w:rsidP="006649A7">
            <w:pPr>
              <w:snapToGrid w:val="0"/>
              <w:spacing w:line="320" w:lineRule="exact"/>
              <w:rPr>
                <w:rFonts w:ascii="Times New Roman" w:eastAsia="BiauKai" w:cs="Times New Roman"/>
                <w:sz w:val="24"/>
                <w:szCs w:val="24"/>
              </w:rPr>
            </w:pPr>
          </w:p>
        </w:tc>
        <w:tc>
          <w:tcPr>
            <w:tcW w:w="719" w:type="dxa"/>
            <w:gridSpan w:val="2"/>
            <w:vAlign w:val="center"/>
          </w:tcPr>
          <w:p w14:paraId="1B9B7E5B" w14:textId="77777777" w:rsidR="006649A7" w:rsidRPr="00122E32" w:rsidRDefault="006649A7" w:rsidP="006649A7">
            <w:pPr>
              <w:snapToGrid w:val="0"/>
              <w:spacing w:line="320" w:lineRule="exact"/>
              <w:rPr>
                <w:rFonts w:ascii="Times New Roman" w:eastAsia="BiauKai" w:cs="Times New Roman"/>
                <w:sz w:val="24"/>
                <w:szCs w:val="24"/>
              </w:rPr>
            </w:pPr>
          </w:p>
        </w:tc>
        <w:tc>
          <w:tcPr>
            <w:tcW w:w="969" w:type="dxa"/>
            <w:vAlign w:val="center"/>
          </w:tcPr>
          <w:p w14:paraId="374B2DB2" w14:textId="77777777" w:rsidR="006649A7" w:rsidRPr="00122E32" w:rsidRDefault="006649A7" w:rsidP="006649A7">
            <w:pPr>
              <w:snapToGrid w:val="0"/>
              <w:spacing w:line="320" w:lineRule="exact"/>
              <w:rPr>
                <w:rFonts w:ascii="Times New Roman" w:eastAsia="BiauKai" w:cs="Times New Roman"/>
                <w:sz w:val="24"/>
                <w:szCs w:val="24"/>
              </w:rPr>
            </w:pPr>
          </w:p>
        </w:tc>
      </w:tr>
      <w:tr w:rsidR="006649A7" w:rsidRPr="00122E32" w14:paraId="18A2610C" w14:textId="77777777" w:rsidTr="006649A7">
        <w:trPr>
          <w:trHeight w:val="567"/>
        </w:trPr>
        <w:tc>
          <w:tcPr>
            <w:tcW w:w="427" w:type="dxa"/>
            <w:vAlign w:val="center"/>
          </w:tcPr>
          <w:p w14:paraId="5012D267" w14:textId="77777777" w:rsidR="006649A7" w:rsidRPr="00122E32" w:rsidRDefault="006649A7" w:rsidP="006649A7">
            <w:pPr>
              <w:ind w:leftChars="-11" w:left="233" w:hangingChars="110" w:hanging="264"/>
              <w:jc w:val="center"/>
              <w:rPr>
                <w:rFonts w:ascii="Times New Roman" w:eastAsia="BiauKai" w:cs="Times New Roman"/>
                <w:sz w:val="24"/>
                <w:szCs w:val="24"/>
              </w:rPr>
            </w:pPr>
            <w:r w:rsidRPr="00122E32">
              <w:rPr>
                <w:rFonts w:ascii="Times New Roman" w:eastAsia="BiauKai" w:cs="Times New Roman"/>
                <w:sz w:val="24"/>
                <w:szCs w:val="24"/>
              </w:rPr>
              <w:t>10</w:t>
            </w:r>
          </w:p>
        </w:tc>
        <w:tc>
          <w:tcPr>
            <w:tcW w:w="9897" w:type="dxa"/>
            <w:gridSpan w:val="15"/>
            <w:vAlign w:val="center"/>
          </w:tcPr>
          <w:p w14:paraId="7D1E90B5" w14:textId="77777777" w:rsidR="006649A7" w:rsidRPr="00122E32" w:rsidRDefault="006649A7" w:rsidP="006649A7">
            <w:pPr>
              <w:snapToGrid w:val="0"/>
              <w:spacing w:line="320" w:lineRule="exact"/>
              <w:rPr>
                <w:rFonts w:ascii="Times New Roman" w:eastAsia="BiauKai" w:cs="Times New Roman"/>
                <w:sz w:val="24"/>
                <w:szCs w:val="24"/>
              </w:rPr>
            </w:pPr>
            <w:r w:rsidRPr="00122E32">
              <w:rPr>
                <w:rFonts w:ascii="Times New Roman" w:eastAsia="BiauKai" w:cs="Times New Roman"/>
                <w:color w:val="000000"/>
                <w:sz w:val="24"/>
                <w:szCs w:val="24"/>
              </w:rPr>
              <w:t>備註</w:t>
            </w: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單心電纜須量測相間、相對地的絕緣電阻及導通測試。</w:t>
            </w:r>
          </w:p>
        </w:tc>
      </w:tr>
    </w:tbl>
    <w:p w14:paraId="2871D56A" w14:textId="77777777" w:rsidR="006649A7" w:rsidRPr="00122E32" w:rsidRDefault="006649A7" w:rsidP="006649A7">
      <w:pPr>
        <w:pStyle w:val="af8"/>
        <w:rPr>
          <w:rFonts w:eastAsia="BiauKai"/>
        </w:rPr>
      </w:pPr>
      <w:r w:rsidRPr="00122E32">
        <w:rPr>
          <w:rFonts w:eastAsia="BiauKai"/>
        </w:rPr>
        <w:br w:type="page"/>
      </w:r>
      <w:bookmarkStart w:id="113" w:name="_Toc338060392"/>
      <w:bookmarkStart w:id="114" w:name="_Toc508958553"/>
      <w:r w:rsidRPr="00122E32">
        <w:rPr>
          <w:rFonts w:eastAsia="BiauKai"/>
        </w:rPr>
        <w:lastRenderedPageBreak/>
        <w:t>表</w:t>
      </w:r>
      <w:r w:rsidRPr="00122E32">
        <w:rPr>
          <w:rFonts w:eastAsia="BiauKai"/>
        </w:rPr>
        <w:t xml:space="preserve">12-4 </w:t>
      </w:r>
      <w:r w:rsidRPr="00122E32">
        <w:rPr>
          <w:rFonts w:eastAsia="BiauKai"/>
        </w:rPr>
        <w:t>一次側送電前檢查程序記錄表</w:t>
      </w:r>
      <w:bookmarkEnd w:id="113"/>
      <w:bookmarkEnd w:id="114"/>
    </w:p>
    <w:p w14:paraId="321504FF" w14:textId="77777777" w:rsidR="006649A7" w:rsidRPr="00122E32" w:rsidRDefault="006649A7" w:rsidP="006649A7">
      <w:pPr>
        <w:pStyle w:val="af8"/>
        <w:rPr>
          <w:rFonts w:eastAsia="BiauKai"/>
        </w:rPr>
      </w:pPr>
    </w:p>
    <w:tbl>
      <w:tblPr>
        <w:tblW w:w="10065" w:type="dxa"/>
        <w:tblInd w:w="-5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60"/>
        <w:gridCol w:w="288"/>
        <w:gridCol w:w="3780"/>
        <w:gridCol w:w="1932"/>
        <w:gridCol w:w="1887"/>
        <w:gridCol w:w="1418"/>
      </w:tblGrid>
      <w:tr w:rsidR="006649A7" w:rsidRPr="00122E32" w14:paraId="21A6037B" w14:textId="77777777" w:rsidTr="006649A7">
        <w:trPr>
          <w:trHeight w:val="495"/>
        </w:trPr>
        <w:tc>
          <w:tcPr>
            <w:tcW w:w="760" w:type="dxa"/>
            <w:vAlign w:val="center"/>
          </w:tcPr>
          <w:p w14:paraId="6B6D7B08"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項次</w:t>
            </w:r>
          </w:p>
        </w:tc>
        <w:tc>
          <w:tcPr>
            <w:tcW w:w="4068" w:type="dxa"/>
            <w:gridSpan w:val="2"/>
            <w:vAlign w:val="center"/>
          </w:tcPr>
          <w:p w14:paraId="6215DE49"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內容</w:t>
            </w:r>
          </w:p>
        </w:tc>
        <w:tc>
          <w:tcPr>
            <w:tcW w:w="1932" w:type="dxa"/>
            <w:vAlign w:val="center"/>
          </w:tcPr>
          <w:p w14:paraId="7BFD8470"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檢查方法</w:t>
            </w:r>
          </w:p>
        </w:tc>
        <w:tc>
          <w:tcPr>
            <w:tcW w:w="1887" w:type="dxa"/>
            <w:vAlign w:val="center"/>
          </w:tcPr>
          <w:p w14:paraId="47CEA86F"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檢測標準</w:t>
            </w:r>
          </w:p>
        </w:tc>
        <w:tc>
          <w:tcPr>
            <w:tcW w:w="1418" w:type="dxa"/>
            <w:vAlign w:val="center"/>
          </w:tcPr>
          <w:p w14:paraId="5E208BF4"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結果</w:t>
            </w:r>
          </w:p>
        </w:tc>
      </w:tr>
      <w:tr w:rsidR="006649A7" w:rsidRPr="00122E32" w14:paraId="413986DA" w14:textId="77777777" w:rsidTr="006649A7">
        <w:trPr>
          <w:trHeight w:val="856"/>
        </w:trPr>
        <w:tc>
          <w:tcPr>
            <w:tcW w:w="760" w:type="dxa"/>
            <w:vAlign w:val="center"/>
          </w:tcPr>
          <w:p w14:paraId="78E0587A"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1.1</w:t>
            </w:r>
          </w:p>
        </w:tc>
        <w:tc>
          <w:tcPr>
            <w:tcW w:w="288" w:type="dxa"/>
            <w:tcBorders>
              <w:right w:val="dotted" w:sz="4" w:space="0" w:color="auto"/>
            </w:tcBorders>
            <w:vAlign w:val="center"/>
          </w:tcPr>
          <w:p w14:paraId="51AF3582" w14:textId="77777777" w:rsidR="006649A7" w:rsidRPr="00122E32" w:rsidRDefault="006649A7" w:rsidP="006649A7">
            <w:pPr>
              <w:jc w:val="center"/>
              <w:rPr>
                <w:rFonts w:ascii="Times New Roman" w:eastAsia="BiauKai" w:cs="Times New Roman"/>
                <w:color w:val="000000"/>
                <w:sz w:val="24"/>
                <w:szCs w:val="24"/>
              </w:rPr>
            </w:pPr>
          </w:p>
        </w:tc>
        <w:tc>
          <w:tcPr>
            <w:tcW w:w="3780" w:type="dxa"/>
            <w:tcBorders>
              <w:left w:val="dotted" w:sz="4" w:space="0" w:color="auto"/>
            </w:tcBorders>
            <w:vAlign w:val="center"/>
          </w:tcPr>
          <w:p w14:paraId="49A4995D"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配電盤外觀檢查</w:t>
            </w:r>
          </w:p>
          <w:p w14:paraId="4A9C5628"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包括器材破損缺漏變色異味</w:t>
            </w:r>
            <w:r w:rsidRPr="00122E32">
              <w:rPr>
                <w:rFonts w:ascii="Times New Roman" w:eastAsia="BiauKai" w:cs="Times New Roman"/>
                <w:color w:val="000000"/>
                <w:sz w:val="24"/>
                <w:szCs w:val="24"/>
              </w:rPr>
              <w:t>)</w:t>
            </w:r>
          </w:p>
        </w:tc>
        <w:tc>
          <w:tcPr>
            <w:tcW w:w="1932" w:type="dxa"/>
            <w:vAlign w:val="center"/>
          </w:tcPr>
          <w:p w14:paraId="6AA22069"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目視</w:t>
            </w:r>
          </w:p>
        </w:tc>
        <w:tc>
          <w:tcPr>
            <w:tcW w:w="1887" w:type="dxa"/>
            <w:vAlign w:val="center"/>
          </w:tcPr>
          <w:p w14:paraId="68C23ADA"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無異狀</w:t>
            </w:r>
          </w:p>
        </w:tc>
        <w:tc>
          <w:tcPr>
            <w:tcW w:w="1418" w:type="dxa"/>
            <w:vAlign w:val="center"/>
          </w:tcPr>
          <w:p w14:paraId="7E58ADCF"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合格</w:t>
            </w:r>
          </w:p>
          <w:p w14:paraId="2B10DEA1"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w:t>
            </w:r>
          </w:p>
        </w:tc>
      </w:tr>
      <w:tr w:rsidR="006649A7" w:rsidRPr="00122E32" w14:paraId="206245FE" w14:textId="77777777" w:rsidTr="006649A7">
        <w:trPr>
          <w:trHeight w:val="502"/>
        </w:trPr>
        <w:tc>
          <w:tcPr>
            <w:tcW w:w="760" w:type="dxa"/>
            <w:vAlign w:val="center"/>
          </w:tcPr>
          <w:p w14:paraId="56F73428"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1.2</w:t>
            </w:r>
          </w:p>
        </w:tc>
        <w:tc>
          <w:tcPr>
            <w:tcW w:w="288" w:type="dxa"/>
            <w:tcBorders>
              <w:right w:val="dotted" w:sz="4" w:space="0" w:color="auto"/>
            </w:tcBorders>
            <w:vAlign w:val="center"/>
          </w:tcPr>
          <w:p w14:paraId="6498D000" w14:textId="77777777" w:rsidR="006649A7" w:rsidRPr="00122E32" w:rsidRDefault="006649A7" w:rsidP="006649A7">
            <w:pPr>
              <w:jc w:val="center"/>
              <w:rPr>
                <w:rFonts w:ascii="Times New Roman" w:eastAsia="BiauKai" w:cs="Times New Roman"/>
                <w:color w:val="000000"/>
                <w:sz w:val="24"/>
                <w:szCs w:val="24"/>
              </w:rPr>
            </w:pPr>
          </w:p>
        </w:tc>
        <w:tc>
          <w:tcPr>
            <w:tcW w:w="3780" w:type="dxa"/>
            <w:tcBorders>
              <w:left w:val="dotted" w:sz="4" w:space="0" w:color="auto"/>
            </w:tcBorders>
            <w:vAlign w:val="center"/>
          </w:tcPr>
          <w:p w14:paraId="5570784D"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一次側二次側線路是否裝配妥當</w:t>
            </w:r>
          </w:p>
        </w:tc>
        <w:tc>
          <w:tcPr>
            <w:tcW w:w="1932" w:type="dxa"/>
            <w:vAlign w:val="center"/>
          </w:tcPr>
          <w:p w14:paraId="56C3F5D1"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目視</w:t>
            </w:r>
          </w:p>
        </w:tc>
        <w:tc>
          <w:tcPr>
            <w:tcW w:w="1887" w:type="dxa"/>
            <w:vAlign w:val="center"/>
          </w:tcPr>
          <w:p w14:paraId="36BA3695"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裝配妥當</w:t>
            </w:r>
          </w:p>
        </w:tc>
        <w:tc>
          <w:tcPr>
            <w:tcW w:w="1418" w:type="dxa"/>
            <w:vAlign w:val="center"/>
          </w:tcPr>
          <w:p w14:paraId="20CCBBEF"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合格</w:t>
            </w:r>
          </w:p>
          <w:p w14:paraId="69529670"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w:t>
            </w:r>
          </w:p>
        </w:tc>
      </w:tr>
      <w:tr w:rsidR="006649A7" w:rsidRPr="00122E32" w14:paraId="239A0E85" w14:textId="77777777" w:rsidTr="006649A7">
        <w:trPr>
          <w:trHeight w:val="706"/>
        </w:trPr>
        <w:tc>
          <w:tcPr>
            <w:tcW w:w="760" w:type="dxa"/>
            <w:vAlign w:val="center"/>
          </w:tcPr>
          <w:p w14:paraId="7523EC0D"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1.3</w:t>
            </w:r>
          </w:p>
        </w:tc>
        <w:tc>
          <w:tcPr>
            <w:tcW w:w="288" w:type="dxa"/>
            <w:tcBorders>
              <w:right w:val="dotted" w:sz="4" w:space="0" w:color="auto"/>
            </w:tcBorders>
            <w:vAlign w:val="center"/>
          </w:tcPr>
          <w:p w14:paraId="7E239333" w14:textId="77777777" w:rsidR="006649A7" w:rsidRPr="00122E32" w:rsidRDefault="006649A7" w:rsidP="006649A7">
            <w:pPr>
              <w:jc w:val="center"/>
              <w:rPr>
                <w:rFonts w:ascii="Times New Roman" w:eastAsia="BiauKai" w:cs="Times New Roman"/>
                <w:color w:val="000000"/>
                <w:sz w:val="24"/>
                <w:szCs w:val="24"/>
              </w:rPr>
            </w:pPr>
          </w:p>
        </w:tc>
        <w:tc>
          <w:tcPr>
            <w:tcW w:w="3780" w:type="dxa"/>
            <w:tcBorders>
              <w:left w:val="dotted" w:sz="4" w:space="0" w:color="auto"/>
            </w:tcBorders>
            <w:vAlign w:val="center"/>
          </w:tcPr>
          <w:p w14:paraId="35D2FBB2"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系統電壓確認</w:t>
            </w:r>
          </w:p>
        </w:tc>
        <w:tc>
          <w:tcPr>
            <w:tcW w:w="1932" w:type="dxa"/>
            <w:vAlign w:val="center"/>
          </w:tcPr>
          <w:p w14:paraId="7A0EB25A"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以三用電表量測</w:t>
            </w:r>
          </w:p>
        </w:tc>
        <w:tc>
          <w:tcPr>
            <w:tcW w:w="1887" w:type="dxa"/>
            <w:vAlign w:val="center"/>
          </w:tcPr>
          <w:p w14:paraId="20DD2CF8"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AC 460V</w:t>
            </w:r>
          </w:p>
        </w:tc>
        <w:tc>
          <w:tcPr>
            <w:tcW w:w="1418" w:type="dxa"/>
          </w:tcPr>
          <w:p w14:paraId="6012ECC0"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合格</w:t>
            </w:r>
          </w:p>
          <w:p w14:paraId="5111669A"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w:t>
            </w:r>
          </w:p>
        </w:tc>
      </w:tr>
      <w:tr w:rsidR="006649A7" w:rsidRPr="00122E32" w14:paraId="5C3E1621" w14:textId="77777777" w:rsidTr="006649A7">
        <w:trPr>
          <w:trHeight w:val="680"/>
        </w:trPr>
        <w:tc>
          <w:tcPr>
            <w:tcW w:w="760" w:type="dxa"/>
            <w:vAlign w:val="center"/>
          </w:tcPr>
          <w:p w14:paraId="682BBF5C"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1.4</w:t>
            </w:r>
          </w:p>
        </w:tc>
        <w:tc>
          <w:tcPr>
            <w:tcW w:w="288" w:type="dxa"/>
            <w:tcBorders>
              <w:right w:val="dotted" w:sz="4" w:space="0" w:color="auto"/>
            </w:tcBorders>
            <w:vAlign w:val="center"/>
          </w:tcPr>
          <w:p w14:paraId="71590B5A" w14:textId="77777777" w:rsidR="006649A7" w:rsidRPr="00122E32" w:rsidRDefault="006649A7" w:rsidP="006649A7">
            <w:pPr>
              <w:jc w:val="center"/>
              <w:rPr>
                <w:rFonts w:ascii="Times New Roman" w:eastAsia="BiauKai" w:cs="Times New Roman"/>
                <w:color w:val="000000"/>
                <w:sz w:val="24"/>
                <w:szCs w:val="24"/>
              </w:rPr>
            </w:pPr>
          </w:p>
        </w:tc>
        <w:tc>
          <w:tcPr>
            <w:tcW w:w="3780" w:type="dxa"/>
            <w:tcBorders>
              <w:left w:val="dotted" w:sz="4" w:space="0" w:color="auto"/>
            </w:tcBorders>
            <w:vAlign w:val="center"/>
          </w:tcPr>
          <w:p w14:paraId="00158139"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MCCB OFF</w:t>
            </w:r>
            <w:r w:rsidRPr="00122E32">
              <w:rPr>
                <w:rFonts w:ascii="Times New Roman" w:eastAsia="BiauKai" w:cs="Times New Roman"/>
                <w:color w:val="000000"/>
                <w:sz w:val="24"/>
                <w:szCs w:val="24"/>
              </w:rPr>
              <w:t>確認</w:t>
            </w:r>
          </w:p>
        </w:tc>
        <w:tc>
          <w:tcPr>
            <w:tcW w:w="1932" w:type="dxa"/>
            <w:vAlign w:val="center"/>
          </w:tcPr>
          <w:p w14:paraId="540B0F31"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目視</w:t>
            </w:r>
          </w:p>
        </w:tc>
        <w:tc>
          <w:tcPr>
            <w:tcW w:w="1887" w:type="dxa"/>
            <w:vAlign w:val="center"/>
          </w:tcPr>
          <w:p w14:paraId="4752C071"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綠燈亮</w:t>
            </w:r>
          </w:p>
        </w:tc>
        <w:tc>
          <w:tcPr>
            <w:tcW w:w="1418" w:type="dxa"/>
          </w:tcPr>
          <w:p w14:paraId="4CAD76E8"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合格</w:t>
            </w:r>
          </w:p>
          <w:p w14:paraId="35B7838A"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w:t>
            </w:r>
          </w:p>
        </w:tc>
      </w:tr>
      <w:tr w:rsidR="006649A7" w:rsidRPr="00122E32" w14:paraId="0BFD6B08" w14:textId="77777777" w:rsidTr="006649A7">
        <w:trPr>
          <w:trHeight w:val="680"/>
        </w:trPr>
        <w:tc>
          <w:tcPr>
            <w:tcW w:w="760" w:type="dxa"/>
            <w:vAlign w:val="center"/>
          </w:tcPr>
          <w:p w14:paraId="54E3D763"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1.5</w:t>
            </w:r>
          </w:p>
        </w:tc>
        <w:tc>
          <w:tcPr>
            <w:tcW w:w="288" w:type="dxa"/>
            <w:tcBorders>
              <w:right w:val="dotted" w:sz="4" w:space="0" w:color="auto"/>
            </w:tcBorders>
            <w:vAlign w:val="center"/>
          </w:tcPr>
          <w:p w14:paraId="43CAE448" w14:textId="77777777" w:rsidR="006649A7" w:rsidRPr="00122E32" w:rsidRDefault="006649A7" w:rsidP="006649A7">
            <w:pPr>
              <w:jc w:val="center"/>
              <w:rPr>
                <w:rFonts w:ascii="Times New Roman" w:eastAsia="BiauKai" w:cs="Times New Roman"/>
                <w:color w:val="000000"/>
                <w:sz w:val="24"/>
                <w:szCs w:val="24"/>
              </w:rPr>
            </w:pPr>
          </w:p>
        </w:tc>
        <w:tc>
          <w:tcPr>
            <w:tcW w:w="3780" w:type="dxa"/>
            <w:tcBorders>
              <w:left w:val="dotted" w:sz="4" w:space="0" w:color="auto"/>
            </w:tcBorders>
            <w:vAlign w:val="center"/>
          </w:tcPr>
          <w:p w14:paraId="59A46689"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絕緣電阻量測</w:t>
            </w:r>
          </w:p>
        </w:tc>
        <w:tc>
          <w:tcPr>
            <w:tcW w:w="1932" w:type="dxa"/>
            <w:vAlign w:val="center"/>
          </w:tcPr>
          <w:p w14:paraId="12FE8172"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以高阻計量測</w:t>
            </w:r>
          </w:p>
        </w:tc>
        <w:tc>
          <w:tcPr>
            <w:tcW w:w="1887" w:type="dxa"/>
            <w:vAlign w:val="center"/>
          </w:tcPr>
          <w:p w14:paraId="48B8A690"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絕緣電阻＞</w:t>
            </w:r>
            <w:r w:rsidRPr="00122E32">
              <w:rPr>
                <w:rFonts w:ascii="Times New Roman" w:eastAsia="BiauKai" w:cs="Times New Roman"/>
                <w:color w:val="000000"/>
                <w:sz w:val="24"/>
                <w:szCs w:val="24"/>
              </w:rPr>
              <w:t>10MΩ</w:t>
            </w:r>
          </w:p>
        </w:tc>
        <w:tc>
          <w:tcPr>
            <w:tcW w:w="1418" w:type="dxa"/>
          </w:tcPr>
          <w:p w14:paraId="6EDACC55"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合格</w:t>
            </w:r>
          </w:p>
          <w:p w14:paraId="5ADDD9E7"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w:t>
            </w:r>
          </w:p>
        </w:tc>
      </w:tr>
      <w:tr w:rsidR="006649A7" w:rsidRPr="00122E32" w14:paraId="1BAD4FE0" w14:textId="77777777" w:rsidTr="006649A7">
        <w:trPr>
          <w:trHeight w:val="680"/>
        </w:trPr>
        <w:tc>
          <w:tcPr>
            <w:tcW w:w="760" w:type="dxa"/>
            <w:vAlign w:val="center"/>
          </w:tcPr>
          <w:p w14:paraId="13FFCBE7"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1.6</w:t>
            </w:r>
          </w:p>
        </w:tc>
        <w:tc>
          <w:tcPr>
            <w:tcW w:w="288" w:type="dxa"/>
            <w:tcBorders>
              <w:right w:val="dotted" w:sz="4" w:space="0" w:color="auto"/>
            </w:tcBorders>
            <w:vAlign w:val="center"/>
          </w:tcPr>
          <w:p w14:paraId="573E2705"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w:t>
            </w:r>
          </w:p>
        </w:tc>
        <w:tc>
          <w:tcPr>
            <w:tcW w:w="3780" w:type="dxa"/>
            <w:tcBorders>
              <w:left w:val="dotted" w:sz="4" w:space="0" w:color="auto"/>
            </w:tcBorders>
            <w:vAlign w:val="center"/>
          </w:tcPr>
          <w:p w14:paraId="066BDD50"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MCCB</w:t>
            </w:r>
            <w:r w:rsidRPr="00122E32">
              <w:rPr>
                <w:rFonts w:ascii="Times New Roman" w:eastAsia="BiauKai" w:cs="Times New Roman"/>
                <w:color w:val="000000"/>
                <w:sz w:val="24"/>
                <w:szCs w:val="24"/>
              </w:rPr>
              <w:t>投入</w:t>
            </w:r>
            <w:r w:rsidRPr="00122E32">
              <w:rPr>
                <w:rFonts w:ascii="Times New Roman" w:eastAsia="BiauKai" w:cs="Times New Roman"/>
                <w:color w:val="000000"/>
                <w:sz w:val="24"/>
                <w:szCs w:val="24"/>
              </w:rPr>
              <w:t xml:space="preserve"> </w:t>
            </w:r>
          </w:p>
          <w:p w14:paraId="7315E827"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無載動作試驗</w:t>
            </w:r>
          </w:p>
        </w:tc>
        <w:tc>
          <w:tcPr>
            <w:tcW w:w="1932" w:type="dxa"/>
            <w:vAlign w:val="center"/>
          </w:tcPr>
          <w:p w14:paraId="2A7812CF"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目視</w:t>
            </w:r>
          </w:p>
        </w:tc>
        <w:tc>
          <w:tcPr>
            <w:tcW w:w="1887" w:type="dxa"/>
            <w:vAlign w:val="center"/>
          </w:tcPr>
          <w:p w14:paraId="5B7665BD"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紅燈亮</w:t>
            </w:r>
          </w:p>
        </w:tc>
        <w:tc>
          <w:tcPr>
            <w:tcW w:w="1418" w:type="dxa"/>
          </w:tcPr>
          <w:p w14:paraId="6829FBFE"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合格</w:t>
            </w:r>
          </w:p>
          <w:p w14:paraId="2DB5348A"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w:t>
            </w:r>
          </w:p>
        </w:tc>
      </w:tr>
      <w:tr w:rsidR="006649A7" w:rsidRPr="00122E32" w14:paraId="7ACE61A0" w14:textId="77777777" w:rsidTr="006649A7">
        <w:trPr>
          <w:trHeight w:val="680"/>
        </w:trPr>
        <w:tc>
          <w:tcPr>
            <w:tcW w:w="760" w:type="dxa"/>
            <w:vAlign w:val="center"/>
          </w:tcPr>
          <w:p w14:paraId="62DE11A0"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1.7</w:t>
            </w:r>
          </w:p>
        </w:tc>
        <w:tc>
          <w:tcPr>
            <w:tcW w:w="288" w:type="dxa"/>
            <w:tcBorders>
              <w:right w:val="dotted" w:sz="4" w:space="0" w:color="auto"/>
            </w:tcBorders>
            <w:vAlign w:val="center"/>
          </w:tcPr>
          <w:p w14:paraId="7C570B60"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w:t>
            </w:r>
          </w:p>
        </w:tc>
        <w:tc>
          <w:tcPr>
            <w:tcW w:w="3780" w:type="dxa"/>
            <w:tcBorders>
              <w:left w:val="dotted" w:sz="4" w:space="0" w:color="auto"/>
            </w:tcBorders>
            <w:vAlign w:val="center"/>
          </w:tcPr>
          <w:p w14:paraId="325C636D"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MCCB</w:t>
            </w:r>
            <w:r w:rsidRPr="00122E32">
              <w:rPr>
                <w:rFonts w:ascii="Times New Roman" w:eastAsia="BiauKai" w:cs="Times New Roman"/>
                <w:color w:val="000000"/>
                <w:sz w:val="24"/>
                <w:szCs w:val="24"/>
              </w:rPr>
              <w:t>切離</w:t>
            </w:r>
            <w:r w:rsidRPr="00122E32">
              <w:rPr>
                <w:rFonts w:ascii="Times New Roman" w:eastAsia="BiauKai" w:cs="Times New Roman"/>
                <w:color w:val="000000"/>
                <w:sz w:val="24"/>
                <w:szCs w:val="24"/>
              </w:rPr>
              <w:t xml:space="preserve"> </w:t>
            </w:r>
          </w:p>
          <w:p w14:paraId="1D5F28B0"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無載動作試驗</w:t>
            </w:r>
          </w:p>
        </w:tc>
        <w:tc>
          <w:tcPr>
            <w:tcW w:w="1932" w:type="dxa"/>
            <w:vAlign w:val="center"/>
          </w:tcPr>
          <w:p w14:paraId="66A8A47A"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目視</w:t>
            </w:r>
          </w:p>
        </w:tc>
        <w:tc>
          <w:tcPr>
            <w:tcW w:w="1887" w:type="dxa"/>
            <w:vAlign w:val="center"/>
          </w:tcPr>
          <w:p w14:paraId="6EBAD387"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綠燈亮</w:t>
            </w:r>
          </w:p>
        </w:tc>
        <w:tc>
          <w:tcPr>
            <w:tcW w:w="1418" w:type="dxa"/>
          </w:tcPr>
          <w:p w14:paraId="1051E1E0"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合格</w:t>
            </w:r>
          </w:p>
          <w:p w14:paraId="3052FD5B"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w:t>
            </w:r>
          </w:p>
        </w:tc>
      </w:tr>
      <w:tr w:rsidR="006649A7" w:rsidRPr="00122E32" w14:paraId="1A09C8C5" w14:textId="77777777" w:rsidTr="006649A7">
        <w:trPr>
          <w:trHeight w:val="510"/>
        </w:trPr>
        <w:tc>
          <w:tcPr>
            <w:tcW w:w="10065" w:type="dxa"/>
            <w:gridSpan w:val="6"/>
            <w:vAlign w:val="center"/>
          </w:tcPr>
          <w:p w14:paraId="5A842199"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註：若標示「＊」者為業主指定限止點</w:t>
            </w:r>
            <w:r w:rsidRPr="00122E32">
              <w:rPr>
                <w:rFonts w:ascii="Times New Roman" w:eastAsia="BiauKai" w:cs="Times New Roman"/>
                <w:color w:val="000000"/>
                <w:sz w:val="24"/>
                <w:szCs w:val="24"/>
              </w:rPr>
              <w:t xml:space="preserve"> (Hold Point)</w:t>
            </w:r>
          </w:p>
        </w:tc>
      </w:tr>
    </w:tbl>
    <w:p w14:paraId="0467ED69" w14:textId="77777777" w:rsidR="006649A7" w:rsidRPr="00122E32" w:rsidRDefault="006649A7" w:rsidP="006649A7">
      <w:pPr>
        <w:pStyle w:val="afa"/>
        <w:rPr>
          <w:rFonts w:eastAsia="BiauKai"/>
        </w:rPr>
      </w:pPr>
    </w:p>
    <w:p w14:paraId="220B7F55" w14:textId="77777777" w:rsidR="006649A7" w:rsidRPr="00122E32" w:rsidRDefault="006649A7" w:rsidP="006649A7">
      <w:pPr>
        <w:widowControl/>
        <w:autoSpaceDE/>
        <w:autoSpaceDN/>
        <w:adjustRightInd/>
        <w:spacing w:before="0" w:line="240" w:lineRule="auto"/>
        <w:rPr>
          <w:rFonts w:ascii="Times New Roman" w:eastAsia="BiauKai" w:cs="Times New Roman"/>
          <w:szCs w:val="20"/>
        </w:rPr>
      </w:pPr>
      <w:r w:rsidRPr="00122E32">
        <w:rPr>
          <w:rFonts w:ascii="Times New Roman" w:eastAsia="BiauKai" w:cs="Times New Roman"/>
        </w:rPr>
        <w:br w:type="page"/>
      </w:r>
    </w:p>
    <w:p w14:paraId="2E209D79" w14:textId="77777777" w:rsidR="006649A7" w:rsidRPr="00122E32" w:rsidRDefault="006649A7" w:rsidP="006649A7">
      <w:pPr>
        <w:pStyle w:val="af8"/>
        <w:rPr>
          <w:rFonts w:eastAsia="BiauKai"/>
        </w:rPr>
      </w:pPr>
      <w:bookmarkStart w:id="115" w:name="_Toc338060393"/>
      <w:bookmarkStart w:id="116" w:name="_Toc508958554"/>
      <w:r w:rsidRPr="00122E32">
        <w:rPr>
          <w:rFonts w:eastAsia="BiauKai"/>
        </w:rPr>
        <w:lastRenderedPageBreak/>
        <w:t>表</w:t>
      </w:r>
      <w:r w:rsidRPr="00122E32">
        <w:rPr>
          <w:rFonts w:eastAsia="BiauKai"/>
        </w:rPr>
        <w:t xml:space="preserve">12-5 </w:t>
      </w:r>
      <w:r w:rsidRPr="00122E32">
        <w:rPr>
          <w:rFonts w:eastAsia="BiauKai"/>
        </w:rPr>
        <w:t>一次側送電後</w:t>
      </w:r>
      <w:r w:rsidRPr="00122E32">
        <w:rPr>
          <w:rFonts w:eastAsia="BiauKai"/>
        </w:rPr>
        <w:t>/</w:t>
      </w:r>
      <w:r w:rsidRPr="00122E32">
        <w:rPr>
          <w:rFonts w:eastAsia="BiauKai"/>
        </w:rPr>
        <w:t>二次側送電前檢查程序記錄表</w:t>
      </w:r>
      <w:bookmarkEnd w:id="115"/>
      <w:bookmarkEnd w:id="116"/>
    </w:p>
    <w:p w14:paraId="3445EA46" w14:textId="77777777" w:rsidR="006649A7" w:rsidRPr="00122E32" w:rsidRDefault="006649A7" w:rsidP="006649A7">
      <w:pPr>
        <w:pStyle w:val="af8"/>
        <w:rPr>
          <w:rFonts w:eastAsia="BiauKai"/>
        </w:rPr>
      </w:pPr>
    </w:p>
    <w:tbl>
      <w:tblPr>
        <w:tblW w:w="10206" w:type="dxa"/>
        <w:tblInd w:w="-5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60"/>
        <w:gridCol w:w="284"/>
        <w:gridCol w:w="3758"/>
        <w:gridCol w:w="1958"/>
        <w:gridCol w:w="2148"/>
        <w:gridCol w:w="1298"/>
      </w:tblGrid>
      <w:tr w:rsidR="006649A7" w:rsidRPr="00122E32" w14:paraId="0925D9C5" w14:textId="77777777" w:rsidTr="006649A7">
        <w:trPr>
          <w:trHeight w:val="495"/>
        </w:trPr>
        <w:tc>
          <w:tcPr>
            <w:tcW w:w="760" w:type="dxa"/>
            <w:vAlign w:val="center"/>
          </w:tcPr>
          <w:p w14:paraId="7939458F"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項次</w:t>
            </w:r>
          </w:p>
        </w:tc>
        <w:tc>
          <w:tcPr>
            <w:tcW w:w="4042" w:type="dxa"/>
            <w:gridSpan w:val="2"/>
            <w:vAlign w:val="center"/>
          </w:tcPr>
          <w:p w14:paraId="252E7FC1"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內容</w:t>
            </w:r>
          </w:p>
        </w:tc>
        <w:tc>
          <w:tcPr>
            <w:tcW w:w="1958" w:type="dxa"/>
            <w:vAlign w:val="center"/>
          </w:tcPr>
          <w:p w14:paraId="03E7CBE2"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檢查方法</w:t>
            </w:r>
          </w:p>
        </w:tc>
        <w:tc>
          <w:tcPr>
            <w:tcW w:w="2148" w:type="dxa"/>
            <w:vAlign w:val="center"/>
          </w:tcPr>
          <w:p w14:paraId="6E855C7D"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檢測標準</w:t>
            </w:r>
          </w:p>
        </w:tc>
        <w:tc>
          <w:tcPr>
            <w:tcW w:w="1298" w:type="dxa"/>
            <w:vAlign w:val="center"/>
          </w:tcPr>
          <w:p w14:paraId="0D3A1AE1"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結果</w:t>
            </w:r>
          </w:p>
        </w:tc>
      </w:tr>
      <w:tr w:rsidR="006649A7" w:rsidRPr="00122E32" w14:paraId="475B8C6C" w14:textId="77777777" w:rsidTr="006649A7">
        <w:trPr>
          <w:trHeight w:val="680"/>
        </w:trPr>
        <w:tc>
          <w:tcPr>
            <w:tcW w:w="760" w:type="dxa"/>
            <w:vAlign w:val="center"/>
          </w:tcPr>
          <w:p w14:paraId="0C201E9B"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2.1</w:t>
            </w:r>
          </w:p>
        </w:tc>
        <w:tc>
          <w:tcPr>
            <w:tcW w:w="284" w:type="dxa"/>
            <w:tcBorders>
              <w:right w:val="dotted" w:sz="4" w:space="0" w:color="auto"/>
            </w:tcBorders>
            <w:vAlign w:val="center"/>
          </w:tcPr>
          <w:p w14:paraId="4742D116" w14:textId="77777777" w:rsidR="006649A7" w:rsidRPr="00122E32" w:rsidRDefault="006649A7" w:rsidP="006649A7">
            <w:pPr>
              <w:jc w:val="center"/>
              <w:rPr>
                <w:rFonts w:ascii="Times New Roman" w:eastAsia="BiauKai" w:cs="Times New Roman"/>
                <w:color w:val="000000"/>
                <w:sz w:val="24"/>
                <w:szCs w:val="24"/>
              </w:rPr>
            </w:pPr>
          </w:p>
        </w:tc>
        <w:tc>
          <w:tcPr>
            <w:tcW w:w="3758" w:type="dxa"/>
            <w:tcBorders>
              <w:left w:val="dotted" w:sz="4" w:space="0" w:color="auto"/>
            </w:tcBorders>
            <w:vAlign w:val="center"/>
          </w:tcPr>
          <w:p w14:paraId="695C1C58"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配電盤外觀檢查</w:t>
            </w:r>
          </w:p>
          <w:p w14:paraId="0DB856A1"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包括器材破損缺漏變色異味</w:t>
            </w:r>
            <w:r w:rsidRPr="00122E32">
              <w:rPr>
                <w:rFonts w:ascii="Times New Roman" w:eastAsia="BiauKai" w:cs="Times New Roman"/>
                <w:color w:val="000000"/>
                <w:sz w:val="24"/>
                <w:szCs w:val="24"/>
              </w:rPr>
              <w:t>)</w:t>
            </w:r>
          </w:p>
        </w:tc>
        <w:tc>
          <w:tcPr>
            <w:tcW w:w="1958" w:type="dxa"/>
            <w:vAlign w:val="center"/>
          </w:tcPr>
          <w:p w14:paraId="73E01F39"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目視</w:t>
            </w:r>
          </w:p>
        </w:tc>
        <w:tc>
          <w:tcPr>
            <w:tcW w:w="2148" w:type="dxa"/>
            <w:vAlign w:val="center"/>
          </w:tcPr>
          <w:p w14:paraId="781ACB82"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無異狀</w:t>
            </w:r>
          </w:p>
        </w:tc>
        <w:tc>
          <w:tcPr>
            <w:tcW w:w="1298" w:type="dxa"/>
          </w:tcPr>
          <w:p w14:paraId="36FE3988"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合格</w:t>
            </w:r>
          </w:p>
          <w:p w14:paraId="51F1E142"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w:t>
            </w:r>
          </w:p>
        </w:tc>
      </w:tr>
      <w:tr w:rsidR="006649A7" w:rsidRPr="00122E32" w14:paraId="2E351873" w14:textId="77777777" w:rsidTr="006649A7">
        <w:trPr>
          <w:trHeight w:val="680"/>
        </w:trPr>
        <w:tc>
          <w:tcPr>
            <w:tcW w:w="760" w:type="dxa"/>
            <w:vAlign w:val="center"/>
          </w:tcPr>
          <w:p w14:paraId="1E26F735"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2.2</w:t>
            </w:r>
          </w:p>
        </w:tc>
        <w:tc>
          <w:tcPr>
            <w:tcW w:w="284" w:type="dxa"/>
            <w:tcBorders>
              <w:right w:val="dotted" w:sz="4" w:space="0" w:color="auto"/>
            </w:tcBorders>
            <w:vAlign w:val="center"/>
          </w:tcPr>
          <w:p w14:paraId="57E67C47" w14:textId="77777777" w:rsidR="006649A7" w:rsidRPr="00122E32" w:rsidRDefault="006649A7" w:rsidP="006649A7">
            <w:pPr>
              <w:jc w:val="center"/>
              <w:rPr>
                <w:rFonts w:ascii="Times New Roman" w:eastAsia="BiauKai" w:cs="Times New Roman"/>
                <w:color w:val="000000"/>
                <w:sz w:val="24"/>
                <w:szCs w:val="24"/>
              </w:rPr>
            </w:pPr>
          </w:p>
        </w:tc>
        <w:tc>
          <w:tcPr>
            <w:tcW w:w="3758" w:type="dxa"/>
            <w:tcBorders>
              <w:left w:val="dotted" w:sz="4" w:space="0" w:color="auto"/>
            </w:tcBorders>
            <w:vAlign w:val="center"/>
          </w:tcPr>
          <w:p w14:paraId="403A8955"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一次側電壓確認</w:t>
            </w:r>
          </w:p>
        </w:tc>
        <w:tc>
          <w:tcPr>
            <w:tcW w:w="1958" w:type="dxa"/>
            <w:vAlign w:val="center"/>
          </w:tcPr>
          <w:p w14:paraId="20B35E0B"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目視</w:t>
            </w:r>
          </w:p>
          <w:p w14:paraId="1C2B8F82"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電表量測</w:t>
            </w:r>
          </w:p>
        </w:tc>
        <w:tc>
          <w:tcPr>
            <w:tcW w:w="2148" w:type="dxa"/>
            <w:vAlign w:val="center"/>
          </w:tcPr>
          <w:p w14:paraId="4E2D3AF4" w14:textId="77777777" w:rsidR="006649A7" w:rsidRPr="00122E32" w:rsidRDefault="006649A7" w:rsidP="006649A7">
            <w:pPr>
              <w:jc w:val="center"/>
              <w:rPr>
                <w:rFonts w:ascii="Times New Roman" w:eastAsia="BiauKai" w:cs="Times New Roman"/>
                <w:sz w:val="24"/>
                <w:szCs w:val="24"/>
              </w:rPr>
            </w:pPr>
            <w:r w:rsidRPr="00122E32">
              <w:rPr>
                <w:rFonts w:ascii="Times New Roman" w:eastAsia="BiauKai" w:cs="Times New Roman"/>
                <w:sz w:val="24"/>
                <w:szCs w:val="24"/>
              </w:rPr>
              <w:t>AC 460V</w:t>
            </w:r>
          </w:p>
        </w:tc>
        <w:tc>
          <w:tcPr>
            <w:tcW w:w="1298" w:type="dxa"/>
          </w:tcPr>
          <w:p w14:paraId="383B7C7B"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合格</w:t>
            </w:r>
          </w:p>
          <w:p w14:paraId="5D234C5B"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w:t>
            </w:r>
          </w:p>
        </w:tc>
      </w:tr>
      <w:tr w:rsidR="006649A7" w:rsidRPr="00122E32" w14:paraId="3D866A7D" w14:textId="77777777" w:rsidTr="006649A7">
        <w:trPr>
          <w:trHeight w:val="680"/>
        </w:trPr>
        <w:tc>
          <w:tcPr>
            <w:tcW w:w="760" w:type="dxa"/>
            <w:vAlign w:val="center"/>
          </w:tcPr>
          <w:p w14:paraId="45F7C201"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2.3</w:t>
            </w:r>
          </w:p>
        </w:tc>
        <w:tc>
          <w:tcPr>
            <w:tcW w:w="284" w:type="dxa"/>
            <w:tcBorders>
              <w:right w:val="dotted" w:sz="4" w:space="0" w:color="auto"/>
            </w:tcBorders>
            <w:vAlign w:val="center"/>
          </w:tcPr>
          <w:p w14:paraId="4CDA6C1E" w14:textId="77777777" w:rsidR="006649A7" w:rsidRPr="00122E32" w:rsidRDefault="006649A7" w:rsidP="006649A7">
            <w:pPr>
              <w:jc w:val="center"/>
              <w:rPr>
                <w:rFonts w:ascii="Times New Roman" w:eastAsia="BiauKai" w:cs="Times New Roman"/>
                <w:color w:val="000000"/>
                <w:sz w:val="24"/>
                <w:szCs w:val="24"/>
              </w:rPr>
            </w:pPr>
          </w:p>
        </w:tc>
        <w:tc>
          <w:tcPr>
            <w:tcW w:w="3758" w:type="dxa"/>
            <w:tcBorders>
              <w:left w:val="dotted" w:sz="4" w:space="0" w:color="auto"/>
            </w:tcBorders>
            <w:vAlign w:val="center"/>
          </w:tcPr>
          <w:p w14:paraId="727286DF"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控制電壓確認</w:t>
            </w:r>
          </w:p>
        </w:tc>
        <w:tc>
          <w:tcPr>
            <w:tcW w:w="1958" w:type="dxa"/>
            <w:vAlign w:val="center"/>
          </w:tcPr>
          <w:p w14:paraId="2EAD2042"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以三用電表量測</w:t>
            </w:r>
          </w:p>
        </w:tc>
        <w:tc>
          <w:tcPr>
            <w:tcW w:w="2148" w:type="dxa"/>
            <w:vAlign w:val="center"/>
          </w:tcPr>
          <w:p w14:paraId="42BB5892"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AC 110V</w:t>
            </w:r>
          </w:p>
        </w:tc>
        <w:tc>
          <w:tcPr>
            <w:tcW w:w="1298" w:type="dxa"/>
          </w:tcPr>
          <w:p w14:paraId="2841B5A7"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合格</w:t>
            </w:r>
          </w:p>
          <w:p w14:paraId="7BE28E9F"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w:t>
            </w:r>
          </w:p>
        </w:tc>
      </w:tr>
      <w:tr w:rsidR="006649A7" w:rsidRPr="00122E32" w14:paraId="46D4BFC9" w14:textId="77777777" w:rsidTr="006649A7">
        <w:trPr>
          <w:trHeight w:val="702"/>
        </w:trPr>
        <w:tc>
          <w:tcPr>
            <w:tcW w:w="10206" w:type="dxa"/>
            <w:gridSpan w:val="6"/>
            <w:tcBorders>
              <w:top w:val="single" w:sz="4" w:space="0" w:color="auto"/>
            </w:tcBorders>
            <w:vAlign w:val="center"/>
          </w:tcPr>
          <w:p w14:paraId="68B019A5"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註：若標示「＊」者為業主指定限止點</w:t>
            </w:r>
            <w:r w:rsidRPr="00122E32">
              <w:rPr>
                <w:rFonts w:ascii="Times New Roman" w:eastAsia="BiauKai" w:cs="Times New Roman"/>
                <w:color w:val="000000"/>
                <w:sz w:val="24"/>
                <w:szCs w:val="24"/>
              </w:rPr>
              <w:t xml:space="preserve"> (Hold Point)</w:t>
            </w:r>
          </w:p>
        </w:tc>
      </w:tr>
    </w:tbl>
    <w:p w14:paraId="6ACE4A9F" w14:textId="77777777" w:rsidR="006649A7" w:rsidRPr="00122E32" w:rsidRDefault="006649A7" w:rsidP="006649A7">
      <w:pPr>
        <w:widowControl/>
        <w:autoSpaceDE/>
        <w:autoSpaceDN/>
        <w:adjustRightInd/>
        <w:spacing w:before="0" w:line="240" w:lineRule="auto"/>
        <w:rPr>
          <w:rFonts w:ascii="Times New Roman" w:eastAsia="BiauKai" w:cs="Times New Roman"/>
          <w:szCs w:val="20"/>
        </w:rPr>
      </w:pPr>
      <w:r w:rsidRPr="00122E32">
        <w:rPr>
          <w:rFonts w:ascii="Times New Roman" w:eastAsia="BiauKai" w:cs="Times New Roman"/>
        </w:rPr>
        <w:br w:type="page"/>
      </w:r>
    </w:p>
    <w:p w14:paraId="0711B658" w14:textId="77777777" w:rsidR="006649A7" w:rsidRPr="00122E32" w:rsidRDefault="006649A7" w:rsidP="006649A7">
      <w:pPr>
        <w:pStyle w:val="af8"/>
        <w:rPr>
          <w:rFonts w:eastAsia="BiauKai"/>
        </w:rPr>
      </w:pPr>
      <w:bookmarkStart w:id="117" w:name="_Toc338060394"/>
      <w:bookmarkStart w:id="118" w:name="_Toc508958555"/>
      <w:r w:rsidRPr="00122E32">
        <w:rPr>
          <w:rFonts w:eastAsia="BiauKai"/>
        </w:rPr>
        <w:lastRenderedPageBreak/>
        <w:t>表</w:t>
      </w:r>
      <w:r w:rsidRPr="00122E32">
        <w:rPr>
          <w:rFonts w:eastAsia="BiauKai"/>
        </w:rPr>
        <w:t xml:space="preserve">12-6 </w:t>
      </w:r>
      <w:r w:rsidRPr="00122E32">
        <w:rPr>
          <w:rFonts w:eastAsia="BiauKai"/>
        </w:rPr>
        <w:t>二次側送電後檢查程序記錄表</w:t>
      </w:r>
      <w:bookmarkEnd w:id="117"/>
      <w:bookmarkEnd w:id="118"/>
    </w:p>
    <w:p w14:paraId="4D8CF5C1" w14:textId="77777777" w:rsidR="006649A7" w:rsidRPr="00122E32" w:rsidRDefault="006649A7" w:rsidP="006649A7">
      <w:pPr>
        <w:pStyle w:val="af8"/>
        <w:rPr>
          <w:rFonts w:eastAsia="BiauKai"/>
        </w:rPr>
      </w:pPr>
    </w:p>
    <w:tbl>
      <w:tblPr>
        <w:tblW w:w="10298" w:type="dxa"/>
        <w:tblInd w:w="-6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60"/>
        <w:gridCol w:w="382"/>
        <w:gridCol w:w="3646"/>
        <w:gridCol w:w="1972"/>
        <w:gridCol w:w="2148"/>
        <w:gridCol w:w="1390"/>
      </w:tblGrid>
      <w:tr w:rsidR="006649A7" w:rsidRPr="00122E32" w14:paraId="6759B448" w14:textId="77777777" w:rsidTr="006649A7">
        <w:trPr>
          <w:trHeight w:val="495"/>
        </w:trPr>
        <w:tc>
          <w:tcPr>
            <w:tcW w:w="760" w:type="dxa"/>
            <w:vAlign w:val="center"/>
          </w:tcPr>
          <w:p w14:paraId="33BCD843"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項次</w:t>
            </w:r>
          </w:p>
        </w:tc>
        <w:tc>
          <w:tcPr>
            <w:tcW w:w="4028" w:type="dxa"/>
            <w:gridSpan w:val="2"/>
            <w:vAlign w:val="center"/>
          </w:tcPr>
          <w:p w14:paraId="6EC15270"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內容</w:t>
            </w:r>
          </w:p>
        </w:tc>
        <w:tc>
          <w:tcPr>
            <w:tcW w:w="1972" w:type="dxa"/>
            <w:vAlign w:val="center"/>
          </w:tcPr>
          <w:p w14:paraId="09847333"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檢查方法</w:t>
            </w:r>
          </w:p>
        </w:tc>
        <w:tc>
          <w:tcPr>
            <w:tcW w:w="2148" w:type="dxa"/>
            <w:vAlign w:val="center"/>
          </w:tcPr>
          <w:p w14:paraId="39441D35"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檢測標準</w:t>
            </w:r>
          </w:p>
        </w:tc>
        <w:tc>
          <w:tcPr>
            <w:tcW w:w="1390" w:type="dxa"/>
            <w:vAlign w:val="center"/>
          </w:tcPr>
          <w:p w14:paraId="05213E25"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結果</w:t>
            </w:r>
          </w:p>
        </w:tc>
      </w:tr>
      <w:tr w:rsidR="006649A7" w:rsidRPr="00122E32" w14:paraId="5E3F710D" w14:textId="77777777" w:rsidTr="006649A7">
        <w:trPr>
          <w:trHeight w:val="836"/>
        </w:trPr>
        <w:tc>
          <w:tcPr>
            <w:tcW w:w="760" w:type="dxa"/>
            <w:vAlign w:val="center"/>
          </w:tcPr>
          <w:p w14:paraId="776619C0"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3.1</w:t>
            </w:r>
          </w:p>
        </w:tc>
        <w:tc>
          <w:tcPr>
            <w:tcW w:w="382" w:type="dxa"/>
            <w:tcBorders>
              <w:right w:val="dotted" w:sz="4" w:space="0" w:color="auto"/>
            </w:tcBorders>
            <w:vAlign w:val="center"/>
          </w:tcPr>
          <w:p w14:paraId="22F6D4A9" w14:textId="77777777" w:rsidR="006649A7" w:rsidRPr="00122E32" w:rsidRDefault="006649A7" w:rsidP="006649A7">
            <w:pPr>
              <w:jc w:val="center"/>
              <w:rPr>
                <w:rFonts w:ascii="Times New Roman" w:eastAsia="BiauKai" w:cs="Times New Roman"/>
                <w:color w:val="000000"/>
                <w:sz w:val="24"/>
                <w:szCs w:val="24"/>
              </w:rPr>
            </w:pPr>
          </w:p>
        </w:tc>
        <w:tc>
          <w:tcPr>
            <w:tcW w:w="3646" w:type="dxa"/>
            <w:tcBorders>
              <w:left w:val="dotted" w:sz="4" w:space="0" w:color="auto"/>
            </w:tcBorders>
            <w:vAlign w:val="center"/>
          </w:tcPr>
          <w:p w14:paraId="72491F3F"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外觀檢查</w:t>
            </w:r>
          </w:p>
          <w:p w14:paraId="7A40BB81"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包括器材破損缺漏變色異味</w:t>
            </w:r>
            <w:r w:rsidRPr="00122E32">
              <w:rPr>
                <w:rFonts w:ascii="Times New Roman" w:eastAsia="BiauKai" w:cs="Times New Roman"/>
                <w:color w:val="000000"/>
                <w:sz w:val="24"/>
                <w:szCs w:val="24"/>
              </w:rPr>
              <w:t>)</w:t>
            </w:r>
          </w:p>
        </w:tc>
        <w:tc>
          <w:tcPr>
            <w:tcW w:w="1972" w:type="dxa"/>
            <w:vAlign w:val="center"/>
          </w:tcPr>
          <w:p w14:paraId="20663B60"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目視</w:t>
            </w:r>
          </w:p>
        </w:tc>
        <w:tc>
          <w:tcPr>
            <w:tcW w:w="2148" w:type="dxa"/>
            <w:vAlign w:val="center"/>
          </w:tcPr>
          <w:p w14:paraId="0D00A0EE"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無異狀</w:t>
            </w:r>
          </w:p>
        </w:tc>
        <w:tc>
          <w:tcPr>
            <w:tcW w:w="1390" w:type="dxa"/>
            <w:vAlign w:val="center"/>
          </w:tcPr>
          <w:p w14:paraId="6C2A6FC6"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合格</w:t>
            </w:r>
          </w:p>
          <w:p w14:paraId="330EEA4E"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w:t>
            </w:r>
          </w:p>
        </w:tc>
      </w:tr>
      <w:tr w:rsidR="006649A7" w:rsidRPr="00122E32" w14:paraId="0D8FF1EA" w14:textId="77777777" w:rsidTr="006649A7">
        <w:trPr>
          <w:trHeight w:val="897"/>
        </w:trPr>
        <w:tc>
          <w:tcPr>
            <w:tcW w:w="760" w:type="dxa"/>
            <w:vAlign w:val="center"/>
          </w:tcPr>
          <w:p w14:paraId="42E0DAD6"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3.2</w:t>
            </w:r>
          </w:p>
        </w:tc>
        <w:tc>
          <w:tcPr>
            <w:tcW w:w="382" w:type="dxa"/>
            <w:tcBorders>
              <w:right w:val="dotted" w:sz="4" w:space="0" w:color="auto"/>
            </w:tcBorders>
            <w:vAlign w:val="center"/>
          </w:tcPr>
          <w:p w14:paraId="473818C9" w14:textId="77777777" w:rsidR="006649A7" w:rsidRPr="00122E32" w:rsidRDefault="006649A7" w:rsidP="006649A7">
            <w:pPr>
              <w:jc w:val="center"/>
              <w:rPr>
                <w:rFonts w:ascii="Times New Roman" w:eastAsia="BiauKai" w:cs="Times New Roman"/>
                <w:color w:val="000000"/>
                <w:sz w:val="24"/>
                <w:szCs w:val="24"/>
              </w:rPr>
            </w:pPr>
          </w:p>
        </w:tc>
        <w:tc>
          <w:tcPr>
            <w:tcW w:w="3646" w:type="dxa"/>
            <w:tcBorders>
              <w:left w:val="dotted" w:sz="4" w:space="0" w:color="auto"/>
            </w:tcBorders>
            <w:vAlign w:val="center"/>
          </w:tcPr>
          <w:p w14:paraId="4E1BB714"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變頻器啟動確認</w:t>
            </w:r>
          </w:p>
        </w:tc>
        <w:tc>
          <w:tcPr>
            <w:tcW w:w="1972" w:type="dxa"/>
            <w:vAlign w:val="center"/>
          </w:tcPr>
          <w:p w14:paraId="184B4EDD"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目視</w:t>
            </w:r>
          </w:p>
        </w:tc>
        <w:tc>
          <w:tcPr>
            <w:tcW w:w="2148" w:type="dxa"/>
            <w:vAlign w:val="center"/>
          </w:tcPr>
          <w:p w14:paraId="1C1D2A89"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變頻器可依指定頻率正常啟動</w:t>
            </w:r>
          </w:p>
        </w:tc>
        <w:tc>
          <w:tcPr>
            <w:tcW w:w="1390" w:type="dxa"/>
            <w:vAlign w:val="center"/>
          </w:tcPr>
          <w:p w14:paraId="25F590BB"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合格</w:t>
            </w:r>
          </w:p>
          <w:p w14:paraId="58BE09EF"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w:t>
            </w:r>
          </w:p>
        </w:tc>
      </w:tr>
      <w:tr w:rsidR="006649A7" w:rsidRPr="00122E32" w14:paraId="2E112C7A" w14:textId="77777777" w:rsidTr="006649A7">
        <w:trPr>
          <w:trHeight w:val="886"/>
        </w:trPr>
        <w:tc>
          <w:tcPr>
            <w:tcW w:w="760" w:type="dxa"/>
            <w:vAlign w:val="center"/>
          </w:tcPr>
          <w:p w14:paraId="66405A8C"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3.3</w:t>
            </w:r>
          </w:p>
        </w:tc>
        <w:tc>
          <w:tcPr>
            <w:tcW w:w="382" w:type="dxa"/>
            <w:tcBorders>
              <w:right w:val="dotted" w:sz="4" w:space="0" w:color="auto"/>
            </w:tcBorders>
            <w:vAlign w:val="center"/>
          </w:tcPr>
          <w:p w14:paraId="4DDEA412"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w:t>
            </w:r>
          </w:p>
        </w:tc>
        <w:tc>
          <w:tcPr>
            <w:tcW w:w="3646" w:type="dxa"/>
            <w:tcBorders>
              <w:left w:val="dotted" w:sz="4" w:space="0" w:color="auto"/>
            </w:tcBorders>
            <w:vAlign w:val="center"/>
          </w:tcPr>
          <w:p w14:paraId="71492000"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馬達轉向確認</w:t>
            </w:r>
          </w:p>
        </w:tc>
        <w:tc>
          <w:tcPr>
            <w:tcW w:w="1972" w:type="dxa"/>
            <w:vAlign w:val="center"/>
          </w:tcPr>
          <w:p w14:paraId="1D5D9B8F"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目視</w:t>
            </w:r>
          </w:p>
        </w:tc>
        <w:tc>
          <w:tcPr>
            <w:tcW w:w="2148" w:type="dxa"/>
            <w:vAlign w:val="center"/>
          </w:tcPr>
          <w:p w14:paraId="2B2584A8"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馬達轉向正確</w:t>
            </w:r>
          </w:p>
        </w:tc>
        <w:tc>
          <w:tcPr>
            <w:tcW w:w="1390" w:type="dxa"/>
            <w:vAlign w:val="center"/>
          </w:tcPr>
          <w:p w14:paraId="595EF45A"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合格</w:t>
            </w:r>
          </w:p>
          <w:p w14:paraId="2AD0F9F0"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w:t>
            </w:r>
          </w:p>
        </w:tc>
      </w:tr>
      <w:tr w:rsidR="006649A7" w:rsidRPr="00122E32" w14:paraId="37AE9DC5" w14:textId="77777777" w:rsidTr="006649A7">
        <w:trPr>
          <w:trHeight w:val="890"/>
        </w:trPr>
        <w:tc>
          <w:tcPr>
            <w:tcW w:w="760" w:type="dxa"/>
            <w:vAlign w:val="center"/>
          </w:tcPr>
          <w:p w14:paraId="63E41850"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3.4</w:t>
            </w:r>
          </w:p>
        </w:tc>
        <w:tc>
          <w:tcPr>
            <w:tcW w:w="382" w:type="dxa"/>
            <w:tcBorders>
              <w:right w:val="dotted" w:sz="4" w:space="0" w:color="auto"/>
            </w:tcBorders>
            <w:vAlign w:val="center"/>
          </w:tcPr>
          <w:p w14:paraId="4085A6A7" w14:textId="77777777" w:rsidR="006649A7" w:rsidRPr="00122E32" w:rsidRDefault="006649A7" w:rsidP="006649A7">
            <w:pPr>
              <w:jc w:val="center"/>
              <w:rPr>
                <w:rFonts w:ascii="Times New Roman" w:eastAsia="BiauKai" w:cs="Times New Roman"/>
                <w:color w:val="000000"/>
                <w:sz w:val="24"/>
                <w:szCs w:val="24"/>
              </w:rPr>
            </w:pPr>
          </w:p>
        </w:tc>
        <w:tc>
          <w:tcPr>
            <w:tcW w:w="3646" w:type="dxa"/>
            <w:tcBorders>
              <w:left w:val="dotted" w:sz="4" w:space="0" w:color="auto"/>
            </w:tcBorders>
            <w:vAlign w:val="center"/>
          </w:tcPr>
          <w:p w14:paraId="62573C97"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變頻器控制迴路確認</w:t>
            </w:r>
          </w:p>
        </w:tc>
        <w:tc>
          <w:tcPr>
            <w:tcW w:w="1972" w:type="dxa"/>
            <w:vAlign w:val="center"/>
          </w:tcPr>
          <w:p w14:paraId="47BC6A96"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以三用電表量測</w:t>
            </w:r>
          </w:p>
        </w:tc>
        <w:tc>
          <w:tcPr>
            <w:tcW w:w="2148" w:type="dxa"/>
            <w:vAlign w:val="center"/>
          </w:tcPr>
          <w:p w14:paraId="2251CE64"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依設計圖正常運轉</w:t>
            </w:r>
          </w:p>
        </w:tc>
        <w:tc>
          <w:tcPr>
            <w:tcW w:w="1390" w:type="dxa"/>
            <w:vAlign w:val="center"/>
          </w:tcPr>
          <w:p w14:paraId="37679A43"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合格</w:t>
            </w:r>
          </w:p>
          <w:p w14:paraId="1C95BE34"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w:t>
            </w:r>
          </w:p>
        </w:tc>
      </w:tr>
      <w:tr w:rsidR="006649A7" w:rsidRPr="00122E32" w14:paraId="04F4199E" w14:textId="77777777" w:rsidTr="006649A7">
        <w:trPr>
          <w:trHeight w:val="867"/>
        </w:trPr>
        <w:tc>
          <w:tcPr>
            <w:tcW w:w="10298" w:type="dxa"/>
            <w:gridSpan w:val="6"/>
            <w:vAlign w:val="center"/>
          </w:tcPr>
          <w:p w14:paraId="40E74FFB"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註：若標示「＊」者為業主指定限止點</w:t>
            </w:r>
            <w:r w:rsidRPr="00122E32">
              <w:rPr>
                <w:rFonts w:ascii="Times New Roman" w:eastAsia="BiauKai" w:cs="Times New Roman"/>
                <w:color w:val="000000"/>
                <w:sz w:val="24"/>
                <w:szCs w:val="24"/>
              </w:rPr>
              <w:t xml:space="preserve"> (Hold Point)</w:t>
            </w:r>
          </w:p>
        </w:tc>
      </w:tr>
    </w:tbl>
    <w:p w14:paraId="2387762D" w14:textId="77777777" w:rsidR="006649A7" w:rsidRPr="00122E32" w:rsidRDefault="006649A7" w:rsidP="006649A7">
      <w:pPr>
        <w:pStyle w:val="afa"/>
        <w:rPr>
          <w:rFonts w:eastAsia="BiauKai"/>
        </w:rPr>
      </w:pPr>
    </w:p>
    <w:p w14:paraId="1ECD6388" w14:textId="77777777" w:rsidR="006649A7" w:rsidRPr="00122E32" w:rsidRDefault="006649A7" w:rsidP="006649A7">
      <w:pPr>
        <w:pStyle w:val="af8"/>
        <w:rPr>
          <w:rFonts w:eastAsia="BiauKai"/>
        </w:rPr>
      </w:pPr>
      <w:r w:rsidRPr="00122E32">
        <w:rPr>
          <w:rFonts w:eastAsia="BiauKai"/>
        </w:rPr>
        <w:br w:type="page"/>
      </w:r>
      <w:bookmarkStart w:id="119" w:name="_Toc338060395"/>
      <w:bookmarkStart w:id="120" w:name="_Toc508958556"/>
      <w:r w:rsidRPr="00122E32">
        <w:rPr>
          <w:rFonts w:eastAsia="BiauKai"/>
        </w:rPr>
        <w:lastRenderedPageBreak/>
        <w:t>表</w:t>
      </w:r>
      <w:r w:rsidRPr="00122E32">
        <w:rPr>
          <w:rFonts w:eastAsia="BiauKai"/>
        </w:rPr>
        <w:t xml:space="preserve">12-7 </w:t>
      </w:r>
      <w:r w:rsidRPr="00122E32">
        <w:rPr>
          <w:rFonts w:eastAsia="BiauKai"/>
        </w:rPr>
        <w:t>配電盤</w:t>
      </w:r>
      <w:r w:rsidRPr="00122E32">
        <w:rPr>
          <w:rFonts w:eastAsia="BiauKai"/>
        </w:rPr>
        <w:t>(</w:t>
      </w:r>
      <w:r w:rsidRPr="00122E32">
        <w:rPr>
          <w:rFonts w:eastAsia="BiauKai"/>
        </w:rPr>
        <w:t>箱</w:t>
      </w:r>
      <w:r w:rsidRPr="00122E32">
        <w:rPr>
          <w:rFonts w:eastAsia="BiauKai"/>
        </w:rPr>
        <w:t>)</w:t>
      </w:r>
      <w:r w:rsidRPr="00122E32">
        <w:rPr>
          <w:rFonts w:eastAsia="BiauKai"/>
        </w:rPr>
        <w:t>器材自主檢查表</w:t>
      </w:r>
      <w:bookmarkEnd w:id="119"/>
      <w:bookmarkEnd w:id="120"/>
    </w:p>
    <w:p w14:paraId="48702150" w14:textId="77777777" w:rsidR="006649A7" w:rsidRPr="00122E32" w:rsidRDefault="006649A7" w:rsidP="006649A7">
      <w:pPr>
        <w:pStyle w:val="afe"/>
        <w:rPr>
          <w:rFonts w:eastAsia="BiauKai"/>
        </w:rPr>
      </w:pPr>
      <w:r w:rsidRPr="00122E32">
        <w:rPr>
          <w:rFonts w:eastAsia="BiauKai"/>
        </w:rPr>
        <w:t xml:space="preserve">                          </w:t>
      </w:r>
      <w:r w:rsidRPr="00122E32">
        <w:rPr>
          <w:rFonts w:eastAsia="BiauKai"/>
        </w:rPr>
        <w:tab/>
      </w:r>
      <w:r w:rsidRPr="00122E32">
        <w:rPr>
          <w:rFonts w:eastAsia="BiauKai"/>
        </w:rPr>
        <w:tab/>
      </w:r>
      <w:r w:rsidRPr="00122E32">
        <w:rPr>
          <w:rFonts w:eastAsia="BiauKai"/>
        </w:rPr>
        <w:tab/>
      </w:r>
      <w:r w:rsidRPr="00122E32">
        <w:rPr>
          <w:rFonts w:eastAsia="BiauKai"/>
        </w:rPr>
        <w:tab/>
      </w:r>
      <w:r w:rsidRPr="00122E32">
        <w:rPr>
          <w:rFonts w:eastAsia="BiauKai"/>
          <w:sz w:val="24"/>
          <w:szCs w:val="24"/>
        </w:rPr>
        <w:t>編號</w:t>
      </w:r>
      <w:r w:rsidRPr="00122E32">
        <w:rPr>
          <w:rFonts w:eastAsia="BiauKai"/>
          <w:sz w:val="24"/>
          <w:szCs w:val="24"/>
        </w:rPr>
        <w:t>:</w:t>
      </w:r>
      <w:r w:rsidRPr="00122E32">
        <w:rPr>
          <w:rFonts w:eastAsia="BiauKai"/>
          <w:sz w:val="24"/>
          <w:szCs w:val="24"/>
        </w:rPr>
        <w:t>配電盤</w:t>
      </w:r>
      <w:r w:rsidRPr="00122E32">
        <w:rPr>
          <w:rFonts w:eastAsia="BiauKai"/>
          <w:sz w:val="24"/>
          <w:szCs w:val="24"/>
        </w:rPr>
        <w:t>-</w:t>
      </w:r>
      <w:r w:rsidRPr="00122E32">
        <w:rPr>
          <w:rFonts w:eastAsia="BiauKai"/>
          <w:sz w:val="24"/>
          <w:szCs w:val="24"/>
        </w:rPr>
        <w:t>材檢</w:t>
      </w:r>
      <w:r w:rsidRPr="00122E32">
        <w:rPr>
          <w:rFonts w:eastAsia="BiauKai"/>
          <w:sz w:val="24"/>
          <w:szCs w:val="24"/>
        </w:rPr>
        <w:t>-2</w:t>
      </w:r>
    </w:p>
    <w:tbl>
      <w:tblPr>
        <w:tblW w:w="10080" w:type="dxa"/>
        <w:tblInd w:w="-6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454"/>
        <w:gridCol w:w="1225"/>
        <w:gridCol w:w="1080"/>
        <w:gridCol w:w="3839"/>
        <w:gridCol w:w="1200"/>
        <w:gridCol w:w="16"/>
        <w:gridCol w:w="944"/>
        <w:gridCol w:w="1322"/>
      </w:tblGrid>
      <w:tr w:rsidR="006649A7" w:rsidRPr="00122E32" w14:paraId="5C2DA101" w14:textId="77777777" w:rsidTr="006649A7">
        <w:trPr>
          <w:trHeight w:hRule="exact" w:val="581"/>
        </w:trPr>
        <w:tc>
          <w:tcPr>
            <w:tcW w:w="1679" w:type="dxa"/>
            <w:gridSpan w:val="2"/>
            <w:vAlign w:val="center"/>
          </w:tcPr>
          <w:p w14:paraId="10BAC9CA"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程</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名</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稱</w:t>
            </w:r>
          </w:p>
        </w:tc>
        <w:tc>
          <w:tcPr>
            <w:tcW w:w="8401" w:type="dxa"/>
            <w:gridSpan w:val="6"/>
            <w:vAlign w:val="center"/>
          </w:tcPr>
          <w:p w14:paraId="68DC080C"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0E047D7E" w14:textId="77777777" w:rsidTr="006649A7">
        <w:trPr>
          <w:trHeight w:hRule="exact" w:val="533"/>
        </w:trPr>
        <w:tc>
          <w:tcPr>
            <w:tcW w:w="1679" w:type="dxa"/>
            <w:gridSpan w:val="2"/>
            <w:vAlign w:val="center"/>
          </w:tcPr>
          <w:p w14:paraId="5D868BBD"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承</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攬</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廠</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商</w:t>
            </w:r>
          </w:p>
        </w:tc>
        <w:tc>
          <w:tcPr>
            <w:tcW w:w="8401" w:type="dxa"/>
            <w:gridSpan w:val="6"/>
            <w:vAlign w:val="center"/>
          </w:tcPr>
          <w:p w14:paraId="0DABAC7A"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567C89C1" w14:textId="77777777" w:rsidTr="006649A7">
        <w:trPr>
          <w:trHeight w:hRule="exact" w:val="656"/>
        </w:trPr>
        <w:tc>
          <w:tcPr>
            <w:tcW w:w="1679" w:type="dxa"/>
            <w:gridSpan w:val="2"/>
            <w:vAlign w:val="center"/>
          </w:tcPr>
          <w:p w14:paraId="5D4F14F3"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檢查位置</w:t>
            </w:r>
          </w:p>
        </w:tc>
        <w:tc>
          <w:tcPr>
            <w:tcW w:w="4919" w:type="dxa"/>
            <w:gridSpan w:val="2"/>
            <w:vAlign w:val="center"/>
          </w:tcPr>
          <w:p w14:paraId="3DE3A7BD"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c>
          <w:tcPr>
            <w:tcW w:w="1200" w:type="dxa"/>
            <w:vAlign w:val="center"/>
          </w:tcPr>
          <w:p w14:paraId="61A6C1FE" w14:textId="77777777" w:rsidR="006649A7" w:rsidRPr="00122E32" w:rsidRDefault="006649A7" w:rsidP="006649A7">
            <w:pPr>
              <w:snapToGrid w:val="0"/>
              <w:spacing w:before="0" w:line="320" w:lineRule="exact"/>
              <w:ind w:firstLineChars="50" w:firstLine="120"/>
              <w:rPr>
                <w:rFonts w:ascii="Times New Roman" w:eastAsia="BiauKai" w:cs="Times New Roman"/>
                <w:color w:val="000000"/>
                <w:sz w:val="24"/>
                <w:szCs w:val="24"/>
              </w:rPr>
            </w:pPr>
            <w:r w:rsidRPr="00122E32">
              <w:rPr>
                <w:rFonts w:ascii="Times New Roman" w:eastAsia="BiauKai" w:cs="Times New Roman"/>
                <w:color w:val="000000"/>
                <w:sz w:val="24"/>
                <w:szCs w:val="24"/>
              </w:rPr>
              <w:t>檢查日期</w:t>
            </w:r>
          </w:p>
        </w:tc>
        <w:tc>
          <w:tcPr>
            <w:tcW w:w="2282" w:type="dxa"/>
            <w:gridSpan w:val="3"/>
            <w:tcBorders>
              <w:right w:val="single" w:sz="4" w:space="0" w:color="auto"/>
            </w:tcBorders>
            <w:vAlign w:val="center"/>
          </w:tcPr>
          <w:p w14:paraId="556D204A" w14:textId="77777777" w:rsidR="006649A7" w:rsidRPr="00122E32" w:rsidRDefault="006649A7" w:rsidP="006649A7">
            <w:pPr>
              <w:snapToGrid w:val="0"/>
              <w:spacing w:before="0" w:line="320" w:lineRule="exact"/>
              <w:ind w:firstLineChars="200" w:firstLine="480"/>
              <w:rPr>
                <w:rFonts w:ascii="Times New Roman" w:eastAsia="BiauKai" w:cs="Times New Roman"/>
                <w:color w:val="000000"/>
                <w:sz w:val="24"/>
                <w:szCs w:val="24"/>
              </w:rPr>
            </w:pPr>
            <w:r w:rsidRPr="00122E32">
              <w:rPr>
                <w:rFonts w:ascii="Times New Roman" w:eastAsia="BiauKai" w:cs="Times New Roman"/>
                <w:color w:val="000000"/>
                <w:sz w:val="24"/>
                <w:szCs w:val="24"/>
              </w:rPr>
              <w:t>年</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月</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日</w:t>
            </w:r>
          </w:p>
        </w:tc>
      </w:tr>
      <w:tr w:rsidR="006649A7" w:rsidRPr="00122E32" w14:paraId="196E745C" w14:textId="77777777" w:rsidTr="006649A7">
        <w:trPr>
          <w:trHeight w:hRule="exact" w:val="535"/>
        </w:trPr>
        <w:tc>
          <w:tcPr>
            <w:tcW w:w="1679" w:type="dxa"/>
            <w:gridSpan w:val="2"/>
            <w:vAlign w:val="center"/>
          </w:tcPr>
          <w:p w14:paraId="02BD86E9"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材</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料</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名</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稱</w:t>
            </w:r>
          </w:p>
        </w:tc>
        <w:tc>
          <w:tcPr>
            <w:tcW w:w="8401" w:type="dxa"/>
            <w:gridSpan w:val="6"/>
            <w:tcBorders>
              <w:right w:val="single" w:sz="4" w:space="0" w:color="auto"/>
            </w:tcBorders>
            <w:vAlign w:val="center"/>
          </w:tcPr>
          <w:p w14:paraId="3BED4B4C"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3CF48BCD" w14:textId="77777777" w:rsidTr="006649A7">
        <w:trPr>
          <w:trHeight w:hRule="exact" w:val="529"/>
        </w:trPr>
        <w:tc>
          <w:tcPr>
            <w:tcW w:w="1679" w:type="dxa"/>
            <w:gridSpan w:val="2"/>
            <w:vAlign w:val="center"/>
          </w:tcPr>
          <w:p w14:paraId="3D72BE6B"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規</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格</w:t>
            </w:r>
          </w:p>
        </w:tc>
        <w:tc>
          <w:tcPr>
            <w:tcW w:w="4919" w:type="dxa"/>
            <w:gridSpan w:val="2"/>
            <w:vAlign w:val="center"/>
          </w:tcPr>
          <w:p w14:paraId="75FFF645"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c>
          <w:tcPr>
            <w:tcW w:w="1216" w:type="dxa"/>
            <w:gridSpan w:val="2"/>
            <w:vAlign w:val="center"/>
          </w:tcPr>
          <w:p w14:paraId="7797A861"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數</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量</w:t>
            </w:r>
          </w:p>
        </w:tc>
        <w:tc>
          <w:tcPr>
            <w:tcW w:w="2266" w:type="dxa"/>
            <w:gridSpan w:val="2"/>
            <w:vAlign w:val="center"/>
          </w:tcPr>
          <w:p w14:paraId="1023800F"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1D0BA58D" w14:textId="77777777" w:rsidTr="006649A7">
        <w:trPr>
          <w:trHeight w:hRule="exact" w:val="551"/>
        </w:trPr>
        <w:tc>
          <w:tcPr>
            <w:tcW w:w="1679" w:type="dxa"/>
            <w:gridSpan w:val="2"/>
            <w:vAlign w:val="center"/>
          </w:tcPr>
          <w:p w14:paraId="0CA414D6"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時</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機</w:t>
            </w:r>
          </w:p>
        </w:tc>
        <w:tc>
          <w:tcPr>
            <w:tcW w:w="8401" w:type="dxa"/>
            <w:gridSpan w:val="6"/>
            <w:vAlign w:val="center"/>
          </w:tcPr>
          <w:p w14:paraId="0DC015A9"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進場檢驗</w:t>
            </w:r>
          </w:p>
        </w:tc>
      </w:tr>
      <w:tr w:rsidR="006649A7" w:rsidRPr="00122E32" w14:paraId="6D1D04AB" w14:textId="77777777" w:rsidTr="006649A7">
        <w:trPr>
          <w:trHeight w:hRule="exact" w:val="531"/>
        </w:trPr>
        <w:tc>
          <w:tcPr>
            <w:tcW w:w="1679" w:type="dxa"/>
            <w:gridSpan w:val="2"/>
            <w:vAlign w:val="center"/>
          </w:tcPr>
          <w:p w14:paraId="62DACBB1"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結</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果</w:t>
            </w:r>
          </w:p>
        </w:tc>
        <w:tc>
          <w:tcPr>
            <w:tcW w:w="8401" w:type="dxa"/>
            <w:gridSpan w:val="6"/>
            <w:vAlign w:val="center"/>
          </w:tcPr>
          <w:p w14:paraId="7EC52B59" w14:textId="77777777" w:rsidR="006649A7" w:rsidRPr="00122E32" w:rsidRDefault="006649A7" w:rsidP="006649A7">
            <w:pPr>
              <w:snapToGrid w:val="0"/>
              <w:spacing w:before="0" w:line="320" w:lineRule="exact"/>
              <w:ind w:firstLineChars="50" w:firstLine="120"/>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 xml:space="preserve">檢查合格　</w:t>
            </w:r>
            <w:r w:rsidRPr="00122E32">
              <w:rPr>
                <w:rFonts w:ascii="Times New Roman" w:eastAsia="BiauKai" w:cs="Times New Roman"/>
                <w:color w:val="000000"/>
                <w:sz w:val="24"/>
                <w:szCs w:val="24"/>
              </w:rPr>
              <w:t xml:space="preserve"> </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 xml:space="preserve">有缺失需改正　</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無此檢查項目</w:t>
            </w:r>
          </w:p>
        </w:tc>
      </w:tr>
      <w:tr w:rsidR="006649A7" w:rsidRPr="00122E32" w14:paraId="7C37D395" w14:textId="77777777" w:rsidTr="006649A7">
        <w:trPr>
          <w:trHeight w:val="574"/>
        </w:trPr>
        <w:tc>
          <w:tcPr>
            <w:tcW w:w="2759" w:type="dxa"/>
            <w:gridSpan w:val="3"/>
            <w:vAlign w:val="center"/>
          </w:tcPr>
          <w:p w14:paraId="0D490065" w14:textId="77777777" w:rsidR="006649A7" w:rsidRPr="00122E32" w:rsidRDefault="006649A7" w:rsidP="006649A7">
            <w:pPr>
              <w:snapToGrid w:val="0"/>
              <w:spacing w:before="0"/>
              <w:jc w:val="distribute"/>
              <w:rPr>
                <w:rFonts w:ascii="Times New Roman" w:eastAsia="BiauKai" w:cs="Times New Roman"/>
                <w:color w:val="000000"/>
                <w:sz w:val="24"/>
                <w:szCs w:val="24"/>
              </w:rPr>
            </w:pPr>
            <w:r w:rsidRPr="00122E32">
              <w:rPr>
                <w:rFonts w:ascii="Times New Roman" w:eastAsia="BiauKai" w:cs="Times New Roman"/>
                <w:color w:val="000000"/>
                <w:sz w:val="24"/>
                <w:szCs w:val="24"/>
              </w:rPr>
              <w:t>檢查項目</w:t>
            </w:r>
          </w:p>
        </w:tc>
        <w:tc>
          <w:tcPr>
            <w:tcW w:w="3839" w:type="dxa"/>
            <w:vAlign w:val="center"/>
          </w:tcPr>
          <w:p w14:paraId="44A0E84D" w14:textId="77777777" w:rsidR="006649A7" w:rsidRPr="00122E32" w:rsidRDefault="006649A7" w:rsidP="006649A7">
            <w:pPr>
              <w:snapToGrid w:val="0"/>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設計圖說、規範之檢查標準</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定量定性</w:t>
            </w:r>
            <w:r w:rsidRPr="00122E32">
              <w:rPr>
                <w:rFonts w:ascii="Times New Roman" w:eastAsia="BiauKai" w:cs="Times New Roman"/>
                <w:color w:val="000000"/>
                <w:sz w:val="24"/>
                <w:szCs w:val="24"/>
              </w:rPr>
              <w:t>)</w:t>
            </w:r>
          </w:p>
        </w:tc>
        <w:tc>
          <w:tcPr>
            <w:tcW w:w="2160" w:type="dxa"/>
            <w:gridSpan w:val="3"/>
            <w:vAlign w:val="center"/>
          </w:tcPr>
          <w:p w14:paraId="6BFCA1FE" w14:textId="77777777" w:rsidR="006649A7" w:rsidRPr="00122E32" w:rsidRDefault="006649A7" w:rsidP="006649A7">
            <w:pPr>
              <w:snapToGrid w:val="0"/>
              <w:spacing w:before="0"/>
              <w:ind w:left="480" w:hangingChars="200" w:hanging="480"/>
              <w:rPr>
                <w:rFonts w:ascii="Times New Roman" w:eastAsia="BiauKai" w:cs="Times New Roman"/>
                <w:color w:val="000000"/>
                <w:sz w:val="24"/>
                <w:szCs w:val="24"/>
              </w:rPr>
            </w:pPr>
            <w:r w:rsidRPr="00122E32">
              <w:rPr>
                <w:rFonts w:ascii="Times New Roman" w:eastAsia="BiauKai" w:cs="Times New Roman"/>
                <w:color w:val="000000"/>
                <w:sz w:val="24"/>
                <w:szCs w:val="24"/>
              </w:rPr>
              <w:t>實際檢查情形</w:t>
            </w:r>
            <w:r w:rsidRPr="00122E32">
              <w:rPr>
                <w:rFonts w:ascii="Times New Roman" w:eastAsia="BiauKai" w:cs="Times New Roman"/>
                <w:color w:val="000000"/>
                <w:sz w:val="24"/>
                <w:szCs w:val="24"/>
              </w:rPr>
              <w:t xml:space="preserve">    (</w:t>
            </w:r>
            <w:r w:rsidRPr="00122E32">
              <w:rPr>
                <w:rFonts w:ascii="新細明體" w:eastAsia="新細明體" w:hAnsi="新細明體" w:cs="新細明體" w:hint="eastAsia"/>
                <w:color w:val="000000"/>
                <w:sz w:val="24"/>
                <w:szCs w:val="24"/>
              </w:rPr>
              <w:t>敍</w:t>
            </w:r>
            <w:r w:rsidRPr="00122E32">
              <w:rPr>
                <w:rFonts w:ascii="Times New Roman" w:eastAsia="BiauKai" w:cs="Times New Roman"/>
                <w:color w:val="000000"/>
                <w:sz w:val="24"/>
                <w:szCs w:val="24"/>
              </w:rPr>
              <w:t>述檢查值</w:t>
            </w:r>
            <w:r w:rsidRPr="00122E32">
              <w:rPr>
                <w:rFonts w:ascii="Times New Roman" w:eastAsia="BiauKai" w:cs="Times New Roman"/>
                <w:color w:val="000000"/>
                <w:sz w:val="24"/>
                <w:szCs w:val="24"/>
              </w:rPr>
              <w:t>)</w:t>
            </w:r>
          </w:p>
        </w:tc>
        <w:tc>
          <w:tcPr>
            <w:tcW w:w="1322" w:type="dxa"/>
            <w:vAlign w:val="center"/>
          </w:tcPr>
          <w:p w14:paraId="55DF8D2D" w14:textId="77777777" w:rsidR="006649A7" w:rsidRPr="00122E32" w:rsidRDefault="006649A7" w:rsidP="006649A7">
            <w:pPr>
              <w:snapToGrid w:val="0"/>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檢查結果</w:t>
            </w:r>
          </w:p>
        </w:tc>
      </w:tr>
      <w:tr w:rsidR="006649A7" w:rsidRPr="00122E32" w14:paraId="050A0990" w14:textId="77777777" w:rsidTr="006649A7">
        <w:trPr>
          <w:trHeight w:val="567"/>
        </w:trPr>
        <w:tc>
          <w:tcPr>
            <w:tcW w:w="454" w:type="dxa"/>
            <w:tcBorders>
              <w:right w:val="dotted" w:sz="4" w:space="0" w:color="auto"/>
            </w:tcBorders>
            <w:vAlign w:val="center"/>
          </w:tcPr>
          <w:p w14:paraId="04BCEBFA" w14:textId="77777777" w:rsidR="006649A7" w:rsidRPr="00122E32" w:rsidRDefault="006649A7" w:rsidP="006649A7">
            <w:pPr>
              <w:spacing w:before="0" w:line="320" w:lineRule="exact"/>
              <w:ind w:rightChars="35" w:right="98"/>
              <w:jc w:val="center"/>
              <w:rPr>
                <w:rFonts w:ascii="Times New Roman" w:eastAsia="BiauKai" w:cs="Times New Roman"/>
                <w:color w:val="000000"/>
                <w:sz w:val="24"/>
                <w:szCs w:val="24"/>
              </w:rPr>
            </w:pPr>
            <w:r w:rsidRPr="00122E32">
              <w:rPr>
                <w:rFonts w:ascii="Times New Roman" w:eastAsia="BiauKai" w:cs="Times New Roman"/>
                <w:color w:val="000000"/>
                <w:sz w:val="24"/>
                <w:szCs w:val="24"/>
              </w:rPr>
              <w:t>＊</w:t>
            </w:r>
          </w:p>
        </w:tc>
        <w:tc>
          <w:tcPr>
            <w:tcW w:w="2305" w:type="dxa"/>
            <w:gridSpan w:val="2"/>
            <w:tcBorders>
              <w:left w:val="dotted" w:sz="4" w:space="0" w:color="auto"/>
            </w:tcBorders>
            <w:vAlign w:val="center"/>
          </w:tcPr>
          <w:p w14:paraId="5EB57836" w14:textId="77777777" w:rsidR="006649A7" w:rsidRPr="00122E32" w:rsidRDefault="006649A7" w:rsidP="006649A7">
            <w:pPr>
              <w:spacing w:before="0"/>
              <w:ind w:leftChars="-11" w:left="233" w:hangingChars="110" w:hanging="264"/>
              <w:rPr>
                <w:rFonts w:ascii="Times New Roman" w:eastAsia="BiauKai" w:cs="Times New Roman"/>
                <w:color w:val="000000"/>
                <w:sz w:val="24"/>
                <w:szCs w:val="24"/>
              </w:rPr>
            </w:pPr>
            <w:r w:rsidRPr="00122E32">
              <w:rPr>
                <w:rFonts w:ascii="Times New Roman" w:eastAsia="BiauKai" w:cs="Times New Roman"/>
                <w:color w:val="000000"/>
                <w:sz w:val="24"/>
                <w:szCs w:val="24"/>
              </w:rPr>
              <w:t>1.</w:t>
            </w:r>
            <w:r w:rsidRPr="00122E32">
              <w:rPr>
                <w:rFonts w:ascii="Times New Roman" w:eastAsia="BiauKai" w:cs="Times New Roman"/>
                <w:color w:val="000000"/>
                <w:sz w:val="24"/>
                <w:szCs w:val="24"/>
              </w:rPr>
              <w:t>檢驗文件及相關資料審查</w:t>
            </w:r>
          </w:p>
        </w:tc>
        <w:tc>
          <w:tcPr>
            <w:tcW w:w="3839" w:type="dxa"/>
            <w:vAlign w:val="center"/>
          </w:tcPr>
          <w:p w14:paraId="72D197C4" w14:textId="77777777" w:rsidR="006649A7" w:rsidRPr="00122E32" w:rsidRDefault="006649A7" w:rsidP="006649A7">
            <w:pPr>
              <w:spacing w:before="0" w:line="440" w:lineRule="exact"/>
              <w:rPr>
                <w:rFonts w:ascii="Times New Roman" w:eastAsia="BiauKai" w:cs="Times New Roman"/>
                <w:bCs/>
                <w:color w:val="000000"/>
                <w:sz w:val="24"/>
                <w:szCs w:val="24"/>
              </w:rPr>
            </w:pPr>
            <w:r w:rsidRPr="00122E32">
              <w:rPr>
                <w:rFonts w:ascii="Times New Roman" w:eastAsia="BiauKai" w:cs="Times New Roman"/>
                <w:bCs/>
                <w:color w:val="000000"/>
                <w:sz w:val="24"/>
                <w:szCs w:val="24"/>
              </w:rPr>
              <w:t>符合認可型錄、出廠證明及檢驗程序書、檢驗報告</w:t>
            </w:r>
          </w:p>
        </w:tc>
        <w:tc>
          <w:tcPr>
            <w:tcW w:w="2160" w:type="dxa"/>
            <w:gridSpan w:val="3"/>
          </w:tcPr>
          <w:p w14:paraId="6DB82679" w14:textId="77777777" w:rsidR="006649A7" w:rsidRPr="00122E32" w:rsidRDefault="006649A7" w:rsidP="006649A7">
            <w:pPr>
              <w:snapToGrid w:val="0"/>
              <w:spacing w:before="0" w:line="300" w:lineRule="exact"/>
              <w:rPr>
                <w:rFonts w:ascii="Times New Roman" w:eastAsia="BiauKai" w:cs="Times New Roman"/>
                <w:color w:val="000000"/>
                <w:sz w:val="24"/>
                <w:szCs w:val="24"/>
              </w:rPr>
            </w:pPr>
          </w:p>
        </w:tc>
        <w:tc>
          <w:tcPr>
            <w:tcW w:w="1322" w:type="dxa"/>
            <w:vAlign w:val="center"/>
          </w:tcPr>
          <w:p w14:paraId="4CA8DBEE" w14:textId="77777777" w:rsidR="006649A7" w:rsidRPr="00122E32" w:rsidRDefault="006649A7" w:rsidP="006649A7">
            <w:pPr>
              <w:snapToGrid w:val="0"/>
              <w:spacing w:before="0" w:line="300" w:lineRule="exact"/>
              <w:rPr>
                <w:rFonts w:ascii="Times New Roman" w:eastAsia="BiauKai" w:cs="Times New Roman"/>
                <w:color w:val="000000"/>
                <w:sz w:val="24"/>
                <w:szCs w:val="24"/>
              </w:rPr>
            </w:pPr>
          </w:p>
        </w:tc>
      </w:tr>
      <w:tr w:rsidR="006649A7" w:rsidRPr="00122E32" w14:paraId="3F4136E4" w14:textId="77777777" w:rsidTr="006649A7">
        <w:trPr>
          <w:trHeight w:val="624"/>
        </w:trPr>
        <w:tc>
          <w:tcPr>
            <w:tcW w:w="454" w:type="dxa"/>
            <w:tcBorders>
              <w:right w:val="dotted" w:sz="4" w:space="0" w:color="auto"/>
            </w:tcBorders>
            <w:vAlign w:val="center"/>
          </w:tcPr>
          <w:p w14:paraId="6D1D9374" w14:textId="77777777" w:rsidR="006649A7" w:rsidRPr="00122E32" w:rsidRDefault="006649A7" w:rsidP="006649A7">
            <w:pPr>
              <w:spacing w:before="0" w:line="320" w:lineRule="exact"/>
              <w:jc w:val="center"/>
              <w:rPr>
                <w:rFonts w:ascii="Times New Roman" w:eastAsia="BiauKai" w:cs="Times New Roman"/>
                <w:color w:val="000000"/>
                <w:sz w:val="24"/>
                <w:szCs w:val="24"/>
              </w:rPr>
            </w:pPr>
          </w:p>
        </w:tc>
        <w:tc>
          <w:tcPr>
            <w:tcW w:w="2305" w:type="dxa"/>
            <w:gridSpan w:val="2"/>
            <w:tcBorders>
              <w:left w:val="dotted" w:sz="4" w:space="0" w:color="auto"/>
            </w:tcBorders>
            <w:vAlign w:val="center"/>
          </w:tcPr>
          <w:p w14:paraId="22AEC78C" w14:textId="77777777" w:rsidR="006649A7" w:rsidRPr="00122E32" w:rsidRDefault="006649A7" w:rsidP="006649A7">
            <w:pPr>
              <w:spacing w:before="0"/>
              <w:ind w:leftChars="-11" w:left="-5" w:hangingChars="11" w:hanging="26"/>
              <w:rPr>
                <w:rFonts w:ascii="Times New Roman" w:eastAsia="BiauKai" w:cs="Times New Roman"/>
                <w:color w:val="000000"/>
                <w:sz w:val="24"/>
                <w:szCs w:val="24"/>
              </w:rPr>
            </w:pPr>
            <w:r w:rsidRPr="00122E32">
              <w:rPr>
                <w:rFonts w:ascii="Times New Roman" w:eastAsia="BiauKai" w:cs="Times New Roman"/>
                <w:color w:val="000000"/>
                <w:sz w:val="24"/>
                <w:szCs w:val="24"/>
              </w:rPr>
              <w:t>2.</w:t>
            </w:r>
            <w:r w:rsidRPr="00122E32">
              <w:rPr>
                <w:rFonts w:ascii="Times New Roman" w:eastAsia="BiauKai" w:cs="Times New Roman"/>
                <w:color w:val="000000"/>
                <w:sz w:val="24"/>
                <w:szCs w:val="24"/>
              </w:rPr>
              <w:t>外觀尺寸檢查</w:t>
            </w:r>
          </w:p>
        </w:tc>
        <w:tc>
          <w:tcPr>
            <w:tcW w:w="3839" w:type="dxa"/>
            <w:vAlign w:val="center"/>
          </w:tcPr>
          <w:p w14:paraId="262A09D2" w14:textId="77777777" w:rsidR="006649A7" w:rsidRPr="00122E32" w:rsidRDefault="006649A7" w:rsidP="006649A7">
            <w:pPr>
              <w:spacing w:before="0" w:line="44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外觀乾淨、無損傷、尺寸符合規範</w:t>
            </w:r>
          </w:p>
        </w:tc>
        <w:tc>
          <w:tcPr>
            <w:tcW w:w="2160" w:type="dxa"/>
            <w:gridSpan w:val="3"/>
          </w:tcPr>
          <w:p w14:paraId="35C78D77" w14:textId="77777777" w:rsidR="006649A7" w:rsidRPr="00122E32" w:rsidRDefault="006649A7" w:rsidP="006649A7">
            <w:pPr>
              <w:snapToGrid w:val="0"/>
              <w:spacing w:before="0" w:line="300" w:lineRule="exact"/>
              <w:rPr>
                <w:rFonts w:ascii="Times New Roman" w:eastAsia="BiauKai" w:cs="Times New Roman"/>
                <w:color w:val="000000"/>
                <w:sz w:val="24"/>
                <w:szCs w:val="24"/>
              </w:rPr>
            </w:pPr>
          </w:p>
        </w:tc>
        <w:tc>
          <w:tcPr>
            <w:tcW w:w="1322" w:type="dxa"/>
            <w:vAlign w:val="center"/>
          </w:tcPr>
          <w:p w14:paraId="438ACF58" w14:textId="77777777" w:rsidR="006649A7" w:rsidRPr="00122E32" w:rsidRDefault="006649A7" w:rsidP="006649A7">
            <w:pPr>
              <w:snapToGrid w:val="0"/>
              <w:spacing w:before="0" w:line="300" w:lineRule="exact"/>
              <w:rPr>
                <w:rFonts w:ascii="Times New Roman" w:eastAsia="BiauKai" w:cs="Times New Roman"/>
                <w:color w:val="000000"/>
                <w:sz w:val="24"/>
                <w:szCs w:val="24"/>
              </w:rPr>
            </w:pPr>
          </w:p>
        </w:tc>
      </w:tr>
      <w:tr w:rsidR="006649A7" w:rsidRPr="00122E32" w14:paraId="6ABDDC42" w14:textId="77777777" w:rsidTr="006649A7">
        <w:trPr>
          <w:trHeight w:val="959"/>
        </w:trPr>
        <w:tc>
          <w:tcPr>
            <w:tcW w:w="454" w:type="dxa"/>
            <w:tcBorders>
              <w:right w:val="dotted" w:sz="4" w:space="0" w:color="auto"/>
            </w:tcBorders>
            <w:vAlign w:val="center"/>
          </w:tcPr>
          <w:p w14:paraId="43E38D16" w14:textId="77777777" w:rsidR="006649A7" w:rsidRPr="00122E32" w:rsidRDefault="006649A7" w:rsidP="006649A7">
            <w:pPr>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w:t>
            </w:r>
          </w:p>
        </w:tc>
        <w:tc>
          <w:tcPr>
            <w:tcW w:w="2305" w:type="dxa"/>
            <w:gridSpan w:val="2"/>
            <w:tcBorders>
              <w:left w:val="dotted" w:sz="4" w:space="0" w:color="auto"/>
            </w:tcBorders>
            <w:vAlign w:val="center"/>
          </w:tcPr>
          <w:p w14:paraId="0BA8710B" w14:textId="77777777" w:rsidR="006649A7" w:rsidRPr="00122E32" w:rsidRDefault="006649A7" w:rsidP="006649A7">
            <w:pPr>
              <w:spacing w:before="0"/>
              <w:ind w:leftChars="-11" w:left="-5" w:hangingChars="11" w:hanging="26"/>
              <w:rPr>
                <w:rFonts w:ascii="Times New Roman" w:eastAsia="BiauKai" w:cs="Times New Roman"/>
                <w:color w:val="000000"/>
                <w:sz w:val="24"/>
                <w:szCs w:val="24"/>
              </w:rPr>
            </w:pPr>
            <w:r w:rsidRPr="00122E32">
              <w:rPr>
                <w:rFonts w:ascii="Times New Roman" w:eastAsia="BiauKai" w:cs="Times New Roman"/>
                <w:color w:val="000000"/>
                <w:sz w:val="24"/>
                <w:szCs w:val="24"/>
              </w:rPr>
              <w:t>3</w:t>
            </w:r>
            <w:r w:rsidRPr="00122E32">
              <w:rPr>
                <w:rFonts w:ascii="Times New Roman" w:eastAsia="BiauKai" w:cs="Times New Roman"/>
                <w:color w:val="000000"/>
                <w:sz w:val="24"/>
                <w:szCs w:val="24"/>
              </w:rPr>
              <w:t>盤體內部檢查</w:t>
            </w:r>
          </w:p>
        </w:tc>
        <w:tc>
          <w:tcPr>
            <w:tcW w:w="3839" w:type="dxa"/>
            <w:vAlign w:val="center"/>
          </w:tcPr>
          <w:p w14:paraId="580563A0" w14:textId="77777777" w:rsidR="006649A7" w:rsidRPr="00122E32" w:rsidRDefault="006649A7" w:rsidP="006649A7">
            <w:pPr>
              <w:spacing w:before="0" w:line="44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1.</w:t>
            </w:r>
            <w:r w:rsidRPr="00122E32">
              <w:rPr>
                <w:rFonts w:ascii="Times New Roman" w:eastAsia="BiauKai" w:cs="Times New Roman"/>
                <w:color w:val="000000"/>
                <w:sz w:val="24"/>
                <w:szCs w:val="24"/>
              </w:rPr>
              <w:t>盤門應密閉良好、啟關靈活正常</w:t>
            </w:r>
            <w:r w:rsidRPr="00122E32">
              <w:rPr>
                <w:rFonts w:ascii="Times New Roman" w:eastAsia="BiauKai" w:cs="Times New Roman"/>
                <w:color w:val="000000"/>
                <w:sz w:val="24"/>
                <w:szCs w:val="24"/>
              </w:rPr>
              <w:t xml:space="preserve">   2.</w:t>
            </w:r>
            <w:r w:rsidRPr="00122E32">
              <w:rPr>
                <w:rFonts w:ascii="Times New Roman" w:eastAsia="BiauKai" w:cs="Times New Roman"/>
                <w:color w:val="000000"/>
                <w:sz w:val="24"/>
                <w:szCs w:val="24"/>
              </w:rPr>
              <w:t>器具、遮板支撐固定須鎖緊牢固</w:t>
            </w:r>
          </w:p>
        </w:tc>
        <w:tc>
          <w:tcPr>
            <w:tcW w:w="2160" w:type="dxa"/>
            <w:gridSpan w:val="3"/>
            <w:vAlign w:val="center"/>
          </w:tcPr>
          <w:p w14:paraId="61CBC68B" w14:textId="77777777" w:rsidR="006649A7" w:rsidRPr="00122E32" w:rsidRDefault="006649A7" w:rsidP="006649A7">
            <w:pPr>
              <w:snapToGrid w:val="0"/>
              <w:spacing w:before="0" w:line="300" w:lineRule="exact"/>
              <w:rPr>
                <w:rFonts w:ascii="Times New Roman" w:eastAsia="BiauKai" w:cs="Times New Roman"/>
                <w:color w:val="000000"/>
                <w:sz w:val="24"/>
                <w:szCs w:val="24"/>
              </w:rPr>
            </w:pPr>
          </w:p>
        </w:tc>
        <w:tc>
          <w:tcPr>
            <w:tcW w:w="1322" w:type="dxa"/>
            <w:vAlign w:val="center"/>
          </w:tcPr>
          <w:p w14:paraId="618C9F08" w14:textId="77777777" w:rsidR="006649A7" w:rsidRPr="00122E32" w:rsidRDefault="006649A7" w:rsidP="006649A7">
            <w:pPr>
              <w:snapToGrid w:val="0"/>
              <w:spacing w:before="0" w:line="300" w:lineRule="exact"/>
              <w:rPr>
                <w:rFonts w:ascii="Times New Roman" w:eastAsia="BiauKai" w:cs="Times New Roman"/>
                <w:color w:val="000000"/>
                <w:sz w:val="24"/>
                <w:szCs w:val="24"/>
              </w:rPr>
            </w:pPr>
          </w:p>
        </w:tc>
      </w:tr>
      <w:tr w:rsidR="006649A7" w:rsidRPr="00122E32" w14:paraId="2C324596" w14:textId="77777777" w:rsidTr="006649A7">
        <w:trPr>
          <w:trHeight w:val="818"/>
        </w:trPr>
        <w:tc>
          <w:tcPr>
            <w:tcW w:w="454" w:type="dxa"/>
            <w:tcBorders>
              <w:right w:val="dotted" w:sz="4" w:space="0" w:color="auto"/>
            </w:tcBorders>
            <w:vAlign w:val="center"/>
          </w:tcPr>
          <w:p w14:paraId="10B7AE77" w14:textId="77777777" w:rsidR="006649A7" w:rsidRPr="00122E32" w:rsidRDefault="006649A7" w:rsidP="006649A7">
            <w:pPr>
              <w:spacing w:before="0" w:line="320" w:lineRule="exact"/>
              <w:rPr>
                <w:rFonts w:ascii="Times New Roman" w:eastAsia="BiauKai" w:cs="Times New Roman"/>
                <w:color w:val="000000"/>
                <w:sz w:val="24"/>
                <w:szCs w:val="24"/>
              </w:rPr>
            </w:pPr>
          </w:p>
        </w:tc>
        <w:tc>
          <w:tcPr>
            <w:tcW w:w="2305" w:type="dxa"/>
            <w:gridSpan w:val="2"/>
            <w:tcBorders>
              <w:left w:val="dotted" w:sz="4" w:space="0" w:color="auto"/>
            </w:tcBorders>
            <w:vAlign w:val="center"/>
          </w:tcPr>
          <w:p w14:paraId="71ACC094" w14:textId="77777777" w:rsidR="006649A7" w:rsidRPr="00122E32" w:rsidRDefault="006649A7" w:rsidP="006649A7">
            <w:pPr>
              <w:spacing w:before="0"/>
              <w:ind w:leftChars="-11" w:left="-5" w:hangingChars="11" w:hanging="26"/>
              <w:rPr>
                <w:rFonts w:ascii="Times New Roman" w:eastAsia="BiauKai" w:cs="Times New Roman"/>
                <w:color w:val="000000"/>
                <w:sz w:val="24"/>
                <w:szCs w:val="24"/>
              </w:rPr>
            </w:pPr>
            <w:r w:rsidRPr="00122E32">
              <w:rPr>
                <w:rFonts w:ascii="Times New Roman" w:eastAsia="BiauKai" w:cs="Times New Roman"/>
                <w:color w:val="000000"/>
                <w:sz w:val="24"/>
                <w:szCs w:val="24"/>
              </w:rPr>
              <w:t>4.</w:t>
            </w:r>
            <w:r w:rsidRPr="00122E32">
              <w:rPr>
                <w:rFonts w:ascii="Times New Roman" w:eastAsia="BiauKai" w:cs="Times New Roman"/>
                <w:color w:val="000000"/>
                <w:sz w:val="24"/>
                <w:szCs w:val="24"/>
              </w:rPr>
              <w:t>數量檢點</w:t>
            </w:r>
          </w:p>
        </w:tc>
        <w:tc>
          <w:tcPr>
            <w:tcW w:w="3839" w:type="dxa"/>
            <w:vAlign w:val="center"/>
          </w:tcPr>
          <w:p w14:paraId="0B64D432" w14:textId="77777777" w:rsidR="006649A7" w:rsidRPr="00122E32" w:rsidRDefault="006649A7" w:rsidP="006649A7">
            <w:pPr>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現場數量相符</w:t>
            </w:r>
          </w:p>
        </w:tc>
        <w:tc>
          <w:tcPr>
            <w:tcW w:w="2160" w:type="dxa"/>
            <w:gridSpan w:val="3"/>
            <w:vAlign w:val="center"/>
          </w:tcPr>
          <w:p w14:paraId="362D4154" w14:textId="77777777" w:rsidR="006649A7" w:rsidRPr="00122E32" w:rsidRDefault="006649A7" w:rsidP="006649A7">
            <w:pPr>
              <w:snapToGrid w:val="0"/>
              <w:spacing w:before="0" w:line="300" w:lineRule="exact"/>
              <w:rPr>
                <w:rFonts w:ascii="Times New Roman" w:eastAsia="BiauKai" w:cs="Times New Roman"/>
                <w:color w:val="000000"/>
                <w:sz w:val="24"/>
                <w:szCs w:val="24"/>
              </w:rPr>
            </w:pPr>
          </w:p>
        </w:tc>
        <w:tc>
          <w:tcPr>
            <w:tcW w:w="1322" w:type="dxa"/>
            <w:vAlign w:val="center"/>
          </w:tcPr>
          <w:p w14:paraId="01301214" w14:textId="77777777" w:rsidR="006649A7" w:rsidRPr="00122E32" w:rsidRDefault="006649A7" w:rsidP="006649A7">
            <w:pPr>
              <w:snapToGrid w:val="0"/>
              <w:spacing w:before="0" w:line="300" w:lineRule="exact"/>
              <w:rPr>
                <w:rFonts w:ascii="Times New Roman" w:eastAsia="BiauKai" w:cs="Times New Roman"/>
                <w:color w:val="000000"/>
                <w:sz w:val="24"/>
                <w:szCs w:val="24"/>
              </w:rPr>
            </w:pPr>
          </w:p>
        </w:tc>
      </w:tr>
      <w:tr w:rsidR="006649A7" w:rsidRPr="00122E32" w14:paraId="30F320FC" w14:textId="77777777" w:rsidTr="006649A7">
        <w:trPr>
          <w:trHeight w:val="567"/>
        </w:trPr>
        <w:tc>
          <w:tcPr>
            <w:tcW w:w="454" w:type="dxa"/>
            <w:tcBorders>
              <w:right w:val="dotted" w:sz="4" w:space="0" w:color="auto"/>
            </w:tcBorders>
            <w:vAlign w:val="center"/>
          </w:tcPr>
          <w:p w14:paraId="1FA44770" w14:textId="77777777" w:rsidR="006649A7" w:rsidRPr="00122E32" w:rsidRDefault="006649A7" w:rsidP="006649A7">
            <w:pPr>
              <w:snapToGrid w:val="0"/>
              <w:spacing w:before="0" w:line="300" w:lineRule="exact"/>
              <w:jc w:val="center"/>
              <w:rPr>
                <w:rFonts w:ascii="Times New Roman" w:eastAsia="BiauKai" w:cs="Times New Roman"/>
                <w:color w:val="000000"/>
                <w:sz w:val="24"/>
                <w:szCs w:val="24"/>
              </w:rPr>
            </w:pPr>
          </w:p>
        </w:tc>
        <w:tc>
          <w:tcPr>
            <w:tcW w:w="2305" w:type="dxa"/>
            <w:gridSpan w:val="2"/>
            <w:tcBorders>
              <w:left w:val="dotted" w:sz="4" w:space="0" w:color="auto"/>
            </w:tcBorders>
            <w:vAlign w:val="center"/>
          </w:tcPr>
          <w:p w14:paraId="7C555EA6" w14:textId="77777777" w:rsidR="006649A7" w:rsidRPr="00122E32" w:rsidRDefault="006649A7" w:rsidP="006649A7">
            <w:pPr>
              <w:spacing w:before="0"/>
              <w:ind w:leftChars="-11" w:left="-5" w:hangingChars="11" w:hanging="26"/>
              <w:rPr>
                <w:rFonts w:ascii="Times New Roman" w:eastAsia="BiauKai" w:cs="Times New Roman"/>
                <w:color w:val="000000"/>
                <w:sz w:val="24"/>
                <w:szCs w:val="24"/>
              </w:rPr>
            </w:pPr>
          </w:p>
        </w:tc>
        <w:tc>
          <w:tcPr>
            <w:tcW w:w="3839" w:type="dxa"/>
            <w:vAlign w:val="center"/>
          </w:tcPr>
          <w:p w14:paraId="721D0F62" w14:textId="77777777" w:rsidR="006649A7" w:rsidRPr="00122E32" w:rsidRDefault="006649A7" w:rsidP="006649A7">
            <w:pPr>
              <w:spacing w:before="0" w:line="320" w:lineRule="exact"/>
              <w:rPr>
                <w:rFonts w:ascii="Times New Roman" w:eastAsia="BiauKai" w:cs="Times New Roman"/>
                <w:color w:val="000000"/>
                <w:sz w:val="24"/>
                <w:szCs w:val="24"/>
              </w:rPr>
            </w:pPr>
          </w:p>
        </w:tc>
        <w:tc>
          <w:tcPr>
            <w:tcW w:w="2160" w:type="dxa"/>
            <w:gridSpan w:val="3"/>
            <w:vAlign w:val="center"/>
          </w:tcPr>
          <w:p w14:paraId="5FE41B9C" w14:textId="77777777" w:rsidR="006649A7" w:rsidRPr="00122E32" w:rsidRDefault="006649A7" w:rsidP="006649A7">
            <w:pPr>
              <w:snapToGrid w:val="0"/>
              <w:spacing w:before="0" w:line="300" w:lineRule="exact"/>
              <w:rPr>
                <w:rFonts w:ascii="Times New Roman" w:eastAsia="BiauKai" w:cs="Times New Roman"/>
                <w:color w:val="000000"/>
                <w:sz w:val="24"/>
                <w:szCs w:val="24"/>
              </w:rPr>
            </w:pPr>
          </w:p>
        </w:tc>
        <w:tc>
          <w:tcPr>
            <w:tcW w:w="1322" w:type="dxa"/>
            <w:vAlign w:val="center"/>
          </w:tcPr>
          <w:p w14:paraId="4D0416FF" w14:textId="77777777" w:rsidR="006649A7" w:rsidRPr="00122E32" w:rsidRDefault="006649A7" w:rsidP="006649A7">
            <w:pPr>
              <w:snapToGrid w:val="0"/>
              <w:spacing w:before="0" w:line="300" w:lineRule="exact"/>
              <w:rPr>
                <w:rFonts w:ascii="Times New Roman" w:eastAsia="BiauKai" w:cs="Times New Roman"/>
                <w:color w:val="000000"/>
                <w:sz w:val="24"/>
                <w:szCs w:val="24"/>
              </w:rPr>
            </w:pPr>
          </w:p>
        </w:tc>
      </w:tr>
      <w:tr w:rsidR="006649A7" w:rsidRPr="00122E32" w14:paraId="6DB9F84F" w14:textId="77777777" w:rsidTr="006649A7">
        <w:trPr>
          <w:trHeight w:val="1668"/>
        </w:trPr>
        <w:tc>
          <w:tcPr>
            <w:tcW w:w="10080" w:type="dxa"/>
            <w:gridSpan w:val="8"/>
          </w:tcPr>
          <w:p w14:paraId="7A45300C"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缺失複查結果</w:t>
            </w:r>
            <w:r w:rsidRPr="00122E32">
              <w:rPr>
                <w:rFonts w:ascii="Times New Roman" w:eastAsia="BiauKai" w:cs="Times New Roman"/>
                <w:color w:val="000000"/>
                <w:sz w:val="24"/>
                <w:szCs w:val="24"/>
              </w:rPr>
              <w:t>:</w:t>
            </w:r>
          </w:p>
          <w:p w14:paraId="4B5127A8" w14:textId="77777777" w:rsidR="006649A7" w:rsidRPr="00122E32" w:rsidRDefault="006649A7" w:rsidP="006649A7">
            <w:pPr>
              <w:snapToGrid w:val="0"/>
              <w:spacing w:before="0" w:line="320" w:lineRule="exact"/>
              <w:ind w:firstLineChars="200" w:firstLine="480"/>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已完成改善</w:t>
            </w: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檢附改善前中後照片</w:t>
            </w:r>
            <w:r w:rsidRPr="00122E32">
              <w:rPr>
                <w:rFonts w:ascii="Times New Roman" w:eastAsia="BiauKai" w:cs="Times New Roman"/>
                <w:color w:val="000000"/>
                <w:sz w:val="24"/>
                <w:szCs w:val="24"/>
              </w:rPr>
              <w:t>)</w:t>
            </w:r>
          </w:p>
          <w:p w14:paraId="036B3612" w14:textId="77777777" w:rsidR="006649A7" w:rsidRPr="00122E32" w:rsidRDefault="006649A7" w:rsidP="006649A7">
            <w:pPr>
              <w:snapToGrid w:val="0"/>
              <w:spacing w:before="0" w:line="320" w:lineRule="exact"/>
              <w:ind w:firstLineChars="200" w:firstLine="480"/>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未完成改善，填具「缺失改善追蹤表」進行追蹤改善</w:t>
            </w:r>
          </w:p>
          <w:p w14:paraId="43060271"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複查日期</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年</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月</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日</w:t>
            </w:r>
          </w:p>
          <w:p w14:paraId="589881D7"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複查人員職稱</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簽名</w:t>
            </w:r>
            <w:r w:rsidRPr="00122E32">
              <w:rPr>
                <w:rFonts w:ascii="Times New Roman" w:eastAsia="BiauKai" w:cs="Times New Roman"/>
                <w:color w:val="000000"/>
                <w:sz w:val="24"/>
                <w:szCs w:val="24"/>
              </w:rPr>
              <w:t>:</w:t>
            </w:r>
          </w:p>
        </w:tc>
      </w:tr>
      <w:tr w:rsidR="006649A7" w:rsidRPr="00122E32" w14:paraId="109CA88F" w14:textId="77777777" w:rsidTr="006649A7">
        <w:trPr>
          <w:trHeight w:val="1690"/>
        </w:trPr>
        <w:tc>
          <w:tcPr>
            <w:tcW w:w="10080" w:type="dxa"/>
            <w:gridSpan w:val="8"/>
          </w:tcPr>
          <w:p w14:paraId="1277DB6C"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備註</w:t>
            </w:r>
            <w:r w:rsidRPr="00122E32">
              <w:rPr>
                <w:rFonts w:ascii="Times New Roman" w:eastAsia="BiauKai" w:cs="Times New Roman"/>
                <w:color w:val="000000"/>
                <w:sz w:val="24"/>
                <w:szCs w:val="24"/>
              </w:rPr>
              <w:t>:</w:t>
            </w:r>
          </w:p>
          <w:p w14:paraId="1B29874B" w14:textId="77777777" w:rsidR="006649A7" w:rsidRPr="00122E32" w:rsidRDefault="006649A7" w:rsidP="006649A7">
            <w:pPr>
              <w:snapToGrid w:val="0"/>
              <w:spacing w:before="0" w:line="320" w:lineRule="exact"/>
              <w:ind w:left="120" w:hangingChars="50" w:hanging="120"/>
              <w:rPr>
                <w:rFonts w:ascii="Times New Roman" w:eastAsia="BiauKai" w:cs="Times New Roman"/>
                <w:color w:val="000000"/>
                <w:sz w:val="24"/>
                <w:szCs w:val="24"/>
              </w:rPr>
            </w:pPr>
            <w:r w:rsidRPr="00122E32">
              <w:rPr>
                <w:rFonts w:ascii="Times New Roman" w:eastAsia="BiauKai" w:cs="Times New Roman"/>
                <w:color w:val="000000"/>
                <w:sz w:val="24"/>
                <w:szCs w:val="24"/>
              </w:rPr>
              <w:t>1.</w:t>
            </w:r>
            <w:r w:rsidRPr="00122E32">
              <w:rPr>
                <w:rFonts w:ascii="Times New Roman" w:eastAsia="BiauKai" w:cs="Times New Roman"/>
                <w:color w:val="000000"/>
                <w:sz w:val="24"/>
                <w:szCs w:val="24"/>
              </w:rPr>
              <w:t>檢查標準及實際檢查情形應具體明確。</w:t>
            </w:r>
          </w:p>
          <w:p w14:paraId="2337FF8C"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2.</w:t>
            </w:r>
            <w:r w:rsidRPr="00122E32">
              <w:rPr>
                <w:rFonts w:ascii="Times New Roman" w:eastAsia="BiauKai" w:cs="Times New Roman"/>
                <w:color w:val="000000"/>
                <w:sz w:val="24"/>
                <w:szCs w:val="24"/>
              </w:rPr>
              <w:t>檢查結果合格者註明「</w:t>
            </w: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」，不合格者「</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」，如無需檢查之項目則打「</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w:t>
            </w:r>
          </w:p>
          <w:p w14:paraId="36535349"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3.</w:t>
            </w:r>
            <w:r w:rsidRPr="00122E32">
              <w:rPr>
                <w:rFonts w:ascii="Times New Roman" w:eastAsia="BiauKai" w:cs="Times New Roman"/>
                <w:color w:val="000000"/>
                <w:sz w:val="24"/>
                <w:szCs w:val="24"/>
              </w:rPr>
              <w:t>嚴重缺失、缺失複查未完成改善，應填具「缺失改善追蹤表」進行追蹤改善。</w:t>
            </w:r>
          </w:p>
          <w:p w14:paraId="35AEDE8D"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4.</w:t>
            </w:r>
            <w:r w:rsidRPr="00122E32">
              <w:rPr>
                <w:rFonts w:ascii="Times New Roman" w:eastAsia="BiauKai" w:cs="Times New Roman"/>
                <w:color w:val="000000"/>
                <w:sz w:val="24"/>
                <w:szCs w:val="24"/>
              </w:rPr>
              <w:t>本表由工地現場工程師實地檢查後覈實記載簽認。</w:t>
            </w:r>
          </w:p>
        </w:tc>
      </w:tr>
    </w:tbl>
    <w:p w14:paraId="64FB278D" w14:textId="77777777" w:rsidR="006649A7" w:rsidRPr="00122E32" w:rsidRDefault="006649A7" w:rsidP="006649A7">
      <w:pPr>
        <w:pStyle w:val="afa"/>
        <w:spacing w:before="0"/>
        <w:rPr>
          <w:rFonts w:eastAsia="BiauKai"/>
          <w:sz w:val="24"/>
          <w:szCs w:val="24"/>
        </w:rPr>
      </w:pPr>
    </w:p>
    <w:p w14:paraId="12292F81" w14:textId="77777777" w:rsidR="006649A7" w:rsidRPr="00122E32" w:rsidRDefault="006649A7" w:rsidP="006649A7">
      <w:pPr>
        <w:pStyle w:val="af8"/>
        <w:rPr>
          <w:rFonts w:eastAsia="BiauKai"/>
        </w:rPr>
      </w:pPr>
      <w:bookmarkStart w:id="121" w:name="_Toc338060396"/>
      <w:bookmarkStart w:id="122" w:name="_Toc508958557"/>
      <w:r w:rsidRPr="00122E32">
        <w:rPr>
          <w:rFonts w:eastAsia="BiauKai"/>
        </w:rPr>
        <w:t>表</w:t>
      </w:r>
      <w:r w:rsidRPr="00122E32">
        <w:rPr>
          <w:rFonts w:eastAsia="BiauKai"/>
        </w:rPr>
        <w:t xml:space="preserve">12-8 </w:t>
      </w:r>
      <w:r w:rsidRPr="00122E32">
        <w:rPr>
          <w:rFonts w:eastAsia="BiauKai"/>
        </w:rPr>
        <w:t>配電盤</w:t>
      </w:r>
      <w:r w:rsidRPr="00122E32">
        <w:rPr>
          <w:rFonts w:eastAsia="BiauKai"/>
        </w:rPr>
        <w:t>(</w:t>
      </w:r>
      <w:r w:rsidRPr="00122E32">
        <w:rPr>
          <w:rFonts w:eastAsia="BiauKai"/>
          <w:bCs/>
        </w:rPr>
        <w:t>箱</w:t>
      </w:r>
      <w:r w:rsidRPr="00122E32">
        <w:rPr>
          <w:rFonts w:eastAsia="BiauKai"/>
          <w:bCs/>
        </w:rPr>
        <w:t>)</w:t>
      </w:r>
      <w:r w:rsidRPr="00122E32">
        <w:rPr>
          <w:rFonts w:eastAsia="BiauKai"/>
        </w:rPr>
        <w:t>安裝自主檢查表</w:t>
      </w:r>
      <w:bookmarkEnd w:id="121"/>
      <w:bookmarkEnd w:id="122"/>
    </w:p>
    <w:p w14:paraId="51103530" w14:textId="77777777" w:rsidR="006649A7" w:rsidRPr="00122E32" w:rsidRDefault="006649A7" w:rsidP="006649A7">
      <w:pPr>
        <w:pStyle w:val="afe"/>
        <w:rPr>
          <w:rFonts w:eastAsia="BiauKai"/>
        </w:rPr>
      </w:pPr>
      <w:r w:rsidRPr="00122E32">
        <w:rPr>
          <w:rFonts w:eastAsia="BiauKai"/>
        </w:rPr>
        <w:tab/>
      </w:r>
      <w:r w:rsidRPr="00122E32">
        <w:rPr>
          <w:rFonts w:eastAsia="BiauKai"/>
        </w:rPr>
        <w:tab/>
      </w:r>
      <w:r w:rsidRPr="00122E32">
        <w:rPr>
          <w:rFonts w:eastAsia="BiauKai"/>
        </w:rPr>
        <w:tab/>
      </w:r>
      <w:r w:rsidRPr="00122E32">
        <w:rPr>
          <w:rFonts w:eastAsia="BiauKai"/>
        </w:rPr>
        <w:tab/>
        <w:t xml:space="preserve">                       </w:t>
      </w:r>
      <w:r w:rsidRPr="00122E32">
        <w:rPr>
          <w:rFonts w:eastAsia="BiauKai"/>
          <w:sz w:val="24"/>
          <w:szCs w:val="24"/>
        </w:rPr>
        <w:t>編號</w:t>
      </w:r>
      <w:r w:rsidRPr="00122E32">
        <w:rPr>
          <w:rFonts w:eastAsia="BiauKai"/>
          <w:sz w:val="24"/>
          <w:szCs w:val="24"/>
        </w:rPr>
        <w:t>:</w:t>
      </w:r>
      <w:r w:rsidRPr="00122E32">
        <w:rPr>
          <w:rFonts w:eastAsia="BiauKai"/>
          <w:sz w:val="24"/>
          <w:szCs w:val="24"/>
        </w:rPr>
        <w:t>配電盤</w:t>
      </w:r>
      <w:r w:rsidRPr="00122E32">
        <w:rPr>
          <w:rFonts w:eastAsia="BiauKai"/>
          <w:sz w:val="24"/>
          <w:szCs w:val="24"/>
        </w:rPr>
        <w:t>-</w:t>
      </w:r>
      <w:r w:rsidRPr="00122E32">
        <w:rPr>
          <w:rFonts w:eastAsia="BiauKai"/>
          <w:sz w:val="24"/>
          <w:szCs w:val="24"/>
        </w:rPr>
        <w:t>工檢</w:t>
      </w:r>
      <w:r w:rsidRPr="00122E32">
        <w:rPr>
          <w:rFonts w:eastAsia="BiauKai"/>
          <w:sz w:val="24"/>
          <w:szCs w:val="24"/>
        </w:rPr>
        <w:t>-1</w:t>
      </w:r>
    </w:p>
    <w:tbl>
      <w:tblPr>
        <w:tblW w:w="10044" w:type="dxa"/>
        <w:tblInd w:w="-6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453"/>
        <w:gridCol w:w="1221"/>
        <w:gridCol w:w="1554"/>
        <w:gridCol w:w="3348"/>
        <w:gridCol w:w="358"/>
        <w:gridCol w:w="838"/>
        <w:gridCol w:w="1194"/>
        <w:gridCol w:w="1078"/>
      </w:tblGrid>
      <w:tr w:rsidR="006649A7" w:rsidRPr="00122E32" w14:paraId="0F66D268" w14:textId="77777777" w:rsidTr="006649A7">
        <w:trPr>
          <w:trHeight w:hRule="exact" w:val="578"/>
        </w:trPr>
        <w:tc>
          <w:tcPr>
            <w:tcW w:w="1674" w:type="dxa"/>
            <w:gridSpan w:val="2"/>
            <w:vAlign w:val="center"/>
          </w:tcPr>
          <w:p w14:paraId="75D55DA8"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程</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名</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稱</w:t>
            </w:r>
          </w:p>
        </w:tc>
        <w:tc>
          <w:tcPr>
            <w:tcW w:w="8370" w:type="dxa"/>
            <w:gridSpan w:val="6"/>
            <w:vAlign w:val="center"/>
          </w:tcPr>
          <w:p w14:paraId="1576F377"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1A5EF983" w14:textId="77777777" w:rsidTr="006649A7">
        <w:trPr>
          <w:trHeight w:hRule="exact" w:val="470"/>
        </w:trPr>
        <w:tc>
          <w:tcPr>
            <w:tcW w:w="1674" w:type="dxa"/>
            <w:gridSpan w:val="2"/>
            <w:vAlign w:val="center"/>
          </w:tcPr>
          <w:p w14:paraId="76A29FC4"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承</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攬</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廠</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商</w:t>
            </w:r>
          </w:p>
        </w:tc>
        <w:tc>
          <w:tcPr>
            <w:tcW w:w="8370" w:type="dxa"/>
            <w:gridSpan w:val="6"/>
            <w:vAlign w:val="center"/>
          </w:tcPr>
          <w:p w14:paraId="57D8270D"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3357B0E3" w14:textId="77777777" w:rsidTr="006649A7">
        <w:trPr>
          <w:trHeight w:hRule="exact" w:val="490"/>
        </w:trPr>
        <w:tc>
          <w:tcPr>
            <w:tcW w:w="1674" w:type="dxa"/>
            <w:gridSpan w:val="2"/>
            <w:vAlign w:val="center"/>
          </w:tcPr>
          <w:p w14:paraId="4896DD9F"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位</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罝</w:t>
            </w:r>
          </w:p>
        </w:tc>
        <w:tc>
          <w:tcPr>
            <w:tcW w:w="4902" w:type="dxa"/>
            <w:gridSpan w:val="2"/>
            <w:vAlign w:val="center"/>
          </w:tcPr>
          <w:p w14:paraId="5EC0FE18"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c>
          <w:tcPr>
            <w:tcW w:w="1196" w:type="dxa"/>
            <w:gridSpan w:val="2"/>
            <w:vAlign w:val="center"/>
          </w:tcPr>
          <w:p w14:paraId="2CE0B6B0" w14:textId="77777777" w:rsidR="006649A7" w:rsidRPr="00122E32" w:rsidRDefault="006649A7" w:rsidP="006649A7">
            <w:pPr>
              <w:snapToGrid w:val="0"/>
              <w:spacing w:before="0" w:line="320" w:lineRule="exact"/>
              <w:ind w:firstLineChars="50" w:firstLine="120"/>
              <w:rPr>
                <w:rFonts w:ascii="Times New Roman" w:eastAsia="BiauKai" w:cs="Times New Roman"/>
                <w:color w:val="000000"/>
                <w:sz w:val="24"/>
                <w:szCs w:val="24"/>
              </w:rPr>
            </w:pPr>
            <w:r w:rsidRPr="00122E32">
              <w:rPr>
                <w:rFonts w:ascii="Times New Roman" w:eastAsia="BiauKai" w:cs="Times New Roman"/>
                <w:color w:val="000000"/>
                <w:sz w:val="24"/>
                <w:szCs w:val="24"/>
              </w:rPr>
              <w:t>檢查日期</w:t>
            </w:r>
          </w:p>
        </w:tc>
        <w:tc>
          <w:tcPr>
            <w:tcW w:w="2272" w:type="dxa"/>
            <w:gridSpan w:val="2"/>
            <w:tcBorders>
              <w:right w:val="single" w:sz="4" w:space="0" w:color="auto"/>
            </w:tcBorders>
            <w:vAlign w:val="center"/>
          </w:tcPr>
          <w:p w14:paraId="43CD3ADB" w14:textId="77777777" w:rsidR="006649A7" w:rsidRPr="00122E32" w:rsidRDefault="006649A7" w:rsidP="006649A7">
            <w:pPr>
              <w:snapToGrid w:val="0"/>
              <w:spacing w:before="0" w:line="320" w:lineRule="exact"/>
              <w:ind w:firstLineChars="200" w:firstLine="480"/>
              <w:rPr>
                <w:rFonts w:ascii="Times New Roman" w:eastAsia="BiauKai" w:cs="Times New Roman"/>
                <w:color w:val="000000"/>
                <w:sz w:val="24"/>
                <w:szCs w:val="24"/>
              </w:rPr>
            </w:pPr>
            <w:r w:rsidRPr="00122E32">
              <w:rPr>
                <w:rFonts w:ascii="Times New Roman" w:eastAsia="BiauKai" w:cs="Times New Roman"/>
                <w:color w:val="000000"/>
                <w:sz w:val="24"/>
                <w:szCs w:val="24"/>
              </w:rPr>
              <w:t>年</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月</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日</w:t>
            </w:r>
          </w:p>
        </w:tc>
      </w:tr>
      <w:tr w:rsidR="006649A7" w:rsidRPr="00122E32" w14:paraId="1F254CBC" w14:textId="77777777" w:rsidTr="006649A7">
        <w:trPr>
          <w:trHeight w:hRule="exact" w:val="485"/>
        </w:trPr>
        <w:tc>
          <w:tcPr>
            <w:tcW w:w="1674" w:type="dxa"/>
            <w:gridSpan w:val="2"/>
            <w:vAlign w:val="center"/>
          </w:tcPr>
          <w:p w14:paraId="4629B953"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時</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機</w:t>
            </w:r>
          </w:p>
        </w:tc>
        <w:tc>
          <w:tcPr>
            <w:tcW w:w="8370" w:type="dxa"/>
            <w:gridSpan w:val="6"/>
            <w:tcBorders>
              <w:right w:val="single" w:sz="4" w:space="0" w:color="auto"/>
            </w:tcBorders>
            <w:vAlign w:val="center"/>
          </w:tcPr>
          <w:p w14:paraId="49B77C38"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檢驗停留點</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施工中檢查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施工完成檢查</w:t>
            </w:r>
          </w:p>
        </w:tc>
      </w:tr>
      <w:tr w:rsidR="006649A7" w:rsidRPr="00122E32" w14:paraId="5CBC0D7C" w14:textId="77777777" w:rsidTr="006649A7">
        <w:trPr>
          <w:trHeight w:hRule="exact" w:val="492"/>
        </w:trPr>
        <w:tc>
          <w:tcPr>
            <w:tcW w:w="1674" w:type="dxa"/>
            <w:gridSpan w:val="2"/>
            <w:vAlign w:val="center"/>
          </w:tcPr>
          <w:p w14:paraId="74FD7A59"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結</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果</w:t>
            </w:r>
          </w:p>
        </w:tc>
        <w:tc>
          <w:tcPr>
            <w:tcW w:w="8370" w:type="dxa"/>
            <w:gridSpan w:val="6"/>
            <w:vAlign w:val="center"/>
          </w:tcPr>
          <w:p w14:paraId="3B4B8F0F" w14:textId="77777777" w:rsidR="006649A7" w:rsidRPr="00122E32" w:rsidRDefault="006649A7" w:rsidP="006649A7">
            <w:pPr>
              <w:snapToGrid w:val="0"/>
              <w:spacing w:before="0" w:line="320" w:lineRule="exact"/>
              <w:ind w:firstLineChars="50" w:firstLine="120"/>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 xml:space="preserve">檢查合格　</w:t>
            </w:r>
            <w:r w:rsidRPr="00122E32">
              <w:rPr>
                <w:rFonts w:ascii="Times New Roman" w:eastAsia="BiauKai" w:cs="Times New Roman"/>
                <w:color w:val="000000"/>
                <w:sz w:val="24"/>
                <w:szCs w:val="24"/>
              </w:rPr>
              <w:t xml:space="preserve"> </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 xml:space="preserve">有缺失需改正　</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無此檢查項目</w:t>
            </w:r>
          </w:p>
        </w:tc>
      </w:tr>
      <w:tr w:rsidR="006649A7" w:rsidRPr="00122E32" w14:paraId="0FEA5DF2" w14:textId="77777777" w:rsidTr="006649A7">
        <w:trPr>
          <w:trHeight w:val="656"/>
        </w:trPr>
        <w:tc>
          <w:tcPr>
            <w:tcW w:w="3228" w:type="dxa"/>
            <w:gridSpan w:val="3"/>
            <w:vAlign w:val="center"/>
          </w:tcPr>
          <w:p w14:paraId="355E427D" w14:textId="77777777" w:rsidR="006649A7" w:rsidRPr="00122E32" w:rsidRDefault="006649A7" w:rsidP="006649A7">
            <w:pPr>
              <w:snapToGrid w:val="0"/>
              <w:spacing w:before="0" w:line="320" w:lineRule="exact"/>
              <w:jc w:val="distribute"/>
              <w:rPr>
                <w:rFonts w:ascii="Times New Roman" w:eastAsia="BiauKai" w:cs="Times New Roman"/>
                <w:color w:val="000000"/>
                <w:sz w:val="24"/>
                <w:szCs w:val="24"/>
              </w:rPr>
            </w:pPr>
            <w:r w:rsidRPr="00122E32">
              <w:rPr>
                <w:rFonts w:ascii="Times New Roman" w:eastAsia="BiauKai" w:cs="Times New Roman"/>
                <w:color w:val="000000"/>
                <w:sz w:val="24"/>
                <w:szCs w:val="24"/>
              </w:rPr>
              <w:t>檢查項目</w:t>
            </w:r>
          </w:p>
        </w:tc>
        <w:tc>
          <w:tcPr>
            <w:tcW w:w="3706" w:type="dxa"/>
            <w:gridSpan w:val="2"/>
            <w:vAlign w:val="center"/>
          </w:tcPr>
          <w:p w14:paraId="7C297339"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設計圖說、規範之檢查標準</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定量定性</w:t>
            </w:r>
            <w:r w:rsidRPr="00122E32">
              <w:rPr>
                <w:rFonts w:ascii="Times New Roman" w:eastAsia="BiauKai" w:cs="Times New Roman"/>
                <w:color w:val="000000"/>
                <w:sz w:val="24"/>
                <w:szCs w:val="24"/>
              </w:rPr>
              <w:t>)</w:t>
            </w:r>
          </w:p>
        </w:tc>
        <w:tc>
          <w:tcPr>
            <w:tcW w:w="2032" w:type="dxa"/>
            <w:gridSpan w:val="2"/>
          </w:tcPr>
          <w:p w14:paraId="5D364C4A" w14:textId="77777777" w:rsidR="006649A7" w:rsidRPr="00122E32" w:rsidRDefault="006649A7" w:rsidP="006649A7">
            <w:pPr>
              <w:snapToGrid w:val="0"/>
              <w:spacing w:before="0" w:line="320" w:lineRule="exact"/>
              <w:ind w:leftChars="100" w:left="520" w:hangingChars="100" w:hanging="240"/>
              <w:rPr>
                <w:rFonts w:ascii="Times New Roman" w:eastAsia="BiauKai" w:cs="Times New Roman"/>
                <w:color w:val="000000"/>
                <w:sz w:val="24"/>
                <w:szCs w:val="24"/>
              </w:rPr>
            </w:pPr>
            <w:r w:rsidRPr="00122E32">
              <w:rPr>
                <w:rFonts w:ascii="Times New Roman" w:eastAsia="BiauKai" w:cs="Times New Roman"/>
                <w:color w:val="000000"/>
                <w:sz w:val="24"/>
                <w:szCs w:val="24"/>
              </w:rPr>
              <w:t>實際檢查情形</w:t>
            </w:r>
            <w:r w:rsidRPr="00122E32">
              <w:rPr>
                <w:rFonts w:ascii="Times New Roman" w:eastAsia="BiauKai" w:cs="Times New Roman"/>
                <w:color w:val="000000"/>
                <w:sz w:val="24"/>
                <w:szCs w:val="24"/>
              </w:rPr>
              <w:t xml:space="preserve"> </w:t>
            </w:r>
          </w:p>
          <w:p w14:paraId="07199305" w14:textId="77777777" w:rsidR="006649A7" w:rsidRPr="00122E32" w:rsidRDefault="006649A7" w:rsidP="006649A7">
            <w:pPr>
              <w:snapToGrid w:val="0"/>
              <w:spacing w:before="0" w:line="320" w:lineRule="exact"/>
              <w:ind w:leftChars="100" w:left="520" w:hangingChars="100" w:hanging="24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新細明體" w:eastAsia="新細明體" w:hAnsi="新細明體" w:cs="新細明體" w:hint="eastAsia"/>
                <w:color w:val="000000"/>
                <w:sz w:val="24"/>
                <w:szCs w:val="24"/>
              </w:rPr>
              <w:t>敍</w:t>
            </w:r>
            <w:r w:rsidRPr="00122E32">
              <w:rPr>
                <w:rFonts w:ascii="Times New Roman" w:eastAsia="BiauKai" w:cs="Times New Roman"/>
                <w:color w:val="000000"/>
                <w:sz w:val="24"/>
                <w:szCs w:val="24"/>
              </w:rPr>
              <w:t>述檢查值</w:t>
            </w:r>
            <w:r w:rsidRPr="00122E32">
              <w:rPr>
                <w:rFonts w:ascii="Times New Roman" w:eastAsia="BiauKai" w:cs="Times New Roman"/>
                <w:color w:val="000000"/>
                <w:sz w:val="24"/>
                <w:szCs w:val="24"/>
              </w:rPr>
              <w:t>)</w:t>
            </w:r>
          </w:p>
        </w:tc>
        <w:tc>
          <w:tcPr>
            <w:tcW w:w="1078" w:type="dxa"/>
            <w:vAlign w:val="center"/>
          </w:tcPr>
          <w:p w14:paraId="7B29DC03"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檢查結果</w:t>
            </w:r>
          </w:p>
        </w:tc>
      </w:tr>
      <w:tr w:rsidR="006649A7" w:rsidRPr="00122E32" w14:paraId="39E65B76" w14:textId="77777777" w:rsidTr="006649A7">
        <w:trPr>
          <w:trHeight w:val="921"/>
        </w:trPr>
        <w:tc>
          <w:tcPr>
            <w:tcW w:w="453" w:type="dxa"/>
            <w:tcBorders>
              <w:right w:val="dotted" w:sz="4" w:space="0" w:color="auto"/>
            </w:tcBorders>
            <w:vAlign w:val="center"/>
          </w:tcPr>
          <w:p w14:paraId="2D22D452" w14:textId="77777777" w:rsidR="006649A7" w:rsidRPr="00122E32" w:rsidRDefault="006649A7" w:rsidP="006649A7">
            <w:pPr>
              <w:spacing w:before="0" w:line="400" w:lineRule="exact"/>
              <w:rPr>
                <w:rFonts w:ascii="Times New Roman" w:eastAsia="BiauKai" w:cs="Times New Roman"/>
                <w:color w:val="000000"/>
                <w:sz w:val="24"/>
                <w:szCs w:val="24"/>
              </w:rPr>
            </w:pPr>
          </w:p>
        </w:tc>
        <w:tc>
          <w:tcPr>
            <w:tcW w:w="2775" w:type="dxa"/>
            <w:gridSpan w:val="2"/>
            <w:tcBorders>
              <w:left w:val="dotted" w:sz="4" w:space="0" w:color="auto"/>
            </w:tcBorders>
            <w:vAlign w:val="center"/>
          </w:tcPr>
          <w:p w14:paraId="2C382B9A" w14:textId="77777777" w:rsidR="006649A7" w:rsidRPr="00122E32" w:rsidRDefault="006649A7" w:rsidP="006649A7">
            <w:pPr>
              <w:spacing w:before="0" w:line="400" w:lineRule="exact"/>
              <w:ind w:leftChars="-11" w:left="113" w:hangingChars="60" w:hanging="144"/>
              <w:rPr>
                <w:rFonts w:ascii="Times New Roman" w:eastAsia="BiauKai" w:cs="Times New Roman"/>
                <w:color w:val="000000"/>
                <w:sz w:val="24"/>
                <w:szCs w:val="24"/>
              </w:rPr>
            </w:pPr>
            <w:r w:rsidRPr="00122E32">
              <w:rPr>
                <w:rFonts w:ascii="Times New Roman" w:eastAsia="BiauKai" w:cs="Times New Roman"/>
                <w:color w:val="000000"/>
                <w:sz w:val="24"/>
                <w:szCs w:val="24"/>
              </w:rPr>
              <w:t>1.</w:t>
            </w:r>
            <w:r w:rsidRPr="00122E32">
              <w:rPr>
                <w:rFonts w:ascii="Times New Roman" w:eastAsia="BiauKai" w:cs="Times New Roman"/>
                <w:color w:val="000000"/>
                <w:sz w:val="24"/>
                <w:szCs w:val="24"/>
              </w:rPr>
              <w:t>安裝場所檢查</w:t>
            </w:r>
          </w:p>
        </w:tc>
        <w:tc>
          <w:tcPr>
            <w:tcW w:w="3706" w:type="dxa"/>
            <w:gridSpan w:val="2"/>
          </w:tcPr>
          <w:p w14:paraId="01ED764F" w14:textId="77777777" w:rsidR="006649A7" w:rsidRPr="00122E32" w:rsidRDefault="006649A7" w:rsidP="006649A7">
            <w:pPr>
              <w:spacing w:before="0" w:line="4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1.</w:t>
            </w:r>
            <w:r w:rsidRPr="00122E32">
              <w:rPr>
                <w:rFonts w:ascii="Times New Roman" w:eastAsia="BiauKai" w:cs="Times New Roman"/>
                <w:color w:val="000000"/>
                <w:sz w:val="24"/>
                <w:szCs w:val="24"/>
              </w:rPr>
              <w:t>開關盤放置位置符合施工圖。</w:t>
            </w:r>
          </w:p>
          <w:p w14:paraId="0DE0737E" w14:textId="77777777" w:rsidR="006649A7" w:rsidRPr="00122E32" w:rsidRDefault="006649A7" w:rsidP="006649A7">
            <w:pPr>
              <w:spacing w:before="0" w:line="4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2.</w:t>
            </w:r>
            <w:r w:rsidRPr="00122E32">
              <w:rPr>
                <w:rFonts w:ascii="Times New Roman" w:eastAsia="BiauKai" w:cs="Times New Roman"/>
                <w:color w:val="000000"/>
                <w:sz w:val="24"/>
                <w:szCs w:val="24"/>
              </w:rPr>
              <w:t>搬移迴轉活動空間須足夠。</w:t>
            </w:r>
          </w:p>
          <w:p w14:paraId="76BB647E" w14:textId="77777777" w:rsidR="006649A7" w:rsidRPr="00122E32" w:rsidRDefault="006649A7" w:rsidP="006649A7">
            <w:pPr>
              <w:spacing w:before="0" w:line="4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3.</w:t>
            </w:r>
            <w:r w:rsidRPr="00122E32">
              <w:rPr>
                <w:rFonts w:ascii="Times New Roman" w:eastAsia="BiauKai" w:cs="Times New Roman"/>
                <w:color w:val="000000"/>
                <w:sz w:val="24"/>
                <w:szCs w:val="24"/>
              </w:rPr>
              <w:t>吊裝場所設立安全警告標示。</w:t>
            </w:r>
          </w:p>
        </w:tc>
        <w:tc>
          <w:tcPr>
            <w:tcW w:w="2032" w:type="dxa"/>
            <w:gridSpan w:val="2"/>
          </w:tcPr>
          <w:p w14:paraId="0E0B1DB4" w14:textId="77777777" w:rsidR="006649A7" w:rsidRPr="00122E32" w:rsidRDefault="006649A7" w:rsidP="006649A7">
            <w:pPr>
              <w:snapToGrid w:val="0"/>
              <w:spacing w:before="0" w:line="380" w:lineRule="exact"/>
              <w:rPr>
                <w:rFonts w:ascii="Times New Roman" w:eastAsia="BiauKai" w:cs="Times New Roman"/>
                <w:color w:val="000000"/>
                <w:sz w:val="24"/>
                <w:szCs w:val="24"/>
              </w:rPr>
            </w:pPr>
          </w:p>
        </w:tc>
        <w:tc>
          <w:tcPr>
            <w:tcW w:w="1078" w:type="dxa"/>
            <w:vAlign w:val="center"/>
          </w:tcPr>
          <w:p w14:paraId="5B7F3378"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38097D27" w14:textId="77777777" w:rsidTr="006649A7">
        <w:trPr>
          <w:trHeight w:val="696"/>
        </w:trPr>
        <w:tc>
          <w:tcPr>
            <w:tcW w:w="453" w:type="dxa"/>
            <w:tcBorders>
              <w:right w:val="dotted" w:sz="4" w:space="0" w:color="auto"/>
            </w:tcBorders>
            <w:vAlign w:val="center"/>
          </w:tcPr>
          <w:p w14:paraId="554F81AD" w14:textId="77777777" w:rsidR="006649A7" w:rsidRPr="00122E32" w:rsidRDefault="006649A7" w:rsidP="006649A7">
            <w:pPr>
              <w:spacing w:before="0" w:line="4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w:t>
            </w:r>
          </w:p>
        </w:tc>
        <w:tc>
          <w:tcPr>
            <w:tcW w:w="2775" w:type="dxa"/>
            <w:gridSpan w:val="2"/>
            <w:tcBorders>
              <w:left w:val="dotted" w:sz="4" w:space="0" w:color="auto"/>
            </w:tcBorders>
            <w:vAlign w:val="center"/>
          </w:tcPr>
          <w:p w14:paraId="662EB272" w14:textId="77777777" w:rsidR="006649A7" w:rsidRPr="00122E32" w:rsidRDefault="006649A7" w:rsidP="006649A7">
            <w:pPr>
              <w:pStyle w:val="15"/>
              <w:spacing w:line="400" w:lineRule="exact"/>
              <w:ind w:left="175" w:hangingChars="73" w:hanging="175"/>
              <w:rPr>
                <w:rFonts w:eastAsia="BiauKai"/>
                <w:color w:val="000000"/>
                <w:sz w:val="24"/>
              </w:rPr>
            </w:pPr>
            <w:r w:rsidRPr="00122E32">
              <w:rPr>
                <w:rFonts w:eastAsia="BiauKai"/>
                <w:color w:val="000000"/>
                <w:sz w:val="24"/>
              </w:rPr>
              <w:t>2.</w:t>
            </w:r>
            <w:r w:rsidRPr="00122E32">
              <w:rPr>
                <w:rFonts w:eastAsia="BiauKai"/>
                <w:color w:val="000000"/>
                <w:sz w:val="24"/>
              </w:rPr>
              <w:t>安裝方式、位置及水平</w:t>
            </w:r>
          </w:p>
        </w:tc>
        <w:tc>
          <w:tcPr>
            <w:tcW w:w="3706" w:type="dxa"/>
            <w:gridSpan w:val="2"/>
            <w:vAlign w:val="center"/>
          </w:tcPr>
          <w:p w14:paraId="2880AF22" w14:textId="77777777" w:rsidR="006649A7" w:rsidRPr="00122E32" w:rsidRDefault="006649A7" w:rsidP="006649A7">
            <w:pPr>
              <w:spacing w:before="0" w:line="4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盤體垂直及水平，焊接或固定螺絲須牢固。</w:t>
            </w:r>
          </w:p>
        </w:tc>
        <w:tc>
          <w:tcPr>
            <w:tcW w:w="2032" w:type="dxa"/>
            <w:gridSpan w:val="2"/>
          </w:tcPr>
          <w:p w14:paraId="6BCB7E85" w14:textId="77777777" w:rsidR="006649A7" w:rsidRPr="00122E32" w:rsidRDefault="006649A7" w:rsidP="006649A7">
            <w:pPr>
              <w:snapToGrid w:val="0"/>
              <w:spacing w:before="0" w:line="380" w:lineRule="exact"/>
              <w:rPr>
                <w:rFonts w:ascii="Times New Roman" w:eastAsia="BiauKai" w:cs="Times New Roman"/>
                <w:color w:val="000000"/>
                <w:sz w:val="24"/>
                <w:szCs w:val="24"/>
              </w:rPr>
            </w:pPr>
          </w:p>
        </w:tc>
        <w:tc>
          <w:tcPr>
            <w:tcW w:w="1078" w:type="dxa"/>
            <w:vAlign w:val="center"/>
          </w:tcPr>
          <w:p w14:paraId="78C1A5FB"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00751C93" w14:textId="77777777" w:rsidTr="006649A7">
        <w:trPr>
          <w:trHeight w:val="415"/>
        </w:trPr>
        <w:tc>
          <w:tcPr>
            <w:tcW w:w="453" w:type="dxa"/>
            <w:tcBorders>
              <w:right w:val="dotted" w:sz="4" w:space="0" w:color="auto"/>
            </w:tcBorders>
            <w:vAlign w:val="center"/>
          </w:tcPr>
          <w:p w14:paraId="5F131B74" w14:textId="77777777" w:rsidR="006649A7" w:rsidRPr="00122E32" w:rsidRDefault="006649A7" w:rsidP="006649A7">
            <w:pPr>
              <w:spacing w:before="0" w:line="4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w:t>
            </w:r>
          </w:p>
        </w:tc>
        <w:tc>
          <w:tcPr>
            <w:tcW w:w="2775" w:type="dxa"/>
            <w:gridSpan w:val="2"/>
            <w:tcBorders>
              <w:left w:val="dotted" w:sz="4" w:space="0" w:color="auto"/>
            </w:tcBorders>
            <w:vAlign w:val="center"/>
          </w:tcPr>
          <w:p w14:paraId="7B112C9F" w14:textId="77777777" w:rsidR="006649A7" w:rsidRPr="00122E32" w:rsidRDefault="006649A7" w:rsidP="006649A7">
            <w:pPr>
              <w:pStyle w:val="16"/>
              <w:spacing w:line="400" w:lineRule="exact"/>
              <w:ind w:left="0" w:firstLine="0"/>
              <w:jc w:val="both"/>
              <w:rPr>
                <w:rFonts w:eastAsia="BiauKai"/>
                <w:color w:val="000000"/>
                <w:sz w:val="24"/>
              </w:rPr>
            </w:pPr>
            <w:r w:rsidRPr="00122E32">
              <w:rPr>
                <w:rFonts w:eastAsia="BiauKai"/>
                <w:color w:val="000000"/>
                <w:sz w:val="24"/>
              </w:rPr>
              <w:t>3.</w:t>
            </w:r>
            <w:r w:rsidRPr="00122E32">
              <w:rPr>
                <w:rFonts w:eastAsia="BiauKai"/>
                <w:color w:val="000000"/>
                <w:sz w:val="24"/>
              </w:rPr>
              <w:t>外殼接地</w:t>
            </w:r>
          </w:p>
        </w:tc>
        <w:tc>
          <w:tcPr>
            <w:tcW w:w="3706" w:type="dxa"/>
            <w:gridSpan w:val="2"/>
            <w:vAlign w:val="center"/>
          </w:tcPr>
          <w:p w14:paraId="5CE9B6C9" w14:textId="77777777" w:rsidR="006649A7" w:rsidRPr="00122E32" w:rsidRDefault="006649A7" w:rsidP="006649A7">
            <w:pPr>
              <w:spacing w:before="0" w:line="4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1.</w:t>
            </w:r>
            <w:r w:rsidRPr="00122E32">
              <w:rPr>
                <w:rFonts w:ascii="Times New Roman" w:eastAsia="BiauKai" w:cs="Times New Roman"/>
                <w:color w:val="000000"/>
                <w:sz w:val="24"/>
                <w:szCs w:val="24"/>
              </w:rPr>
              <w:t>接地線固定良好</w:t>
            </w:r>
          </w:p>
          <w:p w14:paraId="0D1633EF" w14:textId="77777777" w:rsidR="006649A7" w:rsidRPr="00122E32" w:rsidRDefault="006649A7" w:rsidP="006649A7">
            <w:pPr>
              <w:spacing w:before="0" w:line="4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2.</w:t>
            </w:r>
            <w:r w:rsidRPr="00122E32">
              <w:rPr>
                <w:rFonts w:ascii="Times New Roman" w:eastAsia="BiauKai" w:cs="Times New Roman"/>
                <w:color w:val="000000"/>
                <w:sz w:val="24"/>
                <w:szCs w:val="24"/>
              </w:rPr>
              <w:t>接地電阻</w:t>
            </w:r>
            <w:r w:rsidRPr="00122E32">
              <w:rPr>
                <w:rFonts w:ascii="Times New Roman" w:eastAsia="BiauKai" w:cs="Times New Roman"/>
                <w:color w:val="000000"/>
                <w:sz w:val="24"/>
                <w:szCs w:val="24"/>
              </w:rPr>
              <w:t>&lt;10Ω</w:t>
            </w:r>
          </w:p>
        </w:tc>
        <w:tc>
          <w:tcPr>
            <w:tcW w:w="2032" w:type="dxa"/>
            <w:gridSpan w:val="2"/>
          </w:tcPr>
          <w:p w14:paraId="27D3156B" w14:textId="77777777" w:rsidR="006649A7" w:rsidRPr="00122E32" w:rsidRDefault="006649A7" w:rsidP="006649A7">
            <w:pPr>
              <w:snapToGrid w:val="0"/>
              <w:spacing w:before="0" w:line="380" w:lineRule="exact"/>
              <w:rPr>
                <w:rFonts w:ascii="Times New Roman" w:eastAsia="BiauKai" w:cs="Times New Roman"/>
                <w:color w:val="000000"/>
                <w:sz w:val="24"/>
                <w:szCs w:val="24"/>
              </w:rPr>
            </w:pPr>
          </w:p>
        </w:tc>
        <w:tc>
          <w:tcPr>
            <w:tcW w:w="1078" w:type="dxa"/>
            <w:vAlign w:val="center"/>
          </w:tcPr>
          <w:p w14:paraId="67E9692F"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2DEFB0D9" w14:textId="77777777" w:rsidTr="006649A7">
        <w:trPr>
          <w:trHeight w:val="486"/>
        </w:trPr>
        <w:tc>
          <w:tcPr>
            <w:tcW w:w="453" w:type="dxa"/>
            <w:tcBorders>
              <w:right w:val="dotted" w:sz="4" w:space="0" w:color="auto"/>
            </w:tcBorders>
            <w:vAlign w:val="center"/>
          </w:tcPr>
          <w:p w14:paraId="27D5E77B" w14:textId="77777777" w:rsidR="006649A7" w:rsidRPr="00122E32" w:rsidRDefault="006649A7" w:rsidP="006649A7">
            <w:pPr>
              <w:spacing w:before="0" w:line="400" w:lineRule="exact"/>
              <w:rPr>
                <w:rFonts w:ascii="Times New Roman" w:eastAsia="BiauKai" w:cs="Times New Roman"/>
                <w:color w:val="000000"/>
                <w:sz w:val="24"/>
                <w:szCs w:val="24"/>
              </w:rPr>
            </w:pPr>
          </w:p>
        </w:tc>
        <w:tc>
          <w:tcPr>
            <w:tcW w:w="2775" w:type="dxa"/>
            <w:gridSpan w:val="2"/>
            <w:tcBorders>
              <w:left w:val="dotted" w:sz="4" w:space="0" w:color="auto"/>
            </w:tcBorders>
            <w:vAlign w:val="center"/>
          </w:tcPr>
          <w:p w14:paraId="541E1660" w14:textId="77777777" w:rsidR="006649A7" w:rsidRPr="00122E32" w:rsidRDefault="006649A7" w:rsidP="006649A7">
            <w:pPr>
              <w:pStyle w:val="16"/>
              <w:spacing w:line="400" w:lineRule="exact"/>
              <w:ind w:left="0" w:firstLine="0"/>
              <w:jc w:val="both"/>
              <w:rPr>
                <w:rFonts w:eastAsia="BiauKai"/>
                <w:color w:val="000000"/>
                <w:sz w:val="24"/>
              </w:rPr>
            </w:pPr>
            <w:r w:rsidRPr="00122E32">
              <w:rPr>
                <w:rFonts w:eastAsia="BiauKai"/>
                <w:color w:val="000000"/>
                <w:sz w:val="24"/>
              </w:rPr>
              <w:t>4.</w:t>
            </w:r>
            <w:r w:rsidRPr="00122E32">
              <w:rPr>
                <w:rFonts w:eastAsia="BiauKai"/>
                <w:color w:val="000000"/>
                <w:sz w:val="24"/>
              </w:rPr>
              <w:t>露出匯流排包覆</w:t>
            </w:r>
          </w:p>
        </w:tc>
        <w:tc>
          <w:tcPr>
            <w:tcW w:w="3706" w:type="dxa"/>
            <w:gridSpan w:val="2"/>
            <w:vAlign w:val="center"/>
          </w:tcPr>
          <w:p w14:paraId="214D4B2A" w14:textId="77777777" w:rsidR="006649A7" w:rsidRPr="00122E32" w:rsidRDefault="006649A7" w:rsidP="006649A7">
            <w:pPr>
              <w:spacing w:before="0" w:line="4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1.</w:t>
            </w:r>
            <w:r w:rsidRPr="00122E32">
              <w:rPr>
                <w:rFonts w:ascii="Times New Roman" w:eastAsia="BiauKai" w:cs="Times New Roman"/>
                <w:color w:val="000000"/>
                <w:sz w:val="24"/>
                <w:szCs w:val="24"/>
              </w:rPr>
              <w:t>接續處以自熔膠帶半疊式纏繞</w:t>
            </w:r>
          </w:p>
          <w:p w14:paraId="2D4943CE" w14:textId="77777777" w:rsidR="006649A7" w:rsidRPr="00122E32" w:rsidRDefault="006649A7" w:rsidP="006649A7">
            <w:pPr>
              <w:spacing w:before="0" w:line="4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2.</w:t>
            </w:r>
            <w:r w:rsidRPr="00122E32">
              <w:rPr>
                <w:rFonts w:ascii="Times New Roman" w:eastAsia="BiauKai" w:cs="Times New Roman"/>
                <w:color w:val="000000"/>
                <w:sz w:val="24"/>
                <w:szCs w:val="24"/>
              </w:rPr>
              <w:t>以熱縮型絕緣套管包覆</w:t>
            </w:r>
          </w:p>
        </w:tc>
        <w:tc>
          <w:tcPr>
            <w:tcW w:w="2032" w:type="dxa"/>
            <w:gridSpan w:val="2"/>
          </w:tcPr>
          <w:p w14:paraId="6EBAFC7E"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c>
          <w:tcPr>
            <w:tcW w:w="1078" w:type="dxa"/>
            <w:vAlign w:val="center"/>
          </w:tcPr>
          <w:p w14:paraId="167552A1"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6C8EDE0C" w14:textId="77777777" w:rsidTr="006649A7">
        <w:trPr>
          <w:trHeight w:val="630"/>
        </w:trPr>
        <w:tc>
          <w:tcPr>
            <w:tcW w:w="453" w:type="dxa"/>
            <w:tcBorders>
              <w:right w:val="dotted" w:sz="4" w:space="0" w:color="auto"/>
            </w:tcBorders>
            <w:vAlign w:val="center"/>
          </w:tcPr>
          <w:p w14:paraId="5F603DD0" w14:textId="77777777" w:rsidR="006649A7" w:rsidRPr="00122E32" w:rsidRDefault="006649A7" w:rsidP="006649A7">
            <w:pPr>
              <w:spacing w:before="0" w:line="400" w:lineRule="exact"/>
              <w:rPr>
                <w:rFonts w:ascii="Times New Roman" w:eastAsia="BiauKai" w:cs="Times New Roman"/>
                <w:color w:val="000000"/>
                <w:sz w:val="24"/>
                <w:szCs w:val="24"/>
              </w:rPr>
            </w:pPr>
          </w:p>
        </w:tc>
        <w:tc>
          <w:tcPr>
            <w:tcW w:w="2775" w:type="dxa"/>
            <w:gridSpan w:val="2"/>
            <w:tcBorders>
              <w:left w:val="dotted" w:sz="4" w:space="0" w:color="auto"/>
            </w:tcBorders>
            <w:vAlign w:val="center"/>
          </w:tcPr>
          <w:p w14:paraId="0A302B42" w14:textId="77777777" w:rsidR="006649A7" w:rsidRPr="00122E32" w:rsidRDefault="006649A7" w:rsidP="006649A7">
            <w:pPr>
              <w:spacing w:before="0"/>
              <w:ind w:leftChars="-11" w:left="233" w:hangingChars="110" w:hanging="264"/>
              <w:rPr>
                <w:rFonts w:ascii="Times New Roman" w:eastAsia="BiauKai" w:cs="Times New Roman"/>
                <w:color w:val="000000"/>
                <w:sz w:val="24"/>
                <w:szCs w:val="24"/>
              </w:rPr>
            </w:pPr>
            <w:r w:rsidRPr="00122E32">
              <w:rPr>
                <w:rFonts w:ascii="Times New Roman" w:eastAsia="BiauKai" w:cs="Times New Roman"/>
                <w:color w:val="000000"/>
                <w:sz w:val="24"/>
                <w:szCs w:val="24"/>
              </w:rPr>
              <w:t>5.</w:t>
            </w:r>
            <w:r w:rsidRPr="00122E32">
              <w:rPr>
                <w:rFonts w:ascii="Times New Roman" w:eastAsia="BiauKai" w:cs="Times New Roman"/>
                <w:color w:val="000000"/>
                <w:sz w:val="24"/>
                <w:szCs w:val="24"/>
              </w:rPr>
              <w:t>安裝固定完成檢查</w:t>
            </w:r>
          </w:p>
        </w:tc>
        <w:tc>
          <w:tcPr>
            <w:tcW w:w="3706" w:type="dxa"/>
            <w:gridSpan w:val="2"/>
            <w:vAlign w:val="center"/>
          </w:tcPr>
          <w:p w14:paraId="74F83C85" w14:textId="77777777" w:rsidR="006649A7" w:rsidRPr="00122E32" w:rsidRDefault="006649A7" w:rsidP="006649A7">
            <w:pPr>
              <w:spacing w:before="0" w:line="3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1.</w:t>
            </w:r>
            <w:r w:rsidRPr="00122E32">
              <w:rPr>
                <w:rFonts w:ascii="Times New Roman" w:eastAsia="BiauKai" w:cs="Times New Roman"/>
                <w:color w:val="000000"/>
                <w:sz w:val="24"/>
                <w:szCs w:val="24"/>
              </w:rPr>
              <w:t>檢查器具設備螺絲須鎖緊。</w:t>
            </w:r>
          </w:p>
          <w:p w14:paraId="7236A756" w14:textId="77777777" w:rsidR="006649A7" w:rsidRPr="00122E32" w:rsidRDefault="006649A7" w:rsidP="006649A7">
            <w:pPr>
              <w:spacing w:before="0" w:line="300" w:lineRule="exact"/>
              <w:ind w:left="240" w:hangingChars="100" w:hanging="240"/>
              <w:rPr>
                <w:rFonts w:ascii="Times New Roman" w:eastAsia="BiauKai" w:cs="Times New Roman"/>
                <w:color w:val="000000"/>
                <w:sz w:val="24"/>
                <w:szCs w:val="24"/>
              </w:rPr>
            </w:pPr>
            <w:r w:rsidRPr="00122E32">
              <w:rPr>
                <w:rFonts w:ascii="Times New Roman" w:eastAsia="BiauKai" w:cs="Times New Roman"/>
                <w:color w:val="000000"/>
                <w:sz w:val="24"/>
                <w:szCs w:val="24"/>
              </w:rPr>
              <w:t>2</w:t>
            </w:r>
            <w:r w:rsidRPr="00122E32">
              <w:rPr>
                <w:rFonts w:ascii="Times New Roman" w:eastAsia="BiauKai" w:cs="Times New Roman"/>
                <w:color w:val="000000"/>
                <w:sz w:val="24"/>
                <w:szCs w:val="24"/>
              </w:rPr>
              <w:t>未送電前防水、防塵、防損壞等防護工事妥善</w:t>
            </w:r>
          </w:p>
        </w:tc>
        <w:tc>
          <w:tcPr>
            <w:tcW w:w="2032" w:type="dxa"/>
            <w:gridSpan w:val="2"/>
          </w:tcPr>
          <w:p w14:paraId="35BE732C"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c>
          <w:tcPr>
            <w:tcW w:w="1078" w:type="dxa"/>
            <w:vAlign w:val="center"/>
          </w:tcPr>
          <w:p w14:paraId="66552C3C"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044E5002" w14:textId="77777777" w:rsidTr="006649A7">
        <w:trPr>
          <w:trHeight w:val="831"/>
        </w:trPr>
        <w:tc>
          <w:tcPr>
            <w:tcW w:w="453" w:type="dxa"/>
            <w:tcBorders>
              <w:right w:val="dotted" w:sz="4" w:space="0" w:color="auto"/>
            </w:tcBorders>
            <w:vAlign w:val="center"/>
          </w:tcPr>
          <w:p w14:paraId="3FE973E9" w14:textId="77777777" w:rsidR="006649A7" w:rsidRPr="00122E32" w:rsidRDefault="006649A7" w:rsidP="006649A7">
            <w:pPr>
              <w:spacing w:before="0" w:line="400" w:lineRule="exact"/>
              <w:rPr>
                <w:rFonts w:ascii="Times New Roman" w:eastAsia="BiauKai" w:cs="Times New Roman"/>
                <w:color w:val="000000"/>
                <w:sz w:val="24"/>
                <w:szCs w:val="24"/>
              </w:rPr>
            </w:pPr>
          </w:p>
        </w:tc>
        <w:tc>
          <w:tcPr>
            <w:tcW w:w="2775" w:type="dxa"/>
            <w:gridSpan w:val="2"/>
            <w:tcBorders>
              <w:left w:val="dotted" w:sz="4" w:space="0" w:color="auto"/>
            </w:tcBorders>
            <w:vAlign w:val="center"/>
          </w:tcPr>
          <w:p w14:paraId="7A108DBA" w14:textId="77777777" w:rsidR="006649A7" w:rsidRPr="00122E32" w:rsidRDefault="006649A7" w:rsidP="006649A7">
            <w:pPr>
              <w:spacing w:before="0" w:line="400" w:lineRule="exact"/>
              <w:ind w:left="240" w:hangingChars="100" w:hanging="240"/>
              <w:rPr>
                <w:rFonts w:ascii="Times New Roman" w:eastAsia="BiauKai" w:cs="Times New Roman"/>
                <w:color w:val="000000"/>
                <w:sz w:val="24"/>
                <w:szCs w:val="24"/>
              </w:rPr>
            </w:pPr>
          </w:p>
        </w:tc>
        <w:tc>
          <w:tcPr>
            <w:tcW w:w="3706" w:type="dxa"/>
            <w:gridSpan w:val="2"/>
            <w:vAlign w:val="center"/>
          </w:tcPr>
          <w:p w14:paraId="681A21D6" w14:textId="77777777" w:rsidR="006649A7" w:rsidRPr="00122E32" w:rsidRDefault="006649A7" w:rsidP="006649A7">
            <w:pPr>
              <w:spacing w:before="0" w:line="400" w:lineRule="exact"/>
              <w:rPr>
                <w:rFonts w:ascii="Times New Roman" w:eastAsia="BiauKai" w:cs="Times New Roman"/>
                <w:color w:val="000000"/>
                <w:sz w:val="24"/>
                <w:szCs w:val="24"/>
              </w:rPr>
            </w:pPr>
          </w:p>
        </w:tc>
        <w:tc>
          <w:tcPr>
            <w:tcW w:w="2032" w:type="dxa"/>
            <w:gridSpan w:val="2"/>
            <w:vAlign w:val="center"/>
          </w:tcPr>
          <w:p w14:paraId="4D9105F4"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c>
          <w:tcPr>
            <w:tcW w:w="1078" w:type="dxa"/>
            <w:vAlign w:val="center"/>
          </w:tcPr>
          <w:p w14:paraId="4F9E3B1B"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2F77A2E2" w14:textId="77777777" w:rsidTr="006649A7">
        <w:trPr>
          <w:trHeight w:val="588"/>
        </w:trPr>
        <w:tc>
          <w:tcPr>
            <w:tcW w:w="453" w:type="dxa"/>
            <w:tcBorders>
              <w:right w:val="dotted" w:sz="4" w:space="0" w:color="auto"/>
            </w:tcBorders>
            <w:vAlign w:val="center"/>
          </w:tcPr>
          <w:p w14:paraId="4B5FFDFF" w14:textId="77777777" w:rsidR="006649A7" w:rsidRPr="00122E32" w:rsidRDefault="006649A7" w:rsidP="006649A7">
            <w:pPr>
              <w:spacing w:before="0" w:line="400" w:lineRule="exact"/>
              <w:rPr>
                <w:rFonts w:ascii="Times New Roman" w:eastAsia="BiauKai" w:cs="Times New Roman"/>
                <w:color w:val="000000"/>
                <w:sz w:val="24"/>
                <w:szCs w:val="24"/>
              </w:rPr>
            </w:pPr>
          </w:p>
        </w:tc>
        <w:tc>
          <w:tcPr>
            <w:tcW w:w="2775" w:type="dxa"/>
            <w:gridSpan w:val="2"/>
            <w:tcBorders>
              <w:left w:val="dotted" w:sz="4" w:space="0" w:color="auto"/>
            </w:tcBorders>
            <w:vAlign w:val="center"/>
          </w:tcPr>
          <w:p w14:paraId="3C9FEBFD" w14:textId="77777777" w:rsidR="006649A7" w:rsidRPr="00122E32" w:rsidRDefault="006649A7" w:rsidP="006649A7">
            <w:pPr>
              <w:spacing w:before="0"/>
              <w:ind w:leftChars="-11" w:left="233" w:hangingChars="110" w:hanging="264"/>
              <w:rPr>
                <w:rFonts w:ascii="Times New Roman" w:eastAsia="BiauKai" w:cs="Times New Roman"/>
                <w:color w:val="000000"/>
                <w:sz w:val="24"/>
                <w:szCs w:val="24"/>
              </w:rPr>
            </w:pPr>
          </w:p>
        </w:tc>
        <w:tc>
          <w:tcPr>
            <w:tcW w:w="3706" w:type="dxa"/>
            <w:gridSpan w:val="2"/>
            <w:vAlign w:val="center"/>
          </w:tcPr>
          <w:p w14:paraId="5E2D2645" w14:textId="77777777" w:rsidR="006649A7" w:rsidRPr="00122E32" w:rsidRDefault="006649A7" w:rsidP="006649A7">
            <w:pPr>
              <w:spacing w:before="0" w:line="300" w:lineRule="exact"/>
              <w:ind w:left="240" w:hangingChars="100" w:hanging="240"/>
              <w:rPr>
                <w:rFonts w:ascii="Times New Roman" w:eastAsia="BiauKai" w:cs="Times New Roman"/>
                <w:color w:val="000000"/>
                <w:sz w:val="24"/>
                <w:szCs w:val="24"/>
              </w:rPr>
            </w:pPr>
          </w:p>
        </w:tc>
        <w:tc>
          <w:tcPr>
            <w:tcW w:w="2032" w:type="dxa"/>
            <w:gridSpan w:val="2"/>
            <w:vAlign w:val="center"/>
          </w:tcPr>
          <w:p w14:paraId="05220B59"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c>
          <w:tcPr>
            <w:tcW w:w="1078" w:type="dxa"/>
            <w:vAlign w:val="center"/>
          </w:tcPr>
          <w:p w14:paraId="061A067D"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5A64D6C5" w14:textId="77777777" w:rsidTr="006649A7">
        <w:trPr>
          <w:trHeight w:val="1314"/>
        </w:trPr>
        <w:tc>
          <w:tcPr>
            <w:tcW w:w="10044" w:type="dxa"/>
            <w:gridSpan w:val="8"/>
          </w:tcPr>
          <w:p w14:paraId="1BB077CB"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缺失複查結果</w:t>
            </w:r>
            <w:r w:rsidRPr="00122E32">
              <w:rPr>
                <w:rFonts w:ascii="Times New Roman" w:eastAsia="BiauKai" w:cs="Times New Roman"/>
                <w:color w:val="000000"/>
                <w:sz w:val="24"/>
                <w:szCs w:val="24"/>
              </w:rPr>
              <w:t>:</w:t>
            </w:r>
          </w:p>
          <w:p w14:paraId="5BF0695B" w14:textId="77777777" w:rsidR="006649A7" w:rsidRPr="00122E32" w:rsidRDefault="006649A7" w:rsidP="006649A7">
            <w:pPr>
              <w:snapToGrid w:val="0"/>
              <w:spacing w:before="0" w:line="320" w:lineRule="exact"/>
              <w:ind w:firstLineChars="200" w:firstLine="480"/>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已完成改善</w:t>
            </w: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檢附改善前中後照片</w:t>
            </w:r>
            <w:r w:rsidRPr="00122E32">
              <w:rPr>
                <w:rFonts w:ascii="Times New Roman" w:eastAsia="BiauKai" w:cs="Times New Roman"/>
                <w:color w:val="000000"/>
                <w:sz w:val="24"/>
                <w:szCs w:val="24"/>
              </w:rPr>
              <w:t>)</w:t>
            </w:r>
          </w:p>
          <w:p w14:paraId="3106B442" w14:textId="77777777" w:rsidR="006649A7" w:rsidRPr="00122E32" w:rsidRDefault="006649A7" w:rsidP="006649A7">
            <w:pPr>
              <w:snapToGrid w:val="0"/>
              <w:spacing w:before="0" w:line="320" w:lineRule="exact"/>
              <w:ind w:firstLineChars="200" w:firstLine="480"/>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未完成改善，填具「缺失改善追蹤表」進行追蹤改善</w:t>
            </w:r>
          </w:p>
          <w:p w14:paraId="693E068A"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複查日期</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年</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月</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日</w:t>
            </w:r>
          </w:p>
          <w:p w14:paraId="0B8DCFAD"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複查人員職稱</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簽名</w:t>
            </w:r>
            <w:r w:rsidRPr="00122E32">
              <w:rPr>
                <w:rFonts w:ascii="Times New Roman" w:eastAsia="BiauKai" w:cs="Times New Roman"/>
                <w:color w:val="000000"/>
                <w:sz w:val="24"/>
                <w:szCs w:val="24"/>
              </w:rPr>
              <w:t>:</w:t>
            </w:r>
          </w:p>
        </w:tc>
      </w:tr>
      <w:tr w:rsidR="006649A7" w:rsidRPr="00122E32" w14:paraId="7738A274" w14:textId="77777777" w:rsidTr="006649A7">
        <w:trPr>
          <w:trHeight w:val="1523"/>
        </w:trPr>
        <w:tc>
          <w:tcPr>
            <w:tcW w:w="10044" w:type="dxa"/>
            <w:gridSpan w:val="8"/>
          </w:tcPr>
          <w:p w14:paraId="699022DF"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lastRenderedPageBreak/>
              <w:t>備註</w:t>
            </w:r>
            <w:r w:rsidRPr="00122E32">
              <w:rPr>
                <w:rFonts w:ascii="Times New Roman" w:eastAsia="BiauKai" w:cs="Times New Roman"/>
                <w:color w:val="000000"/>
                <w:sz w:val="24"/>
                <w:szCs w:val="24"/>
              </w:rPr>
              <w:t>:</w:t>
            </w:r>
          </w:p>
          <w:p w14:paraId="5996C703" w14:textId="77777777" w:rsidR="006649A7" w:rsidRPr="00122E32" w:rsidRDefault="006649A7" w:rsidP="006649A7">
            <w:pPr>
              <w:snapToGrid w:val="0"/>
              <w:spacing w:before="0" w:line="320" w:lineRule="exact"/>
              <w:ind w:left="120" w:hangingChars="50" w:hanging="120"/>
              <w:rPr>
                <w:rFonts w:ascii="Times New Roman" w:eastAsia="BiauKai" w:cs="Times New Roman"/>
                <w:color w:val="000000"/>
                <w:sz w:val="24"/>
                <w:szCs w:val="24"/>
              </w:rPr>
            </w:pPr>
            <w:r w:rsidRPr="00122E32">
              <w:rPr>
                <w:rFonts w:ascii="Times New Roman" w:eastAsia="BiauKai" w:cs="Times New Roman"/>
                <w:color w:val="000000"/>
                <w:sz w:val="24"/>
                <w:szCs w:val="24"/>
              </w:rPr>
              <w:t>1.</w:t>
            </w:r>
            <w:r w:rsidRPr="00122E32">
              <w:rPr>
                <w:rFonts w:ascii="Times New Roman" w:eastAsia="BiauKai" w:cs="Times New Roman"/>
                <w:color w:val="000000"/>
                <w:sz w:val="24"/>
                <w:szCs w:val="24"/>
              </w:rPr>
              <w:t>檢查標準及實際檢查情形應具體明確。</w:t>
            </w:r>
          </w:p>
          <w:p w14:paraId="085D9D8D"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2.</w:t>
            </w:r>
            <w:r w:rsidRPr="00122E32">
              <w:rPr>
                <w:rFonts w:ascii="Times New Roman" w:eastAsia="BiauKai" w:cs="Times New Roman"/>
                <w:color w:val="000000"/>
                <w:sz w:val="24"/>
                <w:szCs w:val="24"/>
              </w:rPr>
              <w:t>檢查結果合格者註明「</w:t>
            </w: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」，不合格者「</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」，如無需檢查之項目則打「</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w:t>
            </w:r>
          </w:p>
          <w:p w14:paraId="0A71ED70"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3.</w:t>
            </w:r>
            <w:r w:rsidRPr="00122E32">
              <w:rPr>
                <w:rFonts w:ascii="Times New Roman" w:eastAsia="BiauKai" w:cs="Times New Roman"/>
                <w:color w:val="000000"/>
                <w:sz w:val="24"/>
                <w:szCs w:val="24"/>
              </w:rPr>
              <w:t>嚴重缺失、缺失複查未完成改善，應填具「缺失改善追蹤表」進行追蹤改善。</w:t>
            </w:r>
          </w:p>
          <w:p w14:paraId="4FAE928A" w14:textId="77777777" w:rsidR="006649A7" w:rsidRPr="00122E32" w:rsidRDefault="006649A7" w:rsidP="006649A7">
            <w:pPr>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4.</w:t>
            </w:r>
            <w:r w:rsidRPr="00122E32">
              <w:rPr>
                <w:rFonts w:ascii="Times New Roman" w:eastAsia="BiauKai" w:cs="Times New Roman"/>
                <w:color w:val="000000"/>
                <w:sz w:val="24"/>
                <w:szCs w:val="24"/>
              </w:rPr>
              <w:t>本表由工地現場工程師實地檢查後覈實記載簽認。</w:t>
            </w:r>
          </w:p>
        </w:tc>
      </w:tr>
    </w:tbl>
    <w:p w14:paraId="52BD32AD" w14:textId="77777777" w:rsidR="006649A7" w:rsidRPr="00122E32" w:rsidRDefault="006649A7" w:rsidP="005463EA">
      <w:pPr>
        <w:pStyle w:val="af7"/>
      </w:pPr>
      <w:bookmarkStart w:id="123" w:name="_Toc338060397"/>
      <w:bookmarkStart w:id="124" w:name="_Toc508958558"/>
      <w:r w:rsidRPr="00122E32">
        <w:t>表</w:t>
      </w:r>
      <w:r w:rsidRPr="00122E32">
        <w:t xml:space="preserve">12-9 </w:t>
      </w:r>
      <w:r w:rsidRPr="00122E32">
        <w:t>配電盤</w:t>
      </w:r>
      <w:r w:rsidRPr="00122E32">
        <w:t>(</w:t>
      </w:r>
      <w:r w:rsidRPr="00122E32">
        <w:rPr>
          <w:bCs/>
        </w:rPr>
        <w:t>箱</w:t>
      </w:r>
      <w:r w:rsidRPr="00122E32">
        <w:rPr>
          <w:bCs/>
        </w:rPr>
        <w:t>)</w:t>
      </w:r>
      <w:r w:rsidRPr="00122E32">
        <w:t>功能測試自主檢查表</w:t>
      </w:r>
      <w:bookmarkEnd w:id="123"/>
      <w:bookmarkEnd w:id="124"/>
    </w:p>
    <w:p w14:paraId="3F4DFE79" w14:textId="77777777" w:rsidR="006649A7" w:rsidRPr="00122E32" w:rsidRDefault="006649A7" w:rsidP="006649A7">
      <w:pPr>
        <w:pStyle w:val="afe"/>
        <w:rPr>
          <w:rFonts w:eastAsia="BiauKai"/>
        </w:rPr>
      </w:pPr>
      <w:r w:rsidRPr="00122E32">
        <w:rPr>
          <w:rFonts w:eastAsia="BiauKai"/>
          <w:b/>
        </w:rPr>
        <w:tab/>
      </w:r>
      <w:r w:rsidRPr="00122E32">
        <w:rPr>
          <w:rFonts w:eastAsia="BiauKai"/>
        </w:rPr>
        <w:t xml:space="preserve">                                </w:t>
      </w:r>
      <w:r w:rsidRPr="00122E32">
        <w:rPr>
          <w:rFonts w:eastAsia="BiauKai"/>
          <w:sz w:val="24"/>
          <w:szCs w:val="24"/>
        </w:rPr>
        <w:t>編號</w:t>
      </w:r>
      <w:r w:rsidRPr="00122E32">
        <w:rPr>
          <w:rFonts w:eastAsia="BiauKai"/>
          <w:sz w:val="24"/>
          <w:szCs w:val="24"/>
        </w:rPr>
        <w:t>:</w:t>
      </w:r>
      <w:r w:rsidRPr="00122E32">
        <w:rPr>
          <w:rFonts w:eastAsia="BiauKai"/>
          <w:sz w:val="24"/>
          <w:szCs w:val="24"/>
        </w:rPr>
        <w:t>配電盤</w:t>
      </w:r>
      <w:r w:rsidRPr="00122E32">
        <w:rPr>
          <w:rFonts w:eastAsia="BiauKai"/>
          <w:sz w:val="24"/>
          <w:szCs w:val="24"/>
        </w:rPr>
        <w:t>-</w:t>
      </w:r>
      <w:r w:rsidRPr="00122E32">
        <w:rPr>
          <w:rFonts w:eastAsia="BiauKai"/>
          <w:sz w:val="24"/>
          <w:szCs w:val="24"/>
        </w:rPr>
        <w:t>工檢</w:t>
      </w:r>
      <w:r w:rsidRPr="00122E32">
        <w:rPr>
          <w:rFonts w:eastAsia="BiauKai"/>
          <w:sz w:val="24"/>
          <w:szCs w:val="24"/>
        </w:rPr>
        <w:t>-2</w:t>
      </w:r>
    </w:p>
    <w:tbl>
      <w:tblPr>
        <w:tblW w:w="10174" w:type="dxa"/>
        <w:tblInd w:w="-5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459"/>
        <w:gridCol w:w="1237"/>
        <w:gridCol w:w="1574"/>
        <w:gridCol w:w="3392"/>
        <w:gridCol w:w="362"/>
        <w:gridCol w:w="849"/>
        <w:gridCol w:w="1210"/>
        <w:gridCol w:w="1091"/>
      </w:tblGrid>
      <w:tr w:rsidR="006649A7" w:rsidRPr="00122E32" w14:paraId="76A61458" w14:textId="77777777" w:rsidTr="006649A7">
        <w:trPr>
          <w:trHeight w:hRule="exact" w:val="670"/>
        </w:trPr>
        <w:tc>
          <w:tcPr>
            <w:tcW w:w="1696" w:type="dxa"/>
            <w:gridSpan w:val="2"/>
            <w:vAlign w:val="center"/>
          </w:tcPr>
          <w:p w14:paraId="2E2849D1"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程</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名</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稱</w:t>
            </w:r>
          </w:p>
        </w:tc>
        <w:tc>
          <w:tcPr>
            <w:tcW w:w="8478" w:type="dxa"/>
            <w:gridSpan w:val="6"/>
            <w:vAlign w:val="center"/>
          </w:tcPr>
          <w:p w14:paraId="5AA492F1"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705B85B9" w14:textId="77777777" w:rsidTr="006649A7">
        <w:trPr>
          <w:trHeight w:hRule="exact" w:val="546"/>
        </w:trPr>
        <w:tc>
          <w:tcPr>
            <w:tcW w:w="1696" w:type="dxa"/>
            <w:gridSpan w:val="2"/>
            <w:vAlign w:val="center"/>
          </w:tcPr>
          <w:p w14:paraId="5C676A47"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承</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攬</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廠</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商</w:t>
            </w:r>
          </w:p>
        </w:tc>
        <w:tc>
          <w:tcPr>
            <w:tcW w:w="8478" w:type="dxa"/>
            <w:gridSpan w:val="6"/>
            <w:vAlign w:val="center"/>
          </w:tcPr>
          <w:p w14:paraId="06651ECE"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4B044BCF" w14:textId="77777777" w:rsidTr="006649A7">
        <w:trPr>
          <w:trHeight w:hRule="exact" w:val="662"/>
        </w:trPr>
        <w:tc>
          <w:tcPr>
            <w:tcW w:w="1696" w:type="dxa"/>
            <w:gridSpan w:val="2"/>
            <w:vAlign w:val="center"/>
          </w:tcPr>
          <w:p w14:paraId="0225EF97"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設</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備</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名</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稱</w:t>
            </w:r>
          </w:p>
        </w:tc>
        <w:tc>
          <w:tcPr>
            <w:tcW w:w="4966" w:type="dxa"/>
            <w:gridSpan w:val="2"/>
            <w:vAlign w:val="center"/>
          </w:tcPr>
          <w:p w14:paraId="04651E32"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c>
          <w:tcPr>
            <w:tcW w:w="1211" w:type="dxa"/>
            <w:gridSpan w:val="2"/>
            <w:vAlign w:val="center"/>
          </w:tcPr>
          <w:p w14:paraId="36440955" w14:textId="77777777" w:rsidR="006649A7" w:rsidRPr="00122E32" w:rsidRDefault="006649A7" w:rsidP="006649A7">
            <w:pPr>
              <w:snapToGrid w:val="0"/>
              <w:spacing w:before="0" w:line="320" w:lineRule="exact"/>
              <w:ind w:firstLineChars="50" w:firstLine="120"/>
              <w:rPr>
                <w:rFonts w:ascii="Times New Roman" w:eastAsia="BiauKai" w:cs="Times New Roman"/>
                <w:color w:val="000000"/>
                <w:sz w:val="24"/>
                <w:szCs w:val="24"/>
              </w:rPr>
            </w:pPr>
            <w:r w:rsidRPr="00122E32">
              <w:rPr>
                <w:rFonts w:ascii="Times New Roman" w:eastAsia="BiauKai" w:cs="Times New Roman"/>
                <w:color w:val="000000"/>
                <w:sz w:val="24"/>
                <w:szCs w:val="24"/>
              </w:rPr>
              <w:t>檢查日期</w:t>
            </w:r>
          </w:p>
        </w:tc>
        <w:tc>
          <w:tcPr>
            <w:tcW w:w="2301" w:type="dxa"/>
            <w:gridSpan w:val="2"/>
            <w:tcBorders>
              <w:right w:val="single" w:sz="4" w:space="0" w:color="auto"/>
            </w:tcBorders>
            <w:vAlign w:val="center"/>
          </w:tcPr>
          <w:p w14:paraId="6B26CFF1" w14:textId="77777777" w:rsidR="006649A7" w:rsidRPr="00122E32" w:rsidRDefault="006649A7" w:rsidP="006649A7">
            <w:pPr>
              <w:snapToGrid w:val="0"/>
              <w:spacing w:before="0" w:line="320" w:lineRule="exact"/>
              <w:ind w:firstLineChars="200" w:firstLine="480"/>
              <w:rPr>
                <w:rFonts w:ascii="Times New Roman" w:eastAsia="BiauKai" w:cs="Times New Roman"/>
                <w:color w:val="000000"/>
                <w:sz w:val="24"/>
                <w:szCs w:val="24"/>
              </w:rPr>
            </w:pPr>
            <w:r w:rsidRPr="00122E32">
              <w:rPr>
                <w:rFonts w:ascii="Times New Roman" w:eastAsia="BiauKai" w:cs="Times New Roman"/>
                <w:color w:val="000000"/>
                <w:sz w:val="24"/>
                <w:szCs w:val="24"/>
              </w:rPr>
              <w:t>年</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月</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日</w:t>
            </w:r>
          </w:p>
        </w:tc>
      </w:tr>
      <w:tr w:rsidR="006649A7" w:rsidRPr="00122E32" w14:paraId="5C0653E0" w14:textId="77777777" w:rsidTr="006649A7">
        <w:trPr>
          <w:trHeight w:hRule="exact" w:val="563"/>
        </w:trPr>
        <w:tc>
          <w:tcPr>
            <w:tcW w:w="1696" w:type="dxa"/>
            <w:gridSpan w:val="2"/>
            <w:vAlign w:val="center"/>
          </w:tcPr>
          <w:p w14:paraId="7EDD1664"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時</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機</w:t>
            </w:r>
          </w:p>
        </w:tc>
        <w:tc>
          <w:tcPr>
            <w:tcW w:w="8478" w:type="dxa"/>
            <w:gridSpan w:val="6"/>
            <w:tcBorders>
              <w:right w:val="single" w:sz="4" w:space="0" w:color="auto"/>
            </w:tcBorders>
            <w:vAlign w:val="center"/>
          </w:tcPr>
          <w:p w14:paraId="02B10480"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檢驗停留點</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施工中檢查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施工完成檢查</w:t>
            </w:r>
          </w:p>
        </w:tc>
      </w:tr>
      <w:tr w:rsidR="006649A7" w:rsidRPr="00122E32" w14:paraId="519FEC1A" w14:textId="77777777" w:rsidTr="006649A7">
        <w:trPr>
          <w:trHeight w:hRule="exact" w:val="571"/>
        </w:trPr>
        <w:tc>
          <w:tcPr>
            <w:tcW w:w="1696" w:type="dxa"/>
            <w:gridSpan w:val="2"/>
            <w:vAlign w:val="center"/>
          </w:tcPr>
          <w:p w14:paraId="79CCAD1D"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結</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果</w:t>
            </w:r>
          </w:p>
        </w:tc>
        <w:tc>
          <w:tcPr>
            <w:tcW w:w="8478" w:type="dxa"/>
            <w:gridSpan w:val="6"/>
            <w:vAlign w:val="center"/>
          </w:tcPr>
          <w:p w14:paraId="3C1A223A" w14:textId="77777777" w:rsidR="006649A7" w:rsidRPr="00122E32" w:rsidRDefault="006649A7" w:rsidP="006649A7">
            <w:pPr>
              <w:snapToGrid w:val="0"/>
              <w:spacing w:before="0" w:line="320" w:lineRule="exact"/>
              <w:ind w:firstLineChars="50" w:firstLine="120"/>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 xml:space="preserve">檢查合格　</w:t>
            </w:r>
            <w:r w:rsidRPr="00122E32">
              <w:rPr>
                <w:rFonts w:ascii="Times New Roman" w:eastAsia="BiauKai" w:cs="Times New Roman"/>
                <w:color w:val="000000"/>
                <w:sz w:val="24"/>
                <w:szCs w:val="24"/>
              </w:rPr>
              <w:t xml:space="preserve"> </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 xml:space="preserve">有缺失需改正　</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無此檢查項目</w:t>
            </w:r>
          </w:p>
        </w:tc>
      </w:tr>
      <w:tr w:rsidR="006649A7" w:rsidRPr="00122E32" w14:paraId="55B66B60" w14:textId="77777777" w:rsidTr="006649A7">
        <w:trPr>
          <w:trHeight w:val="761"/>
        </w:trPr>
        <w:tc>
          <w:tcPr>
            <w:tcW w:w="459" w:type="dxa"/>
            <w:tcBorders>
              <w:right w:val="dotted" w:sz="4" w:space="0" w:color="auto"/>
            </w:tcBorders>
            <w:vAlign w:val="center"/>
          </w:tcPr>
          <w:p w14:paraId="7F3183E6" w14:textId="77777777" w:rsidR="006649A7" w:rsidRPr="00122E32" w:rsidRDefault="006649A7" w:rsidP="006649A7">
            <w:pPr>
              <w:snapToGrid w:val="0"/>
              <w:spacing w:before="0"/>
              <w:jc w:val="center"/>
              <w:rPr>
                <w:rFonts w:ascii="Times New Roman" w:eastAsia="BiauKai" w:cs="Times New Roman"/>
                <w:color w:val="000000"/>
                <w:sz w:val="24"/>
                <w:szCs w:val="24"/>
              </w:rPr>
            </w:pPr>
          </w:p>
        </w:tc>
        <w:tc>
          <w:tcPr>
            <w:tcW w:w="2811" w:type="dxa"/>
            <w:gridSpan w:val="2"/>
            <w:tcBorders>
              <w:left w:val="dotted" w:sz="4" w:space="0" w:color="auto"/>
            </w:tcBorders>
            <w:vAlign w:val="center"/>
          </w:tcPr>
          <w:p w14:paraId="299E0252" w14:textId="77777777" w:rsidR="006649A7" w:rsidRPr="00122E32" w:rsidRDefault="006649A7" w:rsidP="006649A7">
            <w:pPr>
              <w:snapToGrid w:val="0"/>
              <w:spacing w:before="0" w:line="320" w:lineRule="exact"/>
              <w:jc w:val="distribute"/>
              <w:rPr>
                <w:rFonts w:ascii="Times New Roman" w:eastAsia="BiauKai" w:cs="Times New Roman"/>
                <w:color w:val="000000"/>
                <w:sz w:val="24"/>
                <w:szCs w:val="24"/>
              </w:rPr>
            </w:pPr>
            <w:r w:rsidRPr="00122E32">
              <w:rPr>
                <w:rFonts w:ascii="Times New Roman" w:eastAsia="BiauKai" w:cs="Times New Roman"/>
                <w:color w:val="000000"/>
                <w:sz w:val="24"/>
                <w:szCs w:val="24"/>
              </w:rPr>
              <w:t>檢查項目</w:t>
            </w:r>
          </w:p>
        </w:tc>
        <w:tc>
          <w:tcPr>
            <w:tcW w:w="3754" w:type="dxa"/>
            <w:gridSpan w:val="2"/>
            <w:vAlign w:val="center"/>
          </w:tcPr>
          <w:p w14:paraId="2DCBCFB1"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設計圖說、規範之檢查標準</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定量定性</w:t>
            </w:r>
            <w:r w:rsidRPr="00122E32">
              <w:rPr>
                <w:rFonts w:ascii="Times New Roman" w:eastAsia="BiauKai" w:cs="Times New Roman"/>
                <w:color w:val="000000"/>
                <w:sz w:val="24"/>
                <w:szCs w:val="24"/>
              </w:rPr>
              <w:t>)</w:t>
            </w:r>
          </w:p>
        </w:tc>
        <w:tc>
          <w:tcPr>
            <w:tcW w:w="2059" w:type="dxa"/>
            <w:gridSpan w:val="2"/>
          </w:tcPr>
          <w:p w14:paraId="7EEB9336" w14:textId="77777777" w:rsidR="006649A7" w:rsidRPr="00122E32" w:rsidRDefault="006649A7" w:rsidP="006649A7">
            <w:pPr>
              <w:snapToGrid w:val="0"/>
              <w:spacing w:before="0" w:line="320" w:lineRule="exact"/>
              <w:ind w:leftChars="100" w:left="520" w:hangingChars="100" w:hanging="240"/>
              <w:rPr>
                <w:rFonts w:ascii="Times New Roman" w:eastAsia="BiauKai" w:cs="Times New Roman"/>
                <w:color w:val="000000"/>
                <w:sz w:val="24"/>
                <w:szCs w:val="24"/>
              </w:rPr>
            </w:pPr>
            <w:r w:rsidRPr="00122E32">
              <w:rPr>
                <w:rFonts w:ascii="Times New Roman" w:eastAsia="BiauKai" w:cs="Times New Roman"/>
                <w:color w:val="000000"/>
                <w:sz w:val="24"/>
                <w:szCs w:val="24"/>
              </w:rPr>
              <w:t>實際檢查情形</w:t>
            </w:r>
            <w:r w:rsidRPr="00122E32">
              <w:rPr>
                <w:rFonts w:ascii="Times New Roman" w:eastAsia="BiauKai" w:cs="Times New Roman"/>
                <w:color w:val="000000"/>
                <w:sz w:val="24"/>
                <w:szCs w:val="24"/>
              </w:rPr>
              <w:t xml:space="preserve"> </w:t>
            </w:r>
          </w:p>
          <w:p w14:paraId="2E7B7D9F" w14:textId="77777777" w:rsidR="006649A7" w:rsidRPr="00122E32" w:rsidRDefault="006649A7" w:rsidP="006649A7">
            <w:pPr>
              <w:snapToGrid w:val="0"/>
              <w:spacing w:before="0" w:line="320" w:lineRule="exact"/>
              <w:ind w:leftChars="100" w:left="520" w:hangingChars="100" w:hanging="24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新細明體" w:eastAsia="新細明體" w:hAnsi="新細明體" w:cs="新細明體" w:hint="eastAsia"/>
                <w:color w:val="000000"/>
                <w:sz w:val="24"/>
                <w:szCs w:val="24"/>
              </w:rPr>
              <w:t>敍</w:t>
            </w:r>
            <w:r w:rsidRPr="00122E32">
              <w:rPr>
                <w:rFonts w:ascii="Times New Roman" w:eastAsia="BiauKai" w:cs="Times New Roman"/>
                <w:color w:val="000000"/>
                <w:sz w:val="24"/>
                <w:szCs w:val="24"/>
              </w:rPr>
              <w:t>述檢查值</w:t>
            </w:r>
            <w:r w:rsidRPr="00122E32">
              <w:rPr>
                <w:rFonts w:ascii="Times New Roman" w:eastAsia="BiauKai" w:cs="Times New Roman"/>
                <w:color w:val="000000"/>
                <w:sz w:val="24"/>
                <w:szCs w:val="24"/>
              </w:rPr>
              <w:t>)</w:t>
            </w:r>
          </w:p>
        </w:tc>
        <w:tc>
          <w:tcPr>
            <w:tcW w:w="1091" w:type="dxa"/>
            <w:vAlign w:val="center"/>
          </w:tcPr>
          <w:p w14:paraId="528F121B"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檢查結果</w:t>
            </w:r>
          </w:p>
        </w:tc>
      </w:tr>
      <w:tr w:rsidR="006649A7" w:rsidRPr="00122E32" w14:paraId="26FA06A8" w14:textId="77777777" w:rsidTr="006649A7">
        <w:trPr>
          <w:trHeight w:val="682"/>
        </w:trPr>
        <w:tc>
          <w:tcPr>
            <w:tcW w:w="459" w:type="dxa"/>
            <w:tcBorders>
              <w:right w:val="dotted" w:sz="4" w:space="0" w:color="auto"/>
            </w:tcBorders>
            <w:vAlign w:val="center"/>
          </w:tcPr>
          <w:p w14:paraId="52422C59" w14:textId="77777777" w:rsidR="006649A7" w:rsidRPr="00122E32" w:rsidRDefault="006649A7" w:rsidP="006649A7">
            <w:pPr>
              <w:spacing w:before="0" w:line="400" w:lineRule="exact"/>
              <w:rPr>
                <w:rFonts w:ascii="Times New Roman" w:eastAsia="BiauKai" w:cs="Times New Roman"/>
                <w:color w:val="000000"/>
                <w:sz w:val="24"/>
                <w:szCs w:val="24"/>
              </w:rPr>
            </w:pPr>
          </w:p>
        </w:tc>
        <w:tc>
          <w:tcPr>
            <w:tcW w:w="2811" w:type="dxa"/>
            <w:gridSpan w:val="2"/>
            <w:tcBorders>
              <w:left w:val="dotted" w:sz="4" w:space="0" w:color="auto"/>
            </w:tcBorders>
            <w:vAlign w:val="center"/>
          </w:tcPr>
          <w:p w14:paraId="4FAC3071" w14:textId="77777777" w:rsidR="006649A7" w:rsidRPr="00122E32" w:rsidRDefault="006649A7" w:rsidP="006649A7">
            <w:pPr>
              <w:spacing w:before="0" w:line="280" w:lineRule="exact"/>
              <w:ind w:leftChars="-11" w:left="233" w:hangingChars="110" w:hanging="264"/>
              <w:rPr>
                <w:rFonts w:ascii="Times New Roman" w:eastAsia="BiauKai" w:cs="Times New Roman"/>
                <w:color w:val="000000"/>
                <w:sz w:val="24"/>
                <w:szCs w:val="24"/>
              </w:rPr>
            </w:pPr>
            <w:r w:rsidRPr="00122E32">
              <w:rPr>
                <w:rFonts w:ascii="Times New Roman" w:eastAsia="BiauKai" w:cs="Times New Roman"/>
                <w:color w:val="000000"/>
                <w:sz w:val="24"/>
                <w:szCs w:val="24"/>
              </w:rPr>
              <w:t>1.</w:t>
            </w:r>
            <w:r w:rsidRPr="00122E32">
              <w:rPr>
                <w:rFonts w:ascii="Times New Roman" w:eastAsia="BiauKai" w:cs="Times New Roman"/>
                <w:color w:val="000000"/>
                <w:sz w:val="24"/>
                <w:szCs w:val="24"/>
              </w:rPr>
              <w:t>外觀檢查</w:t>
            </w:r>
          </w:p>
        </w:tc>
        <w:tc>
          <w:tcPr>
            <w:tcW w:w="3754" w:type="dxa"/>
            <w:gridSpan w:val="2"/>
            <w:vAlign w:val="center"/>
          </w:tcPr>
          <w:p w14:paraId="1BCB3E4A" w14:textId="77777777" w:rsidR="006649A7" w:rsidRPr="00122E32" w:rsidRDefault="006649A7" w:rsidP="006649A7">
            <w:pPr>
              <w:spacing w:before="0" w:line="300" w:lineRule="exact"/>
              <w:ind w:left="240" w:hangingChars="100" w:hanging="240"/>
              <w:rPr>
                <w:rFonts w:ascii="Times New Roman" w:eastAsia="BiauKai" w:cs="Times New Roman"/>
                <w:color w:val="000000"/>
                <w:sz w:val="24"/>
                <w:szCs w:val="24"/>
              </w:rPr>
            </w:pPr>
            <w:r w:rsidRPr="00122E32">
              <w:rPr>
                <w:rFonts w:ascii="Times New Roman" w:eastAsia="BiauKai" w:cs="Times New Roman"/>
                <w:color w:val="000000"/>
                <w:sz w:val="24"/>
                <w:szCs w:val="24"/>
              </w:rPr>
              <w:t>外觀乾淨、無損傷</w:t>
            </w:r>
          </w:p>
        </w:tc>
        <w:tc>
          <w:tcPr>
            <w:tcW w:w="2059" w:type="dxa"/>
            <w:gridSpan w:val="2"/>
          </w:tcPr>
          <w:p w14:paraId="5F214B30" w14:textId="77777777" w:rsidR="006649A7" w:rsidRPr="00122E32" w:rsidRDefault="006649A7" w:rsidP="006649A7">
            <w:pPr>
              <w:snapToGrid w:val="0"/>
              <w:spacing w:before="0" w:line="380" w:lineRule="exact"/>
              <w:rPr>
                <w:rFonts w:ascii="Times New Roman" w:eastAsia="BiauKai" w:cs="Times New Roman"/>
                <w:color w:val="000000"/>
                <w:sz w:val="24"/>
                <w:szCs w:val="24"/>
              </w:rPr>
            </w:pPr>
          </w:p>
        </w:tc>
        <w:tc>
          <w:tcPr>
            <w:tcW w:w="1091" w:type="dxa"/>
            <w:vAlign w:val="center"/>
          </w:tcPr>
          <w:p w14:paraId="1B4E5405"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60BDFE3B" w14:textId="77777777" w:rsidTr="006649A7">
        <w:trPr>
          <w:trHeight w:val="735"/>
        </w:trPr>
        <w:tc>
          <w:tcPr>
            <w:tcW w:w="459" w:type="dxa"/>
            <w:tcBorders>
              <w:right w:val="dotted" w:sz="4" w:space="0" w:color="auto"/>
            </w:tcBorders>
            <w:vAlign w:val="center"/>
          </w:tcPr>
          <w:p w14:paraId="60DE0F68" w14:textId="77777777" w:rsidR="006649A7" w:rsidRPr="00122E32" w:rsidRDefault="006649A7" w:rsidP="006649A7">
            <w:pPr>
              <w:spacing w:before="0" w:line="4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w:t>
            </w:r>
          </w:p>
        </w:tc>
        <w:tc>
          <w:tcPr>
            <w:tcW w:w="2811" w:type="dxa"/>
            <w:gridSpan w:val="2"/>
            <w:tcBorders>
              <w:left w:val="dotted" w:sz="4" w:space="0" w:color="auto"/>
            </w:tcBorders>
            <w:vAlign w:val="center"/>
          </w:tcPr>
          <w:p w14:paraId="4201E159" w14:textId="77777777" w:rsidR="006649A7" w:rsidRPr="00122E32" w:rsidRDefault="006649A7" w:rsidP="006649A7">
            <w:pPr>
              <w:spacing w:before="0" w:line="400" w:lineRule="exact"/>
              <w:ind w:leftChars="-11" w:left="233" w:hangingChars="110" w:hanging="264"/>
              <w:rPr>
                <w:rFonts w:ascii="Times New Roman" w:eastAsia="BiauKai" w:cs="Times New Roman"/>
                <w:color w:val="000000"/>
                <w:sz w:val="24"/>
                <w:szCs w:val="24"/>
              </w:rPr>
            </w:pPr>
            <w:r w:rsidRPr="00122E32">
              <w:rPr>
                <w:rFonts w:ascii="Times New Roman" w:eastAsia="BiauKai" w:cs="Times New Roman"/>
                <w:color w:val="000000"/>
                <w:sz w:val="24"/>
                <w:szCs w:val="24"/>
              </w:rPr>
              <w:t>2.</w:t>
            </w:r>
            <w:r w:rsidRPr="00122E32">
              <w:rPr>
                <w:rFonts w:ascii="Times New Roman" w:eastAsia="BiauKai" w:cs="Times New Roman"/>
                <w:color w:val="000000"/>
                <w:sz w:val="24"/>
                <w:szCs w:val="24"/>
              </w:rPr>
              <w:t>絕緣電阻量測</w:t>
            </w:r>
          </w:p>
        </w:tc>
        <w:tc>
          <w:tcPr>
            <w:tcW w:w="3754" w:type="dxa"/>
            <w:gridSpan w:val="2"/>
            <w:vAlign w:val="center"/>
          </w:tcPr>
          <w:p w14:paraId="5D2EE1A1" w14:textId="77777777" w:rsidR="006649A7" w:rsidRPr="00122E32" w:rsidRDefault="006649A7" w:rsidP="006649A7">
            <w:pPr>
              <w:spacing w:before="0" w:line="400" w:lineRule="exact"/>
              <w:ind w:left="240" w:hangingChars="100" w:hanging="240"/>
              <w:rPr>
                <w:rFonts w:ascii="Times New Roman" w:eastAsia="BiauKai" w:cs="Times New Roman"/>
                <w:color w:val="000000"/>
                <w:sz w:val="24"/>
                <w:szCs w:val="24"/>
              </w:rPr>
            </w:pPr>
            <w:r w:rsidRPr="00122E32">
              <w:rPr>
                <w:rFonts w:ascii="Times New Roman" w:eastAsia="BiauKai" w:cs="Times New Roman"/>
                <w:color w:val="000000"/>
                <w:sz w:val="24"/>
                <w:szCs w:val="24"/>
              </w:rPr>
              <w:t>絕緣電阻＞</w:t>
            </w:r>
            <w:r w:rsidRPr="00122E32">
              <w:rPr>
                <w:rFonts w:ascii="Times New Roman" w:eastAsia="BiauKai" w:cs="Times New Roman"/>
                <w:color w:val="000000"/>
                <w:sz w:val="24"/>
                <w:szCs w:val="24"/>
              </w:rPr>
              <w:t>100MΩ</w:t>
            </w:r>
            <w:r w:rsidRPr="00122E32">
              <w:rPr>
                <w:rFonts w:ascii="Times New Roman" w:eastAsia="BiauKai" w:cs="Times New Roman"/>
                <w:color w:val="000000"/>
                <w:sz w:val="24"/>
                <w:szCs w:val="24"/>
              </w:rPr>
              <w:t>，記錄於【絕緣電阻測試紀錄表】</w:t>
            </w:r>
          </w:p>
        </w:tc>
        <w:tc>
          <w:tcPr>
            <w:tcW w:w="2059" w:type="dxa"/>
            <w:gridSpan w:val="2"/>
          </w:tcPr>
          <w:p w14:paraId="6A92D692" w14:textId="77777777" w:rsidR="006649A7" w:rsidRPr="00122E32" w:rsidRDefault="006649A7" w:rsidP="006649A7">
            <w:pPr>
              <w:snapToGrid w:val="0"/>
              <w:spacing w:before="0" w:line="380" w:lineRule="exact"/>
              <w:rPr>
                <w:rFonts w:ascii="Times New Roman" w:eastAsia="BiauKai" w:cs="Times New Roman"/>
                <w:color w:val="000000"/>
                <w:sz w:val="24"/>
                <w:szCs w:val="24"/>
              </w:rPr>
            </w:pPr>
          </w:p>
        </w:tc>
        <w:tc>
          <w:tcPr>
            <w:tcW w:w="1091" w:type="dxa"/>
            <w:vAlign w:val="center"/>
          </w:tcPr>
          <w:p w14:paraId="1E3E8D43"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5142AACF" w14:textId="77777777" w:rsidTr="006649A7">
        <w:trPr>
          <w:trHeight w:val="807"/>
        </w:trPr>
        <w:tc>
          <w:tcPr>
            <w:tcW w:w="459" w:type="dxa"/>
            <w:tcBorders>
              <w:right w:val="dotted" w:sz="4" w:space="0" w:color="auto"/>
            </w:tcBorders>
            <w:vAlign w:val="center"/>
          </w:tcPr>
          <w:p w14:paraId="73CF14CB" w14:textId="77777777" w:rsidR="006649A7" w:rsidRPr="00122E32" w:rsidRDefault="006649A7" w:rsidP="006649A7">
            <w:pPr>
              <w:spacing w:before="0" w:line="4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w:t>
            </w:r>
          </w:p>
        </w:tc>
        <w:tc>
          <w:tcPr>
            <w:tcW w:w="2811" w:type="dxa"/>
            <w:gridSpan w:val="2"/>
            <w:tcBorders>
              <w:left w:val="dotted" w:sz="4" w:space="0" w:color="auto"/>
            </w:tcBorders>
            <w:vAlign w:val="center"/>
          </w:tcPr>
          <w:p w14:paraId="6A5D9725" w14:textId="77777777" w:rsidR="006649A7" w:rsidRPr="00122E32" w:rsidRDefault="006649A7" w:rsidP="006649A7">
            <w:pPr>
              <w:spacing w:before="0" w:line="400" w:lineRule="exact"/>
              <w:ind w:leftChars="-11" w:left="233" w:hangingChars="110" w:hanging="264"/>
              <w:rPr>
                <w:rFonts w:ascii="Times New Roman" w:eastAsia="BiauKai" w:cs="Times New Roman"/>
                <w:color w:val="000000"/>
                <w:sz w:val="24"/>
                <w:szCs w:val="24"/>
              </w:rPr>
            </w:pPr>
            <w:r w:rsidRPr="00122E32">
              <w:rPr>
                <w:rFonts w:ascii="Times New Roman" w:eastAsia="BiauKai" w:cs="Times New Roman"/>
                <w:color w:val="000000"/>
                <w:sz w:val="24"/>
                <w:szCs w:val="24"/>
              </w:rPr>
              <w:t>3.</w:t>
            </w:r>
            <w:r w:rsidRPr="00122E32">
              <w:rPr>
                <w:rFonts w:ascii="Times New Roman" w:eastAsia="BiauKai" w:cs="Times New Roman"/>
                <w:color w:val="000000"/>
                <w:sz w:val="24"/>
                <w:szCs w:val="24"/>
              </w:rPr>
              <w:t>機構操作功能測試</w:t>
            </w:r>
          </w:p>
        </w:tc>
        <w:tc>
          <w:tcPr>
            <w:tcW w:w="3754" w:type="dxa"/>
            <w:gridSpan w:val="2"/>
            <w:vAlign w:val="center"/>
          </w:tcPr>
          <w:p w14:paraId="237C59C2" w14:textId="77777777" w:rsidR="006649A7" w:rsidRPr="00122E32" w:rsidRDefault="006649A7" w:rsidP="006649A7">
            <w:pPr>
              <w:spacing w:line="400" w:lineRule="exact"/>
              <w:ind w:left="240" w:hangingChars="100" w:hanging="240"/>
              <w:rPr>
                <w:rFonts w:ascii="Times New Roman" w:eastAsia="BiauKai" w:cs="Times New Roman"/>
                <w:color w:val="000000"/>
                <w:sz w:val="24"/>
                <w:szCs w:val="24"/>
              </w:rPr>
            </w:pPr>
            <w:r w:rsidRPr="00122E32">
              <w:rPr>
                <w:rFonts w:ascii="Times New Roman" w:eastAsia="BiauKai" w:cs="Times New Roman"/>
                <w:color w:val="000000"/>
                <w:sz w:val="24"/>
                <w:szCs w:val="24"/>
              </w:rPr>
              <w:t>斷路器以手動做</w:t>
            </w:r>
            <w:r w:rsidRPr="00122E32">
              <w:rPr>
                <w:rFonts w:ascii="Times New Roman" w:eastAsia="BiauKai" w:cs="Times New Roman"/>
                <w:color w:val="000000"/>
                <w:sz w:val="24"/>
                <w:szCs w:val="24"/>
              </w:rPr>
              <w:t>ON-OFF</w:t>
            </w:r>
            <w:r w:rsidRPr="00122E32">
              <w:rPr>
                <w:rFonts w:ascii="Times New Roman" w:eastAsia="BiauKai" w:cs="Times New Roman"/>
                <w:color w:val="000000"/>
                <w:sz w:val="24"/>
                <w:szCs w:val="24"/>
              </w:rPr>
              <w:t>須正常。</w:t>
            </w:r>
          </w:p>
          <w:p w14:paraId="748C2FDB" w14:textId="77777777" w:rsidR="006649A7" w:rsidRPr="00122E32" w:rsidRDefault="006649A7" w:rsidP="006649A7">
            <w:pPr>
              <w:spacing w:before="0" w:line="400" w:lineRule="exact"/>
              <w:ind w:left="240" w:hangingChars="100" w:hanging="240"/>
              <w:rPr>
                <w:rFonts w:ascii="Times New Roman" w:eastAsia="BiauKai" w:cs="Times New Roman"/>
                <w:color w:val="000000"/>
                <w:sz w:val="24"/>
                <w:szCs w:val="24"/>
              </w:rPr>
            </w:pPr>
          </w:p>
        </w:tc>
        <w:tc>
          <w:tcPr>
            <w:tcW w:w="2059" w:type="dxa"/>
            <w:gridSpan w:val="2"/>
          </w:tcPr>
          <w:p w14:paraId="4114D03B" w14:textId="77777777" w:rsidR="006649A7" w:rsidRPr="00122E32" w:rsidRDefault="006649A7" w:rsidP="006649A7">
            <w:pPr>
              <w:snapToGrid w:val="0"/>
              <w:spacing w:before="0" w:line="380" w:lineRule="exact"/>
              <w:rPr>
                <w:rFonts w:ascii="Times New Roman" w:eastAsia="BiauKai" w:cs="Times New Roman"/>
                <w:color w:val="000000"/>
                <w:sz w:val="24"/>
                <w:szCs w:val="24"/>
              </w:rPr>
            </w:pPr>
          </w:p>
        </w:tc>
        <w:tc>
          <w:tcPr>
            <w:tcW w:w="1091" w:type="dxa"/>
            <w:vAlign w:val="center"/>
          </w:tcPr>
          <w:p w14:paraId="56854205"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599FE361" w14:textId="77777777" w:rsidTr="006649A7">
        <w:trPr>
          <w:trHeight w:val="482"/>
        </w:trPr>
        <w:tc>
          <w:tcPr>
            <w:tcW w:w="459" w:type="dxa"/>
            <w:tcBorders>
              <w:right w:val="dotted" w:sz="4" w:space="0" w:color="auto"/>
            </w:tcBorders>
            <w:vAlign w:val="center"/>
          </w:tcPr>
          <w:p w14:paraId="059F9DBF" w14:textId="77777777" w:rsidR="006649A7" w:rsidRPr="00122E32" w:rsidRDefault="006649A7" w:rsidP="006649A7">
            <w:pPr>
              <w:spacing w:before="0" w:line="4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w:t>
            </w:r>
          </w:p>
        </w:tc>
        <w:tc>
          <w:tcPr>
            <w:tcW w:w="2811" w:type="dxa"/>
            <w:gridSpan w:val="2"/>
            <w:tcBorders>
              <w:left w:val="dotted" w:sz="4" w:space="0" w:color="auto"/>
            </w:tcBorders>
            <w:vAlign w:val="center"/>
          </w:tcPr>
          <w:p w14:paraId="577353FE" w14:textId="77777777" w:rsidR="006649A7" w:rsidRPr="00122E32" w:rsidRDefault="006649A7" w:rsidP="006649A7">
            <w:pPr>
              <w:spacing w:before="0" w:line="400" w:lineRule="exact"/>
              <w:ind w:leftChars="1" w:left="243" w:hangingChars="100" w:hanging="240"/>
              <w:rPr>
                <w:rFonts w:ascii="Times New Roman" w:eastAsia="BiauKai" w:cs="Times New Roman"/>
                <w:color w:val="000000"/>
                <w:sz w:val="24"/>
                <w:szCs w:val="24"/>
              </w:rPr>
            </w:pPr>
            <w:r w:rsidRPr="00122E32">
              <w:rPr>
                <w:rFonts w:ascii="Times New Roman" w:eastAsia="BiauKai" w:cs="Times New Roman"/>
                <w:color w:val="000000"/>
                <w:sz w:val="24"/>
                <w:szCs w:val="24"/>
              </w:rPr>
              <w:t>4.</w:t>
            </w:r>
            <w:r w:rsidRPr="00122E32">
              <w:rPr>
                <w:rFonts w:ascii="Times New Roman" w:eastAsia="BiauKai" w:cs="Times New Roman"/>
                <w:color w:val="000000"/>
                <w:sz w:val="24"/>
                <w:szCs w:val="24"/>
              </w:rPr>
              <w:t>控制線路動作順序電氣操作試驗</w:t>
            </w:r>
          </w:p>
        </w:tc>
        <w:tc>
          <w:tcPr>
            <w:tcW w:w="3754" w:type="dxa"/>
            <w:gridSpan w:val="2"/>
            <w:vAlign w:val="center"/>
          </w:tcPr>
          <w:p w14:paraId="7E6A2C88" w14:textId="77777777" w:rsidR="006649A7" w:rsidRPr="00122E32" w:rsidRDefault="006649A7" w:rsidP="006649A7">
            <w:pPr>
              <w:spacing w:before="0" w:line="4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依設計圖面測試，須與配線圖一致，電氣功能相符。</w:t>
            </w:r>
          </w:p>
        </w:tc>
        <w:tc>
          <w:tcPr>
            <w:tcW w:w="2059" w:type="dxa"/>
            <w:gridSpan w:val="2"/>
          </w:tcPr>
          <w:p w14:paraId="4A3B67E0" w14:textId="77777777" w:rsidR="006649A7" w:rsidRPr="00122E32" w:rsidRDefault="006649A7" w:rsidP="006649A7">
            <w:pPr>
              <w:snapToGrid w:val="0"/>
              <w:spacing w:before="0" w:line="380" w:lineRule="exact"/>
              <w:rPr>
                <w:rFonts w:ascii="Times New Roman" w:eastAsia="BiauKai" w:cs="Times New Roman"/>
                <w:color w:val="000000"/>
                <w:sz w:val="24"/>
                <w:szCs w:val="24"/>
              </w:rPr>
            </w:pPr>
          </w:p>
        </w:tc>
        <w:tc>
          <w:tcPr>
            <w:tcW w:w="1091" w:type="dxa"/>
            <w:vAlign w:val="center"/>
          </w:tcPr>
          <w:p w14:paraId="640CC9A0"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2D4F3DEA" w14:textId="77777777" w:rsidTr="006649A7">
        <w:trPr>
          <w:trHeight w:val="564"/>
        </w:trPr>
        <w:tc>
          <w:tcPr>
            <w:tcW w:w="459" w:type="dxa"/>
            <w:tcBorders>
              <w:right w:val="dotted" w:sz="4" w:space="0" w:color="auto"/>
            </w:tcBorders>
            <w:vAlign w:val="center"/>
          </w:tcPr>
          <w:p w14:paraId="65E2DB6D" w14:textId="77777777" w:rsidR="006649A7" w:rsidRPr="00122E32" w:rsidRDefault="006649A7" w:rsidP="006649A7">
            <w:pPr>
              <w:spacing w:before="0" w:line="4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w:t>
            </w:r>
          </w:p>
        </w:tc>
        <w:tc>
          <w:tcPr>
            <w:tcW w:w="2811" w:type="dxa"/>
            <w:gridSpan w:val="2"/>
            <w:tcBorders>
              <w:left w:val="dotted" w:sz="4" w:space="0" w:color="auto"/>
            </w:tcBorders>
            <w:vAlign w:val="center"/>
          </w:tcPr>
          <w:p w14:paraId="4B08C09C" w14:textId="77777777" w:rsidR="006649A7" w:rsidRPr="00122E32" w:rsidRDefault="006649A7" w:rsidP="006649A7">
            <w:pPr>
              <w:spacing w:before="0" w:line="400" w:lineRule="exact"/>
              <w:ind w:leftChars="1" w:left="243" w:hangingChars="100" w:hanging="240"/>
              <w:rPr>
                <w:rFonts w:ascii="Times New Roman" w:eastAsia="BiauKai" w:cs="Times New Roman"/>
                <w:color w:val="000000"/>
                <w:sz w:val="24"/>
                <w:szCs w:val="24"/>
              </w:rPr>
            </w:pPr>
            <w:r w:rsidRPr="00122E32">
              <w:rPr>
                <w:rFonts w:ascii="Times New Roman" w:eastAsia="BiauKai" w:cs="Times New Roman"/>
                <w:color w:val="000000"/>
                <w:sz w:val="24"/>
                <w:szCs w:val="24"/>
              </w:rPr>
              <w:t>5.</w:t>
            </w:r>
            <w:r w:rsidRPr="00122E32">
              <w:rPr>
                <w:rFonts w:ascii="Times New Roman" w:eastAsia="BiauKai" w:cs="Times New Roman"/>
                <w:color w:val="000000"/>
                <w:sz w:val="24"/>
                <w:szCs w:val="24"/>
              </w:rPr>
              <w:t>儀錶、電驛、控制、切換開關等功能試驗</w:t>
            </w:r>
          </w:p>
        </w:tc>
        <w:tc>
          <w:tcPr>
            <w:tcW w:w="3754" w:type="dxa"/>
            <w:gridSpan w:val="2"/>
            <w:vAlign w:val="center"/>
          </w:tcPr>
          <w:p w14:paraId="29D1FC9C" w14:textId="77777777" w:rsidR="006649A7" w:rsidRPr="00122E32" w:rsidRDefault="006649A7" w:rsidP="006649A7">
            <w:pPr>
              <w:spacing w:before="0" w:line="4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各儀錶、電驛、開關功能須正常</w:t>
            </w:r>
          </w:p>
        </w:tc>
        <w:tc>
          <w:tcPr>
            <w:tcW w:w="2059" w:type="dxa"/>
            <w:gridSpan w:val="2"/>
          </w:tcPr>
          <w:p w14:paraId="77D4C1A3"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c>
          <w:tcPr>
            <w:tcW w:w="1091" w:type="dxa"/>
            <w:vAlign w:val="center"/>
          </w:tcPr>
          <w:p w14:paraId="381589AB"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7E638C1A" w14:textId="77777777" w:rsidTr="006649A7">
        <w:trPr>
          <w:trHeight w:val="1524"/>
        </w:trPr>
        <w:tc>
          <w:tcPr>
            <w:tcW w:w="10174" w:type="dxa"/>
            <w:gridSpan w:val="8"/>
          </w:tcPr>
          <w:p w14:paraId="5406F6D9"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缺失複查結果</w:t>
            </w:r>
            <w:r w:rsidRPr="00122E32">
              <w:rPr>
                <w:rFonts w:ascii="Times New Roman" w:eastAsia="BiauKai" w:cs="Times New Roman"/>
                <w:color w:val="000000"/>
                <w:sz w:val="24"/>
                <w:szCs w:val="24"/>
              </w:rPr>
              <w:t>:</w:t>
            </w:r>
          </w:p>
          <w:p w14:paraId="2A38CF8E" w14:textId="77777777" w:rsidR="006649A7" w:rsidRPr="00122E32" w:rsidRDefault="006649A7" w:rsidP="006649A7">
            <w:pPr>
              <w:snapToGrid w:val="0"/>
              <w:spacing w:before="0" w:line="320" w:lineRule="exact"/>
              <w:ind w:firstLineChars="200" w:firstLine="480"/>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已完成改善</w:t>
            </w: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檢附改善前中後照片</w:t>
            </w:r>
            <w:r w:rsidRPr="00122E32">
              <w:rPr>
                <w:rFonts w:ascii="Times New Roman" w:eastAsia="BiauKai" w:cs="Times New Roman"/>
                <w:color w:val="000000"/>
                <w:sz w:val="24"/>
                <w:szCs w:val="24"/>
              </w:rPr>
              <w:t>)</w:t>
            </w:r>
          </w:p>
          <w:p w14:paraId="607F4390" w14:textId="77777777" w:rsidR="006649A7" w:rsidRPr="00122E32" w:rsidRDefault="006649A7" w:rsidP="006649A7">
            <w:pPr>
              <w:snapToGrid w:val="0"/>
              <w:spacing w:before="0" w:line="320" w:lineRule="exact"/>
              <w:ind w:firstLineChars="200" w:firstLine="480"/>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未完成改善，填具「缺失改善追蹤表」進行追蹤改善</w:t>
            </w:r>
          </w:p>
          <w:p w14:paraId="0D4FE85F"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複查日期</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年</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月</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日</w:t>
            </w:r>
          </w:p>
          <w:p w14:paraId="4D923E0E"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複查人員職稱</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簽名</w:t>
            </w:r>
            <w:r w:rsidRPr="00122E32">
              <w:rPr>
                <w:rFonts w:ascii="Times New Roman" w:eastAsia="BiauKai" w:cs="Times New Roman"/>
                <w:color w:val="000000"/>
                <w:sz w:val="24"/>
                <w:szCs w:val="24"/>
              </w:rPr>
              <w:t>:</w:t>
            </w:r>
          </w:p>
        </w:tc>
      </w:tr>
      <w:tr w:rsidR="006649A7" w:rsidRPr="00122E32" w14:paraId="7663ADF9" w14:textId="77777777" w:rsidTr="006649A7">
        <w:trPr>
          <w:trHeight w:val="1767"/>
        </w:trPr>
        <w:tc>
          <w:tcPr>
            <w:tcW w:w="10174" w:type="dxa"/>
            <w:gridSpan w:val="8"/>
          </w:tcPr>
          <w:p w14:paraId="4C02CCA9"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lastRenderedPageBreak/>
              <w:t>備註</w:t>
            </w:r>
            <w:r w:rsidRPr="00122E32">
              <w:rPr>
                <w:rFonts w:ascii="Times New Roman" w:eastAsia="BiauKai" w:cs="Times New Roman"/>
                <w:color w:val="000000"/>
                <w:sz w:val="24"/>
                <w:szCs w:val="24"/>
              </w:rPr>
              <w:t>:</w:t>
            </w:r>
          </w:p>
          <w:p w14:paraId="22725C1E" w14:textId="77777777" w:rsidR="006649A7" w:rsidRPr="00122E32" w:rsidRDefault="006649A7" w:rsidP="006649A7">
            <w:pPr>
              <w:snapToGrid w:val="0"/>
              <w:spacing w:before="0" w:line="320" w:lineRule="exact"/>
              <w:ind w:left="120" w:hangingChars="50" w:hanging="120"/>
              <w:rPr>
                <w:rFonts w:ascii="Times New Roman" w:eastAsia="BiauKai" w:cs="Times New Roman"/>
                <w:color w:val="000000"/>
                <w:sz w:val="24"/>
                <w:szCs w:val="24"/>
              </w:rPr>
            </w:pPr>
            <w:r w:rsidRPr="00122E32">
              <w:rPr>
                <w:rFonts w:ascii="Times New Roman" w:eastAsia="BiauKai" w:cs="Times New Roman"/>
                <w:color w:val="000000"/>
                <w:sz w:val="24"/>
                <w:szCs w:val="24"/>
              </w:rPr>
              <w:t>1.</w:t>
            </w:r>
            <w:r w:rsidRPr="00122E32">
              <w:rPr>
                <w:rFonts w:ascii="Times New Roman" w:eastAsia="BiauKai" w:cs="Times New Roman"/>
                <w:color w:val="000000"/>
                <w:sz w:val="24"/>
                <w:szCs w:val="24"/>
              </w:rPr>
              <w:t>檢查標準及實際檢查情形應具體明確。</w:t>
            </w:r>
          </w:p>
          <w:p w14:paraId="1844B3E2"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2.</w:t>
            </w:r>
            <w:r w:rsidRPr="00122E32">
              <w:rPr>
                <w:rFonts w:ascii="Times New Roman" w:eastAsia="BiauKai" w:cs="Times New Roman"/>
                <w:color w:val="000000"/>
                <w:sz w:val="24"/>
                <w:szCs w:val="24"/>
              </w:rPr>
              <w:t>檢查結果合格者註明「</w:t>
            </w: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」，不合格者「</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」，如無需檢查之項目則打「</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w:t>
            </w:r>
          </w:p>
          <w:p w14:paraId="1EB5956F"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3.</w:t>
            </w:r>
            <w:r w:rsidRPr="00122E32">
              <w:rPr>
                <w:rFonts w:ascii="Times New Roman" w:eastAsia="BiauKai" w:cs="Times New Roman"/>
                <w:color w:val="000000"/>
                <w:sz w:val="24"/>
                <w:szCs w:val="24"/>
              </w:rPr>
              <w:t>嚴重缺失、缺失複查未完成改善，應填具「缺失改善追蹤表」進行追蹤改善。</w:t>
            </w:r>
          </w:p>
          <w:p w14:paraId="37327CDF" w14:textId="77777777" w:rsidR="006649A7" w:rsidRPr="00122E32" w:rsidRDefault="006649A7" w:rsidP="006649A7">
            <w:pPr>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4.</w:t>
            </w:r>
            <w:r w:rsidRPr="00122E32">
              <w:rPr>
                <w:rFonts w:ascii="Times New Roman" w:eastAsia="BiauKai" w:cs="Times New Roman"/>
                <w:color w:val="000000"/>
                <w:sz w:val="24"/>
                <w:szCs w:val="24"/>
              </w:rPr>
              <w:t>本表由工地現場工程師實地檢查後覈實記載簽認。</w:t>
            </w:r>
          </w:p>
          <w:p w14:paraId="26ED3DAC" w14:textId="77777777" w:rsidR="006649A7" w:rsidRPr="00122E32" w:rsidRDefault="006649A7" w:rsidP="006649A7">
            <w:pPr>
              <w:spacing w:before="0" w:line="320" w:lineRule="exact"/>
              <w:rPr>
                <w:rFonts w:ascii="Times New Roman" w:eastAsia="BiauKai" w:cs="Times New Roman"/>
                <w:color w:val="000000"/>
                <w:sz w:val="24"/>
                <w:szCs w:val="24"/>
              </w:rPr>
            </w:pPr>
          </w:p>
        </w:tc>
      </w:tr>
    </w:tbl>
    <w:p w14:paraId="69161607" w14:textId="77777777" w:rsidR="006649A7" w:rsidRPr="00122E32" w:rsidRDefault="006649A7" w:rsidP="006649A7">
      <w:pPr>
        <w:widowControl/>
        <w:autoSpaceDE/>
        <w:autoSpaceDN/>
        <w:adjustRightInd/>
        <w:spacing w:before="0" w:line="240" w:lineRule="auto"/>
        <w:rPr>
          <w:rFonts w:ascii="Times New Roman" w:eastAsia="BiauKai" w:cs="Times New Roman"/>
          <w:szCs w:val="20"/>
        </w:rPr>
      </w:pPr>
    </w:p>
    <w:p w14:paraId="6ABF08FD" w14:textId="77777777" w:rsidR="006649A7" w:rsidRPr="00122E32" w:rsidRDefault="006649A7" w:rsidP="006649A7">
      <w:pPr>
        <w:pStyle w:val="afe"/>
        <w:rPr>
          <w:rFonts w:eastAsia="BiauKai"/>
        </w:rPr>
      </w:pPr>
    </w:p>
    <w:sectPr w:rsidR="006649A7" w:rsidRPr="00122E32" w:rsidSect="00161326">
      <w:headerReference w:type="even" r:id="rId32"/>
      <w:headerReference w:type="default" r:id="rId33"/>
      <w:footerReference w:type="even" r:id="rId34"/>
      <w:footerReference w:type="default" r:id="rId35"/>
      <w:pgSz w:w="11906" w:h="16838"/>
      <w:pgMar w:top="1418" w:right="1701" w:bottom="1418" w:left="1701" w:header="720" w:footer="68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0F6CF1" w14:textId="77777777" w:rsidR="005868A3" w:rsidRDefault="005868A3">
      <w:r>
        <w:separator/>
      </w:r>
    </w:p>
  </w:endnote>
  <w:endnote w:type="continuationSeparator" w:id="0">
    <w:p w14:paraId="1083BCC4" w14:textId="77777777" w:rsidR="005868A3" w:rsidRDefault="005868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Kaiti TC Regular">
    <w:altName w:val="Malgun Gothic Semilight"/>
    <w:charset w:val="88"/>
    <w:family w:val="auto"/>
    <w:pitch w:val="variable"/>
    <w:sig w:usb0="80000287" w:usb1="280F3C52" w:usb2="00000016" w:usb3="00000000" w:csb0="0014001F" w:csb1="00000000"/>
  </w:font>
  <w:font w:name="全真楷書">
    <w:altName w:val="細明體"/>
    <w:panose1 w:val="00000000000000000000"/>
    <w:charset w:val="88"/>
    <w:family w:val="modern"/>
    <w:notTrueType/>
    <w:pitch w:val="fixed"/>
    <w:sig w:usb0="00000001" w:usb1="08080000" w:usb2="00000010" w:usb3="00000000" w:csb0="00100000" w:csb1="00000000"/>
  </w:font>
  <w:font w:name="細明體">
    <w:altName w:val="MingLiU"/>
    <w:panose1 w:val="02020509000000000000"/>
    <w:charset w:val="88"/>
    <w:family w:val="modern"/>
    <w:pitch w:val="fixed"/>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BiauKai">
    <w:altName w:val="微軟正黑體"/>
    <w:charset w:val="88"/>
    <w:family w:val="auto"/>
    <w:pitch w:val="variable"/>
    <w:sig w:usb0="00000001" w:usb1="08080000" w:usb2="00000010" w:usb3="00000000" w:csb0="00100001" w:csb1="00000000"/>
  </w:font>
  <w:font w:name="Heiti TC Light">
    <w:charset w:val="80"/>
    <w:family w:val="auto"/>
    <w:pitch w:val="variable"/>
    <w:sig w:usb0="8000002F" w:usb1="0807004A" w:usb2="00000010" w:usb3="00000000" w:csb0="003E0001" w:csb1="00000000"/>
  </w:font>
  <w:font w:name="標楷體">
    <w:panose1 w:val="03000509000000000000"/>
    <w:charset w:val="88"/>
    <w:family w:val="script"/>
    <w:pitch w:val="fixed"/>
    <w:sig w:usb0="00000003" w:usb1="080E0000" w:usb2="00000016" w:usb3="00000000" w:csb0="00100001" w:csb1="00000000"/>
  </w:font>
  <w:font w:name="華康中黑體">
    <w:altName w:val="Arial Unicode MS"/>
    <w:charset w:val="88"/>
    <w:family w:val="modern"/>
    <w:pitch w:val="fixed"/>
    <w:sig w:usb0="00000000" w:usb1="28091800" w:usb2="00000016" w:usb3="00000000" w:csb0="00100000" w:csb1="00000000"/>
  </w:font>
  <w:font w:name="Kaiti TC">
    <w:altName w:val="微軟正黑體"/>
    <w:charset w:val="88"/>
    <w:family w:val="auto"/>
    <w:pitch w:val="variable"/>
    <w:sig w:usb0="80000287" w:usb1="280F3C52" w:usb2="00000016" w:usb3="00000000" w:csb0="001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楷體-繁">
    <w:altName w:val="微軟正黑體"/>
    <w:charset w:val="88"/>
    <w:family w:val="auto"/>
    <w:pitch w:val="variable"/>
    <w:sig w:usb0="80000287" w:usb1="280F3C52" w:usb2="00000016" w:usb3="00000000" w:csb0="0014001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42157B" w14:textId="77777777" w:rsidR="000A235E" w:rsidRDefault="000A235E" w:rsidP="00F8788C">
    <w:pPr>
      <w:pStyle w:val="a4"/>
      <w:framePr w:wrap="around" w:vAnchor="text" w:hAnchor="margin" w:xAlign="center" w:y="1"/>
      <w:rPr>
        <w:rStyle w:val="af2"/>
      </w:rPr>
    </w:pPr>
    <w:r>
      <w:rPr>
        <w:rStyle w:val="af2"/>
      </w:rPr>
      <w:fldChar w:fldCharType="begin"/>
    </w:r>
    <w:r>
      <w:rPr>
        <w:rStyle w:val="af2"/>
      </w:rPr>
      <w:instrText xml:space="preserve">PAGE  </w:instrText>
    </w:r>
    <w:r>
      <w:rPr>
        <w:rStyle w:val="af2"/>
      </w:rPr>
      <w:fldChar w:fldCharType="end"/>
    </w:r>
  </w:p>
  <w:p w14:paraId="023EC03E" w14:textId="77777777" w:rsidR="000A235E" w:rsidRPr="00161326" w:rsidRDefault="000A235E">
    <w:pPr>
      <w:pStyle w:val="a4"/>
      <w:widowControl/>
      <w:jc w:val="center"/>
      <w:rPr>
        <w:rFonts w:ascii="BiauKai" w:eastAsia="BiauKai" w:hAnsi="新細明體"/>
      </w:rPr>
    </w:pPr>
    <w:r w:rsidRPr="00161326">
      <w:rPr>
        <w:rFonts w:ascii="BiauKai" w:eastAsia="BiauKai" w:hAnsi="新細明體" w:hint="eastAsia"/>
      </w:rPr>
      <w:t>全國</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0DF9B5" w14:textId="2AE193EA" w:rsidR="000A235E" w:rsidRPr="002479ED" w:rsidRDefault="000A235E" w:rsidP="00F8788C">
    <w:pPr>
      <w:pStyle w:val="a4"/>
      <w:framePr w:wrap="around" w:vAnchor="text" w:hAnchor="margin" w:xAlign="center" w:y="1"/>
      <w:rPr>
        <w:rStyle w:val="af2"/>
        <w:rFonts w:ascii="Times New Roman" w:eastAsia="細明體"/>
        <w:sz w:val="24"/>
        <w:szCs w:val="24"/>
      </w:rPr>
    </w:pPr>
    <w:r w:rsidRPr="002479ED">
      <w:rPr>
        <w:rStyle w:val="af2"/>
        <w:rFonts w:ascii="Times New Roman" w:eastAsia="細明體"/>
        <w:sz w:val="24"/>
        <w:szCs w:val="24"/>
      </w:rPr>
      <w:t>-</w:t>
    </w:r>
    <w:r w:rsidRPr="002479ED">
      <w:rPr>
        <w:rStyle w:val="af2"/>
        <w:rFonts w:ascii="Times New Roman" w:eastAsia="細明體"/>
        <w:sz w:val="24"/>
        <w:szCs w:val="24"/>
      </w:rPr>
      <w:fldChar w:fldCharType="begin"/>
    </w:r>
    <w:r w:rsidRPr="002479ED">
      <w:rPr>
        <w:rStyle w:val="af2"/>
        <w:rFonts w:ascii="Times New Roman" w:eastAsia="細明體"/>
        <w:sz w:val="24"/>
        <w:szCs w:val="24"/>
      </w:rPr>
      <w:instrText xml:space="preserve">PAGE  </w:instrText>
    </w:r>
    <w:r w:rsidRPr="002479ED">
      <w:rPr>
        <w:rStyle w:val="af2"/>
        <w:rFonts w:ascii="Times New Roman" w:eastAsia="細明體"/>
        <w:sz w:val="24"/>
        <w:szCs w:val="24"/>
      </w:rPr>
      <w:fldChar w:fldCharType="separate"/>
    </w:r>
    <w:r>
      <w:rPr>
        <w:rStyle w:val="af2"/>
        <w:rFonts w:ascii="Times New Roman" w:eastAsia="細明體"/>
        <w:noProof/>
        <w:sz w:val="24"/>
        <w:szCs w:val="24"/>
      </w:rPr>
      <w:t>IV</w:t>
    </w:r>
    <w:r w:rsidRPr="002479ED">
      <w:rPr>
        <w:rStyle w:val="af2"/>
        <w:rFonts w:ascii="Times New Roman" w:eastAsia="細明體"/>
        <w:sz w:val="24"/>
        <w:szCs w:val="24"/>
      </w:rPr>
      <w:fldChar w:fldCharType="end"/>
    </w:r>
    <w:r>
      <w:rPr>
        <w:rStyle w:val="af2"/>
        <w:rFonts w:ascii="Times New Roman" w:eastAsia="細明體"/>
        <w:sz w:val="24"/>
        <w:szCs w:val="24"/>
      </w:rPr>
      <w:t>-</w:t>
    </w:r>
  </w:p>
  <w:p w14:paraId="32314FA6" w14:textId="77777777" w:rsidR="000A235E" w:rsidRDefault="000A235E">
    <w:pPr>
      <w:pStyle w:val="a4"/>
      <w:widowControl/>
      <w:jc w:val="center"/>
      <w:rPr>
        <w:rFonts w:ascii="BiauKai" w:eastAsia="BiauKai" w:hAnsi="新細明體"/>
      </w:rPr>
    </w:pPr>
  </w:p>
  <w:p w14:paraId="28C9644E" w14:textId="77777777" w:rsidR="000A235E" w:rsidRPr="00122E32" w:rsidRDefault="000A235E">
    <w:pPr>
      <w:pStyle w:val="a4"/>
      <w:widowControl/>
      <w:jc w:val="center"/>
      <w:rPr>
        <w:rFonts w:ascii="Kaiti TC" w:eastAsia="Kaiti TC" w:hAnsi="Kaiti TC"/>
        <w:sz w:val="24"/>
        <w:szCs w:val="24"/>
      </w:rPr>
    </w:pPr>
    <w:r w:rsidRPr="00122E32">
      <w:rPr>
        <w:rFonts w:ascii="Kaiti TC" w:eastAsia="Kaiti TC" w:hAnsi="Kaiti TC" w:hint="eastAsia"/>
        <w:sz w:val="24"/>
        <w:szCs w:val="24"/>
      </w:rPr>
      <w:t>進金生節能服務</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D52EA2" w14:textId="77777777" w:rsidR="000A235E" w:rsidRDefault="000A235E" w:rsidP="00161326">
    <w:pPr>
      <w:pStyle w:val="a4"/>
      <w:framePr w:wrap="around" w:vAnchor="text" w:hAnchor="margin" w:xAlign="center" w:y="1"/>
      <w:rPr>
        <w:rStyle w:val="af2"/>
      </w:rPr>
    </w:pPr>
    <w:r>
      <w:rPr>
        <w:rStyle w:val="af2"/>
      </w:rPr>
      <w:fldChar w:fldCharType="begin"/>
    </w:r>
    <w:r>
      <w:rPr>
        <w:rStyle w:val="af2"/>
      </w:rPr>
      <w:instrText xml:space="preserve">PAGE  </w:instrText>
    </w:r>
    <w:r>
      <w:rPr>
        <w:rStyle w:val="af2"/>
      </w:rPr>
      <w:fldChar w:fldCharType="separate"/>
    </w:r>
    <w:r>
      <w:rPr>
        <w:rStyle w:val="af2"/>
        <w:noProof/>
      </w:rPr>
      <w:t>46</w:t>
    </w:r>
    <w:r>
      <w:rPr>
        <w:rStyle w:val="af2"/>
      </w:rPr>
      <w:fldChar w:fldCharType="end"/>
    </w:r>
  </w:p>
  <w:p w14:paraId="416AD784" w14:textId="77777777" w:rsidR="000A235E" w:rsidRPr="00661C56" w:rsidRDefault="000A235E">
    <w:pPr>
      <w:pStyle w:val="a4"/>
      <w:widowControl/>
      <w:jc w:val="center"/>
      <w:rPr>
        <w:rFonts w:ascii="新細明體" w:eastAsia="新細明體" w:hAnsi="新細明體"/>
        <w:sz w:val="24"/>
        <w:szCs w:val="24"/>
      </w:rPr>
    </w:pPr>
    <w:r w:rsidRPr="00661C56">
      <w:rPr>
        <w:rFonts w:ascii="新細明體" w:eastAsia="新細明體" w:hAnsi="新細明體" w:hint="eastAsia"/>
        <w:sz w:val="24"/>
        <w:szCs w:val="24"/>
      </w:rPr>
      <w:t>--</w:t>
    </w:r>
  </w:p>
  <w:p w14:paraId="3ADAB48D" w14:textId="77777777" w:rsidR="000A235E" w:rsidRPr="00661C56" w:rsidRDefault="000A235E">
    <w:pPr>
      <w:pStyle w:val="a4"/>
      <w:widowControl/>
      <w:jc w:val="center"/>
      <w:rPr>
        <w:rFonts w:ascii="新細明體" w:eastAsia="新細明體" w:hAnsi="新細明體"/>
        <w:sz w:val="24"/>
        <w:szCs w:val="24"/>
      </w:rPr>
    </w:pPr>
    <w:r w:rsidRPr="00661C56">
      <w:rPr>
        <w:rFonts w:ascii="新細明體" w:eastAsia="新細明體" w:hAnsi="新細明體" w:hint="eastAsia"/>
        <w:sz w:val="24"/>
        <w:szCs w:val="24"/>
      </w:rPr>
      <w:t>全國</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282749" w14:textId="4FD36173" w:rsidR="000A235E" w:rsidRPr="002479ED" w:rsidRDefault="000A235E" w:rsidP="00161326">
    <w:pPr>
      <w:pStyle w:val="a4"/>
      <w:framePr w:wrap="around" w:vAnchor="text" w:hAnchor="margin" w:xAlign="center" w:y="1"/>
      <w:rPr>
        <w:rStyle w:val="af2"/>
        <w:rFonts w:ascii="Times New Roman" w:eastAsia="細明體" w:cs="Times New Roman"/>
        <w:sz w:val="24"/>
        <w:szCs w:val="24"/>
      </w:rPr>
    </w:pPr>
    <w:r w:rsidRPr="002479ED">
      <w:rPr>
        <w:rStyle w:val="af2"/>
        <w:rFonts w:ascii="Times New Roman" w:eastAsia="細明體" w:cs="Times New Roman"/>
        <w:sz w:val="24"/>
        <w:szCs w:val="24"/>
      </w:rPr>
      <w:t>-</w:t>
    </w:r>
    <w:r w:rsidRPr="002479ED">
      <w:rPr>
        <w:rStyle w:val="af2"/>
        <w:rFonts w:ascii="Times New Roman" w:eastAsia="細明體" w:cs="Times New Roman"/>
        <w:sz w:val="24"/>
        <w:szCs w:val="24"/>
      </w:rPr>
      <w:fldChar w:fldCharType="begin"/>
    </w:r>
    <w:r w:rsidRPr="002479ED">
      <w:rPr>
        <w:rStyle w:val="af2"/>
        <w:rFonts w:ascii="Times New Roman" w:eastAsia="細明體" w:cs="Times New Roman"/>
        <w:sz w:val="24"/>
        <w:szCs w:val="24"/>
      </w:rPr>
      <w:instrText xml:space="preserve">PAGE  </w:instrText>
    </w:r>
    <w:r w:rsidRPr="002479ED">
      <w:rPr>
        <w:rStyle w:val="af2"/>
        <w:rFonts w:ascii="Times New Roman" w:eastAsia="細明體" w:cs="Times New Roman"/>
        <w:sz w:val="24"/>
        <w:szCs w:val="24"/>
      </w:rPr>
      <w:fldChar w:fldCharType="separate"/>
    </w:r>
    <w:r>
      <w:rPr>
        <w:rStyle w:val="af2"/>
        <w:rFonts w:ascii="Times New Roman" w:eastAsia="細明體" w:cs="Times New Roman"/>
        <w:noProof/>
        <w:sz w:val="24"/>
        <w:szCs w:val="24"/>
      </w:rPr>
      <w:t>56</w:t>
    </w:r>
    <w:r w:rsidRPr="002479ED">
      <w:rPr>
        <w:rStyle w:val="af2"/>
        <w:rFonts w:ascii="Times New Roman" w:eastAsia="細明體" w:cs="Times New Roman"/>
        <w:sz w:val="24"/>
        <w:szCs w:val="24"/>
      </w:rPr>
      <w:fldChar w:fldCharType="end"/>
    </w:r>
    <w:r>
      <w:rPr>
        <w:rStyle w:val="af2"/>
        <w:rFonts w:ascii="Times New Roman" w:eastAsia="細明體" w:cs="Times New Roman"/>
        <w:sz w:val="24"/>
        <w:szCs w:val="24"/>
      </w:rPr>
      <w:t>-</w:t>
    </w:r>
  </w:p>
  <w:p w14:paraId="14780D57" w14:textId="77777777" w:rsidR="000A235E" w:rsidRDefault="000A235E">
    <w:pPr>
      <w:pStyle w:val="a4"/>
      <w:widowControl/>
      <w:jc w:val="center"/>
      <w:rPr>
        <w:rFonts w:ascii="BiauKai" w:eastAsia="BiauKai" w:hAnsi="新細明體"/>
      </w:rPr>
    </w:pPr>
  </w:p>
  <w:p w14:paraId="5CA472C8" w14:textId="77777777" w:rsidR="000A235E" w:rsidRPr="00A641F8" w:rsidRDefault="000A235E">
    <w:pPr>
      <w:pStyle w:val="a4"/>
      <w:widowControl/>
      <w:jc w:val="center"/>
      <w:rPr>
        <w:rFonts w:ascii="楷體-繁" w:eastAsia="楷體-繁" w:hAnsi="楷體-繁"/>
        <w:sz w:val="24"/>
        <w:szCs w:val="24"/>
      </w:rPr>
    </w:pPr>
    <w:r w:rsidRPr="00A641F8">
      <w:rPr>
        <w:rFonts w:ascii="楷體-繁" w:eastAsia="楷體-繁" w:hAnsi="楷體-繁" w:hint="eastAsia"/>
        <w:sz w:val="24"/>
        <w:szCs w:val="24"/>
      </w:rPr>
      <w:t>進金生節能服務</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CBD41E" w14:textId="77777777" w:rsidR="005868A3" w:rsidRDefault="005868A3">
      <w:r>
        <w:separator/>
      </w:r>
    </w:p>
  </w:footnote>
  <w:footnote w:type="continuationSeparator" w:id="0">
    <w:p w14:paraId="3D801D74" w14:textId="77777777" w:rsidR="005868A3" w:rsidRDefault="005868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73A25E" w14:textId="77777777" w:rsidR="000A235E" w:rsidRPr="00122E32" w:rsidRDefault="000A235E" w:rsidP="00A341B6">
    <w:pPr>
      <w:pStyle w:val="a5"/>
      <w:widowControl/>
      <w:rPr>
        <w:rFonts w:ascii="Kaiti TC" w:eastAsia="Kaiti TC" w:hAnsi="Kaiti TC"/>
        <w:sz w:val="24"/>
        <w:szCs w:val="24"/>
      </w:rPr>
    </w:pPr>
    <w:r w:rsidRPr="007F4098">
      <w:rPr>
        <w:noProof/>
      </w:rPr>
      <w:drawing>
        <wp:anchor distT="0" distB="0" distL="114300" distR="114300" simplePos="0" relativeHeight="251659776" behindDoc="0" locked="0" layoutInCell="1" allowOverlap="1" wp14:anchorId="5FD52916" wp14:editId="0F96249C">
          <wp:simplePos x="0" y="0"/>
          <wp:positionH relativeFrom="column">
            <wp:align>left</wp:align>
          </wp:positionH>
          <wp:positionV relativeFrom="paragraph">
            <wp:posOffset>73025</wp:posOffset>
          </wp:positionV>
          <wp:extent cx="588010" cy="391795"/>
          <wp:effectExtent l="0" t="0" r="0" b="0"/>
          <wp:wrapTight wrapText="bothSides">
            <wp:wrapPolygon edited="0">
              <wp:start x="0" y="0"/>
              <wp:lineTo x="0" y="19605"/>
              <wp:lineTo x="20527" y="19605"/>
              <wp:lineTo x="2052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alphaModFix/>
                    <a:extLst>
                      <a:ext uri="{28A0092B-C50C-407E-A947-70E740481C1C}">
                        <a14:useLocalDpi xmlns:a14="http://schemas.microsoft.com/office/drawing/2010/main" val="0"/>
                      </a:ext>
                    </a:extLst>
                  </a:blip>
                  <a:stretch>
                    <a:fillRect/>
                  </a:stretch>
                </pic:blipFill>
                <pic:spPr>
                  <a:xfrm>
                    <a:off x="0" y="0"/>
                    <a:ext cx="588010" cy="39179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Pr>
        <w:rFonts w:ascii="Kaiti TC Regular" w:eastAsia="Kaiti TC Regular" w:hAnsi="Kaiti TC Regular"/>
        <w:sz w:val="24"/>
        <w:szCs w:val="24"/>
      </w:rPr>
      <w:tab/>
      <w:t xml:space="preserve">                                                     </w:t>
    </w:r>
    <w:r>
      <w:rPr>
        <w:rFonts w:ascii="Kaiti TC Regular" w:eastAsia="Kaiti TC Regular" w:hAnsi="Kaiti TC Regular" w:hint="eastAsia"/>
        <w:sz w:val="24"/>
        <w:szCs w:val="24"/>
      </w:rPr>
      <w:t xml:space="preserve">     </w:t>
    </w:r>
    <w:r w:rsidRPr="00122E32">
      <w:rPr>
        <w:rFonts w:ascii="Kaiti TC" w:eastAsia="Kaiti TC" w:hAnsi="Kaiti TC" w:hint="eastAsia"/>
        <w:sz w:val="24"/>
        <w:szCs w:val="24"/>
      </w:rPr>
      <w:t>施工計畫書</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B5C0D3" w14:textId="77777777" w:rsidR="000A235E" w:rsidRDefault="000A235E">
    <w:pPr>
      <w:pStyle w:val="a5"/>
      <w:widowControl/>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AD075E" w14:textId="77777777" w:rsidR="000A235E" w:rsidRPr="00A641F8" w:rsidRDefault="000A235E" w:rsidP="00612663">
    <w:pPr>
      <w:pStyle w:val="a5"/>
      <w:widowControl/>
      <w:rPr>
        <w:rFonts w:ascii="楷體-繁" w:eastAsia="楷體-繁" w:hAnsi="楷體-繁"/>
        <w:sz w:val="24"/>
        <w:szCs w:val="24"/>
      </w:rPr>
    </w:pPr>
    <w:r w:rsidRPr="007F4098">
      <w:rPr>
        <w:noProof/>
      </w:rPr>
      <w:drawing>
        <wp:anchor distT="0" distB="0" distL="114300" distR="114300" simplePos="0" relativeHeight="251492352" behindDoc="0" locked="0" layoutInCell="1" allowOverlap="1" wp14:anchorId="0E073291" wp14:editId="452B9980">
          <wp:simplePos x="0" y="0"/>
          <wp:positionH relativeFrom="column">
            <wp:align>left</wp:align>
          </wp:positionH>
          <wp:positionV relativeFrom="paragraph">
            <wp:posOffset>73025</wp:posOffset>
          </wp:positionV>
          <wp:extent cx="588010" cy="391795"/>
          <wp:effectExtent l="0" t="0" r="0" b="0"/>
          <wp:wrapTight wrapText="bothSides">
            <wp:wrapPolygon edited="0">
              <wp:start x="0" y="0"/>
              <wp:lineTo x="0" y="19605"/>
              <wp:lineTo x="20527" y="19605"/>
              <wp:lineTo x="2052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alphaModFix/>
                    <a:extLst>
                      <a:ext uri="{28A0092B-C50C-407E-A947-70E740481C1C}">
                        <a14:useLocalDpi xmlns:a14="http://schemas.microsoft.com/office/drawing/2010/main" val="0"/>
                      </a:ext>
                    </a:extLst>
                  </a:blip>
                  <a:stretch>
                    <a:fillRect/>
                  </a:stretch>
                </pic:blipFill>
                <pic:spPr>
                  <a:xfrm>
                    <a:off x="0" y="0"/>
                    <a:ext cx="588010" cy="39179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Pr>
        <w:rFonts w:ascii="Kaiti TC Regular" w:eastAsia="Kaiti TC Regular" w:hAnsi="Kaiti TC Regular"/>
        <w:sz w:val="24"/>
        <w:szCs w:val="24"/>
      </w:rPr>
      <w:tab/>
      <w:t xml:space="preserve">                                                     </w:t>
    </w:r>
    <w:r>
      <w:rPr>
        <w:rFonts w:ascii="Kaiti TC Regular" w:eastAsia="Kaiti TC Regular" w:hAnsi="Kaiti TC Regular" w:hint="eastAsia"/>
        <w:sz w:val="24"/>
        <w:szCs w:val="24"/>
      </w:rPr>
      <w:t xml:space="preserve">     </w:t>
    </w:r>
    <w:r w:rsidRPr="00A641F8">
      <w:rPr>
        <w:rFonts w:ascii="楷體-繁" w:eastAsia="楷體-繁" w:hAnsi="楷體-繁" w:hint="eastAsia"/>
        <w:sz w:val="24"/>
        <w:szCs w:val="24"/>
      </w:rPr>
      <w:t>施工計畫書</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9B7A02CC"/>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B23744F"/>
    <w:multiLevelType w:val="hybridMultilevel"/>
    <w:tmpl w:val="2A6CC344"/>
    <w:lvl w:ilvl="0" w:tplc="765ABA56">
      <w:start w:val="1"/>
      <w:numFmt w:val="decimal"/>
      <w:lvlText w:val="(%1)."/>
      <w:lvlJc w:val="left"/>
      <w:pPr>
        <w:ind w:left="480" w:hanging="480"/>
      </w:pPr>
      <w:rPr>
        <w:rFonts w:cs="Times New Roman" w:hint="eastAsia"/>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15:restartNumberingAfterBreak="0">
    <w:nsid w:val="12F97CD9"/>
    <w:multiLevelType w:val="hybridMultilevel"/>
    <w:tmpl w:val="96AE2226"/>
    <w:lvl w:ilvl="0" w:tplc="6E8A1414">
      <w:start w:val="1"/>
      <w:numFmt w:val="upperLetter"/>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 w15:restartNumberingAfterBreak="0">
    <w:nsid w:val="231E63D3"/>
    <w:multiLevelType w:val="hybridMultilevel"/>
    <w:tmpl w:val="7C7C3434"/>
    <w:lvl w:ilvl="0" w:tplc="19704116">
      <w:start w:val="1"/>
      <w:numFmt w:val="taiwaneseCountingThousand"/>
      <w:lvlText w:val="第%1節"/>
      <w:lvlJc w:val="left"/>
      <w:pPr>
        <w:tabs>
          <w:tab w:val="num" w:pos="1080"/>
        </w:tabs>
        <w:ind w:left="1080" w:hanging="1080"/>
      </w:pPr>
      <w:rPr>
        <w:rFonts w:hint="eastAsia"/>
      </w:rPr>
    </w:lvl>
    <w:lvl w:ilvl="1" w:tplc="2A660584">
      <w:start w:val="1"/>
      <w:numFmt w:val="ideographLegalTraditional"/>
      <w:lvlText w:val="%2、"/>
      <w:lvlJc w:val="left"/>
      <w:pPr>
        <w:tabs>
          <w:tab w:val="num" w:pos="1200"/>
        </w:tabs>
        <w:ind w:left="1200" w:hanging="720"/>
      </w:pPr>
      <w:rPr>
        <w:rFonts w:hint="eastAsia"/>
      </w:rPr>
    </w:lvl>
    <w:lvl w:ilvl="2" w:tplc="0409001B">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3F1B385B"/>
    <w:multiLevelType w:val="hybridMultilevel"/>
    <w:tmpl w:val="F492211E"/>
    <w:lvl w:ilvl="0" w:tplc="5BCABFFE">
      <w:start w:val="1"/>
      <w:numFmt w:val="decimal"/>
      <w:lvlText w:val="%1."/>
      <w:lvlJc w:val="left"/>
      <w:pPr>
        <w:ind w:left="4849" w:hanging="360"/>
      </w:pPr>
      <w:rPr>
        <w:rFonts w:hint="default"/>
      </w:rPr>
    </w:lvl>
    <w:lvl w:ilvl="1" w:tplc="04090019" w:tentative="1">
      <w:start w:val="1"/>
      <w:numFmt w:val="ideographTraditional"/>
      <w:lvlText w:val="%2、"/>
      <w:lvlJc w:val="left"/>
      <w:pPr>
        <w:ind w:left="5449" w:hanging="480"/>
      </w:pPr>
    </w:lvl>
    <w:lvl w:ilvl="2" w:tplc="0409001B" w:tentative="1">
      <w:start w:val="1"/>
      <w:numFmt w:val="lowerRoman"/>
      <w:lvlText w:val="%3."/>
      <w:lvlJc w:val="right"/>
      <w:pPr>
        <w:ind w:left="5929" w:hanging="480"/>
      </w:pPr>
    </w:lvl>
    <w:lvl w:ilvl="3" w:tplc="0409000F" w:tentative="1">
      <w:start w:val="1"/>
      <w:numFmt w:val="decimal"/>
      <w:lvlText w:val="%4."/>
      <w:lvlJc w:val="left"/>
      <w:pPr>
        <w:ind w:left="6409" w:hanging="480"/>
      </w:pPr>
    </w:lvl>
    <w:lvl w:ilvl="4" w:tplc="04090019" w:tentative="1">
      <w:start w:val="1"/>
      <w:numFmt w:val="ideographTraditional"/>
      <w:lvlText w:val="%5、"/>
      <w:lvlJc w:val="left"/>
      <w:pPr>
        <w:ind w:left="6889" w:hanging="480"/>
      </w:pPr>
    </w:lvl>
    <w:lvl w:ilvl="5" w:tplc="0409001B" w:tentative="1">
      <w:start w:val="1"/>
      <w:numFmt w:val="lowerRoman"/>
      <w:lvlText w:val="%6."/>
      <w:lvlJc w:val="right"/>
      <w:pPr>
        <w:ind w:left="7369" w:hanging="480"/>
      </w:pPr>
    </w:lvl>
    <w:lvl w:ilvl="6" w:tplc="0409000F" w:tentative="1">
      <w:start w:val="1"/>
      <w:numFmt w:val="decimal"/>
      <w:lvlText w:val="%7."/>
      <w:lvlJc w:val="left"/>
      <w:pPr>
        <w:ind w:left="7849" w:hanging="480"/>
      </w:pPr>
    </w:lvl>
    <w:lvl w:ilvl="7" w:tplc="04090019" w:tentative="1">
      <w:start w:val="1"/>
      <w:numFmt w:val="ideographTraditional"/>
      <w:lvlText w:val="%8、"/>
      <w:lvlJc w:val="left"/>
      <w:pPr>
        <w:ind w:left="8329" w:hanging="480"/>
      </w:pPr>
    </w:lvl>
    <w:lvl w:ilvl="8" w:tplc="0409001B" w:tentative="1">
      <w:start w:val="1"/>
      <w:numFmt w:val="lowerRoman"/>
      <w:lvlText w:val="%9."/>
      <w:lvlJc w:val="right"/>
      <w:pPr>
        <w:ind w:left="8809" w:hanging="480"/>
      </w:pPr>
    </w:lvl>
  </w:abstractNum>
  <w:abstractNum w:abstractNumId="6" w15:restartNumberingAfterBreak="0">
    <w:nsid w:val="50EB196C"/>
    <w:multiLevelType w:val="hybridMultilevel"/>
    <w:tmpl w:val="591ABA18"/>
    <w:lvl w:ilvl="0" w:tplc="0409000F">
      <w:start w:val="1"/>
      <w:numFmt w:val="decimal"/>
      <w:lvlText w:val="%1."/>
      <w:lvlJc w:val="left"/>
      <w:pPr>
        <w:ind w:left="620" w:hanging="480"/>
      </w:pPr>
    </w:lvl>
    <w:lvl w:ilvl="1" w:tplc="04090017">
      <w:start w:val="1"/>
      <w:numFmt w:val="ideographLegalTraditional"/>
      <w:lvlText w:val="%2、"/>
      <w:lvlJc w:val="left"/>
      <w:pPr>
        <w:ind w:left="1100" w:hanging="480"/>
      </w:pPr>
      <w:rPr>
        <w:rFonts w:ascii="新細明體" w:eastAsia="新細明體" w:hint="eastAsia"/>
      </w:rPr>
    </w:lvl>
    <w:lvl w:ilvl="2" w:tplc="0409001B" w:tentative="1">
      <w:start w:val="1"/>
      <w:numFmt w:val="lowerRoman"/>
      <w:lvlText w:val="%3."/>
      <w:lvlJc w:val="right"/>
      <w:pPr>
        <w:ind w:left="1580" w:hanging="480"/>
      </w:pPr>
    </w:lvl>
    <w:lvl w:ilvl="3" w:tplc="0409000F" w:tentative="1">
      <w:start w:val="1"/>
      <w:numFmt w:val="decimal"/>
      <w:lvlText w:val="%4."/>
      <w:lvlJc w:val="left"/>
      <w:pPr>
        <w:ind w:left="2060" w:hanging="480"/>
      </w:pPr>
    </w:lvl>
    <w:lvl w:ilvl="4" w:tplc="04090019" w:tentative="1">
      <w:start w:val="1"/>
      <w:numFmt w:val="ideographTraditional"/>
      <w:lvlText w:val="%5、"/>
      <w:lvlJc w:val="left"/>
      <w:pPr>
        <w:ind w:left="2540" w:hanging="480"/>
      </w:pPr>
    </w:lvl>
    <w:lvl w:ilvl="5" w:tplc="0409001B" w:tentative="1">
      <w:start w:val="1"/>
      <w:numFmt w:val="lowerRoman"/>
      <w:lvlText w:val="%6."/>
      <w:lvlJc w:val="right"/>
      <w:pPr>
        <w:ind w:left="3020" w:hanging="480"/>
      </w:pPr>
    </w:lvl>
    <w:lvl w:ilvl="6" w:tplc="0409000F" w:tentative="1">
      <w:start w:val="1"/>
      <w:numFmt w:val="decimal"/>
      <w:lvlText w:val="%7."/>
      <w:lvlJc w:val="left"/>
      <w:pPr>
        <w:ind w:left="3500" w:hanging="480"/>
      </w:pPr>
    </w:lvl>
    <w:lvl w:ilvl="7" w:tplc="04090019" w:tentative="1">
      <w:start w:val="1"/>
      <w:numFmt w:val="ideographTraditional"/>
      <w:lvlText w:val="%8、"/>
      <w:lvlJc w:val="left"/>
      <w:pPr>
        <w:ind w:left="3980" w:hanging="480"/>
      </w:pPr>
    </w:lvl>
    <w:lvl w:ilvl="8" w:tplc="0409001B" w:tentative="1">
      <w:start w:val="1"/>
      <w:numFmt w:val="lowerRoman"/>
      <w:lvlText w:val="%9."/>
      <w:lvlJc w:val="right"/>
      <w:pPr>
        <w:ind w:left="4460" w:hanging="480"/>
      </w:pPr>
    </w:lvl>
  </w:abstractNum>
  <w:abstractNum w:abstractNumId="7" w15:restartNumberingAfterBreak="0">
    <w:nsid w:val="54EB7AAB"/>
    <w:multiLevelType w:val="hybridMultilevel"/>
    <w:tmpl w:val="15C47D28"/>
    <w:lvl w:ilvl="0" w:tplc="8CBA5870">
      <w:start w:val="1"/>
      <w:numFmt w:val="decimal"/>
      <w:lvlText w:val="(%1)"/>
      <w:lvlJc w:val="left"/>
      <w:pPr>
        <w:ind w:left="1567" w:hanging="720"/>
      </w:pPr>
      <w:rPr>
        <w:rFonts w:eastAsia="Kaiti TC Regular" w:hint="default"/>
      </w:rPr>
    </w:lvl>
    <w:lvl w:ilvl="1" w:tplc="04090019" w:tentative="1">
      <w:start w:val="1"/>
      <w:numFmt w:val="ideographTraditional"/>
      <w:lvlText w:val="%2、"/>
      <w:lvlJc w:val="left"/>
      <w:pPr>
        <w:ind w:left="1807" w:hanging="480"/>
      </w:pPr>
    </w:lvl>
    <w:lvl w:ilvl="2" w:tplc="0409001B" w:tentative="1">
      <w:start w:val="1"/>
      <w:numFmt w:val="lowerRoman"/>
      <w:lvlText w:val="%3."/>
      <w:lvlJc w:val="right"/>
      <w:pPr>
        <w:ind w:left="2287" w:hanging="480"/>
      </w:pPr>
    </w:lvl>
    <w:lvl w:ilvl="3" w:tplc="0409000F" w:tentative="1">
      <w:start w:val="1"/>
      <w:numFmt w:val="decimal"/>
      <w:lvlText w:val="%4."/>
      <w:lvlJc w:val="left"/>
      <w:pPr>
        <w:ind w:left="2767" w:hanging="480"/>
      </w:pPr>
    </w:lvl>
    <w:lvl w:ilvl="4" w:tplc="04090019" w:tentative="1">
      <w:start w:val="1"/>
      <w:numFmt w:val="ideographTraditional"/>
      <w:lvlText w:val="%5、"/>
      <w:lvlJc w:val="left"/>
      <w:pPr>
        <w:ind w:left="3247" w:hanging="480"/>
      </w:pPr>
    </w:lvl>
    <w:lvl w:ilvl="5" w:tplc="0409001B" w:tentative="1">
      <w:start w:val="1"/>
      <w:numFmt w:val="lowerRoman"/>
      <w:lvlText w:val="%6."/>
      <w:lvlJc w:val="right"/>
      <w:pPr>
        <w:ind w:left="3727" w:hanging="480"/>
      </w:pPr>
    </w:lvl>
    <w:lvl w:ilvl="6" w:tplc="0409000F" w:tentative="1">
      <w:start w:val="1"/>
      <w:numFmt w:val="decimal"/>
      <w:lvlText w:val="%7."/>
      <w:lvlJc w:val="left"/>
      <w:pPr>
        <w:ind w:left="4207" w:hanging="480"/>
      </w:pPr>
    </w:lvl>
    <w:lvl w:ilvl="7" w:tplc="04090019" w:tentative="1">
      <w:start w:val="1"/>
      <w:numFmt w:val="ideographTraditional"/>
      <w:lvlText w:val="%8、"/>
      <w:lvlJc w:val="left"/>
      <w:pPr>
        <w:ind w:left="4687" w:hanging="480"/>
      </w:pPr>
    </w:lvl>
    <w:lvl w:ilvl="8" w:tplc="0409001B" w:tentative="1">
      <w:start w:val="1"/>
      <w:numFmt w:val="lowerRoman"/>
      <w:lvlText w:val="%9."/>
      <w:lvlJc w:val="right"/>
      <w:pPr>
        <w:ind w:left="5167" w:hanging="480"/>
      </w:pPr>
    </w:lvl>
  </w:abstractNum>
  <w:abstractNum w:abstractNumId="8" w15:restartNumberingAfterBreak="0">
    <w:nsid w:val="56D03469"/>
    <w:multiLevelType w:val="hybridMultilevel"/>
    <w:tmpl w:val="D18ED0A8"/>
    <w:lvl w:ilvl="0" w:tplc="C5D8743E">
      <w:start w:val="5"/>
      <w:numFmt w:val="bullet"/>
      <w:lvlText w:val="-"/>
      <w:lvlJc w:val="left"/>
      <w:pPr>
        <w:ind w:left="1140" w:hanging="360"/>
      </w:pPr>
      <w:rPr>
        <w:rFonts w:ascii="Times New Roman" w:eastAsia="Kaiti TC Regular" w:hAnsi="Times New Roman" w:cs="Times New Roman" w:hint="default"/>
      </w:rPr>
    </w:lvl>
    <w:lvl w:ilvl="1" w:tplc="04090003" w:tentative="1">
      <w:start w:val="1"/>
      <w:numFmt w:val="bullet"/>
      <w:lvlText w:val=""/>
      <w:lvlJc w:val="left"/>
      <w:pPr>
        <w:ind w:left="1740" w:hanging="480"/>
      </w:pPr>
      <w:rPr>
        <w:rFonts w:ascii="Wingdings" w:hAnsi="Wingdings" w:hint="default"/>
      </w:rPr>
    </w:lvl>
    <w:lvl w:ilvl="2" w:tplc="04090005" w:tentative="1">
      <w:start w:val="1"/>
      <w:numFmt w:val="bullet"/>
      <w:lvlText w:val=""/>
      <w:lvlJc w:val="left"/>
      <w:pPr>
        <w:ind w:left="2220" w:hanging="480"/>
      </w:pPr>
      <w:rPr>
        <w:rFonts w:ascii="Wingdings" w:hAnsi="Wingdings" w:hint="default"/>
      </w:rPr>
    </w:lvl>
    <w:lvl w:ilvl="3" w:tplc="04090001" w:tentative="1">
      <w:start w:val="1"/>
      <w:numFmt w:val="bullet"/>
      <w:lvlText w:val=""/>
      <w:lvlJc w:val="left"/>
      <w:pPr>
        <w:ind w:left="2700" w:hanging="480"/>
      </w:pPr>
      <w:rPr>
        <w:rFonts w:ascii="Wingdings" w:hAnsi="Wingdings" w:hint="default"/>
      </w:rPr>
    </w:lvl>
    <w:lvl w:ilvl="4" w:tplc="04090003" w:tentative="1">
      <w:start w:val="1"/>
      <w:numFmt w:val="bullet"/>
      <w:lvlText w:val=""/>
      <w:lvlJc w:val="left"/>
      <w:pPr>
        <w:ind w:left="3180" w:hanging="480"/>
      </w:pPr>
      <w:rPr>
        <w:rFonts w:ascii="Wingdings" w:hAnsi="Wingdings" w:hint="default"/>
      </w:rPr>
    </w:lvl>
    <w:lvl w:ilvl="5" w:tplc="04090005" w:tentative="1">
      <w:start w:val="1"/>
      <w:numFmt w:val="bullet"/>
      <w:lvlText w:val=""/>
      <w:lvlJc w:val="left"/>
      <w:pPr>
        <w:ind w:left="3660" w:hanging="480"/>
      </w:pPr>
      <w:rPr>
        <w:rFonts w:ascii="Wingdings" w:hAnsi="Wingdings" w:hint="default"/>
      </w:rPr>
    </w:lvl>
    <w:lvl w:ilvl="6" w:tplc="04090001" w:tentative="1">
      <w:start w:val="1"/>
      <w:numFmt w:val="bullet"/>
      <w:lvlText w:val=""/>
      <w:lvlJc w:val="left"/>
      <w:pPr>
        <w:ind w:left="4140" w:hanging="480"/>
      </w:pPr>
      <w:rPr>
        <w:rFonts w:ascii="Wingdings" w:hAnsi="Wingdings" w:hint="default"/>
      </w:rPr>
    </w:lvl>
    <w:lvl w:ilvl="7" w:tplc="04090003" w:tentative="1">
      <w:start w:val="1"/>
      <w:numFmt w:val="bullet"/>
      <w:lvlText w:val=""/>
      <w:lvlJc w:val="left"/>
      <w:pPr>
        <w:ind w:left="4620" w:hanging="480"/>
      </w:pPr>
      <w:rPr>
        <w:rFonts w:ascii="Wingdings" w:hAnsi="Wingdings" w:hint="default"/>
      </w:rPr>
    </w:lvl>
    <w:lvl w:ilvl="8" w:tplc="04090005" w:tentative="1">
      <w:start w:val="1"/>
      <w:numFmt w:val="bullet"/>
      <w:lvlText w:val=""/>
      <w:lvlJc w:val="left"/>
      <w:pPr>
        <w:ind w:left="5100" w:hanging="480"/>
      </w:pPr>
      <w:rPr>
        <w:rFonts w:ascii="Wingdings" w:hAnsi="Wingdings" w:hint="default"/>
      </w:rPr>
    </w:lvl>
  </w:abstractNum>
  <w:abstractNum w:abstractNumId="9" w15:restartNumberingAfterBreak="0">
    <w:nsid w:val="752F523A"/>
    <w:multiLevelType w:val="multilevel"/>
    <w:tmpl w:val="F51E2366"/>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0" w15:restartNumberingAfterBreak="0">
    <w:nsid w:val="77E14B36"/>
    <w:multiLevelType w:val="hybridMultilevel"/>
    <w:tmpl w:val="96AE2226"/>
    <w:lvl w:ilvl="0" w:tplc="6E8A1414">
      <w:start w:val="1"/>
      <w:numFmt w:val="upperLetter"/>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num w:numId="1">
    <w:abstractNumId w:val="6"/>
  </w:num>
  <w:num w:numId="2">
    <w:abstractNumId w:val="0"/>
  </w:num>
  <w:num w:numId="3">
    <w:abstractNumId w:val="4"/>
  </w:num>
  <w:num w:numId="4">
    <w:abstractNumId w:val="6"/>
  </w:num>
  <w:num w:numId="5">
    <w:abstractNumId w:val="4"/>
  </w:num>
  <w:num w:numId="6">
    <w:abstractNumId w:val="4"/>
  </w:num>
  <w:num w:numId="7">
    <w:abstractNumId w:val="3"/>
  </w:num>
  <w:num w:numId="8">
    <w:abstractNumId w:val="10"/>
  </w:num>
  <w:num w:numId="9">
    <w:abstractNumId w:val="2"/>
  </w:num>
  <w:num w:numId="10">
    <w:abstractNumId w:val="9"/>
  </w:num>
  <w:num w:numId="11">
    <w:abstractNumId w:val="8"/>
  </w:num>
  <w:num w:numId="12">
    <w:abstractNumId w:val="1"/>
  </w:num>
  <w:num w:numId="13">
    <w:abstractNumId w:val="7"/>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proofState w:spelling="clean" w:grammar="clean"/>
  <w:formsDesig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8"/>
  <w:drawingGridHorizontalSpacing w:val="140"/>
  <w:drawingGridVerticalSpacing w:val="120"/>
  <w:displayHorizontalDrawingGridEvery w:val="0"/>
  <w:displayVerticalDrawingGridEvery w:val="3"/>
  <w:doNotShadeFormData/>
  <w:characterSpacingControl w:val="doNotCompress"/>
  <w:noLineBreaksAfter w:lang="zh-TW" w:val="([{‘“‵〈《「『【〔〝︵︷︹︻︽︿﹁﹃﹙﹛﹝（｛"/>
  <w:noLineBreaksBefore w:lang="zh-TW" w:val="!),.:;?]}·–—’”‥…‧′╴、。〉》」』】〕〞︰︱︳︴︶︸︺︼︾﹀﹂﹄﹏﹐﹑﹒﹔﹕﹖﹗﹚﹜﹞！），．：；？｜｝"/>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D7CB4"/>
    <w:rsid w:val="00000BBE"/>
    <w:rsid w:val="00006311"/>
    <w:rsid w:val="00006B0E"/>
    <w:rsid w:val="00006D6F"/>
    <w:rsid w:val="0001048B"/>
    <w:rsid w:val="00012CF6"/>
    <w:rsid w:val="000167FA"/>
    <w:rsid w:val="0002015F"/>
    <w:rsid w:val="000236AE"/>
    <w:rsid w:val="00025863"/>
    <w:rsid w:val="00034D73"/>
    <w:rsid w:val="00035A6D"/>
    <w:rsid w:val="00036626"/>
    <w:rsid w:val="00037BEA"/>
    <w:rsid w:val="00042BA3"/>
    <w:rsid w:val="00042BD7"/>
    <w:rsid w:val="000433A9"/>
    <w:rsid w:val="00044480"/>
    <w:rsid w:val="000449FF"/>
    <w:rsid w:val="000504A0"/>
    <w:rsid w:val="00050817"/>
    <w:rsid w:val="000515F7"/>
    <w:rsid w:val="0005240C"/>
    <w:rsid w:val="00057ADC"/>
    <w:rsid w:val="00060F16"/>
    <w:rsid w:val="00064AD3"/>
    <w:rsid w:val="000665F4"/>
    <w:rsid w:val="00072D27"/>
    <w:rsid w:val="00074485"/>
    <w:rsid w:val="0007468B"/>
    <w:rsid w:val="000819F7"/>
    <w:rsid w:val="00081D36"/>
    <w:rsid w:val="0008246F"/>
    <w:rsid w:val="00082DFD"/>
    <w:rsid w:val="0008464E"/>
    <w:rsid w:val="00093166"/>
    <w:rsid w:val="00097240"/>
    <w:rsid w:val="000A235E"/>
    <w:rsid w:val="000A2686"/>
    <w:rsid w:val="000A7F93"/>
    <w:rsid w:val="000B4DF7"/>
    <w:rsid w:val="000B703A"/>
    <w:rsid w:val="000C1D9B"/>
    <w:rsid w:val="000C21BF"/>
    <w:rsid w:val="000C32F5"/>
    <w:rsid w:val="000C4821"/>
    <w:rsid w:val="000C54F7"/>
    <w:rsid w:val="000C658D"/>
    <w:rsid w:val="000D2ECF"/>
    <w:rsid w:val="000E0FDD"/>
    <w:rsid w:val="000E2F62"/>
    <w:rsid w:val="000E3E4D"/>
    <w:rsid w:val="000E45AA"/>
    <w:rsid w:val="000E7C13"/>
    <w:rsid w:val="000F071A"/>
    <w:rsid w:val="000F28B7"/>
    <w:rsid w:val="000F698D"/>
    <w:rsid w:val="00101FCF"/>
    <w:rsid w:val="00106089"/>
    <w:rsid w:val="00107FF7"/>
    <w:rsid w:val="00110E33"/>
    <w:rsid w:val="00112CFD"/>
    <w:rsid w:val="0011408E"/>
    <w:rsid w:val="001166D9"/>
    <w:rsid w:val="00121E1F"/>
    <w:rsid w:val="00122E32"/>
    <w:rsid w:val="00124BF1"/>
    <w:rsid w:val="0012717A"/>
    <w:rsid w:val="0012757E"/>
    <w:rsid w:val="00130905"/>
    <w:rsid w:val="00131FE6"/>
    <w:rsid w:val="00132723"/>
    <w:rsid w:val="00132CB4"/>
    <w:rsid w:val="00134E37"/>
    <w:rsid w:val="00136234"/>
    <w:rsid w:val="00137052"/>
    <w:rsid w:val="0014305F"/>
    <w:rsid w:val="0014607A"/>
    <w:rsid w:val="00154D26"/>
    <w:rsid w:val="00155202"/>
    <w:rsid w:val="001575BD"/>
    <w:rsid w:val="0016073F"/>
    <w:rsid w:val="00161326"/>
    <w:rsid w:val="00161A15"/>
    <w:rsid w:val="00164327"/>
    <w:rsid w:val="00165E4A"/>
    <w:rsid w:val="00166425"/>
    <w:rsid w:val="00170602"/>
    <w:rsid w:val="00170603"/>
    <w:rsid w:val="001707CA"/>
    <w:rsid w:val="001748B3"/>
    <w:rsid w:val="00175491"/>
    <w:rsid w:val="001754D3"/>
    <w:rsid w:val="001819AE"/>
    <w:rsid w:val="00183094"/>
    <w:rsid w:val="00183CDA"/>
    <w:rsid w:val="0018573E"/>
    <w:rsid w:val="00195C16"/>
    <w:rsid w:val="001A0EB0"/>
    <w:rsid w:val="001A27AC"/>
    <w:rsid w:val="001A5CCA"/>
    <w:rsid w:val="001B17BA"/>
    <w:rsid w:val="001B61C8"/>
    <w:rsid w:val="001C4C11"/>
    <w:rsid w:val="001D0452"/>
    <w:rsid w:val="001D1480"/>
    <w:rsid w:val="001D3887"/>
    <w:rsid w:val="001D5041"/>
    <w:rsid w:val="001F6058"/>
    <w:rsid w:val="0020282A"/>
    <w:rsid w:val="002041F6"/>
    <w:rsid w:val="0020561A"/>
    <w:rsid w:val="002059F6"/>
    <w:rsid w:val="0020654E"/>
    <w:rsid w:val="0021124A"/>
    <w:rsid w:val="00212191"/>
    <w:rsid w:val="00212CA4"/>
    <w:rsid w:val="0021591B"/>
    <w:rsid w:val="002159F7"/>
    <w:rsid w:val="00220AC2"/>
    <w:rsid w:val="002234B1"/>
    <w:rsid w:val="00223A71"/>
    <w:rsid w:val="0022704D"/>
    <w:rsid w:val="00236EC1"/>
    <w:rsid w:val="00237D17"/>
    <w:rsid w:val="00241114"/>
    <w:rsid w:val="00242086"/>
    <w:rsid w:val="0024224A"/>
    <w:rsid w:val="0024241B"/>
    <w:rsid w:val="0024388D"/>
    <w:rsid w:val="00243A62"/>
    <w:rsid w:val="002476D1"/>
    <w:rsid w:val="002479ED"/>
    <w:rsid w:val="00250253"/>
    <w:rsid w:val="0025058F"/>
    <w:rsid w:val="00250B72"/>
    <w:rsid w:val="00251279"/>
    <w:rsid w:val="00254EF6"/>
    <w:rsid w:val="00255054"/>
    <w:rsid w:val="0025739B"/>
    <w:rsid w:val="002672BF"/>
    <w:rsid w:val="00273171"/>
    <w:rsid w:val="00274473"/>
    <w:rsid w:val="00276D3D"/>
    <w:rsid w:val="00285C48"/>
    <w:rsid w:val="00290F0B"/>
    <w:rsid w:val="002924A4"/>
    <w:rsid w:val="00293882"/>
    <w:rsid w:val="002947EC"/>
    <w:rsid w:val="00295DD7"/>
    <w:rsid w:val="00296239"/>
    <w:rsid w:val="002A43DB"/>
    <w:rsid w:val="002A51D0"/>
    <w:rsid w:val="002A5E11"/>
    <w:rsid w:val="002A626B"/>
    <w:rsid w:val="002A6E7B"/>
    <w:rsid w:val="002A7683"/>
    <w:rsid w:val="002B1488"/>
    <w:rsid w:val="002B2387"/>
    <w:rsid w:val="002B4471"/>
    <w:rsid w:val="002B4BDC"/>
    <w:rsid w:val="002C72AA"/>
    <w:rsid w:val="002D40B1"/>
    <w:rsid w:val="002D75D3"/>
    <w:rsid w:val="002D7EE8"/>
    <w:rsid w:val="002E3D41"/>
    <w:rsid w:val="002E464B"/>
    <w:rsid w:val="002E49D8"/>
    <w:rsid w:val="002E58EF"/>
    <w:rsid w:val="002E6D85"/>
    <w:rsid w:val="002E6E56"/>
    <w:rsid w:val="002F1E9D"/>
    <w:rsid w:val="002F4DB3"/>
    <w:rsid w:val="002F7AC9"/>
    <w:rsid w:val="003031A2"/>
    <w:rsid w:val="00304928"/>
    <w:rsid w:val="00311603"/>
    <w:rsid w:val="00311C77"/>
    <w:rsid w:val="0031639A"/>
    <w:rsid w:val="003245A1"/>
    <w:rsid w:val="00324E79"/>
    <w:rsid w:val="003312D5"/>
    <w:rsid w:val="0033261A"/>
    <w:rsid w:val="00336185"/>
    <w:rsid w:val="00337116"/>
    <w:rsid w:val="00337FC0"/>
    <w:rsid w:val="00340710"/>
    <w:rsid w:val="003409EC"/>
    <w:rsid w:val="0034186B"/>
    <w:rsid w:val="00341A30"/>
    <w:rsid w:val="00353FC1"/>
    <w:rsid w:val="003555D1"/>
    <w:rsid w:val="0035730A"/>
    <w:rsid w:val="0036262B"/>
    <w:rsid w:val="00364485"/>
    <w:rsid w:val="00372904"/>
    <w:rsid w:val="003753A9"/>
    <w:rsid w:val="003809CB"/>
    <w:rsid w:val="00380BE4"/>
    <w:rsid w:val="00380FA5"/>
    <w:rsid w:val="00381924"/>
    <w:rsid w:val="00381B1A"/>
    <w:rsid w:val="00385AE7"/>
    <w:rsid w:val="00390DEB"/>
    <w:rsid w:val="00390FDF"/>
    <w:rsid w:val="00394847"/>
    <w:rsid w:val="00395D4C"/>
    <w:rsid w:val="003972E8"/>
    <w:rsid w:val="003A0E4F"/>
    <w:rsid w:val="003A1182"/>
    <w:rsid w:val="003A4C1F"/>
    <w:rsid w:val="003A5713"/>
    <w:rsid w:val="003A57B5"/>
    <w:rsid w:val="003A62E4"/>
    <w:rsid w:val="003B153B"/>
    <w:rsid w:val="003B2778"/>
    <w:rsid w:val="003B3639"/>
    <w:rsid w:val="003B3E9B"/>
    <w:rsid w:val="003B3F58"/>
    <w:rsid w:val="003B4E1A"/>
    <w:rsid w:val="003B612F"/>
    <w:rsid w:val="003C1ABB"/>
    <w:rsid w:val="003C52CF"/>
    <w:rsid w:val="003C7BFC"/>
    <w:rsid w:val="003D168F"/>
    <w:rsid w:val="003D2555"/>
    <w:rsid w:val="003D4F6D"/>
    <w:rsid w:val="003D52F2"/>
    <w:rsid w:val="003D6A97"/>
    <w:rsid w:val="003E1CA1"/>
    <w:rsid w:val="003E458C"/>
    <w:rsid w:val="003E5B26"/>
    <w:rsid w:val="003E62DF"/>
    <w:rsid w:val="003E7A6F"/>
    <w:rsid w:val="003F158B"/>
    <w:rsid w:val="003F15E1"/>
    <w:rsid w:val="0040186D"/>
    <w:rsid w:val="00401AD8"/>
    <w:rsid w:val="004025D9"/>
    <w:rsid w:val="004052AB"/>
    <w:rsid w:val="00411603"/>
    <w:rsid w:val="00413BF1"/>
    <w:rsid w:val="0041746A"/>
    <w:rsid w:val="00420CA1"/>
    <w:rsid w:val="00423398"/>
    <w:rsid w:val="00440C7A"/>
    <w:rsid w:val="004500B5"/>
    <w:rsid w:val="00453224"/>
    <w:rsid w:val="00455A6F"/>
    <w:rsid w:val="004574F9"/>
    <w:rsid w:val="00460EC6"/>
    <w:rsid w:val="004667C9"/>
    <w:rsid w:val="00476ECE"/>
    <w:rsid w:val="00480AD6"/>
    <w:rsid w:val="004848B5"/>
    <w:rsid w:val="00490170"/>
    <w:rsid w:val="00492AE2"/>
    <w:rsid w:val="004A0A4B"/>
    <w:rsid w:val="004A0A7D"/>
    <w:rsid w:val="004A2E8B"/>
    <w:rsid w:val="004B49F0"/>
    <w:rsid w:val="004B70D0"/>
    <w:rsid w:val="004C01F1"/>
    <w:rsid w:val="004C1B72"/>
    <w:rsid w:val="004C347B"/>
    <w:rsid w:val="004C442E"/>
    <w:rsid w:val="004C5AF5"/>
    <w:rsid w:val="004D05C5"/>
    <w:rsid w:val="004E07ED"/>
    <w:rsid w:val="004E0879"/>
    <w:rsid w:val="004E321E"/>
    <w:rsid w:val="004E6A6D"/>
    <w:rsid w:val="004F7A16"/>
    <w:rsid w:val="004F7F16"/>
    <w:rsid w:val="00500313"/>
    <w:rsid w:val="00502113"/>
    <w:rsid w:val="005029BD"/>
    <w:rsid w:val="00505F10"/>
    <w:rsid w:val="00511766"/>
    <w:rsid w:val="00515593"/>
    <w:rsid w:val="00515738"/>
    <w:rsid w:val="005159AF"/>
    <w:rsid w:val="00515C32"/>
    <w:rsid w:val="005167FA"/>
    <w:rsid w:val="00516863"/>
    <w:rsid w:val="00521472"/>
    <w:rsid w:val="00523AEE"/>
    <w:rsid w:val="00525E38"/>
    <w:rsid w:val="00527A78"/>
    <w:rsid w:val="00530924"/>
    <w:rsid w:val="00533DED"/>
    <w:rsid w:val="00542AAF"/>
    <w:rsid w:val="005463EA"/>
    <w:rsid w:val="005464F5"/>
    <w:rsid w:val="00547F3F"/>
    <w:rsid w:val="005530D6"/>
    <w:rsid w:val="00555D02"/>
    <w:rsid w:val="00562DD0"/>
    <w:rsid w:val="00563691"/>
    <w:rsid w:val="0056467F"/>
    <w:rsid w:val="00583240"/>
    <w:rsid w:val="00584180"/>
    <w:rsid w:val="00584E52"/>
    <w:rsid w:val="00585CAE"/>
    <w:rsid w:val="005868A3"/>
    <w:rsid w:val="0059089A"/>
    <w:rsid w:val="00590E31"/>
    <w:rsid w:val="00591E16"/>
    <w:rsid w:val="00591EF6"/>
    <w:rsid w:val="005935AE"/>
    <w:rsid w:val="00597E7C"/>
    <w:rsid w:val="005A0597"/>
    <w:rsid w:val="005A38C2"/>
    <w:rsid w:val="005A7E0A"/>
    <w:rsid w:val="005B14FE"/>
    <w:rsid w:val="005B1749"/>
    <w:rsid w:val="005B30C1"/>
    <w:rsid w:val="005B343B"/>
    <w:rsid w:val="005B74D6"/>
    <w:rsid w:val="005C0D76"/>
    <w:rsid w:val="005C26A1"/>
    <w:rsid w:val="005C4CFF"/>
    <w:rsid w:val="005C6F90"/>
    <w:rsid w:val="005C7201"/>
    <w:rsid w:val="005C7E83"/>
    <w:rsid w:val="005D2237"/>
    <w:rsid w:val="005D2C19"/>
    <w:rsid w:val="005D7AE8"/>
    <w:rsid w:val="005E06AC"/>
    <w:rsid w:val="005E1A44"/>
    <w:rsid w:val="005E34DC"/>
    <w:rsid w:val="005E76CB"/>
    <w:rsid w:val="005E7D9B"/>
    <w:rsid w:val="005F0A50"/>
    <w:rsid w:val="00603250"/>
    <w:rsid w:val="006057AF"/>
    <w:rsid w:val="00610611"/>
    <w:rsid w:val="006116A5"/>
    <w:rsid w:val="00612663"/>
    <w:rsid w:val="00612908"/>
    <w:rsid w:val="00616AED"/>
    <w:rsid w:val="006207DA"/>
    <w:rsid w:val="00622841"/>
    <w:rsid w:val="00622D71"/>
    <w:rsid w:val="006275C4"/>
    <w:rsid w:val="0063433C"/>
    <w:rsid w:val="00636097"/>
    <w:rsid w:val="00640EBE"/>
    <w:rsid w:val="00644071"/>
    <w:rsid w:val="00646B61"/>
    <w:rsid w:val="0064738E"/>
    <w:rsid w:val="006504F3"/>
    <w:rsid w:val="00653FFF"/>
    <w:rsid w:val="006548EC"/>
    <w:rsid w:val="00661C56"/>
    <w:rsid w:val="0066415D"/>
    <w:rsid w:val="006649A7"/>
    <w:rsid w:val="00665C8D"/>
    <w:rsid w:val="006678D2"/>
    <w:rsid w:val="006708B0"/>
    <w:rsid w:val="00671817"/>
    <w:rsid w:val="00676F6D"/>
    <w:rsid w:val="006775D2"/>
    <w:rsid w:val="00681184"/>
    <w:rsid w:val="0068281A"/>
    <w:rsid w:val="00690F20"/>
    <w:rsid w:val="006921F9"/>
    <w:rsid w:val="00692E66"/>
    <w:rsid w:val="0069751C"/>
    <w:rsid w:val="006B280B"/>
    <w:rsid w:val="006B3F22"/>
    <w:rsid w:val="006B5F5A"/>
    <w:rsid w:val="006B6010"/>
    <w:rsid w:val="006C7A10"/>
    <w:rsid w:val="006D1FB3"/>
    <w:rsid w:val="006D34E3"/>
    <w:rsid w:val="006D63BC"/>
    <w:rsid w:val="006E0333"/>
    <w:rsid w:val="006E2FC4"/>
    <w:rsid w:val="006E36C3"/>
    <w:rsid w:val="006E45D4"/>
    <w:rsid w:val="006E722A"/>
    <w:rsid w:val="006F7C10"/>
    <w:rsid w:val="00700411"/>
    <w:rsid w:val="00700633"/>
    <w:rsid w:val="0070094C"/>
    <w:rsid w:val="00703EAA"/>
    <w:rsid w:val="007044B0"/>
    <w:rsid w:val="007049A4"/>
    <w:rsid w:val="0070549F"/>
    <w:rsid w:val="00707FEF"/>
    <w:rsid w:val="007119DF"/>
    <w:rsid w:val="007162B1"/>
    <w:rsid w:val="00716C49"/>
    <w:rsid w:val="0071728A"/>
    <w:rsid w:val="00717C2A"/>
    <w:rsid w:val="00717F40"/>
    <w:rsid w:val="007202AB"/>
    <w:rsid w:val="007221CE"/>
    <w:rsid w:val="007237CA"/>
    <w:rsid w:val="0072529B"/>
    <w:rsid w:val="007313D8"/>
    <w:rsid w:val="007315AF"/>
    <w:rsid w:val="00733E57"/>
    <w:rsid w:val="00734978"/>
    <w:rsid w:val="0073632B"/>
    <w:rsid w:val="00737348"/>
    <w:rsid w:val="007412AE"/>
    <w:rsid w:val="007514ED"/>
    <w:rsid w:val="0075500F"/>
    <w:rsid w:val="00763793"/>
    <w:rsid w:val="007670F5"/>
    <w:rsid w:val="007800B3"/>
    <w:rsid w:val="007807D1"/>
    <w:rsid w:val="00782E61"/>
    <w:rsid w:val="007833C3"/>
    <w:rsid w:val="00785991"/>
    <w:rsid w:val="007864E4"/>
    <w:rsid w:val="007A00C4"/>
    <w:rsid w:val="007A22F2"/>
    <w:rsid w:val="007A4353"/>
    <w:rsid w:val="007A7423"/>
    <w:rsid w:val="007B05E1"/>
    <w:rsid w:val="007B3994"/>
    <w:rsid w:val="007B7DE6"/>
    <w:rsid w:val="007C0997"/>
    <w:rsid w:val="007C177A"/>
    <w:rsid w:val="007C45EB"/>
    <w:rsid w:val="007C52AF"/>
    <w:rsid w:val="007C7042"/>
    <w:rsid w:val="007D1C06"/>
    <w:rsid w:val="007D230C"/>
    <w:rsid w:val="007E0E1D"/>
    <w:rsid w:val="007E58FF"/>
    <w:rsid w:val="00803E7A"/>
    <w:rsid w:val="00805893"/>
    <w:rsid w:val="0080602C"/>
    <w:rsid w:val="008077B7"/>
    <w:rsid w:val="008110CD"/>
    <w:rsid w:val="0081146E"/>
    <w:rsid w:val="0081716A"/>
    <w:rsid w:val="00820F95"/>
    <w:rsid w:val="0082162F"/>
    <w:rsid w:val="008230A9"/>
    <w:rsid w:val="008247E9"/>
    <w:rsid w:val="008248E2"/>
    <w:rsid w:val="008273BB"/>
    <w:rsid w:val="0083174C"/>
    <w:rsid w:val="00836FB3"/>
    <w:rsid w:val="00840084"/>
    <w:rsid w:val="008432AA"/>
    <w:rsid w:val="00846468"/>
    <w:rsid w:val="008471E2"/>
    <w:rsid w:val="00850305"/>
    <w:rsid w:val="00852139"/>
    <w:rsid w:val="008524DE"/>
    <w:rsid w:val="00852E96"/>
    <w:rsid w:val="008613DA"/>
    <w:rsid w:val="00861961"/>
    <w:rsid w:val="00861B0C"/>
    <w:rsid w:val="0087095B"/>
    <w:rsid w:val="00874A4B"/>
    <w:rsid w:val="00874EC8"/>
    <w:rsid w:val="0088116B"/>
    <w:rsid w:val="0088234D"/>
    <w:rsid w:val="00885610"/>
    <w:rsid w:val="00887119"/>
    <w:rsid w:val="008904CD"/>
    <w:rsid w:val="00890EDA"/>
    <w:rsid w:val="0089417E"/>
    <w:rsid w:val="0089567F"/>
    <w:rsid w:val="00897908"/>
    <w:rsid w:val="008A199A"/>
    <w:rsid w:val="008A220C"/>
    <w:rsid w:val="008A3D8D"/>
    <w:rsid w:val="008A3E6C"/>
    <w:rsid w:val="008A5018"/>
    <w:rsid w:val="008B514D"/>
    <w:rsid w:val="008C406D"/>
    <w:rsid w:val="008D2B22"/>
    <w:rsid w:val="008D4AC1"/>
    <w:rsid w:val="008D60CC"/>
    <w:rsid w:val="008D63F8"/>
    <w:rsid w:val="008E13C4"/>
    <w:rsid w:val="008E1ACC"/>
    <w:rsid w:val="008E5F6A"/>
    <w:rsid w:val="008E69CA"/>
    <w:rsid w:val="008F0260"/>
    <w:rsid w:val="008F2955"/>
    <w:rsid w:val="008F3169"/>
    <w:rsid w:val="008F3D54"/>
    <w:rsid w:val="008F41AA"/>
    <w:rsid w:val="00903F48"/>
    <w:rsid w:val="00905D5B"/>
    <w:rsid w:val="00906AB3"/>
    <w:rsid w:val="00917315"/>
    <w:rsid w:val="009173F0"/>
    <w:rsid w:val="00920107"/>
    <w:rsid w:val="00926508"/>
    <w:rsid w:val="00931CB0"/>
    <w:rsid w:val="00932AB3"/>
    <w:rsid w:val="00936C0A"/>
    <w:rsid w:val="009414B1"/>
    <w:rsid w:val="009436FF"/>
    <w:rsid w:val="0094512A"/>
    <w:rsid w:val="009455CA"/>
    <w:rsid w:val="00947604"/>
    <w:rsid w:val="009514B3"/>
    <w:rsid w:val="0095287C"/>
    <w:rsid w:val="00955AC9"/>
    <w:rsid w:val="00961A8A"/>
    <w:rsid w:val="00964002"/>
    <w:rsid w:val="0096446B"/>
    <w:rsid w:val="00966581"/>
    <w:rsid w:val="00970F14"/>
    <w:rsid w:val="009713AF"/>
    <w:rsid w:val="00972C45"/>
    <w:rsid w:val="00974927"/>
    <w:rsid w:val="0098112C"/>
    <w:rsid w:val="00985D3F"/>
    <w:rsid w:val="0098613A"/>
    <w:rsid w:val="00987CB9"/>
    <w:rsid w:val="009913F5"/>
    <w:rsid w:val="0099599D"/>
    <w:rsid w:val="00996351"/>
    <w:rsid w:val="009977E5"/>
    <w:rsid w:val="009A119D"/>
    <w:rsid w:val="009A4ABC"/>
    <w:rsid w:val="009A56E1"/>
    <w:rsid w:val="009B0AFF"/>
    <w:rsid w:val="009B37A2"/>
    <w:rsid w:val="009B444D"/>
    <w:rsid w:val="009B7A0A"/>
    <w:rsid w:val="009C0E75"/>
    <w:rsid w:val="009C2C00"/>
    <w:rsid w:val="009C35C1"/>
    <w:rsid w:val="009C4BA9"/>
    <w:rsid w:val="009C7BCD"/>
    <w:rsid w:val="009D148D"/>
    <w:rsid w:val="009D44D6"/>
    <w:rsid w:val="009D7AC0"/>
    <w:rsid w:val="009E2B94"/>
    <w:rsid w:val="009E3D68"/>
    <w:rsid w:val="009F3CD9"/>
    <w:rsid w:val="009F77E7"/>
    <w:rsid w:val="00A042BA"/>
    <w:rsid w:val="00A06E5A"/>
    <w:rsid w:val="00A07869"/>
    <w:rsid w:val="00A10EB2"/>
    <w:rsid w:val="00A14559"/>
    <w:rsid w:val="00A17047"/>
    <w:rsid w:val="00A17E12"/>
    <w:rsid w:val="00A21A78"/>
    <w:rsid w:val="00A27439"/>
    <w:rsid w:val="00A30C89"/>
    <w:rsid w:val="00A31ADE"/>
    <w:rsid w:val="00A33A59"/>
    <w:rsid w:val="00A341B6"/>
    <w:rsid w:val="00A40E1E"/>
    <w:rsid w:val="00A419DB"/>
    <w:rsid w:val="00A435F0"/>
    <w:rsid w:val="00A45B39"/>
    <w:rsid w:val="00A45E77"/>
    <w:rsid w:val="00A46EFC"/>
    <w:rsid w:val="00A52BAB"/>
    <w:rsid w:val="00A53CC5"/>
    <w:rsid w:val="00A53F0B"/>
    <w:rsid w:val="00A55857"/>
    <w:rsid w:val="00A61813"/>
    <w:rsid w:val="00A641F8"/>
    <w:rsid w:val="00A674E4"/>
    <w:rsid w:val="00A71BDB"/>
    <w:rsid w:val="00A71BFE"/>
    <w:rsid w:val="00A7220A"/>
    <w:rsid w:val="00A81126"/>
    <w:rsid w:val="00A92A60"/>
    <w:rsid w:val="00A930F8"/>
    <w:rsid w:val="00A97107"/>
    <w:rsid w:val="00AA0B4C"/>
    <w:rsid w:val="00AA14A8"/>
    <w:rsid w:val="00AA23C2"/>
    <w:rsid w:val="00AA325B"/>
    <w:rsid w:val="00AA3C0D"/>
    <w:rsid w:val="00AA3FA7"/>
    <w:rsid w:val="00AA405C"/>
    <w:rsid w:val="00AA4D2B"/>
    <w:rsid w:val="00AA5E04"/>
    <w:rsid w:val="00AA727F"/>
    <w:rsid w:val="00AD202B"/>
    <w:rsid w:val="00AD5121"/>
    <w:rsid w:val="00AD7AEF"/>
    <w:rsid w:val="00AE18EC"/>
    <w:rsid w:val="00AE236D"/>
    <w:rsid w:val="00AE3630"/>
    <w:rsid w:val="00AE4FF6"/>
    <w:rsid w:val="00AF0718"/>
    <w:rsid w:val="00AF0919"/>
    <w:rsid w:val="00AF5EDA"/>
    <w:rsid w:val="00AF647A"/>
    <w:rsid w:val="00B00361"/>
    <w:rsid w:val="00B032A5"/>
    <w:rsid w:val="00B03655"/>
    <w:rsid w:val="00B12386"/>
    <w:rsid w:val="00B140BB"/>
    <w:rsid w:val="00B15CBD"/>
    <w:rsid w:val="00B214DC"/>
    <w:rsid w:val="00B2527A"/>
    <w:rsid w:val="00B25E98"/>
    <w:rsid w:val="00B2693C"/>
    <w:rsid w:val="00B335DB"/>
    <w:rsid w:val="00B35FB1"/>
    <w:rsid w:val="00B379CF"/>
    <w:rsid w:val="00B4055A"/>
    <w:rsid w:val="00B40C4B"/>
    <w:rsid w:val="00B40CDD"/>
    <w:rsid w:val="00B44ADC"/>
    <w:rsid w:val="00B458EC"/>
    <w:rsid w:val="00B55638"/>
    <w:rsid w:val="00B61FF2"/>
    <w:rsid w:val="00B62CB2"/>
    <w:rsid w:val="00B6471A"/>
    <w:rsid w:val="00B712AB"/>
    <w:rsid w:val="00B733AB"/>
    <w:rsid w:val="00B767D5"/>
    <w:rsid w:val="00B8068C"/>
    <w:rsid w:val="00B8259F"/>
    <w:rsid w:val="00B83DB1"/>
    <w:rsid w:val="00B858D5"/>
    <w:rsid w:val="00B91282"/>
    <w:rsid w:val="00B918BC"/>
    <w:rsid w:val="00BA2E11"/>
    <w:rsid w:val="00BA3FB2"/>
    <w:rsid w:val="00BA5AA0"/>
    <w:rsid w:val="00BA7B9F"/>
    <w:rsid w:val="00BB0100"/>
    <w:rsid w:val="00BB089F"/>
    <w:rsid w:val="00BB11B1"/>
    <w:rsid w:val="00BB12F0"/>
    <w:rsid w:val="00BB5B54"/>
    <w:rsid w:val="00BB6CEF"/>
    <w:rsid w:val="00BB7FC8"/>
    <w:rsid w:val="00BC202A"/>
    <w:rsid w:val="00BC4A08"/>
    <w:rsid w:val="00BC4B03"/>
    <w:rsid w:val="00BC73BC"/>
    <w:rsid w:val="00BD432B"/>
    <w:rsid w:val="00BE40B0"/>
    <w:rsid w:val="00BE723F"/>
    <w:rsid w:val="00BE78D8"/>
    <w:rsid w:val="00BF0357"/>
    <w:rsid w:val="00BF0922"/>
    <w:rsid w:val="00BF3A60"/>
    <w:rsid w:val="00BF51E7"/>
    <w:rsid w:val="00BF60E4"/>
    <w:rsid w:val="00BF658C"/>
    <w:rsid w:val="00C04868"/>
    <w:rsid w:val="00C064FA"/>
    <w:rsid w:val="00C07087"/>
    <w:rsid w:val="00C10218"/>
    <w:rsid w:val="00C14FAD"/>
    <w:rsid w:val="00C16B7D"/>
    <w:rsid w:val="00C21410"/>
    <w:rsid w:val="00C2791A"/>
    <w:rsid w:val="00C32393"/>
    <w:rsid w:val="00C3446A"/>
    <w:rsid w:val="00C3629F"/>
    <w:rsid w:val="00C3708C"/>
    <w:rsid w:val="00C37237"/>
    <w:rsid w:val="00C402FE"/>
    <w:rsid w:val="00C468F9"/>
    <w:rsid w:val="00C47322"/>
    <w:rsid w:val="00C476E0"/>
    <w:rsid w:val="00C528D2"/>
    <w:rsid w:val="00C53001"/>
    <w:rsid w:val="00C53CF9"/>
    <w:rsid w:val="00C6002E"/>
    <w:rsid w:val="00C75979"/>
    <w:rsid w:val="00C75EAE"/>
    <w:rsid w:val="00C81B8A"/>
    <w:rsid w:val="00C81E4A"/>
    <w:rsid w:val="00C82918"/>
    <w:rsid w:val="00C82F45"/>
    <w:rsid w:val="00C84266"/>
    <w:rsid w:val="00C843E9"/>
    <w:rsid w:val="00C915B2"/>
    <w:rsid w:val="00C93E8F"/>
    <w:rsid w:val="00CA3C00"/>
    <w:rsid w:val="00CA55CE"/>
    <w:rsid w:val="00CB2901"/>
    <w:rsid w:val="00CB2995"/>
    <w:rsid w:val="00CB62DD"/>
    <w:rsid w:val="00CC1FF2"/>
    <w:rsid w:val="00CC261E"/>
    <w:rsid w:val="00CC2F6E"/>
    <w:rsid w:val="00CC6851"/>
    <w:rsid w:val="00CC6C95"/>
    <w:rsid w:val="00CD0D02"/>
    <w:rsid w:val="00CD3054"/>
    <w:rsid w:val="00CD7CB4"/>
    <w:rsid w:val="00CE2144"/>
    <w:rsid w:val="00CE3356"/>
    <w:rsid w:val="00CE4EF5"/>
    <w:rsid w:val="00CE6E8B"/>
    <w:rsid w:val="00CF12B5"/>
    <w:rsid w:val="00CF3900"/>
    <w:rsid w:val="00D03BCE"/>
    <w:rsid w:val="00D10884"/>
    <w:rsid w:val="00D11586"/>
    <w:rsid w:val="00D15615"/>
    <w:rsid w:val="00D16D6B"/>
    <w:rsid w:val="00D20546"/>
    <w:rsid w:val="00D20D49"/>
    <w:rsid w:val="00D21714"/>
    <w:rsid w:val="00D33407"/>
    <w:rsid w:val="00D43C42"/>
    <w:rsid w:val="00D4500A"/>
    <w:rsid w:val="00D53185"/>
    <w:rsid w:val="00D53DBD"/>
    <w:rsid w:val="00D54527"/>
    <w:rsid w:val="00D643CF"/>
    <w:rsid w:val="00D64955"/>
    <w:rsid w:val="00D6618E"/>
    <w:rsid w:val="00D66732"/>
    <w:rsid w:val="00D75FBF"/>
    <w:rsid w:val="00D81727"/>
    <w:rsid w:val="00D8271A"/>
    <w:rsid w:val="00D90E05"/>
    <w:rsid w:val="00D92299"/>
    <w:rsid w:val="00DA0536"/>
    <w:rsid w:val="00DA0C16"/>
    <w:rsid w:val="00DA1E4D"/>
    <w:rsid w:val="00DB4484"/>
    <w:rsid w:val="00DB5623"/>
    <w:rsid w:val="00DB578F"/>
    <w:rsid w:val="00DB67D1"/>
    <w:rsid w:val="00DB6CEA"/>
    <w:rsid w:val="00DB752D"/>
    <w:rsid w:val="00DC0AFB"/>
    <w:rsid w:val="00DC25E7"/>
    <w:rsid w:val="00DC2F0F"/>
    <w:rsid w:val="00DC30FD"/>
    <w:rsid w:val="00DC319B"/>
    <w:rsid w:val="00DC6C83"/>
    <w:rsid w:val="00DE0A51"/>
    <w:rsid w:val="00DE0F51"/>
    <w:rsid w:val="00DE30B8"/>
    <w:rsid w:val="00DE706B"/>
    <w:rsid w:val="00DF03E6"/>
    <w:rsid w:val="00DF77C8"/>
    <w:rsid w:val="00E0037F"/>
    <w:rsid w:val="00E011E0"/>
    <w:rsid w:val="00E027A8"/>
    <w:rsid w:val="00E02C5F"/>
    <w:rsid w:val="00E03D6D"/>
    <w:rsid w:val="00E06818"/>
    <w:rsid w:val="00E12874"/>
    <w:rsid w:val="00E13D9E"/>
    <w:rsid w:val="00E15348"/>
    <w:rsid w:val="00E1719F"/>
    <w:rsid w:val="00E17B32"/>
    <w:rsid w:val="00E32BC2"/>
    <w:rsid w:val="00E3465E"/>
    <w:rsid w:val="00E34FC5"/>
    <w:rsid w:val="00E42C08"/>
    <w:rsid w:val="00E43A1A"/>
    <w:rsid w:val="00E47452"/>
    <w:rsid w:val="00E50276"/>
    <w:rsid w:val="00E50400"/>
    <w:rsid w:val="00E52C63"/>
    <w:rsid w:val="00E5381C"/>
    <w:rsid w:val="00E56230"/>
    <w:rsid w:val="00E57187"/>
    <w:rsid w:val="00E57D53"/>
    <w:rsid w:val="00E64304"/>
    <w:rsid w:val="00E64F72"/>
    <w:rsid w:val="00E666DE"/>
    <w:rsid w:val="00E7195D"/>
    <w:rsid w:val="00E75BBF"/>
    <w:rsid w:val="00E85279"/>
    <w:rsid w:val="00E9229B"/>
    <w:rsid w:val="00E92677"/>
    <w:rsid w:val="00E9347A"/>
    <w:rsid w:val="00E95DA4"/>
    <w:rsid w:val="00E961B8"/>
    <w:rsid w:val="00E97F92"/>
    <w:rsid w:val="00EA1277"/>
    <w:rsid w:val="00EA2235"/>
    <w:rsid w:val="00EA2BE9"/>
    <w:rsid w:val="00EA682B"/>
    <w:rsid w:val="00EC1B8D"/>
    <w:rsid w:val="00EC6CFB"/>
    <w:rsid w:val="00EC6D29"/>
    <w:rsid w:val="00ED4A8B"/>
    <w:rsid w:val="00EE0558"/>
    <w:rsid w:val="00EE13FD"/>
    <w:rsid w:val="00EE257E"/>
    <w:rsid w:val="00EE592D"/>
    <w:rsid w:val="00EF37AB"/>
    <w:rsid w:val="00EF4CD6"/>
    <w:rsid w:val="00EF6510"/>
    <w:rsid w:val="00F054FD"/>
    <w:rsid w:val="00F0579B"/>
    <w:rsid w:val="00F12FF9"/>
    <w:rsid w:val="00F206EB"/>
    <w:rsid w:val="00F238C6"/>
    <w:rsid w:val="00F2423F"/>
    <w:rsid w:val="00F3193C"/>
    <w:rsid w:val="00F31DD1"/>
    <w:rsid w:val="00F32B92"/>
    <w:rsid w:val="00F40EF9"/>
    <w:rsid w:val="00F41F50"/>
    <w:rsid w:val="00F52CC1"/>
    <w:rsid w:val="00F55239"/>
    <w:rsid w:val="00F56EC8"/>
    <w:rsid w:val="00F570E9"/>
    <w:rsid w:val="00F60997"/>
    <w:rsid w:val="00F61B36"/>
    <w:rsid w:val="00F63DBC"/>
    <w:rsid w:val="00F64B5C"/>
    <w:rsid w:val="00F7041F"/>
    <w:rsid w:val="00F730D3"/>
    <w:rsid w:val="00F82703"/>
    <w:rsid w:val="00F82E17"/>
    <w:rsid w:val="00F8788C"/>
    <w:rsid w:val="00F923D0"/>
    <w:rsid w:val="00F926A7"/>
    <w:rsid w:val="00F935A9"/>
    <w:rsid w:val="00F941BC"/>
    <w:rsid w:val="00F97F87"/>
    <w:rsid w:val="00FA0CCF"/>
    <w:rsid w:val="00FA225D"/>
    <w:rsid w:val="00FA2F9C"/>
    <w:rsid w:val="00FA4799"/>
    <w:rsid w:val="00FA524D"/>
    <w:rsid w:val="00FB0E3A"/>
    <w:rsid w:val="00FB5BC1"/>
    <w:rsid w:val="00FC3B3C"/>
    <w:rsid w:val="00FC6F32"/>
    <w:rsid w:val="00FD170E"/>
    <w:rsid w:val="00FD38BC"/>
    <w:rsid w:val="00FD4125"/>
    <w:rsid w:val="00FE096D"/>
    <w:rsid w:val="00FE2454"/>
    <w:rsid w:val="00FE426C"/>
    <w:rsid w:val="00FE70C7"/>
    <w:rsid w:val="00FF0915"/>
    <w:rsid w:val="00FF1D8F"/>
    <w:rsid w:val="00FF70D7"/>
    <w:rsid w:val="00FF7FF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4A0A20F"/>
  <w15:docId w15:val="{CBDE8CCE-1A0F-436A-BFFE-5B0EA5B66D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E722A"/>
    <w:pPr>
      <w:widowControl w:val="0"/>
      <w:autoSpaceDE w:val="0"/>
      <w:autoSpaceDN w:val="0"/>
      <w:adjustRightInd w:val="0"/>
      <w:spacing w:before="120" w:line="240" w:lineRule="atLeast"/>
    </w:pPr>
    <w:rPr>
      <w:rFonts w:ascii="全真楷書" w:eastAsia="全真楷書" w:cs="全真楷書"/>
      <w:sz w:val="28"/>
      <w:szCs w:val="28"/>
    </w:rPr>
  </w:style>
  <w:style w:type="paragraph" w:styleId="1">
    <w:name w:val="heading 1"/>
    <w:basedOn w:val="a"/>
    <w:next w:val="a"/>
    <w:qFormat/>
    <w:rsid w:val="006E722A"/>
    <w:pPr>
      <w:spacing w:before="240"/>
      <w:outlineLvl w:val="0"/>
    </w:pPr>
    <w:rPr>
      <w:rFonts w:ascii="Times New Roman" w:eastAsia="細明體" w:cs="Times New Roman"/>
      <w:sz w:val="60"/>
      <w:szCs w:val="60"/>
    </w:rPr>
  </w:style>
  <w:style w:type="paragraph" w:styleId="2">
    <w:name w:val="heading 2"/>
    <w:basedOn w:val="a"/>
    <w:next w:val="a"/>
    <w:qFormat/>
    <w:rsid w:val="006E722A"/>
    <w:pPr>
      <w:outlineLvl w:val="1"/>
    </w:pPr>
    <w:rPr>
      <w:rFonts w:ascii="Times New Roman" w:eastAsia="細明體" w:cs="Times New Roman"/>
      <w:b/>
      <w:bCs/>
      <w:sz w:val="48"/>
      <w:szCs w:val="48"/>
    </w:rPr>
  </w:style>
  <w:style w:type="paragraph" w:styleId="3">
    <w:name w:val="heading 3"/>
    <w:basedOn w:val="a"/>
    <w:next w:val="a0"/>
    <w:qFormat/>
    <w:rsid w:val="006E722A"/>
    <w:pPr>
      <w:ind w:left="360"/>
      <w:outlineLvl w:val="2"/>
    </w:pPr>
    <w:rPr>
      <w:sz w:val="36"/>
      <w:szCs w:val="36"/>
    </w:rPr>
  </w:style>
  <w:style w:type="paragraph" w:styleId="4">
    <w:name w:val="heading 4"/>
    <w:basedOn w:val="a"/>
    <w:next w:val="a0"/>
    <w:qFormat/>
    <w:rsid w:val="006E722A"/>
    <w:pPr>
      <w:ind w:left="360"/>
      <w:outlineLvl w:val="3"/>
    </w:pPr>
    <w:rPr>
      <w:sz w:val="36"/>
      <w:szCs w:val="36"/>
    </w:rPr>
  </w:style>
  <w:style w:type="paragraph" w:styleId="5">
    <w:name w:val="heading 5"/>
    <w:basedOn w:val="a"/>
    <w:next w:val="a0"/>
    <w:qFormat/>
    <w:rsid w:val="006E722A"/>
    <w:pPr>
      <w:ind w:left="720"/>
      <w:outlineLvl w:val="4"/>
    </w:pPr>
  </w:style>
  <w:style w:type="paragraph" w:styleId="6">
    <w:name w:val="heading 6"/>
    <w:basedOn w:val="a"/>
    <w:next w:val="a0"/>
    <w:qFormat/>
    <w:rsid w:val="006E722A"/>
    <w:pPr>
      <w:ind w:left="720"/>
      <w:outlineLvl w:val="5"/>
    </w:pPr>
  </w:style>
  <w:style w:type="paragraph" w:styleId="7">
    <w:name w:val="heading 7"/>
    <w:basedOn w:val="a"/>
    <w:next w:val="a0"/>
    <w:qFormat/>
    <w:rsid w:val="006E722A"/>
    <w:pPr>
      <w:ind w:left="720"/>
      <w:outlineLvl w:val="6"/>
    </w:pPr>
  </w:style>
  <w:style w:type="paragraph" w:styleId="8">
    <w:name w:val="heading 8"/>
    <w:basedOn w:val="a"/>
    <w:next w:val="a0"/>
    <w:qFormat/>
    <w:rsid w:val="006E722A"/>
    <w:pPr>
      <w:ind w:left="720"/>
      <w:outlineLvl w:val="7"/>
    </w:pPr>
  </w:style>
  <w:style w:type="paragraph" w:styleId="9">
    <w:name w:val="heading 9"/>
    <w:basedOn w:val="a"/>
    <w:next w:val="a0"/>
    <w:qFormat/>
    <w:rsid w:val="006E722A"/>
    <w:pPr>
      <w:ind w:left="72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rsid w:val="006E722A"/>
    <w:pPr>
      <w:ind w:left="720"/>
    </w:pPr>
  </w:style>
  <w:style w:type="paragraph" w:styleId="10">
    <w:name w:val="toc 1"/>
    <w:basedOn w:val="a"/>
    <w:next w:val="a"/>
    <w:uiPriority w:val="39"/>
    <w:rsid w:val="00036626"/>
    <w:rPr>
      <w:rFonts w:asciiTheme="minorHAnsi" w:eastAsia="Kaiti TC Regular" w:hAnsiTheme="minorHAnsi"/>
      <w:b/>
      <w:szCs w:val="24"/>
    </w:rPr>
  </w:style>
  <w:style w:type="paragraph" w:styleId="a4">
    <w:name w:val="footer"/>
    <w:basedOn w:val="a"/>
    <w:rsid w:val="006E722A"/>
    <w:pPr>
      <w:tabs>
        <w:tab w:val="center" w:pos="4320"/>
        <w:tab w:val="right" w:pos="8640"/>
      </w:tabs>
    </w:pPr>
  </w:style>
  <w:style w:type="paragraph" w:styleId="a5">
    <w:name w:val="header"/>
    <w:basedOn w:val="a"/>
    <w:rsid w:val="006E722A"/>
    <w:pPr>
      <w:tabs>
        <w:tab w:val="center" w:pos="4320"/>
        <w:tab w:val="right" w:pos="8640"/>
      </w:tabs>
    </w:pPr>
  </w:style>
  <w:style w:type="character" w:styleId="a6">
    <w:name w:val="footnote reference"/>
    <w:rsid w:val="006E722A"/>
    <w:rPr>
      <w:rFonts w:ascii="全真楷書" w:eastAsia="全真楷書" w:cs="全真楷書"/>
      <w:noProof w:val="0"/>
      <w:position w:val="6"/>
      <w:sz w:val="16"/>
      <w:szCs w:val="16"/>
    </w:rPr>
  </w:style>
  <w:style w:type="paragraph" w:styleId="a7">
    <w:name w:val="footnote text"/>
    <w:basedOn w:val="a"/>
    <w:rsid w:val="006E722A"/>
    <w:rPr>
      <w:sz w:val="24"/>
      <w:szCs w:val="24"/>
    </w:rPr>
  </w:style>
  <w:style w:type="paragraph" w:customStyle="1" w:styleId="a8">
    <w:name w:val="章"/>
    <w:basedOn w:val="a"/>
    <w:rsid w:val="006E722A"/>
    <w:pPr>
      <w:jc w:val="center"/>
    </w:pPr>
    <w:rPr>
      <w:sz w:val="40"/>
      <w:szCs w:val="40"/>
    </w:rPr>
  </w:style>
  <w:style w:type="paragraph" w:customStyle="1" w:styleId="a9">
    <w:name w:val="節"/>
    <w:basedOn w:val="a"/>
    <w:rsid w:val="006E722A"/>
    <w:pPr>
      <w:jc w:val="center"/>
    </w:pPr>
    <w:rPr>
      <w:sz w:val="36"/>
      <w:szCs w:val="36"/>
    </w:rPr>
  </w:style>
  <w:style w:type="paragraph" w:customStyle="1" w:styleId="aa">
    <w:name w:val="壹貳參"/>
    <w:basedOn w:val="a"/>
    <w:rsid w:val="006E722A"/>
    <w:rPr>
      <w:sz w:val="32"/>
      <w:szCs w:val="32"/>
    </w:rPr>
  </w:style>
  <w:style w:type="paragraph" w:customStyle="1" w:styleId="ab">
    <w:name w:val="一二三"/>
    <w:basedOn w:val="aa"/>
    <w:rsid w:val="006E722A"/>
    <w:pPr>
      <w:spacing w:before="240"/>
      <w:ind w:left="624"/>
    </w:pPr>
    <w:rPr>
      <w:sz w:val="28"/>
      <w:szCs w:val="28"/>
    </w:rPr>
  </w:style>
  <w:style w:type="paragraph" w:customStyle="1" w:styleId="ac">
    <w:name w:val="內文一"/>
    <w:basedOn w:val="ab"/>
    <w:rsid w:val="006E722A"/>
    <w:pPr>
      <w:ind w:left="1134" w:firstLine="567"/>
    </w:pPr>
  </w:style>
  <w:style w:type="paragraph" w:customStyle="1" w:styleId="ad">
    <w:name w:val="(一)"/>
    <w:basedOn w:val="ab"/>
    <w:rsid w:val="006E722A"/>
    <w:pPr>
      <w:ind w:left="1134"/>
    </w:pPr>
  </w:style>
  <w:style w:type="paragraph" w:customStyle="1" w:styleId="ae">
    <w:name w:val="內文(一)"/>
    <w:basedOn w:val="a"/>
    <w:rsid w:val="006E722A"/>
    <w:pPr>
      <w:ind w:left="1701" w:firstLine="567"/>
    </w:pPr>
  </w:style>
  <w:style w:type="paragraph" w:customStyle="1" w:styleId="123">
    <w:name w:val="123"/>
    <w:basedOn w:val="a"/>
    <w:rsid w:val="006E722A"/>
    <w:pPr>
      <w:ind w:left="1701"/>
    </w:pPr>
  </w:style>
  <w:style w:type="paragraph" w:customStyle="1" w:styleId="1230">
    <w:name w:val="內文123"/>
    <w:basedOn w:val="123"/>
    <w:rsid w:val="006E722A"/>
    <w:pPr>
      <w:ind w:left="1985" w:firstLine="567"/>
    </w:pPr>
  </w:style>
  <w:style w:type="paragraph" w:customStyle="1" w:styleId="11">
    <w:name w:val="內文(1)"/>
    <w:basedOn w:val="a"/>
    <w:rsid w:val="006E722A"/>
    <w:pPr>
      <w:ind w:left="2410" w:firstLine="567"/>
    </w:pPr>
  </w:style>
  <w:style w:type="paragraph" w:customStyle="1" w:styleId="12">
    <w:name w:val="(1)(2)"/>
    <w:basedOn w:val="123"/>
    <w:rsid w:val="006E722A"/>
    <w:pPr>
      <w:ind w:left="1985"/>
    </w:pPr>
  </w:style>
  <w:style w:type="paragraph" w:customStyle="1" w:styleId="ABC">
    <w:name w:val="ABC"/>
    <w:basedOn w:val="a"/>
    <w:rsid w:val="006E722A"/>
    <w:pPr>
      <w:ind w:left="2694" w:hanging="284"/>
    </w:pPr>
  </w:style>
  <w:style w:type="paragraph" w:customStyle="1" w:styleId="AB0">
    <w:name w:val="(A)(B)"/>
    <w:basedOn w:val="a"/>
    <w:rsid w:val="006E722A"/>
    <w:pPr>
      <w:ind w:left="2977" w:hanging="426"/>
    </w:pPr>
  </w:style>
  <w:style w:type="paragraph" w:customStyle="1" w:styleId="af">
    <w:name w:val="內文壹"/>
    <w:basedOn w:val="aa"/>
    <w:rsid w:val="00C3629F"/>
    <w:pPr>
      <w:ind w:firstLine="624"/>
      <w:jc w:val="both"/>
    </w:pPr>
    <w:rPr>
      <w:rFonts w:ascii="Times New Roman" w:eastAsia="Kaiti TC Regular"/>
      <w:sz w:val="28"/>
      <w:szCs w:val="28"/>
    </w:rPr>
  </w:style>
  <w:style w:type="paragraph" w:customStyle="1" w:styleId="--">
    <w:name w:val="(一)--"/>
    <w:basedOn w:val="ad"/>
    <w:rsid w:val="006E722A"/>
    <w:pPr>
      <w:spacing w:before="120"/>
      <w:ind w:left="1985" w:hanging="851"/>
    </w:pPr>
  </w:style>
  <w:style w:type="paragraph" w:customStyle="1" w:styleId="ABC------">
    <w:name w:val="ABC------"/>
    <w:basedOn w:val="ABC"/>
    <w:rsid w:val="006E722A"/>
  </w:style>
  <w:style w:type="paragraph" w:customStyle="1" w:styleId="12------">
    <w:name w:val="(1)(2)------"/>
    <w:basedOn w:val="12"/>
    <w:rsid w:val="006E722A"/>
    <w:pPr>
      <w:ind w:left="2410" w:hanging="426"/>
    </w:pPr>
  </w:style>
  <w:style w:type="paragraph" w:customStyle="1" w:styleId="123------">
    <w:name w:val="123------"/>
    <w:basedOn w:val="123"/>
    <w:rsid w:val="006E722A"/>
    <w:pPr>
      <w:ind w:left="1985" w:hanging="284"/>
    </w:pPr>
  </w:style>
  <w:style w:type="paragraph" w:customStyle="1" w:styleId="10-------">
    <w:name w:val="10-------"/>
    <w:basedOn w:val="123------"/>
    <w:rsid w:val="006E722A"/>
    <w:pPr>
      <w:ind w:left="2410" w:hanging="426"/>
    </w:pPr>
  </w:style>
  <w:style w:type="paragraph" w:customStyle="1" w:styleId="12---">
    <w:name w:val="(1)(2)---"/>
    <w:basedOn w:val="12"/>
    <w:rsid w:val="006E722A"/>
    <w:pPr>
      <w:ind w:left="2410" w:hanging="426"/>
    </w:pPr>
  </w:style>
  <w:style w:type="paragraph" w:customStyle="1" w:styleId="123-----">
    <w:name w:val="123-----"/>
    <w:basedOn w:val="123"/>
    <w:rsid w:val="006E722A"/>
    <w:pPr>
      <w:ind w:left="1985" w:hanging="284"/>
    </w:pPr>
  </w:style>
  <w:style w:type="paragraph" w:customStyle="1" w:styleId="ABC0">
    <w:name w:val="內文ABC"/>
    <w:basedOn w:val="ABC"/>
    <w:rsid w:val="006E722A"/>
    <w:pPr>
      <w:ind w:firstLine="566"/>
    </w:pPr>
  </w:style>
  <w:style w:type="paragraph" w:customStyle="1" w:styleId="af0">
    <w:name w:val="a."/>
    <w:basedOn w:val="ABC0"/>
    <w:rsid w:val="006E722A"/>
    <w:pPr>
      <w:ind w:left="2977" w:hanging="284"/>
    </w:pPr>
  </w:style>
  <w:style w:type="paragraph" w:customStyle="1" w:styleId="--------------">
    <w:name w:val="一二三--------------"/>
    <w:basedOn w:val="ab"/>
    <w:rsid w:val="006E722A"/>
    <w:pPr>
      <w:ind w:left="1191" w:hanging="567"/>
    </w:pPr>
  </w:style>
  <w:style w:type="paragraph" w:customStyle="1" w:styleId="af1">
    <w:name w:val="內文節"/>
    <w:basedOn w:val="af"/>
    <w:rsid w:val="006E722A"/>
  </w:style>
  <w:style w:type="character" w:styleId="af2">
    <w:name w:val="page number"/>
    <w:basedOn w:val="a1"/>
    <w:rsid w:val="00161326"/>
  </w:style>
  <w:style w:type="paragraph" w:customStyle="1" w:styleId="af3">
    <w:name w:val="大綱章次"/>
    <w:rsid w:val="00996351"/>
    <w:pPr>
      <w:spacing w:before="120" w:line="480" w:lineRule="exact"/>
      <w:jc w:val="center"/>
    </w:pPr>
    <w:rPr>
      <w:rFonts w:eastAsia="BiauKai"/>
      <w:b/>
      <w:sz w:val="36"/>
    </w:rPr>
  </w:style>
  <w:style w:type="paragraph" w:customStyle="1" w:styleId="af4">
    <w:name w:val="標題壹"/>
    <w:rsid w:val="00E12874"/>
    <w:pPr>
      <w:spacing w:before="120" w:line="480" w:lineRule="exact"/>
    </w:pPr>
    <w:rPr>
      <w:rFonts w:eastAsia="Kaiti TC Regular"/>
      <w:snapToGrid w:val="0"/>
      <w:sz w:val="32"/>
    </w:rPr>
  </w:style>
  <w:style w:type="paragraph" w:styleId="af5">
    <w:name w:val="Balloon Text"/>
    <w:basedOn w:val="a"/>
    <w:link w:val="af6"/>
    <w:rsid w:val="0098112C"/>
    <w:pPr>
      <w:spacing w:before="0" w:line="240" w:lineRule="auto"/>
    </w:pPr>
    <w:rPr>
      <w:rFonts w:ascii="Heiti TC Light" w:eastAsia="Heiti TC Light"/>
      <w:sz w:val="18"/>
      <w:szCs w:val="18"/>
    </w:rPr>
  </w:style>
  <w:style w:type="character" w:customStyle="1" w:styleId="af6">
    <w:name w:val="註解方塊文字 字元"/>
    <w:basedOn w:val="a1"/>
    <w:link w:val="af5"/>
    <w:rsid w:val="0098112C"/>
    <w:rPr>
      <w:rFonts w:ascii="Heiti TC Light" w:eastAsia="Heiti TC Light" w:cs="全真楷書"/>
      <w:sz w:val="18"/>
      <w:szCs w:val="18"/>
    </w:rPr>
  </w:style>
  <w:style w:type="paragraph" w:styleId="20">
    <w:name w:val="toc 2"/>
    <w:basedOn w:val="a"/>
    <w:next w:val="a"/>
    <w:autoRedefine/>
    <w:uiPriority w:val="39"/>
    <w:rsid w:val="00D53185"/>
    <w:pPr>
      <w:spacing w:before="0"/>
      <w:ind w:left="280"/>
    </w:pPr>
    <w:rPr>
      <w:rFonts w:asciiTheme="minorHAnsi" w:eastAsia="Kaiti TC Regular" w:hAnsiTheme="minorHAnsi"/>
      <w:szCs w:val="22"/>
    </w:rPr>
  </w:style>
  <w:style w:type="paragraph" w:styleId="30">
    <w:name w:val="toc 3"/>
    <w:basedOn w:val="a"/>
    <w:next w:val="a"/>
    <w:autoRedefine/>
    <w:uiPriority w:val="39"/>
    <w:rsid w:val="00D53185"/>
    <w:pPr>
      <w:spacing w:before="0"/>
      <w:ind w:left="560"/>
    </w:pPr>
    <w:rPr>
      <w:rFonts w:asciiTheme="minorHAnsi" w:eastAsia="Kaiti TC Regular" w:hAnsiTheme="minorHAnsi"/>
      <w:szCs w:val="22"/>
    </w:rPr>
  </w:style>
  <w:style w:type="paragraph" w:styleId="40">
    <w:name w:val="toc 4"/>
    <w:basedOn w:val="a"/>
    <w:next w:val="a"/>
    <w:autoRedefine/>
    <w:rsid w:val="00A930F8"/>
    <w:pPr>
      <w:spacing w:before="0"/>
      <w:ind w:left="840"/>
    </w:pPr>
    <w:rPr>
      <w:rFonts w:asciiTheme="minorHAnsi" w:hAnsiTheme="minorHAnsi"/>
      <w:sz w:val="20"/>
      <w:szCs w:val="20"/>
    </w:rPr>
  </w:style>
  <w:style w:type="paragraph" w:styleId="50">
    <w:name w:val="toc 5"/>
    <w:basedOn w:val="a"/>
    <w:next w:val="a"/>
    <w:autoRedefine/>
    <w:rsid w:val="00A930F8"/>
    <w:pPr>
      <w:spacing w:before="0"/>
      <w:ind w:left="1120"/>
    </w:pPr>
    <w:rPr>
      <w:rFonts w:asciiTheme="minorHAnsi" w:hAnsiTheme="minorHAnsi"/>
      <w:sz w:val="20"/>
      <w:szCs w:val="20"/>
    </w:rPr>
  </w:style>
  <w:style w:type="paragraph" w:styleId="60">
    <w:name w:val="toc 6"/>
    <w:basedOn w:val="a"/>
    <w:next w:val="a"/>
    <w:autoRedefine/>
    <w:rsid w:val="00A930F8"/>
    <w:pPr>
      <w:spacing w:before="0"/>
      <w:ind w:left="1400"/>
    </w:pPr>
    <w:rPr>
      <w:rFonts w:asciiTheme="minorHAnsi" w:hAnsiTheme="minorHAnsi"/>
      <w:sz w:val="20"/>
      <w:szCs w:val="20"/>
    </w:rPr>
  </w:style>
  <w:style w:type="paragraph" w:styleId="70">
    <w:name w:val="toc 7"/>
    <w:basedOn w:val="a"/>
    <w:next w:val="a"/>
    <w:autoRedefine/>
    <w:rsid w:val="00A930F8"/>
    <w:pPr>
      <w:spacing w:before="0"/>
      <w:ind w:left="1680"/>
    </w:pPr>
    <w:rPr>
      <w:rFonts w:asciiTheme="minorHAnsi" w:hAnsiTheme="minorHAnsi"/>
      <w:sz w:val="20"/>
      <w:szCs w:val="20"/>
    </w:rPr>
  </w:style>
  <w:style w:type="paragraph" w:styleId="80">
    <w:name w:val="toc 8"/>
    <w:basedOn w:val="a"/>
    <w:next w:val="a"/>
    <w:autoRedefine/>
    <w:rsid w:val="00A930F8"/>
    <w:pPr>
      <w:spacing w:before="0"/>
      <w:ind w:left="1960"/>
    </w:pPr>
    <w:rPr>
      <w:rFonts w:asciiTheme="minorHAnsi" w:hAnsiTheme="minorHAnsi"/>
      <w:sz w:val="20"/>
      <w:szCs w:val="20"/>
    </w:rPr>
  </w:style>
  <w:style w:type="paragraph" w:styleId="90">
    <w:name w:val="toc 9"/>
    <w:basedOn w:val="a"/>
    <w:next w:val="a"/>
    <w:autoRedefine/>
    <w:rsid w:val="00A930F8"/>
    <w:pPr>
      <w:spacing w:before="0"/>
      <w:ind w:left="2240"/>
    </w:pPr>
    <w:rPr>
      <w:rFonts w:asciiTheme="minorHAnsi" w:hAnsiTheme="minorHAnsi"/>
      <w:sz w:val="20"/>
      <w:szCs w:val="20"/>
    </w:rPr>
  </w:style>
  <w:style w:type="paragraph" w:customStyle="1" w:styleId="af7">
    <w:name w:val="圖"/>
    <w:basedOn w:val="a"/>
    <w:autoRedefine/>
    <w:rsid w:val="005463EA"/>
    <w:pPr>
      <w:widowControl/>
      <w:autoSpaceDE/>
      <w:autoSpaceDN/>
      <w:adjustRightInd/>
      <w:spacing w:line="480" w:lineRule="exact"/>
      <w:ind w:leftChars="100" w:left="280" w:rightChars="100" w:right="280" w:firstLine="480"/>
      <w:jc w:val="center"/>
    </w:pPr>
    <w:rPr>
      <w:rFonts w:ascii="Times New Roman" w:eastAsia="BiauKai" w:cs="Times New Roman"/>
    </w:rPr>
  </w:style>
  <w:style w:type="paragraph" w:customStyle="1" w:styleId="af8">
    <w:name w:val="表"/>
    <w:basedOn w:val="a"/>
    <w:rsid w:val="005463EA"/>
    <w:pPr>
      <w:widowControl/>
      <w:autoSpaceDE/>
      <w:autoSpaceDN/>
      <w:adjustRightInd/>
      <w:spacing w:line="480" w:lineRule="exact"/>
      <w:ind w:leftChars="100" w:left="280" w:rightChars="100" w:right="280"/>
      <w:jc w:val="center"/>
    </w:pPr>
    <w:rPr>
      <w:rFonts w:ascii="Times New Roman" w:eastAsia="Kaiti TC Regular" w:cs="Times New Roman"/>
      <w:szCs w:val="20"/>
    </w:rPr>
  </w:style>
  <w:style w:type="paragraph" w:customStyle="1" w:styleId="af9">
    <w:name w:val="內文標題壹"/>
    <w:autoRedefine/>
    <w:rsid w:val="0040186D"/>
    <w:pPr>
      <w:spacing w:before="120" w:line="480" w:lineRule="exact"/>
      <w:ind w:left="964"/>
      <w:jc w:val="both"/>
    </w:pPr>
    <w:rPr>
      <w:rFonts w:eastAsia="BiauKai"/>
      <w:sz w:val="28"/>
    </w:rPr>
  </w:style>
  <w:style w:type="paragraph" w:customStyle="1" w:styleId="afa">
    <w:name w:val="標題一"/>
    <w:autoRedefine/>
    <w:rsid w:val="00665C8D"/>
    <w:pPr>
      <w:spacing w:before="120" w:line="480" w:lineRule="exact"/>
      <w:ind w:left="1191" w:hanging="397"/>
    </w:pPr>
    <w:rPr>
      <w:rFonts w:eastAsia="Kaiti TC Regular"/>
      <w:sz w:val="28"/>
      <w:szCs w:val="28"/>
    </w:rPr>
  </w:style>
  <w:style w:type="paragraph" w:styleId="afb">
    <w:name w:val="table of figures"/>
    <w:basedOn w:val="a"/>
    <w:next w:val="a"/>
    <w:autoRedefine/>
    <w:uiPriority w:val="99"/>
    <w:rsid w:val="00DB752D"/>
    <w:pPr>
      <w:tabs>
        <w:tab w:val="right" w:leader="dot" w:pos="8495"/>
      </w:tabs>
    </w:pPr>
    <w:rPr>
      <w:rFonts w:ascii="Kaiti TC Regular" w:eastAsia="Kaiti TC Regular" w:hAnsi="Kaiti TC Regular" w:cs="新細明體"/>
      <w:noProof/>
    </w:rPr>
  </w:style>
  <w:style w:type="paragraph" w:customStyle="1" w:styleId="afc">
    <w:name w:val="大綱節次"/>
    <w:rsid w:val="008613DA"/>
    <w:pPr>
      <w:spacing w:before="120" w:line="480" w:lineRule="exact"/>
    </w:pPr>
    <w:rPr>
      <w:rFonts w:eastAsia="BiauKai"/>
      <w:b/>
      <w:sz w:val="32"/>
      <w:szCs w:val="24"/>
    </w:rPr>
  </w:style>
  <w:style w:type="paragraph" w:customStyle="1" w:styleId="afd">
    <w:name w:val="內文節次"/>
    <w:rsid w:val="00887119"/>
    <w:pPr>
      <w:spacing w:before="120" w:line="480" w:lineRule="exact"/>
      <w:ind w:left="1134"/>
      <w:jc w:val="both"/>
    </w:pPr>
    <w:rPr>
      <w:rFonts w:eastAsia="BiauKai"/>
      <w:sz w:val="28"/>
    </w:rPr>
  </w:style>
  <w:style w:type="paragraph" w:customStyle="1" w:styleId="afe">
    <w:name w:val="內文標題一"/>
    <w:rsid w:val="00E12874"/>
    <w:pPr>
      <w:spacing w:before="120" w:line="480" w:lineRule="exact"/>
      <w:ind w:left="1191"/>
      <w:jc w:val="both"/>
    </w:pPr>
    <w:rPr>
      <w:rFonts w:eastAsia="Kaiti TC Regular"/>
      <w:sz w:val="28"/>
    </w:rPr>
  </w:style>
  <w:style w:type="paragraph" w:customStyle="1" w:styleId="aff">
    <w:name w:val="標題(一)"/>
    <w:autoRedefine/>
    <w:rsid w:val="00716C49"/>
    <w:pPr>
      <w:spacing w:before="120" w:line="480" w:lineRule="exact"/>
      <w:ind w:left="1134"/>
      <w:jc w:val="both"/>
    </w:pPr>
    <w:rPr>
      <w:rFonts w:eastAsia="Kaiti TC Regular"/>
      <w:sz w:val="28"/>
      <w:szCs w:val="28"/>
    </w:rPr>
  </w:style>
  <w:style w:type="paragraph" w:customStyle="1" w:styleId="13">
    <w:name w:val="標題1"/>
    <w:autoRedefine/>
    <w:rsid w:val="00CB2901"/>
    <w:pPr>
      <w:spacing w:before="120" w:line="480" w:lineRule="exact"/>
      <w:ind w:left="1701"/>
      <w:jc w:val="both"/>
    </w:pPr>
    <w:rPr>
      <w:rFonts w:ascii="標楷體" w:eastAsia="BiauKai"/>
      <w:noProof/>
      <w:sz w:val="28"/>
      <w:szCs w:val="24"/>
    </w:rPr>
  </w:style>
  <w:style w:type="paragraph" w:styleId="aff0">
    <w:name w:val="List Paragraph"/>
    <w:basedOn w:val="a"/>
    <w:uiPriority w:val="34"/>
    <w:qFormat/>
    <w:rsid w:val="000A7F93"/>
    <w:pPr>
      <w:widowControl/>
      <w:autoSpaceDE/>
      <w:autoSpaceDN/>
      <w:adjustRightInd/>
      <w:spacing w:before="0" w:line="240" w:lineRule="auto"/>
      <w:ind w:left="480"/>
    </w:pPr>
    <w:rPr>
      <w:rFonts w:asciiTheme="minorHAnsi" w:eastAsiaTheme="minorEastAsia" w:hAnsiTheme="minorHAnsi" w:cstheme="minorBidi"/>
      <w:sz w:val="24"/>
      <w:szCs w:val="24"/>
    </w:rPr>
  </w:style>
  <w:style w:type="paragraph" w:customStyle="1" w:styleId="aff1">
    <w:name w:val="內文標題(一)"/>
    <w:autoRedefine/>
    <w:rsid w:val="00372904"/>
    <w:pPr>
      <w:spacing w:before="120" w:line="480" w:lineRule="exact"/>
      <w:ind w:left="1588"/>
      <w:jc w:val="both"/>
    </w:pPr>
    <w:rPr>
      <w:rFonts w:eastAsia="Kaiti TC Regular"/>
      <w:sz w:val="28"/>
      <w:szCs w:val="28"/>
    </w:rPr>
  </w:style>
  <w:style w:type="paragraph" w:customStyle="1" w:styleId="14">
    <w:name w:val="內文標題1"/>
    <w:autoRedefine/>
    <w:rsid w:val="002A5E11"/>
    <w:pPr>
      <w:spacing w:before="120" w:line="480" w:lineRule="exact"/>
      <w:ind w:left="1985"/>
      <w:jc w:val="both"/>
    </w:pPr>
    <w:rPr>
      <w:rFonts w:eastAsia="BiauKai"/>
      <w:sz w:val="28"/>
      <w:szCs w:val="28"/>
    </w:rPr>
  </w:style>
  <w:style w:type="table" w:styleId="aff2">
    <w:name w:val="Table Grid"/>
    <w:basedOn w:val="a2"/>
    <w:rsid w:val="00E666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3">
    <w:name w:val="Hyperlink"/>
    <w:basedOn w:val="a1"/>
    <w:rsid w:val="00A97107"/>
    <w:rPr>
      <w:color w:val="0000FF"/>
      <w:u w:val="single"/>
    </w:rPr>
  </w:style>
  <w:style w:type="paragraph" w:customStyle="1" w:styleId="aff4">
    <w:name w:val="圖名"/>
    <w:basedOn w:val="a"/>
    <w:rsid w:val="00533DED"/>
    <w:pPr>
      <w:autoSpaceDE/>
      <w:autoSpaceDN/>
      <w:adjustRightInd/>
      <w:snapToGrid w:val="0"/>
      <w:spacing w:before="0" w:line="240" w:lineRule="auto"/>
      <w:jc w:val="center"/>
    </w:pPr>
    <w:rPr>
      <w:rFonts w:ascii="Times New Roman" w:eastAsia="華康中黑體" w:cs="Times New Roman"/>
      <w:kern w:val="2"/>
      <w:szCs w:val="20"/>
    </w:rPr>
  </w:style>
  <w:style w:type="paragraph" w:customStyle="1" w:styleId="15">
    <w:name w:val="1."/>
    <w:basedOn w:val="a"/>
    <w:rsid w:val="00665C8D"/>
    <w:pPr>
      <w:autoSpaceDE/>
      <w:autoSpaceDN/>
      <w:adjustRightInd/>
      <w:spacing w:before="0" w:line="480" w:lineRule="exact"/>
      <w:ind w:left="1701" w:hanging="567"/>
      <w:jc w:val="both"/>
    </w:pPr>
    <w:rPr>
      <w:rFonts w:ascii="Times New Roman" w:eastAsia="標楷體" w:cs="Times New Roman"/>
      <w:kern w:val="2"/>
      <w:sz w:val="26"/>
      <w:szCs w:val="24"/>
    </w:rPr>
  </w:style>
  <w:style w:type="paragraph" w:customStyle="1" w:styleId="16">
    <w:name w:val="1"/>
    <w:basedOn w:val="a"/>
    <w:rsid w:val="00665C8D"/>
    <w:pPr>
      <w:autoSpaceDE/>
      <w:autoSpaceDN/>
      <w:adjustRightInd/>
      <w:spacing w:before="0" w:line="240" w:lineRule="auto"/>
      <w:ind w:left="284" w:hanging="284"/>
    </w:pPr>
    <w:rPr>
      <w:rFonts w:ascii="Times New Roman" w:eastAsia="標楷體" w:cs="Times New Roman"/>
      <w:kern w:val="2"/>
      <w:sz w:val="22"/>
      <w:szCs w:val="24"/>
    </w:rPr>
  </w:style>
  <w:style w:type="paragraph" w:customStyle="1" w:styleId="130">
    <w:name w:val="本文 + 13 點"/>
    <w:aliases w:val="非粗體,黑色,不加底線,凸出:  2.45 字元,行距:  固定行高 20 pt,左 3 字元,第一行:  -2.45 ..."/>
    <w:basedOn w:val="aff5"/>
    <w:rsid w:val="00AD202B"/>
    <w:pPr>
      <w:tabs>
        <w:tab w:val="num" w:pos="720"/>
      </w:tabs>
      <w:spacing w:before="0" w:after="0" w:line="400" w:lineRule="exact"/>
      <w:ind w:leftChars="300" w:left="1357" w:hangingChars="245" w:hanging="637"/>
      <w:textAlignment w:val="baseline"/>
    </w:pPr>
    <w:rPr>
      <w:rFonts w:ascii="標楷體" w:eastAsia="標楷體" w:hAnsi="標楷體" w:cs="Times New Roman"/>
      <w:bCs/>
      <w:color w:val="000000"/>
      <w:kern w:val="2"/>
      <w:sz w:val="26"/>
      <w:szCs w:val="26"/>
    </w:rPr>
  </w:style>
  <w:style w:type="paragraph" w:styleId="aff5">
    <w:name w:val="Body Text"/>
    <w:basedOn w:val="a"/>
    <w:link w:val="aff6"/>
    <w:rsid w:val="00AD202B"/>
    <w:pPr>
      <w:spacing w:after="120"/>
    </w:pPr>
  </w:style>
  <w:style w:type="character" w:customStyle="1" w:styleId="aff6">
    <w:name w:val="本文 字元"/>
    <w:basedOn w:val="a1"/>
    <w:link w:val="aff5"/>
    <w:rsid w:val="00AD202B"/>
    <w:rPr>
      <w:rFonts w:ascii="全真楷書" w:eastAsia="全真楷書" w:cs="全真楷書"/>
      <w:sz w:val="28"/>
      <w:szCs w:val="28"/>
    </w:rPr>
  </w:style>
  <w:style w:type="character" w:styleId="aff7">
    <w:name w:val="Placeholder Text"/>
    <w:basedOn w:val="a1"/>
    <w:uiPriority w:val="99"/>
    <w:semiHidden/>
    <w:rsid w:val="00492AE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481872">
      <w:bodyDiv w:val="1"/>
      <w:marLeft w:val="0"/>
      <w:marRight w:val="0"/>
      <w:marTop w:val="0"/>
      <w:marBottom w:val="0"/>
      <w:divBdr>
        <w:top w:val="none" w:sz="0" w:space="0" w:color="auto"/>
        <w:left w:val="none" w:sz="0" w:space="0" w:color="auto"/>
        <w:bottom w:val="none" w:sz="0" w:space="0" w:color="auto"/>
        <w:right w:val="none" w:sz="0" w:space="0" w:color="auto"/>
      </w:divBdr>
    </w:div>
    <w:div w:id="209266646">
      <w:bodyDiv w:val="1"/>
      <w:marLeft w:val="0"/>
      <w:marRight w:val="0"/>
      <w:marTop w:val="0"/>
      <w:marBottom w:val="0"/>
      <w:divBdr>
        <w:top w:val="none" w:sz="0" w:space="0" w:color="auto"/>
        <w:left w:val="none" w:sz="0" w:space="0" w:color="auto"/>
        <w:bottom w:val="none" w:sz="0" w:space="0" w:color="auto"/>
        <w:right w:val="none" w:sz="0" w:space="0" w:color="auto"/>
      </w:divBdr>
    </w:div>
    <w:div w:id="428888382">
      <w:bodyDiv w:val="1"/>
      <w:marLeft w:val="0"/>
      <w:marRight w:val="0"/>
      <w:marTop w:val="0"/>
      <w:marBottom w:val="0"/>
      <w:divBdr>
        <w:top w:val="none" w:sz="0" w:space="0" w:color="auto"/>
        <w:left w:val="none" w:sz="0" w:space="0" w:color="auto"/>
        <w:bottom w:val="none" w:sz="0" w:space="0" w:color="auto"/>
        <w:right w:val="none" w:sz="0" w:space="0" w:color="auto"/>
      </w:divBdr>
    </w:div>
    <w:div w:id="430857770">
      <w:bodyDiv w:val="1"/>
      <w:marLeft w:val="0"/>
      <w:marRight w:val="0"/>
      <w:marTop w:val="0"/>
      <w:marBottom w:val="0"/>
      <w:divBdr>
        <w:top w:val="none" w:sz="0" w:space="0" w:color="auto"/>
        <w:left w:val="none" w:sz="0" w:space="0" w:color="auto"/>
        <w:bottom w:val="none" w:sz="0" w:space="0" w:color="auto"/>
        <w:right w:val="none" w:sz="0" w:space="0" w:color="auto"/>
      </w:divBdr>
    </w:div>
    <w:div w:id="522866800">
      <w:bodyDiv w:val="1"/>
      <w:marLeft w:val="0"/>
      <w:marRight w:val="0"/>
      <w:marTop w:val="0"/>
      <w:marBottom w:val="0"/>
      <w:divBdr>
        <w:top w:val="none" w:sz="0" w:space="0" w:color="auto"/>
        <w:left w:val="none" w:sz="0" w:space="0" w:color="auto"/>
        <w:bottom w:val="none" w:sz="0" w:space="0" w:color="auto"/>
        <w:right w:val="none" w:sz="0" w:space="0" w:color="auto"/>
      </w:divBdr>
    </w:div>
    <w:div w:id="823157784">
      <w:bodyDiv w:val="1"/>
      <w:marLeft w:val="0"/>
      <w:marRight w:val="0"/>
      <w:marTop w:val="0"/>
      <w:marBottom w:val="0"/>
      <w:divBdr>
        <w:top w:val="none" w:sz="0" w:space="0" w:color="auto"/>
        <w:left w:val="none" w:sz="0" w:space="0" w:color="auto"/>
        <w:bottom w:val="none" w:sz="0" w:space="0" w:color="auto"/>
        <w:right w:val="none" w:sz="0" w:space="0" w:color="auto"/>
      </w:divBdr>
    </w:div>
    <w:div w:id="978918777">
      <w:bodyDiv w:val="1"/>
      <w:marLeft w:val="0"/>
      <w:marRight w:val="0"/>
      <w:marTop w:val="0"/>
      <w:marBottom w:val="0"/>
      <w:divBdr>
        <w:top w:val="none" w:sz="0" w:space="0" w:color="auto"/>
        <w:left w:val="none" w:sz="0" w:space="0" w:color="auto"/>
        <w:bottom w:val="none" w:sz="0" w:space="0" w:color="auto"/>
        <w:right w:val="none" w:sz="0" w:space="0" w:color="auto"/>
      </w:divBdr>
    </w:div>
    <w:div w:id="1492484042">
      <w:bodyDiv w:val="1"/>
      <w:marLeft w:val="0"/>
      <w:marRight w:val="0"/>
      <w:marTop w:val="0"/>
      <w:marBottom w:val="0"/>
      <w:divBdr>
        <w:top w:val="none" w:sz="0" w:space="0" w:color="auto"/>
        <w:left w:val="none" w:sz="0" w:space="0" w:color="auto"/>
        <w:bottom w:val="none" w:sz="0" w:space="0" w:color="auto"/>
        <w:right w:val="none" w:sz="0" w:space="0" w:color="auto"/>
      </w:divBdr>
    </w:div>
    <w:div w:id="1539078932">
      <w:bodyDiv w:val="1"/>
      <w:marLeft w:val="0"/>
      <w:marRight w:val="0"/>
      <w:marTop w:val="0"/>
      <w:marBottom w:val="0"/>
      <w:divBdr>
        <w:top w:val="none" w:sz="0" w:space="0" w:color="auto"/>
        <w:left w:val="none" w:sz="0" w:space="0" w:color="auto"/>
        <w:bottom w:val="none" w:sz="0" w:space="0" w:color="auto"/>
        <w:right w:val="none" w:sz="0" w:space="0" w:color="auto"/>
      </w:divBdr>
    </w:div>
    <w:div w:id="1618901816">
      <w:bodyDiv w:val="1"/>
      <w:marLeft w:val="0"/>
      <w:marRight w:val="0"/>
      <w:marTop w:val="0"/>
      <w:marBottom w:val="0"/>
      <w:divBdr>
        <w:top w:val="none" w:sz="0" w:space="0" w:color="auto"/>
        <w:left w:val="none" w:sz="0" w:space="0" w:color="auto"/>
        <w:bottom w:val="none" w:sz="0" w:space="0" w:color="auto"/>
        <w:right w:val="none" w:sz="0" w:space="0" w:color="auto"/>
      </w:divBdr>
    </w:div>
    <w:div w:id="1683317315">
      <w:bodyDiv w:val="1"/>
      <w:marLeft w:val="0"/>
      <w:marRight w:val="0"/>
      <w:marTop w:val="0"/>
      <w:marBottom w:val="0"/>
      <w:divBdr>
        <w:top w:val="none" w:sz="0" w:space="0" w:color="auto"/>
        <w:left w:val="none" w:sz="0" w:space="0" w:color="auto"/>
        <w:bottom w:val="none" w:sz="0" w:space="0" w:color="auto"/>
        <w:right w:val="none" w:sz="0" w:space="0" w:color="auto"/>
      </w:divBdr>
    </w:div>
    <w:div w:id="1940601507">
      <w:bodyDiv w:val="1"/>
      <w:marLeft w:val="0"/>
      <w:marRight w:val="0"/>
      <w:marTop w:val="0"/>
      <w:marBottom w:val="0"/>
      <w:divBdr>
        <w:top w:val="none" w:sz="0" w:space="0" w:color="auto"/>
        <w:left w:val="none" w:sz="0" w:space="0" w:color="auto"/>
        <w:bottom w:val="none" w:sz="0" w:space="0" w:color="auto"/>
        <w:right w:val="none" w:sz="0" w:space="0" w:color="auto"/>
      </w:divBdr>
    </w:div>
    <w:div w:id="20051612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6.png"/><Relationship Id="rId21" Type="http://schemas.openxmlformats.org/officeDocument/2006/relationships/oleObject" Target="embeddings/oleObject1.bin"/><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8.emf"/><Relationship Id="rId25" Type="http://schemas.openxmlformats.org/officeDocument/2006/relationships/image" Target="media/image15.png"/><Relationship Id="rId33" Type="http://schemas.openxmlformats.org/officeDocument/2006/relationships/header" Target="header3.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wm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header" Target="header2.xml"/><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1.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WINWORD.5\FORM.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一般"/>
          <w:gallery w:val="placeholder"/>
        </w:category>
        <w:types>
          <w:type w:val="bbPlcHdr"/>
        </w:types>
        <w:behaviors>
          <w:behavior w:val="content"/>
        </w:behaviors>
        <w:guid w:val="{28B66955-2A70-4FFD-8840-4A65102DD831}"/>
      </w:docPartPr>
      <w:docPartBody>
        <w:p w:rsidR="003D2BCF" w:rsidRDefault="00EF0FD0">
          <w:r w:rsidRPr="00765DC4">
            <w:rPr>
              <w:rStyle w:val="a3"/>
              <w:rFonts w:hint="eastAsia"/>
            </w:rPr>
            <w:t>按一下或點選這裡以輸入文字。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Kaiti TC Regular">
    <w:altName w:val="Malgun Gothic Semilight"/>
    <w:charset w:val="88"/>
    <w:family w:val="auto"/>
    <w:pitch w:val="variable"/>
    <w:sig w:usb0="80000287" w:usb1="280F3C52" w:usb2="00000016" w:usb3="00000000" w:csb0="0014001F" w:csb1="00000000"/>
  </w:font>
  <w:font w:name="全真楷書">
    <w:altName w:val="細明體"/>
    <w:panose1 w:val="00000000000000000000"/>
    <w:charset w:val="88"/>
    <w:family w:val="modern"/>
    <w:notTrueType/>
    <w:pitch w:val="fixed"/>
    <w:sig w:usb0="00000001" w:usb1="08080000" w:usb2="00000010" w:usb3="00000000" w:csb0="00100000" w:csb1="00000000"/>
  </w:font>
  <w:font w:name="細明體">
    <w:altName w:val="MingLiU"/>
    <w:panose1 w:val="02020509000000000000"/>
    <w:charset w:val="88"/>
    <w:family w:val="modern"/>
    <w:pitch w:val="fixed"/>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BiauKai">
    <w:altName w:val="微軟正黑體"/>
    <w:charset w:val="88"/>
    <w:family w:val="auto"/>
    <w:pitch w:val="variable"/>
    <w:sig w:usb0="00000001" w:usb1="08080000" w:usb2="00000010" w:usb3="00000000" w:csb0="00100001" w:csb1="00000000"/>
  </w:font>
  <w:font w:name="Heiti TC Light">
    <w:charset w:val="80"/>
    <w:family w:val="auto"/>
    <w:pitch w:val="variable"/>
    <w:sig w:usb0="8000002F" w:usb1="0807004A" w:usb2="00000010" w:usb3="00000000" w:csb0="003E0001" w:csb1="00000000"/>
  </w:font>
  <w:font w:name="標楷體">
    <w:panose1 w:val="03000509000000000000"/>
    <w:charset w:val="88"/>
    <w:family w:val="script"/>
    <w:pitch w:val="fixed"/>
    <w:sig w:usb0="00000003" w:usb1="080E0000" w:usb2="00000016" w:usb3="00000000" w:csb0="00100001" w:csb1="00000000"/>
  </w:font>
  <w:font w:name="華康中黑體">
    <w:altName w:val="Arial Unicode MS"/>
    <w:charset w:val="88"/>
    <w:family w:val="modern"/>
    <w:pitch w:val="fixed"/>
    <w:sig w:usb0="00000000" w:usb1="28091800" w:usb2="00000016" w:usb3="00000000" w:csb0="00100000" w:csb1="00000000"/>
  </w:font>
  <w:font w:name="Kaiti TC">
    <w:altName w:val="微軟正黑體"/>
    <w:charset w:val="88"/>
    <w:family w:val="auto"/>
    <w:pitch w:val="variable"/>
    <w:sig w:usb0="80000287" w:usb1="280F3C52" w:usb2="00000016" w:usb3="00000000" w:csb0="001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楷體-繁">
    <w:altName w:val="微軟正黑體"/>
    <w:charset w:val="88"/>
    <w:family w:val="auto"/>
    <w:pitch w:val="variable"/>
    <w:sig w:usb0="80000287" w:usb1="280F3C52" w:usb2="00000016" w:usb3="00000000" w:csb0="0014001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FD0"/>
    <w:rsid w:val="00236FDA"/>
    <w:rsid w:val="00302758"/>
    <w:rsid w:val="003D2BCF"/>
    <w:rsid w:val="00E0564F"/>
    <w:rsid w:val="00EF0FD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F0FD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40BCB5-9831-4AC2-806E-AE7A93D69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FORM.DOT</Template>
  <TotalTime>21</TotalTime>
  <Pages>78</Pages>
  <Words>3976</Words>
  <Characters>22664</Characters>
  <Application>Microsoft Office Word</Application>
  <DocSecurity>0</DocSecurity>
  <Lines>188</Lines>
  <Paragraphs>53</Paragraphs>
  <ScaleCrop>false</ScaleCrop>
  <Company>SYNNEX</Company>
  <LinksUpToDate>false</LinksUpToDate>
  <CharactersWithSpaces>26587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第九章</dc:title>
  <dc:creator>KU</dc:creator>
  <cp:lastModifiedBy>Lleyton Chen 陳宗宏-進金生</cp:lastModifiedBy>
  <cp:revision>5</cp:revision>
  <cp:lastPrinted>2018-03-18T22:26:00Z</cp:lastPrinted>
  <dcterms:created xsi:type="dcterms:W3CDTF">2020-08-26T09:07:00Z</dcterms:created>
  <dcterms:modified xsi:type="dcterms:W3CDTF">2020-09-01T09:08:00Z</dcterms:modified>
</cp:coreProperties>
</file>